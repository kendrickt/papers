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15677E" w14:textId="77777777" w:rsidR="00151984" w:rsidRPr="00151984" w:rsidRDefault="00151984" w:rsidP="00151984">
      <w:pPr>
        <w:pStyle w:val="Title"/>
        <w:rPr>
          <w:rFonts w:eastAsia="SimSun"/>
        </w:rPr>
      </w:pPr>
      <w:r w:rsidRPr="00800F2B">
        <w:t xml:space="preserve">EE 478 </w:t>
      </w:r>
      <w:r>
        <w:rPr>
          <w:rFonts w:eastAsia="SimSun" w:hint="eastAsia"/>
        </w:rPr>
        <w:t>Final Project: Sit-Smart</w:t>
      </w:r>
    </w:p>
    <w:p w14:paraId="6C301A8C" w14:textId="77777777" w:rsidR="00151984" w:rsidRDefault="00151984" w:rsidP="00151984">
      <w:pPr>
        <w:jc w:val="center"/>
        <w:rPr>
          <w:b/>
          <w:sz w:val="28"/>
          <w:szCs w:val="28"/>
        </w:rPr>
      </w:pPr>
      <w:r w:rsidRPr="00151984">
        <w:rPr>
          <w:b/>
          <w:sz w:val="28"/>
          <w:szCs w:val="28"/>
        </w:rPr>
        <w:t>KENDRICK TANG</w:t>
      </w:r>
      <w:r w:rsidRPr="00151984">
        <w:rPr>
          <w:b/>
          <w:sz w:val="28"/>
          <w:szCs w:val="28"/>
        </w:rPr>
        <w:br/>
        <w:t>XIN CHEN</w:t>
      </w:r>
      <w:r w:rsidRPr="00151984">
        <w:rPr>
          <w:b/>
          <w:sz w:val="28"/>
          <w:szCs w:val="28"/>
        </w:rPr>
        <w:br/>
        <w:t>YANBO ZOU</w:t>
      </w:r>
    </w:p>
    <w:p w14:paraId="0C775B88" w14:textId="77777777" w:rsidR="00151984" w:rsidRDefault="00151984" w:rsidP="00151984">
      <w:r>
        <w:br w:type="page"/>
      </w:r>
    </w:p>
    <w:bookmarkStart w:id="0" w:name="_Toc411329143" w:displacedByCustomXml="next"/>
    <w:bookmarkStart w:id="1" w:name="_Toc411336190" w:displacedByCustomXml="next"/>
    <w:sdt>
      <w:sdtPr>
        <w:rPr>
          <w:rFonts w:eastAsiaTheme="minorEastAsia" w:cs="Times New Roman"/>
          <w:b w:val="0"/>
          <w:bCs w:val="0"/>
          <w:color w:val="auto"/>
          <w:sz w:val="24"/>
          <w:szCs w:val="24"/>
          <w:lang w:eastAsia="zh-CN"/>
        </w:rPr>
        <w:id w:val="1458843128"/>
        <w:docPartObj>
          <w:docPartGallery w:val="Table of Contents"/>
          <w:docPartUnique/>
        </w:docPartObj>
      </w:sdtPr>
      <w:sdtEndPr>
        <w:rPr>
          <w:noProof/>
        </w:rPr>
      </w:sdtEndPr>
      <w:sdtContent>
        <w:p w14:paraId="59FF2ED2" w14:textId="77777777" w:rsidR="001A3069" w:rsidRDefault="001A3069">
          <w:pPr>
            <w:pStyle w:val="TOCHeading"/>
          </w:pPr>
          <w:r>
            <w:t>Table of Contents</w:t>
          </w:r>
        </w:p>
        <w:p w14:paraId="73838698" w14:textId="77777777" w:rsidR="00DD2349" w:rsidRDefault="001A3069">
          <w:pPr>
            <w:pStyle w:val="TOC1"/>
            <w:rPr>
              <w:rFonts w:asciiTheme="minorHAnsi" w:eastAsiaTheme="minorEastAsia" w:hAnsiTheme="minorHAnsi" w:cstheme="minorBidi"/>
              <w:b w:val="0"/>
              <w:bCs w:val="0"/>
              <w:noProof/>
              <w:sz w:val="22"/>
              <w:szCs w:val="22"/>
              <w:lang w:eastAsia="en-US"/>
            </w:rPr>
          </w:pPr>
          <w:r>
            <w:fldChar w:fldCharType="begin"/>
          </w:r>
          <w:r>
            <w:instrText xml:space="preserve"> TOC \o "1-3" \h \z \u </w:instrText>
          </w:r>
          <w:r>
            <w:fldChar w:fldCharType="separate"/>
          </w:r>
          <w:hyperlink w:anchor="_Toc414372693" w:history="1">
            <w:r w:rsidR="00DD2349" w:rsidRPr="00B77801">
              <w:rPr>
                <w:rStyle w:val="Hyperlink"/>
                <w:noProof/>
              </w:rPr>
              <w:t>1. ABSTRACT</w:t>
            </w:r>
            <w:r w:rsidR="00DD2349">
              <w:rPr>
                <w:noProof/>
                <w:webHidden/>
              </w:rPr>
              <w:tab/>
            </w:r>
            <w:r w:rsidR="00DD2349">
              <w:rPr>
                <w:noProof/>
                <w:webHidden/>
              </w:rPr>
              <w:fldChar w:fldCharType="begin"/>
            </w:r>
            <w:r w:rsidR="00DD2349">
              <w:rPr>
                <w:noProof/>
                <w:webHidden/>
              </w:rPr>
              <w:instrText xml:space="preserve"> PAGEREF _Toc414372693 \h </w:instrText>
            </w:r>
            <w:r w:rsidR="00DD2349">
              <w:rPr>
                <w:noProof/>
                <w:webHidden/>
              </w:rPr>
            </w:r>
            <w:r w:rsidR="00DD2349">
              <w:rPr>
                <w:noProof/>
                <w:webHidden/>
              </w:rPr>
              <w:fldChar w:fldCharType="separate"/>
            </w:r>
            <w:r w:rsidR="007D1E89">
              <w:rPr>
                <w:noProof/>
                <w:webHidden/>
              </w:rPr>
              <w:t>4</w:t>
            </w:r>
            <w:r w:rsidR="00DD2349">
              <w:rPr>
                <w:noProof/>
                <w:webHidden/>
              </w:rPr>
              <w:fldChar w:fldCharType="end"/>
            </w:r>
          </w:hyperlink>
        </w:p>
        <w:p w14:paraId="17CF7D4B"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694" w:history="1">
            <w:r w:rsidRPr="00B77801">
              <w:rPr>
                <w:rStyle w:val="Hyperlink"/>
                <w:noProof/>
              </w:rPr>
              <w:t>2. INTRODUCTION</w:t>
            </w:r>
            <w:r>
              <w:rPr>
                <w:noProof/>
                <w:webHidden/>
              </w:rPr>
              <w:tab/>
            </w:r>
            <w:r>
              <w:rPr>
                <w:noProof/>
                <w:webHidden/>
              </w:rPr>
              <w:fldChar w:fldCharType="begin"/>
            </w:r>
            <w:r>
              <w:rPr>
                <w:noProof/>
                <w:webHidden/>
              </w:rPr>
              <w:instrText xml:space="preserve"> PAGEREF _Toc414372694 \h </w:instrText>
            </w:r>
            <w:r>
              <w:rPr>
                <w:noProof/>
                <w:webHidden/>
              </w:rPr>
            </w:r>
            <w:r>
              <w:rPr>
                <w:noProof/>
                <w:webHidden/>
              </w:rPr>
              <w:fldChar w:fldCharType="separate"/>
            </w:r>
            <w:r w:rsidR="007D1E89">
              <w:rPr>
                <w:noProof/>
                <w:webHidden/>
              </w:rPr>
              <w:t>4</w:t>
            </w:r>
            <w:r>
              <w:rPr>
                <w:noProof/>
                <w:webHidden/>
              </w:rPr>
              <w:fldChar w:fldCharType="end"/>
            </w:r>
          </w:hyperlink>
        </w:p>
        <w:p w14:paraId="0E065455"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695" w:history="1">
            <w:r w:rsidRPr="00B77801">
              <w:rPr>
                <w:rStyle w:val="Hyperlink"/>
                <w:noProof/>
              </w:rPr>
              <w:t>3. SYSTEM DESIGN REQUIREMENT</w:t>
            </w:r>
            <w:r>
              <w:rPr>
                <w:noProof/>
                <w:webHidden/>
              </w:rPr>
              <w:tab/>
            </w:r>
            <w:r>
              <w:rPr>
                <w:noProof/>
                <w:webHidden/>
              </w:rPr>
              <w:fldChar w:fldCharType="begin"/>
            </w:r>
            <w:r>
              <w:rPr>
                <w:noProof/>
                <w:webHidden/>
              </w:rPr>
              <w:instrText xml:space="preserve"> PAGEREF _Toc414372695 \h </w:instrText>
            </w:r>
            <w:r>
              <w:rPr>
                <w:noProof/>
                <w:webHidden/>
              </w:rPr>
            </w:r>
            <w:r>
              <w:rPr>
                <w:noProof/>
                <w:webHidden/>
              </w:rPr>
              <w:fldChar w:fldCharType="separate"/>
            </w:r>
            <w:r w:rsidR="007D1E89">
              <w:rPr>
                <w:noProof/>
                <w:webHidden/>
              </w:rPr>
              <w:t>4</w:t>
            </w:r>
            <w:r>
              <w:rPr>
                <w:noProof/>
                <w:webHidden/>
              </w:rPr>
              <w:fldChar w:fldCharType="end"/>
            </w:r>
          </w:hyperlink>
        </w:p>
        <w:p w14:paraId="23DDE931" w14:textId="77777777" w:rsidR="00DD2349" w:rsidRDefault="00DD2349">
          <w:pPr>
            <w:pStyle w:val="TOC2"/>
            <w:tabs>
              <w:tab w:val="right" w:leader="dot" w:pos="9350"/>
            </w:tabs>
            <w:rPr>
              <w:rFonts w:cstheme="minorBidi"/>
              <w:i w:val="0"/>
              <w:iCs w:val="0"/>
              <w:noProof/>
              <w:sz w:val="22"/>
              <w:szCs w:val="22"/>
              <w:lang w:eastAsia="en-US"/>
            </w:rPr>
          </w:pPr>
          <w:hyperlink w:anchor="_Toc414372696" w:history="1">
            <w:r w:rsidRPr="00B77801">
              <w:rPr>
                <w:rStyle w:val="Hyperlink"/>
                <w:noProof/>
              </w:rPr>
              <w:t>System Description</w:t>
            </w:r>
            <w:r>
              <w:rPr>
                <w:noProof/>
                <w:webHidden/>
              </w:rPr>
              <w:tab/>
            </w:r>
            <w:r>
              <w:rPr>
                <w:noProof/>
                <w:webHidden/>
              </w:rPr>
              <w:fldChar w:fldCharType="begin"/>
            </w:r>
            <w:r>
              <w:rPr>
                <w:noProof/>
                <w:webHidden/>
              </w:rPr>
              <w:instrText xml:space="preserve"> PAGEREF _Toc414372696 \h </w:instrText>
            </w:r>
            <w:r>
              <w:rPr>
                <w:noProof/>
                <w:webHidden/>
              </w:rPr>
            </w:r>
            <w:r>
              <w:rPr>
                <w:noProof/>
                <w:webHidden/>
              </w:rPr>
              <w:fldChar w:fldCharType="separate"/>
            </w:r>
            <w:r w:rsidR="007D1E89">
              <w:rPr>
                <w:noProof/>
                <w:webHidden/>
              </w:rPr>
              <w:t>4</w:t>
            </w:r>
            <w:r>
              <w:rPr>
                <w:noProof/>
                <w:webHidden/>
              </w:rPr>
              <w:fldChar w:fldCharType="end"/>
            </w:r>
          </w:hyperlink>
        </w:p>
        <w:p w14:paraId="1347CC01" w14:textId="77777777" w:rsidR="00DD2349" w:rsidRDefault="00DD2349">
          <w:pPr>
            <w:pStyle w:val="TOC2"/>
            <w:tabs>
              <w:tab w:val="right" w:leader="dot" w:pos="9350"/>
            </w:tabs>
            <w:rPr>
              <w:rFonts w:cstheme="minorBidi"/>
              <w:i w:val="0"/>
              <w:iCs w:val="0"/>
              <w:noProof/>
              <w:sz w:val="22"/>
              <w:szCs w:val="22"/>
              <w:lang w:eastAsia="en-US"/>
            </w:rPr>
          </w:pPr>
          <w:hyperlink w:anchor="_Toc414372697" w:history="1">
            <w:r w:rsidRPr="00B77801">
              <w:rPr>
                <w:rStyle w:val="Hyperlink"/>
                <w:noProof/>
              </w:rPr>
              <w:t>Specification of External Environment</w:t>
            </w:r>
            <w:r>
              <w:rPr>
                <w:noProof/>
                <w:webHidden/>
              </w:rPr>
              <w:tab/>
            </w:r>
            <w:r>
              <w:rPr>
                <w:noProof/>
                <w:webHidden/>
              </w:rPr>
              <w:fldChar w:fldCharType="begin"/>
            </w:r>
            <w:r>
              <w:rPr>
                <w:noProof/>
                <w:webHidden/>
              </w:rPr>
              <w:instrText xml:space="preserve"> PAGEREF _Toc414372697 \h </w:instrText>
            </w:r>
            <w:r>
              <w:rPr>
                <w:noProof/>
                <w:webHidden/>
              </w:rPr>
            </w:r>
            <w:r>
              <w:rPr>
                <w:noProof/>
                <w:webHidden/>
              </w:rPr>
              <w:fldChar w:fldCharType="separate"/>
            </w:r>
            <w:r w:rsidR="007D1E89">
              <w:rPr>
                <w:noProof/>
                <w:webHidden/>
              </w:rPr>
              <w:t>4</w:t>
            </w:r>
            <w:r>
              <w:rPr>
                <w:noProof/>
                <w:webHidden/>
              </w:rPr>
              <w:fldChar w:fldCharType="end"/>
            </w:r>
          </w:hyperlink>
        </w:p>
        <w:p w14:paraId="4469F59D" w14:textId="77777777" w:rsidR="00DD2349" w:rsidRDefault="00DD2349">
          <w:pPr>
            <w:pStyle w:val="TOC2"/>
            <w:tabs>
              <w:tab w:val="right" w:leader="dot" w:pos="9350"/>
            </w:tabs>
            <w:rPr>
              <w:rFonts w:cstheme="minorBidi"/>
              <w:i w:val="0"/>
              <w:iCs w:val="0"/>
              <w:noProof/>
              <w:sz w:val="22"/>
              <w:szCs w:val="22"/>
              <w:lang w:eastAsia="en-US"/>
            </w:rPr>
          </w:pPr>
          <w:hyperlink w:anchor="_Toc414372698" w:history="1">
            <w:r w:rsidRPr="00B77801">
              <w:rPr>
                <w:rStyle w:val="Hyperlink"/>
                <w:noProof/>
              </w:rPr>
              <w:t>System Input and Output Specification</w:t>
            </w:r>
            <w:r>
              <w:rPr>
                <w:noProof/>
                <w:webHidden/>
              </w:rPr>
              <w:tab/>
            </w:r>
            <w:r>
              <w:rPr>
                <w:noProof/>
                <w:webHidden/>
              </w:rPr>
              <w:fldChar w:fldCharType="begin"/>
            </w:r>
            <w:r>
              <w:rPr>
                <w:noProof/>
                <w:webHidden/>
              </w:rPr>
              <w:instrText xml:space="preserve"> PAGEREF _Toc414372698 \h </w:instrText>
            </w:r>
            <w:r>
              <w:rPr>
                <w:noProof/>
                <w:webHidden/>
              </w:rPr>
            </w:r>
            <w:r>
              <w:rPr>
                <w:noProof/>
                <w:webHidden/>
              </w:rPr>
              <w:fldChar w:fldCharType="separate"/>
            </w:r>
            <w:r w:rsidR="007D1E89">
              <w:rPr>
                <w:noProof/>
                <w:webHidden/>
              </w:rPr>
              <w:t>5</w:t>
            </w:r>
            <w:r>
              <w:rPr>
                <w:noProof/>
                <w:webHidden/>
              </w:rPr>
              <w:fldChar w:fldCharType="end"/>
            </w:r>
          </w:hyperlink>
        </w:p>
        <w:p w14:paraId="30006B2B" w14:textId="77777777" w:rsidR="00DD2349" w:rsidRDefault="00DD2349">
          <w:pPr>
            <w:pStyle w:val="TOC3"/>
            <w:tabs>
              <w:tab w:val="right" w:leader="dot" w:pos="9350"/>
            </w:tabs>
            <w:rPr>
              <w:rFonts w:cstheme="minorBidi"/>
              <w:noProof/>
              <w:sz w:val="22"/>
              <w:szCs w:val="22"/>
              <w:lang w:eastAsia="en-US"/>
            </w:rPr>
          </w:pPr>
          <w:hyperlink w:anchor="_Toc414372699" w:history="1">
            <w:r w:rsidRPr="00B77801">
              <w:rPr>
                <w:rStyle w:val="Hyperlink"/>
                <w:noProof/>
              </w:rPr>
              <w:t>System Inputs</w:t>
            </w:r>
            <w:r>
              <w:rPr>
                <w:noProof/>
                <w:webHidden/>
              </w:rPr>
              <w:tab/>
            </w:r>
            <w:r>
              <w:rPr>
                <w:noProof/>
                <w:webHidden/>
              </w:rPr>
              <w:fldChar w:fldCharType="begin"/>
            </w:r>
            <w:r>
              <w:rPr>
                <w:noProof/>
                <w:webHidden/>
              </w:rPr>
              <w:instrText xml:space="preserve"> PAGEREF _Toc414372699 \h </w:instrText>
            </w:r>
            <w:r>
              <w:rPr>
                <w:noProof/>
                <w:webHidden/>
              </w:rPr>
            </w:r>
            <w:r>
              <w:rPr>
                <w:noProof/>
                <w:webHidden/>
              </w:rPr>
              <w:fldChar w:fldCharType="separate"/>
            </w:r>
            <w:r w:rsidR="007D1E89">
              <w:rPr>
                <w:noProof/>
                <w:webHidden/>
              </w:rPr>
              <w:t>5</w:t>
            </w:r>
            <w:r>
              <w:rPr>
                <w:noProof/>
                <w:webHidden/>
              </w:rPr>
              <w:fldChar w:fldCharType="end"/>
            </w:r>
          </w:hyperlink>
        </w:p>
        <w:p w14:paraId="1B1C1003" w14:textId="77777777" w:rsidR="00DD2349" w:rsidRDefault="00DD2349">
          <w:pPr>
            <w:pStyle w:val="TOC3"/>
            <w:tabs>
              <w:tab w:val="right" w:leader="dot" w:pos="9350"/>
            </w:tabs>
            <w:rPr>
              <w:rFonts w:cstheme="minorBidi"/>
              <w:noProof/>
              <w:sz w:val="22"/>
              <w:szCs w:val="22"/>
              <w:lang w:eastAsia="en-US"/>
            </w:rPr>
          </w:pPr>
          <w:hyperlink w:anchor="_Toc414372700" w:history="1">
            <w:r w:rsidRPr="00B77801">
              <w:rPr>
                <w:rStyle w:val="Hyperlink"/>
                <w:noProof/>
              </w:rPr>
              <w:t>System Outputs</w:t>
            </w:r>
            <w:r>
              <w:rPr>
                <w:noProof/>
                <w:webHidden/>
              </w:rPr>
              <w:tab/>
            </w:r>
            <w:r>
              <w:rPr>
                <w:noProof/>
                <w:webHidden/>
              </w:rPr>
              <w:fldChar w:fldCharType="begin"/>
            </w:r>
            <w:r>
              <w:rPr>
                <w:noProof/>
                <w:webHidden/>
              </w:rPr>
              <w:instrText xml:space="preserve"> PAGEREF _Toc414372700 \h </w:instrText>
            </w:r>
            <w:r>
              <w:rPr>
                <w:noProof/>
                <w:webHidden/>
              </w:rPr>
            </w:r>
            <w:r>
              <w:rPr>
                <w:noProof/>
                <w:webHidden/>
              </w:rPr>
              <w:fldChar w:fldCharType="separate"/>
            </w:r>
            <w:r w:rsidR="007D1E89">
              <w:rPr>
                <w:noProof/>
                <w:webHidden/>
              </w:rPr>
              <w:t>5</w:t>
            </w:r>
            <w:r>
              <w:rPr>
                <w:noProof/>
                <w:webHidden/>
              </w:rPr>
              <w:fldChar w:fldCharType="end"/>
            </w:r>
          </w:hyperlink>
        </w:p>
        <w:p w14:paraId="1E9F1032" w14:textId="77777777" w:rsidR="00DD2349" w:rsidRDefault="00DD2349">
          <w:pPr>
            <w:pStyle w:val="TOC3"/>
            <w:tabs>
              <w:tab w:val="right" w:leader="dot" w:pos="9350"/>
            </w:tabs>
            <w:rPr>
              <w:rFonts w:cstheme="minorBidi"/>
              <w:noProof/>
              <w:sz w:val="22"/>
              <w:szCs w:val="22"/>
              <w:lang w:eastAsia="en-US"/>
            </w:rPr>
          </w:pPr>
          <w:hyperlink w:anchor="_Toc414372701" w:history="1">
            <w:r w:rsidRPr="00B77801">
              <w:rPr>
                <w:rStyle w:val="Hyperlink"/>
                <w:noProof/>
              </w:rPr>
              <w:t>User Interface</w:t>
            </w:r>
            <w:r>
              <w:rPr>
                <w:noProof/>
                <w:webHidden/>
              </w:rPr>
              <w:tab/>
            </w:r>
            <w:r>
              <w:rPr>
                <w:noProof/>
                <w:webHidden/>
              </w:rPr>
              <w:fldChar w:fldCharType="begin"/>
            </w:r>
            <w:r>
              <w:rPr>
                <w:noProof/>
                <w:webHidden/>
              </w:rPr>
              <w:instrText xml:space="preserve"> PAGEREF _Toc414372701 \h </w:instrText>
            </w:r>
            <w:r>
              <w:rPr>
                <w:noProof/>
                <w:webHidden/>
              </w:rPr>
            </w:r>
            <w:r>
              <w:rPr>
                <w:noProof/>
                <w:webHidden/>
              </w:rPr>
              <w:fldChar w:fldCharType="separate"/>
            </w:r>
            <w:r w:rsidR="007D1E89">
              <w:rPr>
                <w:noProof/>
                <w:webHidden/>
              </w:rPr>
              <w:t>5</w:t>
            </w:r>
            <w:r>
              <w:rPr>
                <w:noProof/>
                <w:webHidden/>
              </w:rPr>
              <w:fldChar w:fldCharType="end"/>
            </w:r>
          </w:hyperlink>
        </w:p>
        <w:p w14:paraId="573CFE1E" w14:textId="77777777" w:rsidR="00DD2349" w:rsidRDefault="00DD2349">
          <w:pPr>
            <w:pStyle w:val="TOC2"/>
            <w:tabs>
              <w:tab w:val="right" w:leader="dot" w:pos="9350"/>
            </w:tabs>
            <w:rPr>
              <w:rFonts w:cstheme="minorBidi"/>
              <w:i w:val="0"/>
              <w:iCs w:val="0"/>
              <w:noProof/>
              <w:sz w:val="22"/>
              <w:szCs w:val="22"/>
              <w:lang w:eastAsia="en-US"/>
            </w:rPr>
          </w:pPr>
          <w:hyperlink w:anchor="_Toc414372702" w:history="1">
            <w:r w:rsidRPr="00B77801">
              <w:rPr>
                <w:rStyle w:val="Hyperlink"/>
                <w:noProof/>
              </w:rPr>
              <w:t>UML Use Cases and Textual Information</w:t>
            </w:r>
            <w:r>
              <w:rPr>
                <w:noProof/>
                <w:webHidden/>
              </w:rPr>
              <w:tab/>
            </w:r>
            <w:r>
              <w:rPr>
                <w:noProof/>
                <w:webHidden/>
              </w:rPr>
              <w:fldChar w:fldCharType="begin"/>
            </w:r>
            <w:r>
              <w:rPr>
                <w:noProof/>
                <w:webHidden/>
              </w:rPr>
              <w:instrText xml:space="preserve"> PAGEREF _Toc414372702 \h </w:instrText>
            </w:r>
            <w:r>
              <w:rPr>
                <w:noProof/>
                <w:webHidden/>
              </w:rPr>
            </w:r>
            <w:r>
              <w:rPr>
                <w:noProof/>
                <w:webHidden/>
              </w:rPr>
              <w:fldChar w:fldCharType="separate"/>
            </w:r>
            <w:r w:rsidR="007D1E89">
              <w:rPr>
                <w:noProof/>
                <w:webHidden/>
              </w:rPr>
              <w:t>5</w:t>
            </w:r>
            <w:r>
              <w:rPr>
                <w:noProof/>
                <w:webHidden/>
              </w:rPr>
              <w:fldChar w:fldCharType="end"/>
            </w:r>
          </w:hyperlink>
        </w:p>
        <w:p w14:paraId="59EDA854" w14:textId="77777777" w:rsidR="00DD2349" w:rsidRDefault="00DD2349">
          <w:pPr>
            <w:pStyle w:val="TOC2"/>
            <w:tabs>
              <w:tab w:val="right" w:leader="dot" w:pos="9350"/>
            </w:tabs>
            <w:rPr>
              <w:rFonts w:cstheme="minorBidi"/>
              <w:i w:val="0"/>
              <w:iCs w:val="0"/>
              <w:noProof/>
              <w:sz w:val="22"/>
              <w:szCs w:val="22"/>
              <w:lang w:eastAsia="en-US"/>
            </w:rPr>
          </w:pPr>
          <w:hyperlink w:anchor="_Toc414372703" w:history="1">
            <w:r w:rsidRPr="00B77801">
              <w:rPr>
                <w:rStyle w:val="Hyperlink"/>
                <w:noProof/>
              </w:rPr>
              <w:t>System Functional Specification</w:t>
            </w:r>
            <w:r>
              <w:rPr>
                <w:noProof/>
                <w:webHidden/>
              </w:rPr>
              <w:tab/>
            </w:r>
            <w:r>
              <w:rPr>
                <w:noProof/>
                <w:webHidden/>
              </w:rPr>
              <w:fldChar w:fldCharType="begin"/>
            </w:r>
            <w:r>
              <w:rPr>
                <w:noProof/>
                <w:webHidden/>
              </w:rPr>
              <w:instrText xml:space="preserve"> PAGEREF _Toc414372703 \h </w:instrText>
            </w:r>
            <w:r>
              <w:rPr>
                <w:noProof/>
                <w:webHidden/>
              </w:rPr>
            </w:r>
            <w:r>
              <w:rPr>
                <w:noProof/>
                <w:webHidden/>
              </w:rPr>
              <w:fldChar w:fldCharType="separate"/>
            </w:r>
            <w:r w:rsidR="007D1E89">
              <w:rPr>
                <w:noProof/>
                <w:webHidden/>
              </w:rPr>
              <w:t>7</w:t>
            </w:r>
            <w:r>
              <w:rPr>
                <w:noProof/>
                <w:webHidden/>
              </w:rPr>
              <w:fldChar w:fldCharType="end"/>
            </w:r>
          </w:hyperlink>
        </w:p>
        <w:p w14:paraId="0D5F79C8" w14:textId="77777777" w:rsidR="00DD2349" w:rsidRDefault="00DD2349">
          <w:pPr>
            <w:pStyle w:val="TOC2"/>
            <w:tabs>
              <w:tab w:val="right" w:leader="dot" w:pos="9350"/>
            </w:tabs>
            <w:rPr>
              <w:rFonts w:cstheme="minorBidi"/>
              <w:i w:val="0"/>
              <w:iCs w:val="0"/>
              <w:noProof/>
              <w:sz w:val="22"/>
              <w:szCs w:val="22"/>
              <w:lang w:eastAsia="en-US"/>
            </w:rPr>
          </w:pPr>
          <w:hyperlink w:anchor="_Toc414372704" w:history="1">
            <w:r w:rsidRPr="00B77801">
              <w:rPr>
                <w:rStyle w:val="Hyperlink"/>
                <w:noProof/>
              </w:rPr>
              <w:t>Operating Specification</w:t>
            </w:r>
            <w:r>
              <w:rPr>
                <w:noProof/>
                <w:webHidden/>
              </w:rPr>
              <w:tab/>
            </w:r>
            <w:r>
              <w:rPr>
                <w:noProof/>
                <w:webHidden/>
              </w:rPr>
              <w:fldChar w:fldCharType="begin"/>
            </w:r>
            <w:r>
              <w:rPr>
                <w:noProof/>
                <w:webHidden/>
              </w:rPr>
              <w:instrText xml:space="preserve"> PAGEREF _Toc414372704 \h </w:instrText>
            </w:r>
            <w:r>
              <w:rPr>
                <w:noProof/>
                <w:webHidden/>
              </w:rPr>
            </w:r>
            <w:r>
              <w:rPr>
                <w:noProof/>
                <w:webHidden/>
              </w:rPr>
              <w:fldChar w:fldCharType="separate"/>
            </w:r>
            <w:r w:rsidR="007D1E89">
              <w:rPr>
                <w:noProof/>
                <w:webHidden/>
              </w:rPr>
              <w:t>7</w:t>
            </w:r>
            <w:r>
              <w:rPr>
                <w:noProof/>
                <w:webHidden/>
              </w:rPr>
              <w:fldChar w:fldCharType="end"/>
            </w:r>
          </w:hyperlink>
        </w:p>
        <w:p w14:paraId="22CFAA46" w14:textId="77777777" w:rsidR="00DD2349" w:rsidRDefault="00DD2349">
          <w:pPr>
            <w:pStyle w:val="TOC2"/>
            <w:tabs>
              <w:tab w:val="right" w:leader="dot" w:pos="9350"/>
            </w:tabs>
            <w:rPr>
              <w:rFonts w:cstheme="minorBidi"/>
              <w:i w:val="0"/>
              <w:iCs w:val="0"/>
              <w:noProof/>
              <w:sz w:val="22"/>
              <w:szCs w:val="22"/>
              <w:lang w:eastAsia="en-US"/>
            </w:rPr>
          </w:pPr>
          <w:hyperlink w:anchor="_Toc414372705" w:history="1">
            <w:r w:rsidRPr="00B77801">
              <w:rPr>
                <w:rStyle w:val="Hyperlink"/>
                <w:noProof/>
              </w:rPr>
              <w:t>Reliability and Safety Specification</w:t>
            </w:r>
            <w:r>
              <w:rPr>
                <w:noProof/>
                <w:webHidden/>
              </w:rPr>
              <w:tab/>
            </w:r>
            <w:r>
              <w:rPr>
                <w:noProof/>
                <w:webHidden/>
              </w:rPr>
              <w:fldChar w:fldCharType="begin"/>
            </w:r>
            <w:r>
              <w:rPr>
                <w:noProof/>
                <w:webHidden/>
              </w:rPr>
              <w:instrText xml:space="preserve"> PAGEREF _Toc414372705 \h </w:instrText>
            </w:r>
            <w:r>
              <w:rPr>
                <w:noProof/>
                <w:webHidden/>
              </w:rPr>
            </w:r>
            <w:r>
              <w:rPr>
                <w:noProof/>
                <w:webHidden/>
              </w:rPr>
              <w:fldChar w:fldCharType="separate"/>
            </w:r>
            <w:r w:rsidR="007D1E89">
              <w:rPr>
                <w:noProof/>
                <w:webHidden/>
              </w:rPr>
              <w:t>7</w:t>
            </w:r>
            <w:r>
              <w:rPr>
                <w:noProof/>
                <w:webHidden/>
              </w:rPr>
              <w:fldChar w:fldCharType="end"/>
            </w:r>
          </w:hyperlink>
        </w:p>
        <w:p w14:paraId="13C41740"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06" w:history="1">
            <w:r w:rsidRPr="00B77801">
              <w:rPr>
                <w:rStyle w:val="Hyperlink"/>
                <w:noProof/>
              </w:rPr>
              <w:t>4. DESIGN PROCEDURE</w:t>
            </w:r>
            <w:r>
              <w:rPr>
                <w:noProof/>
                <w:webHidden/>
              </w:rPr>
              <w:tab/>
            </w:r>
            <w:r>
              <w:rPr>
                <w:noProof/>
                <w:webHidden/>
              </w:rPr>
              <w:fldChar w:fldCharType="begin"/>
            </w:r>
            <w:r>
              <w:rPr>
                <w:noProof/>
                <w:webHidden/>
              </w:rPr>
              <w:instrText xml:space="preserve"> PAGEREF _Toc414372706 \h </w:instrText>
            </w:r>
            <w:r>
              <w:rPr>
                <w:noProof/>
                <w:webHidden/>
              </w:rPr>
            </w:r>
            <w:r>
              <w:rPr>
                <w:noProof/>
                <w:webHidden/>
              </w:rPr>
              <w:fldChar w:fldCharType="separate"/>
            </w:r>
            <w:r w:rsidR="007D1E89">
              <w:rPr>
                <w:noProof/>
                <w:webHidden/>
              </w:rPr>
              <w:t>8</w:t>
            </w:r>
            <w:r>
              <w:rPr>
                <w:noProof/>
                <w:webHidden/>
              </w:rPr>
              <w:fldChar w:fldCharType="end"/>
            </w:r>
          </w:hyperlink>
        </w:p>
        <w:p w14:paraId="64BCA13A"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07" w:history="1">
            <w:r w:rsidRPr="00B77801">
              <w:rPr>
                <w:rStyle w:val="Hyperlink"/>
                <w:noProof/>
              </w:rPr>
              <w:t>5. SYSTEM DESIGN DESCRIPTION</w:t>
            </w:r>
            <w:r>
              <w:rPr>
                <w:noProof/>
                <w:webHidden/>
              </w:rPr>
              <w:tab/>
            </w:r>
            <w:r>
              <w:rPr>
                <w:noProof/>
                <w:webHidden/>
              </w:rPr>
              <w:fldChar w:fldCharType="begin"/>
            </w:r>
            <w:r>
              <w:rPr>
                <w:noProof/>
                <w:webHidden/>
              </w:rPr>
              <w:instrText xml:space="preserve"> PAGEREF _Toc414372707 \h </w:instrText>
            </w:r>
            <w:r>
              <w:rPr>
                <w:noProof/>
                <w:webHidden/>
              </w:rPr>
            </w:r>
            <w:r>
              <w:rPr>
                <w:noProof/>
                <w:webHidden/>
              </w:rPr>
              <w:fldChar w:fldCharType="separate"/>
            </w:r>
            <w:r w:rsidR="007D1E89">
              <w:rPr>
                <w:noProof/>
                <w:webHidden/>
              </w:rPr>
              <w:t>8</w:t>
            </w:r>
            <w:r>
              <w:rPr>
                <w:noProof/>
                <w:webHidden/>
              </w:rPr>
              <w:fldChar w:fldCharType="end"/>
            </w:r>
          </w:hyperlink>
        </w:p>
        <w:p w14:paraId="33822A01" w14:textId="77777777" w:rsidR="00DD2349" w:rsidRDefault="00DD2349">
          <w:pPr>
            <w:pStyle w:val="TOC2"/>
            <w:tabs>
              <w:tab w:val="right" w:leader="dot" w:pos="9350"/>
            </w:tabs>
            <w:rPr>
              <w:rFonts w:cstheme="minorBidi"/>
              <w:i w:val="0"/>
              <w:iCs w:val="0"/>
              <w:noProof/>
              <w:sz w:val="22"/>
              <w:szCs w:val="22"/>
              <w:lang w:eastAsia="en-US"/>
            </w:rPr>
          </w:pPr>
          <w:hyperlink w:anchor="_Toc414372708" w:history="1">
            <w:r w:rsidRPr="00B77801">
              <w:rPr>
                <w:rStyle w:val="Hyperlink"/>
                <w:noProof/>
              </w:rPr>
              <w:t>System Description</w:t>
            </w:r>
            <w:r>
              <w:rPr>
                <w:noProof/>
                <w:webHidden/>
              </w:rPr>
              <w:tab/>
            </w:r>
            <w:r>
              <w:rPr>
                <w:noProof/>
                <w:webHidden/>
              </w:rPr>
              <w:fldChar w:fldCharType="begin"/>
            </w:r>
            <w:r>
              <w:rPr>
                <w:noProof/>
                <w:webHidden/>
              </w:rPr>
              <w:instrText xml:space="preserve"> PAGEREF _Toc414372708 \h </w:instrText>
            </w:r>
            <w:r>
              <w:rPr>
                <w:noProof/>
                <w:webHidden/>
              </w:rPr>
            </w:r>
            <w:r>
              <w:rPr>
                <w:noProof/>
                <w:webHidden/>
              </w:rPr>
              <w:fldChar w:fldCharType="separate"/>
            </w:r>
            <w:r w:rsidR="007D1E89">
              <w:rPr>
                <w:noProof/>
                <w:webHidden/>
              </w:rPr>
              <w:t>8</w:t>
            </w:r>
            <w:r>
              <w:rPr>
                <w:noProof/>
                <w:webHidden/>
              </w:rPr>
              <w:fldChar w:fldCharType="end"/>
            </w:r>
          </w:hyperlink>
        </w:p>
        <w:p w14:paraId="23922C7A" w14:textId="77777777" w:rsidR="00DD2349" w:rsidRDefault="00DD2349">
          <w:pPr>
            <w:pStyle w:val="TOC2"/>
            <w:tabs>
              <w:tab w:val="right" w:leader="dot" w:pos="9350"/>
            </w:tabs>
            <w:rPr>
              <w:rFonts w:cstheme="minorBidi"/>
              <w:i w:val="0"/>
              <w:iCs w:val="0"/>
              <w:noProof/>
              <w:sz w:val="22"/>
              <w:szCs w:val="22"/>
              <w:lang w:eastAsia="en-US"/>
            </w:rPr>
          </w:pPr>
          <w:hyperlink w:anchor="_Toc414372709" w:history="1">
            <w:r w:rsidRPr="00B77801">
              <w:rPr>
                <w:rStyle w:val="Hyperlink"/>
                <w:noProof/>
              </w:rPr>
              <w:t>Specification of External Environment</w:t>
            </w:r>
            <w:r>
              <w:rPr>
                <w:noProof/>
                <w:webHidden/>
              </w:rPr>
              <w:tab/>
            </w:r>
            <w:r>
              <w:rPr>
                <w:noProof/>
                <w:webHidden/>
              </w:rPr>
              <w:fldChar w:fldCharType="begin"/>
            </w:r>
            <w:r>
              <w:rPr>
                <w:noProof/>
                <w:webHidden/>
              </w:rPr>
              <w:instrText xml:space="preserve"> PAGEREF _Toc414372709 \h </w:instrText>
            </w:r>
            <w:r>
              <w:rPr>
                <w:noProof/>
                <w:webHidden/>
              </w:rPr>
            </w:r>
            <w:r>
              <w:rPr>
                <w:noProof/>
                <w:webHidden/>
              </w:rPr>
              <w:fldChar w:fldCharType="separate"/>
            </w:r>
            <w:r w:rsidR="007D1E89">
              <w:rPr>
                <w:noProof/>
                <w:webHidden/>
              </w:rPr>
              <w:t>8</w:t>
            </w:r>
            <w:r>
              <w:rPr>
                <w:noProof/>
                <w:webHidden/>
              </w:rPr>
              <w:fldChar w:fldCharType="end"/>
            </w:r>
          </w:hyperlink>
        </w:p>
        <w:p w14:paraId="39C0FC11" w14:textId="77777777" w:rsidR="00DD2349" w:rsidRDefault="00DD2349">
          <w:pPr>
            <w:pStyle w:val="TOC2"/>
            <w:tabs>
              <w:tab w:val="right" w:leader="dot" w:pos="9350"/>
            </w:tabs>
            <w:rPr>
              <w:rFonts w:cstheme="minorBidi"/>
              <w:i w:val="0"/>
              <w:iCs w:val="0"/>
              <w:noProof/>
              <w:sz w:val="22"/>
              <w:szCs w:val="22"/>
              <w:lang w:eastAsia="en-US"/>
            </w:rPr>
          </w:pPr>
          <w:hyperlink w:anchor="_Toc414372710" w:history="1">
            <w:r w:rsidRPr="00B77801">
              <w:rPr>
                <w:rStyle w:val="Hyperlink"/>
                <w:noProof/>
              </w:rPr>
              <w:t>System Input and Output Specification</w:t>
            </w:r>
            <w:r>
              <w:rPr>
                <w:noProof/>
                <w:webHidden/>
              </w:rPr>
              <w:tab/>
            </w:r>
            <w:r>
              <w:rPr>
                <w:noProof/>
                <w:webHidden/>
              </w:rPr>
              <w:fldChar w:fldCharType="begin"/>
            </w:r>
            <w:r>
              <w:rPr>
                <w:noProof/>
                <w:webHidden/>
              </w:rPr>
              <w:instrText xml:space="preserve"> PAGEREF _Toc414372710 \h </w:instrText>
            </w:r>
            <w:r>
              <w:rPr>
                <w:noProof/>
                <w:webHidden/>
              </w:rPr>
            </w:r>
            <w:r>
              <w:rPr>
                <w:noProof/>
                <w:webHidden/>
              </w:rPr>
              <w:fldChar w:fldCharType="separate"/>
            </w:r>
            <w:r w:rsidR="007D1E89">
              <w:rPr>
                <w:noProof/>
                <w:webHidden/>
              </w:rPr>
              <w:t>8</w:t>
            </w:r>
            <w:r>
              <w:rPr>
                <w:noProof/>
                <w:webHidden/>
              </w:rPr>
              <w:fldChar w:fldCharType="end"/>
            </w:r>
          </w:hyperlink>
        </w:p>
        <w:p w14:paraId="3B92F769" w14:textId="77777777" w:rsidR="00DD2349" w:rsidRDefault="00DD2349">
          <w:pPr>
            <w:pStyle w:val="TOC3"/>
            <w:tabs>
              <w:tab w:val="right" w:leader="dot" w:pos="9350"/>
            </w:tabs>
            <w:rPr>
              <w:rFonts w:cstheme="minorBidi"/>
              <w:noProof/>
              <w:sz w:val="22"/>
              <w:szCs w:val="22"/>
              <w:lang w:eastAsia="en-US"/>
            </w:rPr>
          </w:pPr>
          <w:hyperlink w:anchor="_Toc414372711" w:history="1">
            <w:r w:rsidRPr="00B77801">
              <w:rPr>
                <w:rStyle w:val="Hyperlink"/>
                <w:noProof/>
              </w:rPr>
              <w:t>System Inputs</w:t>
            </w:r>
            <w:r>
              <w:rPr>
                <w:noProof/>
                <w:webHidden/>
              </w:rPr>
              <w:tab/>
            </w:r>
            <w:r>
              <w:rPr>
                <w:noProof/>
                <w:webHidden/>
              </w:rPr>
              <w:fldChar w:fldCharType="begin"/>
            </w:r>
            <w:r>
              <w:rPr>
                <w:noProof/>
                <w:webHidden/>
              </w:rPr>
              <w:instrText xml:space="preserve"> PAGEREF _Toc414372711 \h </w:instrText>
            </w:r>
            <w:r>
              <w:rPr>
                <w:noProof/>
                <w:webHidden/>
              </w:rPr>
            </w:r>
            <w:r>
              <w:rPr>
                <w:noProof/>
                <w:webHidden/>
              </w:rPr>
              <w:fldChar w:fldCharType="separate"/>
            </w:r>
            <w:r w:rsidR="007D1E89">
              <w:rPr>
                <w:noProof/>
                <w:webHidden/>
              </w:rPr>
              <w:t>8</w:t>
            </w:r>
            <w:r>
              <w:rPr>
                <w:noProof/>
                <w:webHidden/>
              </w:rPr>
              <w:fldChar w:fldCharType="end"/>
            </w:r>
          </w:hyperlink>
        </w:p>
        <w:p w14:paraId="102A4BD1" w14:textId="77777777" w:rsidR="00DD2349" w:rsidRDefault="00DD2349">
          <w:pPr>
            <w:pStyle w:val="TOC3"/>
            <w:tabs>
              <w:tab w:val="right" w:leader="dot" w:pos="9350"/>
            </w:tabs>
            <w:rPr>
              <w:rFonts w:cstheme="minorBidi"/>
              <w:noProof/>
              <w:sz w:val="22"/>
              <w:szCs w:val="22"/>
              <w:lang w:eastAsia="en-US"/>
            </w:rPr>
          </w:pPr>
          <w:hyperlink w:anchor="_Toc414372712" w:history="1">
            <w:r w:rsidRPr="00B77801">
              <w:rPr>
                <w:rStyle w:val="Hyperlink"/>
                <w:noProof/>
              </w:rPr>
              <w:t>System Outputs</w:t>
            </w:r>
            <w:r>
              <w:rPr>
                <w:noProof/>
                <w:webHidden/>
              </w:rPr>
              <w:tab/>
            </w:r>
            <w:r>
              <w:rPr>
                <w:noProof/>
                <w:webHidden/>
              </w:rPr>
              <w:fldChar w:fldCharType="begin"/>
            </w:r>
            <w:r>
              <w:rPr>
                <w:noProof/>
                <w:webHidden/>
              </w:rPr>
              <w:instrText xml:space="preserve"> PAGEREF _Toc414372712 \h </w:instrText>
            </w:r>
            <w:r>
              <w:rPr>
                <w:noProof/>
                <w:webHidden/>
              </w:rPr>
            </w:r>
            <w:r>
              <w:rPr>
                <w:noProof/>
                <w:webHidden/>
              </w:rPr>
              <w:fldChar w:fldCharType="separate"/>
            </w:r>
            <w:r w:rsidR="007D1E89">
              <w:rPr>
                <w:noProof/>
                <w:webHidden/>
              </w:rPr>
              <w:t>9</w:t>
            </w:r>
            <w:r>
              <w:rPr>
                <w:noProof/>
                <w:webHidden/>
              </w:rPr>
              <w:fldChar w:fldCharType="end"/>
            </w:r>
          </w:hyperlink>
        </w:p>
        <w:p w14:paraId="41AB4E24" w14:textId="77777777" w:rsidR="00DD2349" w:rsidRDefault="00DD2349">
          <w:pPr>
            <w:pStyle w:val="TOC3"/>
            <w:tabs>
              <w:tab w:val="right" w:leader="dot" w:pos="9350"/>
            </w:tabs>
            <w:rPr>
              <w:rFonts w:cstheme="minorBidi"/>
              <w:noProof/>
              <w:sz w:val="22"/>
              <w:szCs w:val="22"/>
              <w:lang w:eastAsia="en-US"/>
            </w:rPr>
          </w:pPr>
          <w:hyperlink w:anchor="_Toc414372713" w:history="1">
            <w:r w:rsidRPr="00B77801">
              <w:rPr>
                <w:rStyle w:val="Hyperlink"/>
                <w:noProof/>
              </w:rPr>
              <w:t>User Interface</w:t>
            </w:r>
            <w:r>
              <w:rPr>
                <w:noProof/>
                <w:webHidden/>
              </w:rPr>
              <w:tab/>
            </w:r>
            <w:r>
              <w:rPr>
                <w:noProof/>
                <w:webHidden/>
              </w:rPr>
              <w:fldChar w:fldCharType="begin"/>
            </w:r>
            <w:r>
              <w:rPr>
                <w:noProof/>
                <w:webHidden/>
              </w:rPr>
              <w:instrText xml:space="preserve"> PAGEREF _Toc414372713 \h </w:instrText>
            </w:r>
            <w:r>
              <w:rPr>
                <w:noProof/>
                <w:webHidden/>
              </w:rPr>
            </w:r>
            <w:r>
              <w:rPr>
                <w:noProof/>
                <w:webHidden/>
              </w:rPr>
              <w:fldChar w:fldCharType="separate"/>
            </w:r>
            <w:r w:rsidR="007D1E89">
              <w:rPr>
                <w:noProof/>
                <w:webHidden/>
              </w:rPr>
              <w:t>10</w:t>
            </w:r>
            <w:r>
              <w:rPr>
                <w:noProof/>
                <w:webHidden/>
              </w:rPr>
              <w:fldChar w:fldCharType="end"/>
            </w:r>
          </w:hyperlink>
        </w:p>
        <w:p w14:paraId="63E1A447" w14:textId="77777777" w:rsidR="00DD2349" w:rsidRDefault="00DD2349">
          <w:pPr>
            <w:pStyle w:val="TOC2"/>
            <w:tabs>
              <w:tab w:val="right" w:leader="dot" w:pos="9350"/>
            </w:tabs>
            <w:rPr>
              <w:rFonts w:cstheme="minorBidi"/>
              <w:i w:val="0"/>
              <w:iCs w:val="0"/>
              <w:noProof/>
              <w:sz w:val="22"/>
              <w:szCs w:val="22"/>
              <w:lang w:eastAsia="en-US"/>
            </w:rPr>
          </w:pPr>
          <w:hyperlink w:anchor="_Toc414372714" w:history="1">
            <w:r w:rsidRPr="00B77801">
              <w:rPr>
                <w:rStyle w:val="Hyperlink"/>
                <w:noProof/>
              </w:rPr>
              <w:t>UML Use Cases and Textual Information</w:t>
            </w:r>
            <w:r>
              <w:rPr>
                <w:noProof/>
                <w:webHidden/>
              </w:rPr>
              <w:tab/>
            </w:r>
            <w:r>
              <w:rPr>
                <w:noProof/>
                <w:webHidden/>
              </w:rPr>
              <w:fldChar w:fldCharType="begin"/>
            </w:r>
            <w:r>
              <w:rPr>
                <w:noProof/>
                <w:webHidden/>
              </w:rPr>
              <w:instrText xml:space="preserve"> PAGEREF _Toc414372714 \h </w:instrText>
            </w:r>
            <w:r>
              <w:rPr>
                <w:noProof/>
                <w:webHidden/>
              </w:rPr>
            </w:r>
            <w:r>
              <w:rPr>
                <w:noProof/>
                <w:webHidden/>
              </w:rPr>
              <w:fldChar w:fldCharType="separate"/>
            </w:r>
            <w:r w:rsidR="007D1E89">
              <w:rPr>
                <w:noProof/>
                <w:webHidden/>
              </w:rPr>
              <w:t>12</w:t>
            </w:r>
            <w:r>
              <w:rPr>
                <w:noProof/>
                <w:webHidden/>
              </w:rPr>
              <w:fldChar w:fldCharType="end"/>
            </w:r>
          </w:hyperlink>
        </w:p>
        <w:p w14:paraId="62681288" w14:textId="77777777" w:rsidR="00DD2349" w:rsidRDefault="00DD2349">
          <w:pPr>
            <w:pStyle w:val="TOC2"/>
            <w:tabs>
              <w:tab w:val="right" w:leader="dot" w:pos="9350"/>
            </w:tabs>
            <w:rPr>
              <w:rFonts w:cstheme="minorBidi"/>
              <w:i w:val="0"/>
              <w:iCs w:val="0"/>
              <w:noProof/>
              <w:sz w:val="22"/>
              <w:szCs w:val="22"/>
              <w:lang w:eastAsia="en-US"/>
            </w:rPr>
          </w:pPr>
          <w:hyperlink w:anchor="_Toc414372715" w:history="1">
            <w:r w:rsidRPr="00B77801">
              <w:rPr>
                <w:rStyle w:val="Hyperlink"/>
                <w:noProof/>
              </w:rPr>
              <w:t>System Functional Specification</w:t>
            </w:r>
            <w:r>
              <w:rPr>
                <w:noProof/>
                <w:webHidden/>
              </w:rPr>
              <w:tab/>
            </w:r>
            <w:r>
              <w:rPr>
                <w:noProof/>
                <w:webHidden/>
              </w:rPr>
              <w:fldChar w:fldCharType="begin"/>
            </w:r>
            <w:r>
              <w:rPr>
                <w:noProof/>
                <w:webHidden/>
              </w:rPr>
              <w:instrText xml:space="preserve"> PAGEREF _Toc414372715 \h </w:instrText>
            </w:r>
            <w:r>
              <w:rPr>
                <w:noProof/>
                <w:webHidden/>
              </w:rPr>
            </w:r>
            <w:r>
              <w:rPr>
                <w:noProof/>
                <w:webHidden/>
              </w:rPr>
              <w:fldChar w:fldCharType="separate"/>
            </w:r>
            <w:r w:rsidR="007D1E89">
              <w:rPr>
                <w:noProof/>
                <w:webHidden/>
              </w:rPr>
              <w:t>13</w:t>
            </w:r>
            <w:r>
              <w:rPr>
                <w:noProof/>
                <w:webHidden/>
              </w:rPr>
              <w:fldChar w:fldCharType="end"/>
            </w:r>
          </w:hyperlink>
        </w:p>
        <w:p w14:paraId="4D9BC3F9" w14:textId="77777777" w:rsidR="00DD2349" w:rsidRDefault="00DD2349">
          <w:pPr>
            <w:pStyle w:val="TOC2"/>
            <w:tabs>
              <w:tab w:val="right" w:leader="dot" w:pos="9350"/>
            </w:tabs>
            <w:rPr>
              <w:rFonts w:cstheme="minorBidi"/>
              <w:i w:val="0"/>
              <w:iCs w:val="0"/>
              <w:noProof/>
              <w:sz w:val="22"/>
              <w:szCs w:val="22"/>
              <w:lang w:eastAsia="en-US"/>
            </w:rPr>
          </w:pPr>
          <w:hyperlink w:anchor="_Toc414372716" w:history="1">
            <w:r w:rsidRPr="00B77801">
              <w:rPr>
                <w:rStyle w:val="Hyperlink"/>
                <w:noProof/>
              </w:rPr>
              <w:t>Operating Specification</w:t>
            </w:r>
            <w:r>
              <w:rPr>
                <w:noProof/>
                <w:webHidden/>
              </w:rPr>
              <w:tab/>
            </w:r>
            <w:r>
              <w:rPr>
                <w:noProof/>
                <w:webHidden/>
              </w:rPr>
              <w:fldChar w:fldCharType="begin"/>
            </w:r>
            <w:r>
              <w:rPr>
                <w:noProof/>
                <w:webHidden/>
              </w:rPr>
              <w:instrText xml:space="preserve"> PAGEREF _Toc414372716 \h </w:instrText>
            </w:r>
            <w:r>
              <w:rPr>
                <w:noProof/>
                <w:webHidden/>
              </w:rPr>
            </w:r>
            <w:r>
              <w:rPr>
                <w:noProof/>
                <w:webHidden/>
              </w:rPr>
              <w:fldChar w:fldCharType="separate"/>
            </w:r>
            <w:r w:rsidR="007D1E89">
              <w:rPr>
                <w:noProof/>
                <w:webHidden/>
              </w:rPr>
              <w:t>15</w:t>
            </w:r>
            <w:r>
              <w:rPr>
                <w:noProof/>
                <w:webHidden/>
              </w:rPr>
              <w:fldChar w:fldCharType="end"/>
            </w:r>
          </w:hyperlink>
        </w:p>
        <w:p w14:paraId="6BB9F5C1" w14:textId="77777777" w:rsidR="00DD2349" w:rsidRDefault="00DD2349">
          <w:pPr>
            <w:pStyle w:val="TOC2"/>
            <w:tabs>
              <w:tab w:val="right" w:leader="dot" w:pos="9350"/>
            </w:tabs>
            <w:rPr>
              <w:rFonts w:cstheme="minorBidi"/>
              <w:i w:val="0"/>
              <w:iCs w:val="0"/>
              <w:noProof/>
              <w:sz w:val="22"/>
              <w:szCs w:val="22"/>
              <w:lang w:eastAsia="en-US"/>
            </w:rPr>
          </w:pPr>
          <w:hyperlink w:anchor="_Toc414372717" w:history="1">
            <w:r w:rsidRPr="00B77801">
              <w:rPr>
                <w:rStyle w:val="Hyperlink"/>
                <w:noProof/>
              </w:rPr>
              <w:t>Reliability and Safety Specification</w:t>
            </w:r>
            <w:r>
              <w:rPr>
                <w:noProof/>
                <w:webHidden/>
              </w:rPr>
              <w:tab/>
            </w:r>
            <w:r>
              <w:rPr>
                <w:noProof/>
                <w:webHidden/>
              </w:rPr>
              <w:fldChar w:fldCharType="begin"/>
            </w:r>
            <w:r>
              <w:rPr>
                <w:noProof/>
                <w:webHidden/>
              </w:rPr>
              <w:instrText xml:space="preserve"> PAGEREF _Toc414372717 \h </w:instrText>
            </w:r>
            <w:r>
              <w:rPr>
                <w:noProof/>
                <w:webHidden/>
              </w:rPr>
            </w:r>
            <w:r>
              <w:rPr>
                <w:noProof/>
                <w:webHidden/>
              </w:rPr>
              <w:fldChar w:fldCharType="separate"/>
            </w:r>
            <w:r w:rsidR="007D1E89">
              <w:rPr>
                <w:noProof/>
                <w:webHidden/>
              </w:rPr>
              <w:t>15</w:t>
            </w:r>
            <w:r>
              <w:rPr>
                <w:noProof/>
                <w:webHidden/>
              </w:rPr>
              <w:fldChar w:fldCharType="end"/>
            </w:r>
          </w:hyperlink>
        </w:p>
        <w:p w14:paraId="5815E632"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18" w:history="1">
            <w:r w:rsidRPr="00B77801">
              <w:rPr>
                <w:rStyle w:val="Hyperlink"/>
                <w:noProof/>
              </w:rPr>
              <w:t>7. HARDWARE IMPLEMENTAION</w:t>
            </w:r>
            <w:r>
              <w:rPr>
                <w:noProof/>
                <w:webHidden/>
              </w:rPr>
              <w:tab/>
            </w:r>
            <w:r>
              <w:rPr>
                <w:noProof/>
                <w:webHidden/>
              </w:rPr>
              <w:fldChar w:fldCharType="begin"/>
            </w:r>
            <w:r>
              <w:rPr>
                <w:noProof/>
                <w:webHidden/>
              </w:rPr>
              <w:instrText xml:space="preserve"> PAGEREF _Toc414372718 \h </w:instrText>
            </w:r>
            <w:r>
              <w:rPr>
                <w:noProof/>
                <w:webHidden/>
              </w:rPr>
            </w:r>
            <w:r>
              <w:rPr>
                <w:noProof/>
                <w:webHidden/>
              </w:rPr>
              <w:fldChar w:fldCharType="separate"/>
            </w:r>
            <w:r w:rsidR="007D1E89">
              <w:rPr>
                <w:noProof/>
                <w:webHidden/>
              </w:rPr>
              <w:t>15</w:t>
            </w:r>
            <w:r>
              <w:rPr>
                <w:noProof/>
                <w:webHidden/>
              </w:rPr>
              <w:fldChar w:fldCharType="end"/>
            </w:r>
          </w:hyperlink>
        </w:p>
        <w:p w14:paraId="5B2CFA62"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19" w:history="1">
            <w:r w:rsidRPr="00B77801">
              <w:rPr>
                <w:rStyle w:val="Hyperlink"/>
                <w:noProof/>
              </w:rPr>
              <w:t>8. SOFTWARE IMPLEMENTATION</w:t>
            </w:r>
            <w:r>
              <w:rPr>
                <w:noProof/>
                <w:webHidden/>
              </w:rPr>
              <w:tab/>
            </w:r>
            <w:r>
              <w:rPr>
                <w:noProof/>
                <w:webHidden/>
              </w:rPr>
              <w:fldChar w:fldCharType="begin"/>
            </w:r>
            <w:r>
              <w:rPr>
                <w:noProof/>
                <w:webHidden/>
              </w:rPr>
              <w:instrText xml:space="preserve"> PAGEREF _Toc414372719 \h </w:instrText>
            </w:r>
            <w:r>
              <w:rPr>
                <w:noProof/>
                <w:webHidden/>
              </w:rPr>
            </w:r>
            <w:r>
              <w:rPr>
                <w:noProof/>
                <w:webHidden/>
              </w:rPr>
              <w:fldChar w:fldCharType="separate"/>
            </w:r>
            <w:r w:rsidR="007D1E89">
              <w:rPr>
                <w:noProof/>
                <w:webHidden/>
              </w:rPr>
              <w:t>20</w:t>
            </w:r>
            <w:r>
              <w:rPr>
                <w:noProof/>
                <w:webHidden/>
              </w:rPr>
              <w:fldChar w:fldCharType="end"/>
            </w:r>
          </w:hyperlink>
        </w:p>
        <w:p w14:paraId="678E62DB" w14:textId="77777777" w:rsidR="00DD2349" w:rsidRDefault="00DD2349">
          <w:pPr>
            <w:pStyle w:val="TOC2"/>
            <w:tabs>
              <w:tab w:val="right" w:leader="dot" w:pos="9350"/>
            </w:tabs>
            <w:rPr>
              <w:rFonts w:cstheme="minorBidi"/>
              <w:i w:val="0"/>
              <w:iCs w:val="0"/>
              <w:noProof/>
              <w:sz w:val="22"/>
              <w:szCs w:val="22"/>
              <w:lang w:eastAsia="en-US"/>
            </w:rPr>
          </w:pPr>
          <w:hyperlink w:anchor="_Toc414372720" w:history="1">
            <w:r w:rsidRPr="00B77801">
              <w:rPr>
                <w:rStyle w:val="Hyperlink"/>
                <w:rFonts w:eastAsia="SimSun"/>
                <w:noProof/>
              </w:rPr>
              <w:t>(1)Master Node</w:t>
            </w:r>
            <w:r>
              <w:rPr>
                <w:noProof/>
                <w:webHidden/>
              </w:rPr>
              <w:tab/>
            </w:r>
            <w:r>
              <w:rPr>
                <w:noProof/>
                <w:webHidden/>
              </w:rPr>
              <w:fldChar w:fldCharType="begin"/>
            </w:r>
            <w:r>
              <w:rPr>
                <w:noProof/>
                <w:webHidden/>
              </w:rPr>
              <w:instrText xml:space="preserve"> PAGEREF _Toc414372720 \h </w:instrText>
            </w:r>
            <w:r>
              <w:rPr>
                <w:noProof/>
                <w:webHidden/>
              </w:rPr>
            </w:r>
            <w:r>
              <w:rPr>
                <w:noProof/>
                <w:webHidden/>
              </w:rPr>
              <w:fldChar w:fldCharType="separate"/>
            </w:r>
            <w:r w:rsidR="007D1E89">
              <w:rPr>
                <w:noProof/>
                <w:webHidden/>
              </w:rPr>
              <w:t>20</w:t>
            </w:r>
            <w:r>
              <w:rPr>
                <w:noProof/>
                <w:webHidden/>
              </w:rPr>
              <w:fldChar w:fldCharType="end"/>
            </w:r>
          </w:hyperlink>
        </w:p>
        <w:p w14:paraId="5C7362EB" w14:textId="77777777" w:rsidR="00DD2349" w:rsidRDefault="00DD2349">
          <w:pPr>
            <w:pStyle w:val="TOC2"/>
            <w:tabs>
              <w:tab w:val="right" w:leader="dot" w:pos="9350"/>
            </w:tabs>
            <w:rPr>
              <w:rFonts w:cstheme="minorBidi"/>
              <w:i w:val="0"/>
              <w:iCs w:val="0"/>
              <w:noProof/>
              <w:sz w:val="22"/>
              <w:szCs w:val="22"/>
              <w:lang w:eastAsia="en-US"/>
            </w:rPr>
          </w:pPr>
          <w:hyperlink w:anchor="_Toc414372721" w:history="1">
            <w:r w:rsidRPr="00B77801">
              <w:rPr>
                <w:rStyle w:val="Hyperlink"/>
                <w:rFonts w:eastAsia="SimSun"/>
                <w:noProof/>
              </w:rPr>
              <w:t>(2)Touchscreen UI subsystem</w:t>
            </w:r>
            <w:r>
              <w:rPr>
                <w:noProof/>
                <w:webHidden/>
              </w:rPr>
              <w:tab/>
            </w:r>
            <w:r>
              <w:rPr>
                <w:noProof/>
                <w:webHidden/>
              </w:rPr>
              <w:fldChar w:fldCharType="begin"/>
            </w:r>
            <w:r>
              <w:rPr>
                <w:noProof/>
                <w:webHidden/>
              </w:rPr>
              <w:instrText xml:space="preserve"> PAGEREF _Toc414372721 \h </w:instrText>
            </w:r>
            <w:r>
              <w:rPr>
                <w:noProof/>
                <w:webHidden/>
              </w:rPr>
            </w:r>
            <w:r>
              <w:rPr>
                <w:noProof/>
                <w:webHidden/>
              </w:rPr>
              <w:fldChar w:fldCharType="separate"/>
            </w:r>
            <w:r w:rsidR="007D1E89">
              <w:rPr>
                <w:noProof/>
                <w:webHidden/>
              </w:rPr>
              <w:t>23</w:t>
            </w:r>
            <w:r>
              <w:rPr>
                <w:noProof/>
                <w:webHidden/>
              </w:rPr>
              <w:fldChar w:fldCharType="end"/>
            </w:r>
          </w:hyperlink>
        </w:p>
        <w:p w14:paraId="51A6B8C5" w14:textId="77777777" w:rsidR="00DD2349" w:rsidRDefault="00DD2349">
          <w:pPr>
            <w:pStyle w:val="TOC2"/>
            <w:tabs>
              <w:tab w:val="right" w:leader="dot" w:pos="9350"/>
            </w:tabs>
            <w:rPr>
              <w:rFonts w:cstheme="minorBidi"/>
              <w:i w:val="0"/>
              <w:iCs w:val="0"/>
              <w:noProof/>
              <w:sz w:val="22"/>
              <w:szCs w:val="22"/>
              <w:lang w:eastAsia="en-US"/>
            </w:rPr>
          </w:pPr>
          <w:hyperlink w:anchor="_Toc414372722" w:history="1">
            <w:r w:rsidRPr="00B77801">
              <w:rPr>
                <w:rStyle w:val="Hyperlink"/>
                <w:rFonts w:eastAsia="SimSun"/>
                <w:noProof/>
              </w:rPr>
              <w:t>(3)</w:t>
            </w:r>
            <w:r w:rsidRPr="00B77801">
              <w:rPr>
                <w:rStyle w:val="Hyperlink"/>
                <w:noProof/>
              </w:rPr>
              <w:t xml:space="preserve"> </w:t>
            </w:r>
            <w:r w:rsidRPr="00B77801">
              <w:rPr>
                <w:rStyle w:val="Hyperlink"/>
                <w:rFonts w:eastAsia="SimSun"/>
                <w:noProof/>
              </w:rPr>
              <w:t>Sensor-subsystem</w:t>
            </w:r>
            <w:r>
              <w:rPr>
                <w:noProof/>
                <w:webHidden/>
              </w:rPr>
              <w:tab/>
            </w:r>
            <w:r>
              <w:rPr>
                <w:noProof/>
                <w:webHidden/>
              </w:rPr>
              <w:fldChar w:fldCharType="begin"/>
            </w:r>
            <w:r>
              <w:rPr>
                <w:noProof/>
                <w:webHidden/>
              </w:rPr>
              <w:instrText xml:space="preserve"> PAGEREF _Toc414372722 \h </w:instrText>
            </w:r>
            <w:r>
              <w:rPr>
                <w:noProof/>
                <w:webHidden/>
              </w:rPr>
            </w:r>
            <w:r>
              <w:rPr>
                <w:noProof/>
                <w:webHidden/>
              </w:rPr>
              <w:fldChar w:fldCharType="separate"/>
            </w:r>
            <w:r w:rsidR="007D1E89">
              <w:rPr>
                <w:noProof/>
                <w:webHidden/>
              </w:rPr>
              <w:t>24</w:t>
            </w:r>
            <w:r>
              <w:rPr>
                <w:noProof/>
                <w:webHidden/>
              </w:rPr>
              <w:fldChar w:fldCharType="end"/>
            </w:r>
          </w:hyperlink>
        </w:p>
        <w:p w14:paraId="040B50E3"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23" w:history="1">
            <w:r w:rsidRPr="00B77801">
              <w:rPr>
                <w:rStyle w:val="Hyperlink"/>
                <w:noProof/>
              </w:rPr>
              <w:t>9. HARDWARE FACTORY COST</w:t>
            </w:r>
            <w:r>
              <w:rPr>
                <w:noProof/>
                <w:webHidden/>
              </w:rPr>
              <w:tab/>
            </w:r>
            <w:r>
              <w:rPr>
                <w:noProof/>
                <w:webHidden/>
              </w:rPr>
              <w:fldChar w:fldCharType="begin"/>
            </w:r>
            <w:r>
              <w:rPr>
                <w:noProof/>
                <w:webHidden/>
              </w:rPr>
              <w:instrText xml:space="preserve"> PAGEREF _Toc414372723 \h </w:instrText>
            </w:r>
            <w:r>
              <w:rPr>
                <w:noProof/>
                <w:webHidden/>
              </w:rPr>
            </w:r>
            <w:r>
              <w:rPr>
                <w:noProof/>
                <w:webHidden/>
              </w:rPr>
              <w:fldChar w:fldCharType="separate"/>
            </w:r>
            <w:r w:rsidR="007D1E89">
              <w:rPr>
                <w:noProof/>
                <w:webHidden/>
              </w:rPr>
              <w:t>24</w:t>
            </w:r>
            <w:r>
              <w:rPr>
                <w:noProof/>
                <w:webHidden/>
              </w:rPr>
              <w:fldChar w:fldCharType="end"/>
            </w:r>
          </w:hyperlink>
        </w:p>
        <w:p w14:paraId="412AB67C"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24" w:history="1">
            <w:r w:rsidRPr="00B77801">
              <w:rPr>
                <w:rStyle w:val="Hyperlink"/>
                <w:noProof/>
              </w:rPr>
              <w:t>10. TEST PLAN</w:t>
            </w:r>
            <w:r>
              <w:rPr>
                <w:noProof/>
                <w:webHidden/>
              </w:rPr>
              <w:tab/>
            </w:r>
            <w:r>
              <w:rPr>
                <w:noProof/>
                <w:webHidden/>
              </w:rPr>
              <w:fldChar w:fldCharType="begin"/>
            </w:r>
            <w:r>
              <w:rPr>
                <w:noProof/>
                <w:webHidden/>
              </w:rPr>
              <w:instrText xml:space="preserve"> PAGEREF _Toc414372724 \h </w:instrText>
            </w:r>
            <w:r>
              <w:rPr>
                <w:noProof/>
                <w:webHidden/>
              </w:rPr>
            </w:r>
            <w:r>
              <w:rPr>
                <w:noProof/>
                <w:webHidden/>
              </w:rPr>
              <w:fldChar w:fldCharType="separate"/>
            </w:r>
            <w:r w:rsidR="007D1E89">
              <w:rPr>
                <w:noProof/>
                <w:webHidden/>
              </w:rPr>
              <w:t>25</w:t>
            </w:r>
            <w:r>
              <w:rPr>
                <w:noProof/>
                <w:webHidden/>
              </w:rPr>
              <w:fldChar w:fldCharType="end"/>
            </w:r>
          </w:hyperlink>
        </w:p>
        <w:p w14:paraId="1EA7785C"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25" w:history="1">
            <w:r w:rsidRPr="00B77801">
              <w:rPr>
                <w:rStyle w:val="Hyperlink"/>
                <w:noProof/>
              </w:rPr>
              <w:t>11. TEST SPECIFICATIONS</w:t>
            </w:r>
            <w:r>
              <w:rPr>
                <w:noProof/>
                <w:webHidden/>
              </w:rPr>
              <w:tab/>
            </w:r>
            <w:r>
              <w:rPr>
                <w:noProof/>
                <w:webHidden/>
              </w:rPr>
              <w:fldChar w:fldCharType="begin"/>
            </w:r>
            <w:r>
              <w:rPr>
                <w:noProof/>
                <w:webHidden/>
              </w:rPr>
              <w:instrText xml:space="preserve"> PAGEREF _Toc414372725 \h </w:instrText>
            </w:r>
            <w:r>
              <w:rPr>
                <w:noProof/>
                <w:webHidden/>
              </w:rPr>
            </w:r>
            <w:r>
              <w:rPr>
                <w:noProof/>
                <w:webHidden/>
              </w:rPr>
              <w:fldChar w:fldCharType="separate"/>
            </w:r>
            <w:r w:rsidR="007D1E89">
              <w:rPr>
                <w:noProof/>
                <w:webHidden/>
              </w:rPr>
              <w:t>25</w:t>
            </w:r>
            <w:r>
              <w:rPr>
                <w:noProof/>
                <w:webHidden/>
              </w:rPr>
              <w:fldChar w:fldCharType="end"/>
            </w:r>
          </w:hyperlink>
        </w:p>
        <w:p w14:paraId="19C11593" w14:textId="77777777" w:rsidR="00DD2349" w:rsidRDefault="00DD2349">
          <w:pPr>
            <w:pStyle w:val="TOC2"/>
            <w:tabs>
              <w:tab w:val="right" w:leader="dot" w:pos="9350"/>
            </w:tabs>
            <w:rPr>
              <w:rFonts w:cstheme="minorBidi"/>
              <w:i w:val="0"/>
              <w:iCs w:val="0"/>
              <w:noProof/>
              <w:sz w:val="22"/>
              <w:szCs w:val="22"/>
              <w:lang w:eastAsia="en-US"/>
            </w:rPr>
          </w:pPr>
          <w:hyperlink w:anchor="_Toc414372726" w:history="1">
            <w:r w:rsidRPr="00B77801">
              <w:rPr>
                <w:rStyle w:val="Hyperlink"/>
                <w:noProof/>
              </w:rPr>
              <w:t>Posture Feedback</w:t>
            </w:r>
            <w:r>
              <w:rPr>
                <w:noProof/>
                <w:webHidden/>
              </w:rPr>
              <w:tab/>
            </w:r>
            <w:r>
              <w:rPr>
                <w:noProof/>
                <w:webHidden/>
              </w:rPr>
              <w:fldChar w:fldCharType="begin"/>
            </w:r>
            <w:r>
              <w:rPr>
                <w:noProof/>
                <w:webHidden/>
              </w:rPr>
              <w:instrText xml:space="preserve"> PAGEREF _Toc414372726 \h </w:instrText>
            </w:r>
            <w:r>
              <w:rPr>
                <w:noProof/>
                <w:webHidden/>
              </w:rPr>
            </w:r>
            <w:r>
              <w:rPr>
                <w:noProof/>
                <w:webHidden/>
              </w:rPr>
              <w:fldChar w:fldCharType="separate"/>
            </w:r>
            <w:r w:rsidR="007D1E89">
              <w:rPr>
                <w:noProof/>
                <w:webHidden/>
              </w:rPr>
              <w:t>25</w:t>
            </w:r>
            <w:r>
              <w:rPr>
                <w:noProof/>
                <w:webHidden/>
              </w:rPr>
              <w:fldChar w:fldCharType="end"/>
            </w:r>
          </w:hyperlink>
        </w:p>
        <w:p w14:paraId="1F656C11" w14:textId="77777777" w:rsidR="00DD2349" w:rsidRDefault="00DD2349">
          <w:pPr>
            <w:pStyle w:val="TOC2"/>
            <w:tabs>
              <w:tab w:val="right" w:leader="dot" w:pos="9350"/>
            </w:tabs>
            <w:rPr>
              <w:rFonts w:cstheme="minorBidi"/>
              <w:i w:val="0"/>
              <w:iCs w:val="0"/>
              <w:noProof/>
              <w:sz w:val="22"/>
              <w:szCs w:val="22"/>
              <w:lang w:eastAsia="en-US"/>
            </w:rPr>
          </w:pPr>
          <w:hyperlink w:anchor="_Toc414372727" w:history="1">
            <w:r w:rsidRPr="00B77801">
              <w:rPr>
                <w:rStyle w:val="Hyperlink"/>
                <w:noProof/>
              </w:rPr>
              <w:t>Posture Control</w:t>
            </w:r>
            <w:r>
              <w:rPr>
                <w:noProof/>
                <w:webHidden/>
              </w:rPr>
              <w:tab/>
            </w:r>
            <w:r>
              <w:rPr>
                <w:noProof/>
                <w:webHidden/>
              </w:rPr>
              <w:fldChar w:fldCharType="begin"/>
            </w:r>
            <w:r>
              <w:rPr>
                <w:noProof/>
                <w:webHidden/>
              </w:rPr>
              <w:instrText xml:space="preserve"> PAGEREF _Toc414372727 \h </w:instrText>
            </w:r>
            <w:r>
              <w:rPr>
                <w:noProof/>
                <w:webHidden/>
              </w:rPr>
            </w:r>
            <w:r>
              <w:rPr>
                <w:noProof/>
                <w:webHidden/>
              </w:rPr>
              <w:fldChar w:fldCharType="separate"/>
            </w:r>
            <w:r w:rsidR="007D1E89">
              <w:rPr>
                <w:noProof/>
                <w:webHidden/>
              </w:rPr>
              <w:t>26</w:t>
            </w:r>
            <w:r>
              <w:rPr>
                <w:noProof/>
                <w:webHidden/>
              </w:rPr>
              <w:fldChar w:fldCharType="end"/>
            </w:r>
          </w:hyperlink>
        </w:p>
        <w:p w14:paraId="10EF7C7B" w14:textId="77777777" w:rsidR="00DD2349" w:rsidRDefault="00DD2349">
          <w:pPr>
            <w:pStyle w:val="TOC2"/>
            <w:tabs>
              <w:tab w:val="right" w:leader="dot" w:pos="9350"/>
            </w:tabs>
            <w:rPr>
              <w:rFonts w:cstheme="minorBidi"/>
              <w:i w:val="0"/>
              <w:iCs w:val="0"/>
              <w:noProof/>
              <w:sz w:val="22"/>
              <w:szCs w:val="22"/>
              <w:lang w:eastAsia="en-US"/>
            </w:rPr>
          </w:pPr>
          <w:hyperlink w:anchor="_Toc414372728" w:history="1">
            <w:r w:rsidRPr="00B77801">
              <w:rPr>
                <w:rStyle w:val="Hyperlink"/>
                <w:noProof/>
              </w:rPr>
              <w:t>Posture Logging</w:t>
            </w:r>
            <w:r>
              <w:rPr>
                <w:noProof/>
                <w:webHidden/>
              </w:rPr>
              <w:tab/>
            </w:r>
            <w:r>
              <w:rPr>
                <w:noProof/>
                <w:webHidden/>
              </w:rPr>
              <w:fldChar w:fldCharType="begin"/>
            </w:r>
            <w:r>
              <w:rPr>
                <w:noProof/>
                <w:webHidden/>
              </w:rPr>
              <w:instrText xml:space="preserve"> PAGEREF _Toc414372728 \h </w:instrText>
            </w:r>
            <w:r>
              <w:rPr>
                <w:noProof/>
                <w:webHidden/>
              </w:rPr>
            </w:r>
            <w:r>
              <w:rPr>
                <w:noProof/>
                <w:webHidden/>
              </w:rPr>
              <w:fldChar w:fldCharType="separate"/>
            </w:r>
            <w:r w:rsidR="007D1E89">
              <w:rPr>
                <w:noProof/>
                <w:webHidden/>
              </w:rPr>
              <w:t>26</w:t>
            </w:r>
            <w:r>
              <w:rPr>
                <w:noProof/>
                <w:webHidden/>
              </w:rPr>
              <w:fldChar w:fldCharType="end"/>
            </w:r>
          </w:hyperlink>
        </w:p>
        <w:p w14:paraId="4E8725EB" w14:textId="77777777" w:rsidR="00DD2349" w:rsidRDefault="00DD2349">
          <w:pPr>
            <w:pStyle w:val="TOC2"/>
            <w:tabs>
              <w:tab w:val="right" w:leader="dot" w:pos="9350"/>
            </w:tabs>
            <w:rPr>
              <w:rFonts w:cstheme="minorBidi"/>
              <w:i w:val="0"/>
              <w:iCs w:val="0"/>
              <w:noProof/>
              <w:sz w:val="22"/>
              <w:szCs w:val="22"/>
              <w:lang w:eastAsia="en-US"/>
            </w:rPr>
          </w:pPr>
          <w:hyperlink w:anchor="_Toc414372729" w:history="1">
            <w:r w:rsidRPr="00B77801">
              <w:rPr>
                <w:rStyle w:val="Hyperlink"/>
                <w:noProof/>
              </w:rPr>
              <w:t>Bad Posture Recognition</w:t>
            </w:r>
            <w:r>
              <w:rPr>
                <w:noProof/>
                <w:webHidden/>
              </w:rPr>
              <w:tab/>
            </w:r>
            <w:r>
              <w:rPr>
                <w:noProof/>
                <w:webHidden/>
              </w:rPr>
              <w:fldChar w:fldCharType="begin"/>
            </w:r>
            <w:r>
              <w:rPr>
                <w:noProof/>
                <w:webHidden/>
              </w:rPr>
              <w:instrText xml:space="preserve"> PAGEREF _Toc414372729 \h </w:instrText>
            </w:r>
            <w:r>
              <w:rPr>
                <w:noProof/>
                <w:webHidden/>
              </w:rPr>
            </w:r>
            <w:r>
              <w:rPr>
                <w:noProof/>
                <w:webHidden/>
              </w:rPr>
              <w:fldChar w:fldCharType="separate"/>
            </w:r>
            <w:r w:rsidR="007D1E89">
              <w:rPr>
                <w:noProof/>
                <w:webHidden/>
              </w:rPr>
              <w:t>27</w:t>
            </w:r>
            <w:r>
              <w:rPr>
                <w:noProof/>
                <w:webHidden/>
              </w:rPr>
              <w:fldChar w:fldCharType="end"/>
            </w:r>
          </w:hyperlink>
        </w:p>
        <w:p w14:paraId="31C67ACB" w14:textId="77777777" w:rsidR="00DD2349" w:rsidRDefault="00DD2349">
          <w:pPr>
            <w:pStyle w:val="TOC2"/>
            <w:tabs>
              <w:tab w:val="right" w:leader="dot" w:pos="9350"/>
            </w:tabs>
            <w:rPr>
              <w:rFonts w:cstheme="minorBidi"/>
              <w:i w:val="0"/>
              <w:iCs w:val="0"/>
              <w:noProof/>
              <w:sz w:val="22"/>
              <w:szCs w:val="22"/>
              <w:lang w:eastAsia="en-US"/>
            </w:rPr>
          </w:pPr>
          <w:hyperlink w:anchor="_Toc414372730" w:history="1">
            <w:r w:rsidRPr="00B77801">
              <w:rPr>
                <w:rStyle w:val="Hyperlink"/>
                <w:noProof/>
              </w:rPr>
              <w:t>Local Interface</w:t>
            </w:r>
            <w:r>
              <w:rPr>
                <w:noProof/>
                <w:webHidden/>
              </w:rPr>
              <w:tab/>
            </w:r>
            <w:r>
              <w:rPr>
                <w:noProof/>
                <w:webHidden/>
              </w:rPr>
              <w:fldChar w:fldCharType="begin"/>
            </w:r>
            <w:r>
              <w:rPr>
                <w:noProof/>
                <w:webHidden/>
              </w:rPr>
              <w:instrText xml:space="preserve"> PAGEREF _Toc414372730 \h </w:instrText>
            </w:r>
            <w:r>
              <w:rPr>
                <w:noProof/>
                <w:webHidden/>
              </w:rPr>
            </w:r>
            <w:r>
              <w:rPr>
                <w:noProof/>
                <w:webHidden/>
              </w:rPr>
              <w:fldChar w:fldCharType="separate"/>
            </w:r>
            <w:r w:rsidR="007D1E89">
              <w:rPr>
                <w:noProof/>
                <w:webHidden/>
              </w:rPr>
              <w:t>27</w:t>
            </w:r>
            <w:r>
              <w:rPr>
                <w:noProof/>
                <w:webHidden/>
              </w:rPr>
              <w:fldChar w:fldCharType="end"/>
            </w:r>
          </w:hyperlink>
        </w:p>
        <w:p w14:paraId="26619018" w14:textId="77777777" w:rsidR="00DD2349" w:rsidRDefault="00DD2349">
          <w:pPr>
            <w:pStyle w:val="TOC2"/>
            <w:tabs>
              <w:tab w:val="right" w:leader="dot" w:pos="9350"/>
            </w:tabs>
            <w:rPr>
              <w:rFonts w:cstheme="minorBidi"/>
              <w:i w:val="0"/>
              <w:iCs w:val="0"/>
              <w:noProof/>
              <w:sz w:val="22"/>
              <w:szCs w:val="22"/>
              <w:lang w:eastAsia="en-US"/>
            </w:rPr>
          </w:pPr>
          <w:hyperlink w:anchor="_Toc414372731" w:history="1">
            <w:r w:rsidRPr="00B77801">
              <w:rPr>
                <w:rStyle w:val="Hyperlink"/>
                <w:noProof/>
              </w:rPr>
              <w:t>Online Interface</w:t>
            </w:r>
            <w:r>
              <w:rPr>
                <w:noProof/>
                <w:webHidden/>
              </w:rPr>
              <w:tab/>
            </w:r>
            <w:r>
              <w:rPr>
                <w:noProof/>
                <w:webHidden/>
              </w:rPr>
              <w:fldChar w:fldCharType="begin"/>
            </w:r>
            <w:r>
              <w:rPr>
                <w:noProof/>
                <w:webHidden/>
              </w:rPr>
              <w:instrText xml:space="preserve"> PAGEREF _Toc414372731 \h </w:instrText>
            </w:r>
            <w:r>
              <w:rPr>
                <w:noProof/>
                <w:webHidden/>
              </w:rPr>
            </w:r>
            <w:r>
              <w:rPr>
                <w:noProof/>
                <w:webHidden/>
              </w:rPr>
              <w:fldChar w:fldCharType="separate"/>
            </w:r>
            <w:r w:rsidR="007D1E89">
              <w:rPr>
                <w:noProof/>
                <w:webHidden/>
              </w:rPr>
              <w:t>28</w:t>
            </w:r>
            <w:r>
              <w:rPr>
                <w:noProof/>
                <w:webHidden/>
              </w:rPr>
              <w:fldChar w:fldCharType="end"/>
            </w:r>
          </w:hyperlink>
        </w:p>
        <w:p w14:paraId="07E1B41A" w14:textId="77777777" w:rsidR="00DD2349" w:rsidRDefault="00DD2349">
          <w:pPr>
            <w:pStyle w:val="TOC2"/>
            <w:tabs>
              <w:tab w:val="right" w:leader="dot" w:pos="9350"/>
            </w:tabs>
            <w:rPr>
              <w:rFonts w:cstheme="minorBidi"/>
              <w:i w:val="0"/>
              <w:iCs w:val="0"/>
              <w:noProof/>
              <w:sz w:val="22"/>
              <w:szCs w:val="22"/>
              <w:lang w:eastAsia="en-US"/>
            </w:rPr>
          </w:pPr>
          <w:hyperlink w:anchor="_Toc414372732" w:history="1">
            <w:r w:rsidRPr="00B77801">
              <w:rPr>
                <w:rStyle w:val="Hyperlink"/>
                <w:noProof/>
              </w:rPr>
              <w:t>Interface Syncing</w:t>
            </w:r>
            <w:r>
              <w:rPr>
                <w:noProof/>
                <w:webHidden/>
              </w:rPr>
              <w:tab/>
            </w:r>
            <w:r>
              <w:rPr>
                <w:noProof/>
                <w:webHidden/>
              </w:rPr>
              <w:fldChar w:fldCharType="begin"/>
            </w:r>
            <w:r>
              <w:rPr>
                <w:noProof/>
                <w:webHidden/>
              </w:rPr>
              <w:instrText xml:space="preserve"> PAGEREF _Toc414372732 \h </w:instrText>
            </w:r>
            <w:r>
              <w:rPr>
                <w:noProof/>
                <w:webHidden/>
              </w:rPr>
            </w:r>
            <w:r>
              <w:rPr>
                <w:noProof/>
                <w:webHidden/>
              </w:rPr>
              <w:fldChar w:fldCharType="separate"/>
            </w:r>
            <w:r w:rsidR="007D1E89">
              <w:rPr>
                <w:noProof/>
                <w:webHidden/>
              </w:rPr>
              <w:t>28</w:t>
            </w:r>
            <w:r>
              <w:rPr>
                <w:noProof/>
                <w:webHidden/>
              </w:rPr>
              <w:fldChar w:fldCharType="end"/>
            </w:r>
          </w:hyperlink>
        </w:p>
        <w:p w14:paraId="78C6F294"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33" w:history="1">
            <w:r w:rsidRPr="00B77801">
              <w:rPr>
                <w:rStyle w:val="Hyperlink"/>
                <w:noProof/>
              </w:rPr>
              <w:t>12. Test Cases</w:t>
            </w:r>
            <w:r>
              <w:rPr>
                <w:noProof/>
                <w:webHidden/>
              </w:rPr>
              <w:tab/>
            </w:r>
            <w:r>
              <w:rPr>
                <w:noProof/>
                <w:webHidden/>
              </w:rPr>
              <w:fldChar w:fldCharType="begin"/>
            </w:r>
            <w:r>
              <w:rPr>
                <w:noProof/>
                <w:webHidden/>
              </w:rPr>
              <w:instrText xml:space="preserve"> PAGEREF _Toc414372733 \h </w:instrText>
            </w:r>
            <w:r>
              <w:rPr>
                <w:noProof/>
                <w:webHidden/>
              </w:rPr>
            </w:r>
            <w:r>
              <w:rPr>
                <w:noProof/>
                <w:webHidden/>
              </w:rPr>
              <w:fldChar w:fldCharType="separate"/>
            </w:r>
            <w:r w:rsidR="007D1E89">
              <w:rPr>
                <w:noProof/>
                <w:webHidden/>
              </w:rPr>
              <w:t>29</w:t>
            </w:r>
            <w:r>
              <w:rPr>
                <w:noProof/>
                <w:webHidden/>
              </w:rPr>
              <w:fldChar w:fldCharType="end"/>
            </w:r>
          </w:hyperlink>
        </w:p>
        <w:p w14:paraId="03550D42" w14:textId="77777777" w:rsidR="00DD2349" w:rsidRDefault="00DD2349">
          <w:pPr>
            <w:pStyle w:val="TOC2"/>
            <w:tabs>
              <w:tab w:val="right" w:leader="dot" w:pos="9350"/>
            </w:tabs>
            <w:rPr>
              <w:rFonts w:cstheme="minorBidi"/>
              <w:i w:val="0"/>
              <w:iCs w:val="0"/>
              <w:noProof/>
              <w:sz w:val="22"/>
              <w:szCs w:val="22"/>
              <w:lang w:eastAsia="en-US"/>
            </w:rPr>
          </w:pPr>
          <w:hyperlink w:anchor="_Toc414372734" w:history="1">
            <w:r w:rsidRPr="00B77801">
              <w:rPr>
                <w:rStyle w:val="Hyperlink"/>
                <w:noProof/>
              </w:rPr>
              <w:t>Posture Feedback</w:t>
            </w:r>
            <w:r>
              <w:rPr>
                <w:noProof/>
                <w:webHidden/>
              </w:rPr>
              <w:tab/>
            </w:r>
            <w:r>
              <w:rPr>
                <w:noProof/>
                <w:webHidden/>
              </w:rPr>
              <w:fldChar w:fldCharType="begin"/>
            </w:r>
            <w:r>
              <w:rPr>
                <w:noProof/>
                <w:webHidden/>
              </w:rPr>
              <w:instrText xml:space="preserve"> PAGEREF _Toc414372734 \h </w:instrText>
            </w:r>
            <w:r>
              <w:rPr>
                <w:noProof/>
                <w:webHidden/>
              </w:rPr>
            </w:r>
            <w:r>
              <w:rPr>
                <w:noProof/>
                <w:webHidden/>
              </w:rPr>
              <w:fldChar w:fldCharType="separate"/>
            </w:r>
            <w:r w:rsidR="007D1E89">
              <w:rPr>
                <w:noProof/>
                <w:webHidden/>
              </w:rPr>
              <w:t>29</w:t>
            </w:r>
            <w:r>
              <w:rPr>
                <w:noProof/>
                <w:webHidden/>
              </w:rPr>
              <w:fldChar w:fldCharType="end"/>
            </w:r>
          </w:hyperlink>
        </w:p>
        <w:p w14:paraId="70EA4942" w14:textId="77777777" w:rsidR="00DD2349" w:rsidRDefault="00DD2349">
          <w:pPr>
            <w:pStyle w:val="TOC2"/>
            <w:tabs>
              <w:tab w:val="right" w:leader="dot" w:pos="9350"/>
            </w:tabs>
            <w:rPr>
              <w:rFonts w:cstheme="minorBidi"/>
              <w:i w:val="0"/>
              <w:iCs w:val="0"/>
              <w:noProof/>
              <w:sz w:val="22"/>
              <w:szCs w:val="22"/>
              <w:lang w:eastAsia="en-US"/>
            </w:rPr>
          </w:pPr>
          <w:hyperlink w:anchor="_Toc414372735" w:history="1">
            <w:r w:rsidRPr="00B77801">
              <w:rPr>
                <w:rStyle w:val="Hyperlink"/>
                <w:noProof/>
              </w:rPr>
              <w:t>Posture Control</w:t>
            </w:r>
            <w:r>
              <w:rPr>
                <w:noProof/>
                <w:webHidden/>
              </w:rPr>
              <w:tab/>
            </w:r>
            <w:r>
              <w:rPr>
                <w:noProof/>
                <w:webHidden/>
              </w:rPr>
              <w:fldChar w:fldCharType="begin"/>
            </w:r>
            <w:r>
              <w:rPr>
                <w:noProof/>
                <w:webHidden/>
              </w:rPr>
              <w:instrText xml:space="preserve"> PAGEREF _Toc414372735 \h </w:instrText>
            </w:r>
            <w:r>
              <w:rPr>
                <w:noProof/>
                <w:webHidden/>
              </w:rPr>
            </w:r>
            <w:r>
              <w:rPr>
                <w:noProof/>
                <w:webHidden/>
              </w:rPr>
              <w:fldChar w:fldCharType="separate"/>
            </w:r>
            <w:r w:rsidR="007D1E89">
              <w:rPr>
                <w:noProof/>
                <w:webHidden/>
              </w:rPr>
              <w:t>29</w:t>
            </w:r>
            <w:r>
              <w:rPr>
                <w:noProof/>
                <w:webHidden/>
              </w:rPr>
              <w:fldChar w:fldCharType="end"/>
            </w:r>
          </w:hyperlink>
        </w:p>
        <w:p w14:paraId="6709503A" w14:textId="77777777" w:rsidR="00DD2349" w:rsidRDefault="00DD2349">
          <w:pPr>
            <w:pStyle w:val="TOC2"/>
            <w:tabs>
              <w:tab w:val="right" w:leader="dot" w:pos="9350"/>
            </w:tabs>
            <w:rPr>
              <w:rFonts w:cstheme="minorBidi"/>
              <w:i w:val="0"/>
              <w:iCs w:val="0"/>
              <w:noProof/>
              <w:sz w:val="22"/>
              <w:szCs w:val="22"/>
              <w:lang w:eastAsia="en-US"/>
            </w:rPr>
          </w:pPr>
          <w:hyperlink w:anchor="_Toc414372736" w:history="1">
            <w:r w:rsidRPr="00B77801">
              <w:rPr>
                <w:rStyle w:val="Hyperlink"/>
                <w:noProof/>
              </w:rPr>
              <w:t>Posture Logging</w:t>
            </w:r>
            <w:r>
              <w:rPr>
                <w:noProof/>
                <w:webHidden/>
              </w:rPr>
              <w:tab/>
            </w:r>
            <w:r>
              <w:rPr>
                <w:noProof/>
                <w:webHidden/>
              </w:rPr>
              <w:fldChar w:fldCharType="begin"/>
            </w:r>
            <w:r>
              <w:rPr>
                <w:noProof/>
                <w:webHidden/>
              </w:rPr>
              <w:instrText xml:space="preserve"> PAGEREF _Toc414372736 \h </w:instrText>
            </w:r>
            <w:r>
              <w:rPr>
                <w:noProof/>
                <w:webHidden/>
              </w:rPr>
            </w:r>
            <w:r>
              <w:rPr>
                <w:noProof/>
                <w:webHidden/>
              </w:rPr>
              <w:fldChar w:fldCharType="separate"/>
            </w:r>
            <w:r w:rsidR="007D1E89">
              <w:rPr>
                <w:noProof/>
                <w:webHidden/>
              </w:rPr>
              <w:t>30</w:t>
            </w:r>
            <w:r>
              <w:rPr>
                <w:noProof/>
                <w:webHidden/>
              </w:rPr>
              <w:fldChar w:fldCharType="end"/>
            </w:r>
          </w:hyperlink>
        </w:p>
        <w:p w14:paraId="6B57BD86" w14:textId="77777777" w:rsidR="00DD2349" w:rsidRDefault="00DD2349">
          <w:pPr>
            <w:pStyle w:val="TOC2"/>
            <w:tabs>
              <w:tab w:val="right" w:leader="dot" w:pos="9350"/>
            </w:tabs>
            <w:rPr>
              <w:rFonts w:cstheme="minorBidi"/>
              <w:i w:val="0"/>
              <w:iCs w:val="0"/>
              <w:noProof/>
              <w:sz w:val="22"/>
              <w:szCs w:val="22"/>
              <w:lang w:eastAsia="en-US"/>
            </w:rPr>
          </w:pPr>
          <w:hyperlink w:anchor="_Toc414372737" w:history="1">
            <w:r w:rsidRPr="00B77801">
              <w:rPr>
                <w:rStyle w:val="Hyperlink"/>
                <w:noProof/>
              </w:rPr>
              <w:t>Bad Posture Recognition</w:t>
            </w:r>
            <w:r>
              <w:rPr>
                <w:noProof/>
                <w:webHidden/>
              </w:rPr>
              <w:tab/>
            </w:r>
            <w:r>
              <w:rPr>
                <w:noProof/>
                <w:webHidden/>
              </w:rPr>
              <w:fldChar w:fldCharType="begin"/>
            </w:r>
            <w:r>
              <w:rPr>
                <w:noProof/>
                <w:webHidden/>
              </w:rPr>
              <w:instrText xml:space="preserve"> PAGEREF _Toc414372737 \h </w:instrText>
            </w:r>
            <w:r>
              <w:rPr>
                <w:noProof/>
                <w:webHidden/>
              </w:rPr>
            </w:r>
            <w:r>
              <w:rPr>
                <w:noProof/>
                <w:webHidden/>
              </w:rPr>
              <w:fldChar w:fldCharType="separate"/>
            </w:r>
            <w:r w:rsidR="007D1E89">
              <w:rPr>
                <w:noProof/>
                <w:webHidden/>
              </w:rPr>
              <w:t>30</w:t>
            </w:r>
            <w:r>
              <w:rPr>
                <w:noProof/>
                <w:webHidden/>
              </w:rPr>
              <w:fldChar w:fldCharType="end"/>
            </w:r>
          </w:hyperlink>
        </w:p>
        <w:p w14:paraId="200EB292" w14:textId="77777777" w:rsidR="00DD2349" w:rsidRDefault="00DD2349">
          <w:pPr>
            <w:pStyle w:val="TOC2"/>
            <w:tabs>
              <w:tab w:val="right" w:leader="dot" w:pos="9350"/>
            </w:tabs>
            <w:rPr>
              <w:rFonts w:cstheme="minorBidi"/>
              <w:i w:val="0"/>
              <w:iCs w:val="0"/>
              <w:noProof/>
              <w:sz w:val="22"/>
              <w:szCs w:val="22"/>
              <w:lang w:eastAsia="en-US"/>
            </w:rPr>
          </w:pPr>
          <w:hyperlink w:anchor="_Toc414372738" w:history="1">
            <w:r w:rsidRPr="00B77801">
              <w:rPr>
                <w:rStyle w:val="Hyperlink"/>
                <w:noProof/>
              </w:rPr>
              <w:t>Local Interface</w:t>
            </w:r>
            <w:r>
              <w:rPr>
                <w:noProof/>
                <w:webHidden/>
              </w:rPr>
              <w:tab/>
            </w:r>
            <w:r>
              <w:rPr>
                <w:noProof/>
                <w:webHidden/>
              </w:rPr>
              <w:fldChar w:fldCharType="begin"/>
            </w:r>
            <w:r>
              <w:rPr>
                <w:noProof/>
                <w:webHidden/>
              </w:rPr>
              <w:instrText xml:space="preserve"> PAGEREF _Toc414372738 \h </w:instrText>
            </w:r>
            <w:r>
              <w:rPr>
                <w:noProof/>
                <w:webHidden/>
              </w:rPr>
            </w:r>
            <w:r>
              <w:rPr>
                <w:noProof/>
                <w:webHidden/>
              </w:rPr>
              <w:fldChar w:fldCharType="separate"/>
            </w:r>
            <w:r w:rsidR="007D1E89">
              <w:rPr>
                <w:noProof/>
                <w:webHidden/>
              </w:rPr>
              <w:t>31</w:t>
            </w:r>
            <w:r>
              <w:rPr>
                <w:noProof/>
                <w:webHidden/>
              </w:rPr>
              <w:fldChar w:fldCharType="end"/>
            </w:r>
          </w:hyperlink>
        </w:p>
        <w:p w14:paraId="6EE54C4D" w14:textId="77777777" w:rsidR="00DD2349" w:rsidRDefault="00DD2349">
          <w:pPr>
            <w:pStyle w:val="TOC2"/>
            <w:tabs>
              <w:tab w:val="right" w:leader="dot" w:pos="9350"/>
            </w:tabs>
            <w:rPr>
              <w:rFonts w:cstheme="minorBidi"/>
              <w:i w:val="0"/>
              <w:iCs w:val="0"/>
              <w:noProof/>
              <w:sz w:val="22"/>
              <w:szCs w:val="22"/>
              <w:lang w:eastAsia="en-US"/>
            </w:rPr>
          </w:pPr>
          <w:hyperlink w:anchor="_Toc414372739" w:history="1">
            <w:r w:rsidRPr="00B77801">
              <w:rPr>
                <w:rStyle w:val="Hyperlink"/>
                <w:noProof/>
              </w:rPr>
              <w:t>Online Interface</w:t>
            </w:r>
            <w:r>
              <w:rPr>
                <w:noProof/>
                <w:webHidden/>
              </w:rPr>
              <w:tab/>
            </w:r>
            <w:r>
              <w:rPr>
                <w:noProof/>
                <w:webHidden/>
              </w:rPr>
              <w:fldChar w:fldCharType="begin"/>
            </w:r>
            <w:r>
              <w:rPr>
                <w:noProof/>
                <w:webHidden/>
              </w:rPr>
              <w:instrText xml:space="preserve"> PAGEREF _Toc414372739 \h </w:instrText>
            </w:r>
            <w:r>
              <w:rPr>
                <w:noProof/>
                <w:webHidden/>
              </w:rPr>
            </w:r>
            <w:r>
              <w:rPr>
                <w:noProof/>
                <w:webHidden/>
              </w:rPr>
              <w:fldChar w:fldCharType="separate"/>
            </w:r>
            <w:r w:rsidR="007D1E89">
              <w:rPr>
                <w:noProof/>
                <w:webHidden/>
              </w:rPr>
              <w:t>31</w:t>
            </w:r>
            <w:r>
              <w:rPr>
                <w:noProof/>
                <w:webHidden/>
              </w:rPr>
              <w:fldChar w:fldCharType="end"/>
            </w:r>
          </w:hyperlink>
        </w:p>
        <w:p w14:paraId="6DAD07D4" w14:textId="77777777" w:rsidR="00DD2349" w:rsidRDefault="00DD2349">
          <w:pPr>
            <w:pStyle w:val="TOC2"/>
            <w:tabs>
              <w:tab w:val="right" w:leader="dot" w:pos="9350"/>
            </w:tabs>
            <w:rPr>
              <w:rFonts w:cstheme="minorBidi"/>
              <w:i w:val="0"/>
              <w:iCs w:val="0"/>
              <w:noProof/>
              <w:sz w:val="22"/>
              <w:szCs w:val="22"/>
              <w:lang w:eastAsia="en-US"/>
            </w:rPr>
          </w:pPr>
          <w:hyperlink w:anchor="_Toc414372740" w:history="1">
            <w:r w:rsidRPr="00B77801">
              <w:rPr>
                <w:rStyle w:val="Hyperlink"/>
                <w:noProof/>
              </w:rPr>
              <w:t>Interface Syncing</w:t>
            </w:r>
            <w:r>
              <w:rPr>
                <w:noProof/>
                <w:webHidden/>
              </w:rPr>
              <w:tab/>
            </w:r>
            <w:r>
              <w:rPr>
                <w:noProof/>
                <w:webHidden/>
              </w:rPr>
              <w:fldChar w:fldCharType="begin"/>
            </w:r>
            <w:r>
              <w:rPr>
                <w:noProof/>
                <w:webHidden/>
              </w:rPr>
              <w:instrText xml:space="preserve"> PAGEREF _Toc414372740 \h </w:instrText>
            </w:r>
            <w:r>
              <w:rPr>
                <w:noProof/>
                <w:webHidden/>
              </w:rPr>
            </w:r>
            <w:r>
              <w:rPr>
                <w:noProof/>
                <w:webHidden/>
              </w:rPr>
              <w:fldChar w:fldCharType="separate"/>
            </w:r>
            <w:r w:rsidR="007D1E89">
              <w:rPr>
                <w:noProof/>
                <w:webHidden/>
              </w:rPr>
              <w:t>31</w:t>
            </w:r>
            <w:r>
              <w:rPr>
                <w:noProof/>
                <w:webHidden/>
              </w:rPr>
              <w:fldChar w:fldCharType="end"/>
            </w:r>
          </w:hyperlink>
        </w:p>
        <w:p w14:paraId="2212328C"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41" w:history="1">
            <w:r w:rsidRPr="00B77801">
              <w:rPr>
                <w:rStyle w:val="Hyperlink"/>
                <w:noProof/>
              </w:rPr>
              <w:t>13. FAILURE MODES ANALYSIS</w:t>
            </w:r>
            <w:r>
              <w:rPr>
                <w:noProof/>
                <w:webHidden/>
              </w:rPr>
              <w:tab/>
            </w:r>
            <w:r>
              <w:rPr>
                <w:noProof/>
                <w:webHidden/>
              </w:rPr>
              <w:fldChar w:fldCharType="begin"/>
            </w:r>
            <w:r>
              <w:rPr>
                <w:noProof/>
                <w:webHidden/>
              </w:rPr>
              <w:instrText xml:space="preserve"> PAGEREF _Toc414372741 \h </w:instrText>
            </w:r>
            <w:r>
              <w:rPr>
                <w:noProof/>
                <w:webHidden/>
              </w:rPr>
            </w:r>
            <w:r>
              <w:rPr>
                <w:noProof/>
                <w:webHidden/>
              </w:rPr>
              <w:fldChar w:fldCharType="separate"/>
            </w:r>
            <w:r w:rsidR="007D1E89">
              <w:rPr>
                <w:noProof/>
                <w:webHidden/>
              </w:rPr>
              <w:t>32</w:t>
            </w:r>
            <w:r>
              <w:rPr>
                <w:noProof/>
                <w:webHidden/>
              </w:rPr>
              <w:fldChar w:fldCharType="end"/>
            </w:r>
          </w:hyperlink>
        </w:p>
        <w:p w14:paraId="2F29F94E" w14:textId="77777777" w:rsidR="00DD2349" w:rsidRDefault="00DD2349">
          <w:pPr>
            <w:pStyle w:val="TOC2"/>
            <w:tabs>
              <w:tab w:val="right" w:leader="dot" w:pos="9350"/>
            </w:tabs>
            <w:rPr>
              <w:rFonts w:cstheme="minorBidi"/>
              <w:i w:val="0"/>
              <w:iCs w:val="0"/>
              <w:noProof/>
              <w:sz w:val="22"/>
              <w:szCs w:val="22"/>
              <w:lang w:eastAsia="en-US"/>
            </w:rPr>
          </w:pPr>
          <w:hyperlink w:anchor="_Toc414372742" w:history="1">
            <w:r w:rsidRPr="00B77801">
              <w:rPr>
                <w:rStyle w:val="Hyperlink"/>
                <w:noProof/>
              </w:rPr>
              <w:t>Failure analysis consequences:</w:t>
            </w:r>
            <w:r>
              <w:rPr>
                <w:noProof/>
                <w:webHidden/>
              </w:rPr>
              <w:tab/>
            </w:r>
            <w:r>
              <w:rPr>
                <w:noProof/>
                <w:webHidden/>
              </w:rPr>
              <w:fldChar w:fldCharType="begin"/>
            </w:r>
            <w:r>
              <w:rPr>
                <w:noProof/>
                <w:webHidden/>
              </w:rPr>
              <w:instrText xml:space="preserve"> PAGEREF _Toc414372742 \h </w:instrText>
            </w:r>
            <w:r>
              <w:rPr>
                <w:noProof/>
                <w:webHidden/>
              </w:rPr>
            </w:r>
            <w:r>
              <w:rPr>
                <w:noProof/>
                <w:webHidden/>
              </w:rPr>
              <w:fldChar w:fldCharType="separate"/>
            </w:r>
            <w:r w:rsidR="007D1E89">
              <w:rPr>
                <w:noProof/>
                <w:webHidden/>
              </w:rPr>
              <w:t>32</w:t>
            </w:r>
            <w:r>
              <w:rPr>
                <w:noProof/>
                <w:webHidden/>
              </w:rPr>
              <w:fldChar w:fldCharType="end"/>
            </w:r>
          </w:hyperlink>
        </w:p>
        <w:p w14:paraId="784DF402" w14:textId="77777777" w:rsidR="00DD2349" w:rsidRDefault="00DD2349">
          <w:pPr>
            <w:pStyle w:val="TOC2"/>
            <w:tabs>
              <w:tab w:val="right" w:leader="dot" w:pos="9350"/>
            </w:tabs>
            <w:rPr>
              <w:rFonts w:cstheme="minorBidi"/>
              <w:i w:val="0"/>
              <w:iCs w:val="0"/>
              <w:noProof/>
              <w:sz w:val="22"/>
              <w:szCs w:val="22"/>
              <w:lang w:eastAsia="en-US"/>
            </w:rPr>
          </w:pPr>
          <w:hyperlink w:anchor="_Toc414372743" w:history="1">
            <w:r w:rsidRPr="00B77801">
              <w:rPr>
                <w:rStyle w:val="Hyperlink"/>
                <w:noProof/>
              </w:rPr>
              <w:t>Failure analysis likelihood:</w:t>
            </w:r>
            <w:r>
              <w:rPr>
                <w:noProof/>
                <w:webHidden/>
              </w:rPr>
              <w:tab/>
            </w:r>
            <w:r>
              <w:rPr>
                <w:noProof/>
                <w:webHidden/>
              </w:rPr>
              <w:fldChar w:fldCharType="begin"/>
            </w:r>
            <w:r>
              <w:rPr>
                <w:noProof/>
                <w:webHidden/>
              </w:rPr>
              <w:instrText xml:space="preserve"> PAGEREF _Toc414372743 \h </w:instrText>
            </w:r>
            <w:r>
              <w:rPr>
                <w:noProof/>
                <w:webHidden/>
              </w:rPr>
            </w:r>
            <w:r>
              <w:rPr>
                <w:noProof/>
                <w:webHidden/>
              </w:rPr>
              <w:fldChar w:fldCharType="separate"/>
            </w:r>
            <w:r w:rsidR="007D1E89">
              <w:rPr>
                <w:noProof/>
                <w:webHidden/>
              </w:rPr>
              <w:t>33</w:t>
            </w:r>
            <w:r>
              <w:rPr>
                <w:noProof/>
                <w:webHidden/>
              </w:rPr>
              <w:fldChar w:fldCharType="end"/>
            </w:r>
          </w:hyperlink>
        </w:p>
        <w:p w14:paraId="6196E64A" w14:textId="77777777" w:rsidR="00DD2349" w:rsidRDefault="00DD2349">
          <w:pPr>
            <w:pStyle w:val="TOC2"/>
            <w:tabs>
              <w:tab w:val="right" w:leader="dot" w:pos="9350"/>
            </w:tabs>
            <w:rPr>
              <w:rFonts w:cstheme="minorBidi"/>
              <w:i w:val="0"/>
              <w:iCs w:val="0"/>
              <w:noProof/>
              <w:sz w:val="22"/>
              <w:szCs w:val="22"/>
              <w:lang w:eastAsia="en-US"/>
            </w:rPr>
          </w:pPr>
          <w:hyperlink w:anchor="_Toc414372744" w:history="1">
            <w:r w:rsidRPr="00B77801">
              <w:rPr>
                <w:rStyle w:val="Hyperlink"/>
                <w:noProof/>
              </w:rPr>
              <w:t>Failure analysis matrix:</w:t>
            </w:r>
            <w:r>
              <w:rPr>
                <w:noProof/>
                <w:webHidden/>
              </w:rPr>
              <w:tab/>
            </w:r>
            <w:r>
              <w:rPr>
                <w:noProof/>
                <w:webHidden/>
              </w:rPr>
              <w:fldChar w:fldCharType="begin"/>
            </w:r>
            <w:r>
              <w:rPr>
                <w:noProof/>
                <w:webHidden/>
              </w:rPr>
              <w:instrText xml:space="preserve"> PAGEREF _Toc414372744 \h </w:instrText>
            </w:r>
            <w:r>
              <w:rPr>
                <w:noProof/>
                <w:webHidden/>
              </w:rPr>
            </w:r>
            <w:r>
              <w:rPr>
                <w:noProof/>
                <w:webHidden/>
              </w:rPr>
              <w:fldChar w:fldCharType="separate"/>
            </w:r>
            <w:r w:rsidR="007D1E89">
              <w:rPr>
                <w:noProof/>
                <w:webHidden/>
              </w:rPr>
              <w:t>33</w:t>
            </w:r>
            <w:r>
              <w:rPr>
                <w:noProof/>
                <w:webHidden/>
              </w:rPr>
              <w:fldChar w:fldCharType="end"/>
            </w:r>
          </w:hyperlink>
        </w:p>
        <w:p w14:paraId="750D7E92" w14:textId="77777777" w:rsidR="00DD2349" w:rsidRDefault="00DD2349">
          <w:pPr>
            <w:pStyle w:val="TOC2"/>
            <w:tabs>
              <w:tab w:val="right" w:leader="dot" w:pos="9350"/>
            </w:tabs>
            <w:rPr>
              <w:rFonts w:cstheme="minorBidi"/>
              <w:i w:val="0"/>
              <w:iCs w:val="0"/>
              <w:noProof/>
              <w:sz w:val="22"/>
              <w:szCs w:val="22"/>
              <w:lang w:eastAsia="en-US"/>
            </w:rPr>
          </w:pPr>
          <w:hyperlink w:anchor="_Toc414372745" w:history="1">
            <w:r w:rsidRPr="00B77801">
              <w:rPr>
                <w:rStyle w:val="Hyperlink"/>
                <w:noProof/>
              </w:rPr>
              <w:t>Failure Analysis:</w:t>
            </w:r>
            <w:r>
              <w:rPr>
                <w:noProof/>
                <w:webHidden/>
              </w:rPr>
              <w:tab/>
            </w:r>
            <w:r>
              <w:rPr>
                <w:noProof/>
                <w:webHidden/>
              </w:rPr>
              <w:fldChar w:fldCharType="begin"/>
            </w:r>
            <w:r>
              <w:rPr>
                <w:noProof/>
                <w:webHidden/>
              </w:rPr>
              <w:instrText xml:space="preserve"> PAGEREF _Toc414372745 \h </w:instrText>
            </w:r>
            <w:r>
              <w:rPr>
                <w:noProof/>
                <w:webHidden/>
              </w:rPr>
            </w:r>
            <w:r>
              <w:rPr>
                <w:noProof/>
                <w:webHidden/>
              </w:rPr>
              <w:fldChar w:fldCharType="separate"/>
            </w:r>
            <w:r w:rsidR="007D1E89">
              <w:rPr>
                <w:noProof/>
                <w:webHidden/>
              </w:rPr>
              <w:t>34</w:t>
            </w:r>
            <w:r>
              <w:rPr>
                <w:noProof/>
                <w:webHidden/>
              </w:rPr>
              <w:fldChar w:fldCharType="end"/>
            </w:r>
          </w:hyperlink>
        </w:p>
        <w:p w14:paraId="21BD9124"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46" w:history="1">
            <w:r w:rsidRPr="00B77801">
              <w:rPr>
                <w:rStyle w:val="Hyperlink"/>
                <w:noProof/>
              </w:rPr>
              <w:t>14. SYSTEM RESULT AND TIMING DIAGRAM</w:t>
            </w:r>
            <w:r>
              <w:rPr>
                <w:noProof/>
                <w:webHidden/>
              </w:rPr>
              <w:tab/>
            </w:r>
            <w:r>
              <w:rPr>
                <w:noProof/>
                <w:webHidden/>
              </w:rPr>
              <w:fldChar w:fldCharType="begin"/>
            </w:r>
            <w:r>
              <w:rPr>
                <w:noProof/>
                <w:webHidden/>
              </w:rPr>
              <w:instrText xml:space="preserve"> PAGEREF _Toc414372746 \h </w:instrText>
            </w:r>
            <w:r>
              <w:rPr>
                <w:noProof/>
                <w:webHidden/>
              </w:rPr>
            </w:r>
            <w:r>
              <w:rPr>
                <w:noProof/>
                <w:webHidden/>
              </w:rPr>
              <w:fldChar w:fldCharType="separate"/>
            </w:r>
            <w:r w:rsidR="007D1E89">
              <w:rPr>
                <w:noProof/>
                <w:webHidden/>
              </w:rPr>
              <w:t>35</w:t>
            </w:r>
            <w:r>
              <w:rPr>
                <w:noProof/>
                <w:webHidden/>
              </w:rPr>
              <w:fldChar w:fldCharType="end"/>
            </w:r>
          </w:hyperlink>
        </w:p>
        <w:p w14:paraId="0075CD5A"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47" w:history="1">
            <w:r w:rsidRPr="00B77801">
              <w:rPr>
                <w:rStyle w:val="Hyperlink"/>
                <w:noProof/>
              </w:rPr>
              <w:t>15. SYSTEM ERROR ANALYSIS</w:t>
            </w:r>
            <w:r>
              <w:rPr>
                <w:noProof/>
                <w:webHidden/>
              </w:rPr>
              <w:tab/>
            </w:r>
            <w:r>
              <w:rPr>
                <w:noProof/>
                <w:webHidden/>
              </w:rPr>
              <w:fldChar w:fldCharType="begin"/>
            </w:r>
            <w:r>
              <w:rPr>
                <w:noProof/>
                <w:webHidden/>
              </w:rPr>
              <w:instrText xml:space="preserve"> PAGEREF _Toc414372747 \h </w:instrText>
            </w:r>
            <w:r>
              <w:rPr>
                <w:noProof/>
                <w:webHidden/>
              </w:rPr>
            </w:r>
            <w:r>
              <w:rPr>
                <w:noProof/>
                <w:webHidden/>
              </w:rPr>
              <w:fldChar w:fldCharType="separate"/>
            </w:r>
            <w:r w:rsidR="007D1E89">
              <w:rPr>
                <w:noProof/>
                <w:webHidden/>
              </w:rPr>
              <w:t>40</w:t>
            </w:r>
            <w:r>
              <w:rPr>
                <w:noProof/>
                <w:webHidden/>
              </w:rPr>
              <w:fldChar w:fldCharType="end"/>
            </w:r>
          </w:hyperlink>
        </w:p>
        <w:p w14:paraId="42539CCF"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48" w:history="1">
            <w:r w:rsidRPr="00B77801">
              <w:rPr>
                <w:rStyle w:val="Hyperlink"/>
                <w:noProof/>
              </w:rPr>
              <w:t>16. SUMMARY</w:t>
            </w:r>
            <w:r>
              <w:rPr>
                <w:noProof/>
                <w:webHidden/>
              </w:rPr>
              <w:tab/>
            </w:r>
            <w:r>
              <w:rPr>
                <w:noProof/>
                <w:webHidden/>
              </w:rPr>
              <w:fldChar w:fldCharType="begin"/>
            </w:r>
            <w:r>
              <w:rPr>
                <w:noProof/>
                <w:webHidden/>
              </w:rPr>
              <w:instrText xml:space="preserve"> PAGEREF _Toc414372748 \h </w:instrText>
            </w:r>
            <w:r>
              <w:rPr>
                <w:noProof/>
                <w:webHidden/>
              </w:rPr>
            </w:r>
            <w:r>
              <w:rPr>
                <w:noProof/>
                <w:webHidden/>
              </w:rPr>
              <w:fldChar w:fldCharType="separate"/>
            </w:r>
            <w:r w:rsidR="007D1E89">
              <w:rPr>
                <w:noProof/>
                <w:webHidden/>
              </w:rPr>
              <w:t>41</w:t>
            </w:r>
            <w:r>
              <w:rPr>
                <w:noProof/>
                <w:webHidden/>
              </w:rPr>
              <w:fldChar w:fldCharType="end"/>
            </w:r>
          </w:hyperlink>
        </w:p>
        <w:p w14:paraId="1CB38400"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49" w:history="1">
            <w:r w:rsidRPr="00B77801">
              <w:rPr>
                <w:rStyle w:val="Hyperlink"/>
                <w:noProof/>
              </w:rPr>
              <w:t>17. CONCLUSION</w:t>
            </w:r>
            <w:r>
              <w:rPr>
                <w:noProof/>
                <w:webHidden/>
              </w:rPr>
              <w:tab/>
            </w:r>
            <w:r>
              <w:rPr>
                <w:noProof/>
                <w:webHidden/>
              </w:rPr>
              <w:fldChar w:fldCharType="begin"/>
            </w:r>
            <w:r>
              <w:rPr>
                <w:noProof/>
                <w:webHidden/>
              </w:rPr>
              <w:instrText xml:space="preserve"> PAGEREF _Toc414372749 \h </w:instrText>
            </w:r>
            <w:r>
              <w:rPr>
                <w:noProof/>
                <w:webHidden/>
              </w:rPr>
            </w:r>
            <w:r>
              <w:rPr>
                <w:noProof/>
                <w:webHidden/>
              </w:rPr>
              <w:fldChar w:fldCharType="separate"/>
            </w:r>
            <w:r w:rsidR="007D1E89">
              <w:rPr>
                <w:noProof/>
                <w:webHidden/>
              </w:rPr>
              <w:t>41</w:t>
            </w:r>
            <w:r>
              <w:rPr>
                <w:noProof/>
                <w:webHidden/>
              </w:rPr>
              <w:fldChar w:fldCharType="end"/>
            </w:r>
          </w:hyperlink>
        </w:p>
        <w:p w14:paraId="2DDBA7ED" w14:textId="77777777" w:rsidR="00DD2349" w:rsidRDefault="00DD2349">
          <w:pPr>
            <w:pStyle w:val="TOC1"/>
            <w:rPr>
              <w:rFonts w:asciiTheme="minorHAnsi" w:eastAsiaTheme="minorEastAsia" w:hAnsiTheme="minorHAnsi" w:cstheme="minorBidi"/>
              <w:b w:val="0"/>
              <w:bCs w:val="0"/>
              <w:noProof/>
              <w:sz w:val="22"/>
              <w:szCs w:val="22"/>
              <w:lang w:eastAsia="en-US"/>
            </w:rPr>
          </w:pPr>
          <w:hyperlink w:anchor="_Toc414372750" w:history="1">
            <w:r w:rsidRPr="00B77801">
              <w:rPr>
                <w:rStyle w:val="Hyperlink"/>
                <w:noProof/>
              </w:rPr>
              <w:t>APPENDIX A. CODE</w:t>
            </w:r>
            <w:r>
              <w:rPr>
                <w:noProof/>
                <w:webHidden/>
              </w:rPr>
              <w:tab/>
            </w:r>
            <w:r>
              <w:rPr>
                <w:noProof/>
                <w:webHidden/>
              </w:rPr>
              <w:fldChar w:fldCharType="begin"/>
            </w:r>
            <w:r>
              <w:rPr>
                <w:noProof/>
                <w:webHidden/>
              </w:rPr>
              <w:instrText xml:space="preserve"> PAGEREF _Toc414372750 \h </w:instrText>
            </w:r>
            <w:r>
              <w:rPr>
                <w:noProof/>
                <w:webHidden/>
              </w:rPr>
            </w:r>
            <w:r>
              <w:rPr>
                <w:noProof/>
                <w:webHidden/>
              </w:rPr>
              <w:fldChar w:fldCharType="separate"/>
            </w:r>
            <w:r w:rsidR="007D1E89">
              <w:rPr>
                <w:noProof/>
                <w:webHidden/>
              </w:rPr>
              <w:t>42</w:t>
            </w:r>
            <w:r>
              <w:rPr>
                <w:noProof/>
                <w:webHidden/>
              </w:rPr>
              <w:fldChar w:fldCharType="end"/>
            </w:r>
          </w:hyperlink>
        </w:p>
        <w:p w14:paraId="5EC60437" w14:textId="77777777" w:rsidR="00DD2349" w:rsidRDefault="00DD2349">
          <w:pPr>
            <w:pStyle w:val="TOC2"/>
            <w:tabs>
              <w:tab w:val="right" w:leader="dot" w:pos="9350"/>
            </w:tabs>
            <w:rPr>
              <w:rFonts w:cstheme="minorBidi"/>
              <w:i w:val="0"/>
              <w:iCs w:val="0"/>
              <w:noProof/>
              <w:sz w:val="22"/>
              <w:szCs w:val="22"/>
              <w:lang w:eastAsia="en-US"/>
            </w:rPr>
          </w:pPr>
          <w:hyperlink w:anchor="_Toc414372751" w:history="1">
            <w:r w:rsidRPr="00B77801">
              <w:rPr>
                <w:rStyle w:val="Hyperlink"/>
                <w:rFonts w:eastAsia="SimSun"/>
                <w:noProof/>
              </w:rPr>
              <w:t>Master</w:t>
            </w:r>
            <w:r>
              <w:rPr>
                <w:noProof/>
                <w:webHidden/>
              </w:rPr>
              <w:tab/>
            </w:r>
            <w:r>
              <w:rPr>
                <w:noProof/>
                <w:webHidden/>
              </w:rPr>
              <w:fldChar w:fldCharType="begin"/>
            </w:r>
            <w:r>
              <w:rPr>
                <w:noProof/>
                <w:webHidden/>
              </w:rPr>
              <w:instrText xml:space="preserve"> PAGEREF _Toc414372751 \h </w:instrText>
            </w:r>
            <w:r>
              <w:rPr>
                <w:noProof/>
                <w:webHidden/>
              </w:rPr>
            </w:r>
            <w:r>
              <w:rPr>
                <w:noProof/>
                <w:webHidden/>
              </w:rPr>
              <w:fldChar w:fldCharType="separate"/>
            </w:r>
            <w:r w:rsidR="007D1E89">
              <w:rPr>
                <w:noProof/>
                <w:webHidden/>
              </w:rPr>
              <w:t>42</w:t>
            </w:r>
            <w:r>
              <w:rPr>
                <w:noProof/>
                <w:webHidden/>
              </w:rPr>
              <w:fldChar w:fldCharType="end"/>
            </w:r>
          </w:hyperlink>
        </w:p>
        <w:p w14:paraId="6D9C9901" w14:textId="77777777" w:rsidR="00DD2349" w:rsidRDefault="00DD2349">
          <w:pPr>
            <w:pStyle w:val="TOC2"/>
            <w:tabs>
              <w:tab w:val="right" w:leader="dot" w:pos="9350"/>
            </w:tabs>
            <w:rPr>
              <w:rFonts w:cstheme="minorBidi"/>
              <w:i w:val="0"/>
              <w:iCs w:val="0"/>
              <w:noProof/>
              <w:sz w:val="22"/>
              <w:szCs w:val="22"/>
              <w:lang w:eastAsia="en-US"/>
            </w:rPr>
          </w:pPr>
          <w:hyperlink w:anchor="_Toc414372752" w:history="1">
            <w:r w:rsidRPr="00B77801">
              <w:rPr>
                <w:rStyle w:val="Hyperlink"/>
                <w:rFonts w:eastAsia="SimSun"/>
                <w:noProof/>
              </w:rPr>
              <w:t>Touchscreen UI sub-system</w:t>
            </w:r>
            <w:r>
              <w:rPr>
                <w:noProof/>
                <w:webHidden/>
              </w:rPr>
              <w:tab/>
            </w:r>
            <w:r>
              <w:rPr>
                <w:noProof/>
                <w:webHidden/>
              </w:rPr>
              <w:fldChar w:fldCharType="begin"/>
            </w:r>
            <w:r>
              <w:rPr>
                <w:noProof/>
                <w:webHidden/>
              </w:rPr>
              <w:instrText xml:space="preserve"> PAGEREF _Toc414372752 \h </w:instrText>
            </w:r>
            <w:r>
              <w:rPr>
                <w:noProof/>
                <w:webHidden/>
              </w:rPr>
            </w:r>
            <w:r>
              <w:rPr>
                <w:noProof/>
                <w:webHidden/>
              </w:rPr>
              <w:fldChar w:fldCharType="separate"/>
            </w:r>
            <w:r w:rsidR="007D1E89">
              <w:rPr>
                <w:noProof/>
                <w:webHidden/>
              </w:rPr>
              <w:t>58</w:t>
            </w:r>
            <w:r>
              <w:rPr>
                <w:noProof/>
                <w:webHidden/>
              </w:rPr>
              <w:fldChar w:fldCharType="end"/>
            </w:r>
          </w:hyperlink>
        </w:p>
        <w:p w14:paraId="2BA6B233" w14:textId="77777777" w:rsidR="00DD2349" w:rsidRDefault="00DD2349">
          <w:pPr>
            <w:pStyle w:val="TOC2"/>
            <w:tabs>
              <w:tab w:val="right" w:leader="dot" w:pos="9350"/>
            </w:tabs>
            <w:rPr>
              <w:rFonts w:cstheme="minorBidi"/>
              <w:i w:val="0"/>
              <w:iCs w:val="0"/>
              <w:noProof/>
              <w:sz w:val="22"/>
              <w:szCs w:val="22"/>
              <w:lang w:eastAsia="en-US"/>
            </w:rPr>
          </w:pPr>
          <w:hyperlink w:anchor="_Toc414372753" w:history="1">
            <w:r w:rsidRPr="00B77801">
              <w:rPr>
                <w:rStyle w:val="Hyperlink"/>
                <w:rFonts w:eastAsia="SimSun"/>
                <w:noProof/>
              </w:rPr>
              <w:t>Sensor subsystem</w:t>
            </w:r>
            <w:r>
              <w:rPr>
                <w:noProof/>
                <w:webHidden/>
              </w:rPr>
              <w:tab/>
            </w:r>
            <w:r>
              <w:rPr>
                <w:noProof/>
                <w:webHidden/>
              </w:rPr>
              <w:fldChar w:fldCharType="begin"/>
            </w:r>
            <w:r>
              <w:rPr>
                <w:noProof/>
                <w:webHidden/>
              </w:rPr>
              <w:instrText xml:space="preserve"> PAGEREF _Toc414372753 \h </w:instrText>
            </w:r>
            <w:r>
              <w:rPr>
                <w:noProof/>
                <w:webHidden/>
              </w:rPr>
            </w:r>
            <w:r>
              <w:rPr>
                <w:noProof/>
                <w:webHidden/>
              </w:rPr>
              <w:fldChar w:fldCharType="separate"/>
            </w:r>
            <w:r w:rsidR="007D1E89">
              <w:rPr>
                <w:noProof/>
                <w:webHidden/>
              </w:rPr>
              <w:t>70</w:t>
            </w:r>
            <w:r>
              <w:rPr>
                <w:noProof/>
                <w:webHidden/>
              </w:rPr>
              <w:fldChar w:fldCharType="end"/>
            </w:r>
          </w:hyperlink>
        </w:p>
        <w:p w14:paraId="1A52B956" w14:textId="77777777" w:rsidR="001A3069" w:rsidRDefault="001A3069">
          <w:r>
            <w:rPr>
              <w:b/>
              <w:bCs/>
              <w:noProof/>
            </w:rPr>
            <w:fldChar w:fldCharType="end"/>
          </w:r>
        </w:p>
      </w:sdtContent>
    </w:sdt>
    <w:p w14:paraId="03CD28B1" w14:textId="4A302C0A" w:rsidR="00151984" w:rsidRDefault="001A3069" w:rsidP="00E16E93">
      <w:pPr>
        <w:pStyle w:val="Heading1"/>
      </w:pPr>
      <w:r>
        <w:br w:type="page"/>
      </w:r>
      <w:bookmarkStart w:id="2" w:name="_Toc414372693"/>
      <w:r w:rsidR="00151984" w:rsidRPr="00800F2B">
        <w:lastRenderedPageBreak/>
        <w:t xml:space="preserve">1. </w:t>
      </w:r>
      <w:bookmarkEnd w:id="0"/>
      <w:r w:rsidR="00151984" w:rsidRPr="00800F2B">
        <w:rPr>
          <w:rFonts w:hint="eastAsia"/>
        </w:rPr>
        <w:t>ABSTRACT</w:t>
      </w:r>
      <w:bookmarkEnd w:id="1"/>
      <w:bookmarkEnd w:id="2"/>
    </w:p>
    <w:p w14:paraId="709ECCDD" w14:textId="6AFD7048" w:rsidR="002055B6" w:rsidRDefault="002055B6" w:rsidP="002055B6">
      <w:r>
        <w:t xml:space="preserve">In this report, we introduce our final capstone project Sit-Smart, which aims to help the users to maintain a good sitting posture so as to reduce risks of getting bodily </w:t>
      </w:r>
      <w:r w:rsidR="00682467">
        <w:t>injury</w:t>
      </w:r>
      <w:r>
        <w:t>, its full development cycle and related documentations. It will first go over the design phase by illustrating how we designed and planned to implement various parts of our system in the design documents. Then it will shift gear to talk about how we tested our system after integration to make sure it works as expected in the test plan section. It also covers the analysis of the results and errors of the system, and the problems we encounter during design and implementation.</w:t>
      </w:r>
    </w:p>
    <w:p w14:paraId="17262DD4" w14:textId="77777777" w:rsidR="002055B6" w:rsidRPr="002055B6" w:rsidRDefault="002055B6" w:rsidP="002055B6">
      <w:pPr>
        <w:rPr>
          <w:rFonts w:eastAsia="SimSun"/>
        </w:rPr>
      </w:pPr>
    </w:p>
    <w:p w14:paraId="2EB8D517" w14:textId="775F302E" w:rsidR="00151984" w:rsidRDefault="00151984" w:rsidP="00151984">
      <w:pPr>
        <w:pStyle w:val="Heading1"/>
      </w:pPr>
      <w:bookmarkStart w:id="3" w:name="_Toc411336191"/>
      <w:bookmarkStart w:id="4" w:name="_Toc414372694"/>
      <w:bookmarkStart w:id="5" w:name="_GoBack"/>
      <w:bookmarkEnd w:id="5"/>
      <w:r w:rsidRPr="00800F2B">
        <w:rPr>
          <w:rFonts w:hint="eastAsia"/>
        </w:rPr>
        <w:t>2. INTRODUCTION</w:t>
      </w:r>
      <w:bookmarkEnd w:id="3"/>
      <w:bookmarkEnd w:id="4"/>
    </w:p>
    <w:p w14:paraId="19C83A51" w14:textId="2522DF1B" w:rsidR="007D1E89" w:rsidRPr="007D1E89" w:rsidRDefault="007D1E89" w:rsidP="007D1E89">
      <w:r>
        <w:t>The project presented in this report is the Sit-Smart System. The Sit-Smart System uses I2C to communicate between the different modules; collects, processes, and presents the user’s posture; and uses synchronized local and online interfaces. The purpose of this capstone is to use the exercise the skills, tools, and knowledge that has been accumulated thus far in our lives. This includes designing a system with multiple components, serial communication, data processing, C programming, debugging, use of oscilloscope and logic analyzer, purchasing compatible components and reviewing data sheets, working in a team, and communication. The technical portion of this project includes building, testing, debugging, and integrating multiple modules together with careful consideration to timing and compatibility. The non-technical portion of this project exercises our ability to clearly communicate our ideas, and includes the design reviews, presenting the project to the class, and this document.</w:t>
      </w:r>
    </w:p>
    <w:p w14:paraId="03D39A3E" w14:textId="77777777" w:rsidR="00151984" w:rsidRDefault="00151984" w:rsidP="00151984">
      <w:pPr>
        <w:pStyle w:val="Heading1"/>
      </w:pPr>
      <w:bookmarkStart w:id="6" w:name="_Toc411329145"/>
      <w:bookmarkStart w:id="7" w:name="_Toc411336192"/>
      <w:bookmarkStart w:id="8" w:name="_Toc414372695"/>
      <w:r w:rsidRPr="00800F2B">
        <w:t>3. SYSTEM</w:t>
      </w:r>
      <w:bookmarkEnd w:id="6"/>
      <w:r w:rsidRPr="00800F2B">
        <w:rPr>
          <w:rFonts w:hint="eastAsia"/>
        </w:rPr>
        <w:t xml:space="preserve"> DESIGN REQUIREMENT</w:t>
      </w:r>
      <w:bookmarkEnd w:id="7"/>
      <w:bookmarkEnd w:id="8"/>
    </w:p>
    <w:p w14:paraId="67D0E98E" w14:textId="77777777" w:rsidR="00975846" w:rsidRPr="00975846" w:rsidRDefault="00975846" w:rsidP="00975846">
      <w:pPr>
        <w:pStyle w:val="Heading2"/>
      </w:pPr>
      <w:bookmarkStart w:id="9" w:name="_Toc414372696"/>
      <w:r w:rsidRPr="00975846">
        <w:t xml:space="preserve">System </w:t>
      </w:r>
      <w:r w:rsidRPr="00975846">
        <w:rPr>
          <w:rStyle w:val="Heading3Char"/>
          <w:rFonts w:eastAsiaTheme="minorEastAsia"/>
          <w:i/>
          <w:szCs w:val="24"/>
          <w:u w:val="none"/>
        </w:rPr>
        <w:t>Description</w:t>
      </w:r>
      <w:bookmarkEnd w:id="9"/>
    </w:p>
    <w:p w14:paraId="549CCCCB" w14:textId="77777777" w:rsidR="00975846" w:rsidRPr="00F4759F" w:rsidRDefault="00975846" w:rsidP="00975846">
      <w:pPr>
        <w:ind w:left="720"/>
        <w:rPr>
          <w:rFonts w:cs="Arial"/>
        </w:rPr>
      </w:pPr>
      <w:r w:rsidRPr="00F4759F">
        <w:rPr>
          <w:rFonts w:cs="Arial"/>
        </w:rPr>
        <w:t xml:space="preserve">This specification defines the design for the Sit-Smart system. </w:t>
      </w:r>
      <w:r>
        <w:rPr>
          <w:rFonts w:cs="Arial"/>
        </w:rPr>
        <w:t xml:space="preserve">The Sit-Smart system will be able to save one posture as the Desired Posture, and determine the deviation between the Current Posture and the Desired Posture. Posture logging can be enabled and disabled and posture logs will contain time-stamped deviations between the Desired Posture and Current Posture every second in a log file saved to an SD card. Current Posture will be graphically presented to the user through the User Interface (UI). </w:t>
      </w:r>
    </w:p>
    <w:p w14:paraId="1E696A47" w14:textId="77777777" w:rsidR="00975846" w:rsidRPr="00F4759F" w:rsidRDefault="00975846" w:rsidP="00975846">
      <w:pPr>
        <w:pStyle w:val="Heading2"/>
      </w:pPr>
      <w:bookmarkStart w:id="10" w:name="_Toc414372697"/>
      <w:r w:rsidRPr="00F4759F">
        <w:t>Specification of External Environment</w:t>
      </w:r>
      <w:bookmarkEnd w:id="10"/>
    </w:p>
    <w:p w14:paraId="4D1EFA29" w14:textId="77777777" w:rsidR="00975846" w:rsidRPr="00F4759F" w:rsidRDefault="00975846" w:rsidP="00975846">
      <w:pPr>
        <w:ind w:left="720"/>
        <w:rPr>
          <w:rFonts w:cs="Arial"/>
        </w:rPr>
      </w:pPr>
      <w:r w:rsidRPr="00F4759F">
        <w:rPr>
          <w:rFonts w:cs="Arial"/>
        </w:rPr>
        <w:t>The Sit-Smart system is to be used at a desk. It will be designed to operate in a commercial temperature and lighting environment, and the unit will be powered by an external power supply.</w:t>
      </w:r>
    </w:p>
    <w:p w14:paraId="386FE4F7" w14:textId="77777777" w:rsidR="00975846" w:rsidRPr="00F4759F" w:rsidRDefault="00975846" w:rsidP="00975846">
      <w:pPr>
        <w:pStyle w:val="Heading2"/>
      </w:pPr>
      <w:bookmarkStart w:id="11" w:name="_Toc414372698"/>
      <w:r w:rsidRPr="00F4759F">
        <w:lastRenderedPageBreak/>
        <w:t>System Input and Output Specification</w:t>
      </w:r>
      <w:bookmarkEnd w:id="11"/>
    </w:p>
    <w:p w14:paraId="37AFAB0D" w14:textId="77777777" w:rsidR="00975846" w:rsidRPr="00F4759F" w:rsidRDefault="00975846" w:rsidP="00975846">
      <w:pPr>
        <w:pStyle w:val="Heading3"/>
      </w:pPr>
      <w:bookmarkStart w:id="12" w:name="_Toc414372699"/>
      <w:r w:rsidRPr="00F4759F">
        <w:t>System Inputs</w:t>
      </w:r>
      <w:bookmarkEnd w:id="12"/>
    </w:p>
    <w:p w14:paraId="6941EAF6" w14:textId="3FB76F3D" w:rsidR="00975846" w:rsidRDefault="00975846" w:rsidP="00975846">
      <w:pPr>
        <w:ind w:left="720"/>
        <w:rPr>
          <w:rFonts w:cs="Arial"/>
        </w:rPr>
      </w:pPr>
      <w:r>
        <w:rPr>
          <w:rFonts w:cs="Arial"/>
        </w:rPr>
        <w:t>The system will receive user controls through the User Interface (UI) – see the User Interface section below. The system also passively receive posture information through sensors in the seat bottom. The sensors consist of force sensitive resistors configured in a voltage divider. There are sixteen sensors arranged in an evenly spaced four-by-four configu</w:t>
      </w:r>
      <w:r w:rsidR="00A355DB">
        <w:rPr>
          <w:rFonts w:cs="Arial"/>
        </w:rPr>
        <w:t>ration in the seat bottom (Fig 3.1</w:t>
      </w:r>
      <w:r>
        <w:rPr>
          <w:rFonts w:cs="Arial"/>
        </w:rPr>
        <w:t xml:space="preserve">). </w:t>
      </w:r>
    </w:p>
    <w:p w14:paraId="20DFC605" w14:textId="77777777" w:rsidR="00975846" w:rsidRDefault="00975846" w:rsidP="00975846">
      <w:pPr>
        <w:pStyle w:val="Quote"/>
      </w:pPr>
      <w:r>
        <w:rPr>
          <w:noProof/>
          <w:lang w:eastAsia="en-US"/>
        </w:rPr>
        <w:drawing>
          <wp:inline distT="0" distB="0" distL="0" distR="0" wp14:anchorId="16DE93AD" wp14:editId="73D415EE">
            <wp:extent cx="1366383" cy="1228725"/>
            <wp:effectExtent l="0" t="0" r="571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6610" cy="1255907"/>
                    </a:xfrm>
                    <a:prstGeom prst="rect">
                      <a:avLst/>
                    </a:prstGeom>
                    <a:noFill/>
                    <a:ln>
                      <a:noFill/>
                    </a:ln>
                  </pic:spPr>
                </pic:pic>
              </a:graphicData>
            </a:graphic>
          </wp:inline>
        </w:drawing>
      </w:r>
    </w:p>
    <w:p w14:paraId="43BC81D0" w14:textId="77777777" w:rsidR="00975846" w:rsidRPr="008D701D" w:rsidRDefault="00975846" w:rsidP="00975846">
      <w:pPr>
        <w:pStyle w:val="Quote"/>
        <w:rPr>
          <w:sz w:val="18"/>
          <w:szCs w:val="18"/>
        </w:rPr>
      </w:pPr>
      <w:r w:rsidRPr="008D701D">
        <w:rPr>
          <w:sz w:val="18"/>
          <w:szCs w:val="18"/>
        </w:rPr>
        <w:t>Fig</w:t>
      </w:r>
      <w:r>
        <w:rPr>
          <w:rFonts w:eastAsia="SimSun" w:hint="eastAsia"/>
          <w:sz w:val="18"/>
          <w:szCs w:val="18"/>
        </w:rPr>
        <w:t>ure</w:t>
      </w:r>
      <w:r w:rsidRPr="008D701D">
        <w:rPr>
          <w:sz w:val="18"/>
          <w:szCs w:val="18"/>
        </w:rPr>
        <w:t xml:space="preserve"> </w:t>
      </w:r>
      <w:r>
        <w:rPr>
          <w:rFonts w:eastAsia="SimSun" w:hint="eastAsia"/>
          <w:sz w:val="18"/>
          <w:szCs w:val="18"/>
        </w:rPr>
        <w:t>3.1</w:t>
      </w:r>
      <w:r w:rsidRPr="008D701D">
        <w:rPr>
          <w:sz w:val="18"/>
          <w:szCs w:val="18"/>
        </w:rPr>
        <w:t xml:space="preserve"> Sensor configuration</w:t>
      </w:r>
    </w:p>
    <w:p w14:paraId="31CCD3CB" w14:textId="77777777" w:rsidR="00975846" w:rsidRPr="00F4759F" w:rsidRDefault="00975846" w:rsidP="00975846">
      <w:pPr>
        <w:pStyle w:val="Heading3"/>
      </w:pPr>
      <w:bookmarkStart w:id="13" w:name="_Toc414372700"/>
      <w:r w:rsidRPr="00F4759F">
        <w:t>System Outputs</w:t>
      </w:r>
      <w:bookmarkEnd w:id="13"/>
    </w:p>
    <w:p w14:paraId="19E5D450" w14:textId="77777777" w:rsidR="00975846" w:rsidRPr="00F4759F" w:rsidRDefault="00975846" w:rsidP="00975846">
      <w:pPr>
        <w:ind w:left="720"/>
        <w:rPr>
          <w:rFonts w:eastAsia="SimSun" w:cs="Arial"/>
        </w:rPr>
      </w:pPr>
      <w:r w:rsidRPr="00F4759F">
        <w:rPr>
          <w:rFonts w:cs="Arial"/>
        </w:rPr>
        <w:t xml:space="preserve">There are two system outputs. The first is an audible signal whenever the user’s posture deviates by </w:t>
      </w:r>
      <w:r>
        <w:rPr>
          <w:rFonts w:cs="Arial"/>
        </w:rPr>
        <w:t xml:space="preserve">bad for long enough. Bad posture is determined by the </w:t>
      </w:r>
      <m:oMath>
        <m:r>
          <w:rPr>
            <w:rFonts w:ascii="Cambria Math" w:hAnsi="Cambria Math" w:cs="Arial"/>
          </w:rPr>
          <m:t>ϵ</m:t>
        </m:r>
      </m:oMath>
      <w:r w:rsidRPr="00F4759F">
        <w:rPr>
          <w:rFonts w:cs="Arial"/>
        </w:rPr>
        <w:t xml:space="preserve"> </w:t>
      </w:r>
      <w:r>
        <w:rPr>
          <w:rFonts w:cs="Arial"/>
        </w:rPr>
        <w:t xml:space="preserve"> setting, and long enough is determined by the </w:t>
      </w:r>
      <m:oMath>
        <m:r>
          <w:rPr>
            <w:rFonts w:ascii="Cambria Math" w:hAnsi="Cambria Math" w:cs="Arial"/>
          </w:rPr>
          <m:t>τ</m:t>
        </m:r>
      </m:oMath>
      <w:r>
        <w:rPr>
          <w:rFonts w:cs="Arial"/>
        </w:rPr>
        <w:t xml:space="preserve"> setting.</w:t>
      </w:r>
      <w:r w:rsidRPr="00F4759F">
        <w:rPr>
          <w:rFonts w:cs="Arial"/>
        </w:rPr>
        <w:t xml:space="preserve"> This audible signal will persist until the user returns </w:t>
      </w:r>
      <w:r>
        <w:rPr>
          <w:rFonts w:cs="Arial"/>
        </w:rPr>
        <w:t>to good posture, defined to be not bad posture</w:t>
      </w:r>
      <w:r w:rsidRPr="00F4759F">
        <w:rPr>
          <w:rFonts w:cs="Arial"/>
        </w:rPr>
        <w:t xml:space="preserve">. The second output will be a posture log written to an SD card. The posture log will </w:t>
      </w:r>
      <w:r>
        <w:rPr>
          <w:rFonts w:cs="Arial"/>
        </w:rPr>
        <w:t>contain time-stamped deviations between the Desired Posture and Current Posture every second in a log file saved to an SD card.</w:t>
      </w:r>
    </w:p>
    <w:p w14:paraId="210EB211" w14:textId="77777777" w:rsidR="00975846" w:rsidRPr="00975846" w:rsidRDefault="00975846" w:rsidP="00975846">
      <w:pPr>
        <w:pStyle w:val="Heading3"/>
      </w:pPr>
      <w:bookmarkStart w:id="14" w:name="_Toc414372701"/>
      <w:r w:rsidRPr="00975846">
        <w:t>User Interface</w:t>
      </w:r>
      <w:bookmarkEnd w:id="14"/>
    </w:p>
    <w:p w14:paraId="4BD20812" w14:textId="77777777" w:rsidR="00975846" w:rsidRPr="008D701D" w:rsidRDefault="00975846" w:rsidP="00975846">
      <w:pPr>
        <w:ind w:left="360"/>
        <w:rPr>
          <w:rFonts w:cs="Arial"/>
          <w:sz w:val="18"/>
          <w:szCs w:val="18"/>
        </w:rPr>
      </w:pPr>
      <w:r>
        <w:rPr>
          <w:rFonts w:cs="Arial"/>
        </w:rPr>
        <w:t>The UI will consist of a touch screen where the user can specify the two dimensions of sensitivity (</w:t>
      </w:r>
      <m:oMath>
        <m:r>
          <w:rPr>
            <w:rFonts w:ascii="Cambria Math" w:hAnsi="Cambria Math" w:cs="Arial"/>
          </w:rPr>
          <m:t>ϵ</m:t>
        </m:r>
      </m:oMath>
      <w:r>
        <w:rPr>
          <w:rFonts w:cs="Arial"/>
        </w:rPr>
        <w:t xml:space="preserve"> and </w:t>
      </w:r>
      <m:oMath>
        <m:r>
          <w:rPr>
            <w:rFonts w:ascii="Cambria Math" w:hAnsi="Cambria Math" w:cs="Arial"/>
          </w:rPr>
          <m:t>τ</m:t>
        </m:r>
      </m:oMath>
      <w:r>
        <w:rPr>
          <w:rFonts w:cs="Arial"/>
        </w:rPr>
        <w:t>), control posture logging, set the Desired Posture, view the graphical representation of their posture, and play the simple game.</w:t>
      </w:r>
      <w:r w:rsidRPr="00F4759F">
        <w:rPr>
          <w:rFonts w:cs="Arial"/>
        </w:rPr>
        <w:t xml:space="preserve"> </w:t>
      </w:r>
    </w:p>
    <w:p w14:paraId="538C88D5" w14:textId="77777777" w:rsidR="00975846" w:rsidRPr="00975846" w:rsidRDefault="00975846" w:rsidP="00975846">
      <w:pPr>
        <w:pStyle w:val="Heading2"/>
      </w:pPr>
      <w:bookmarkStart w:id="15" w:name="_Toc414372702"/>
      <w:r w:rsidRPr="00975846">
        <w:t>UML Use Cases and Textual Information</w:t>
      </w:r>
      <w:bookmarkEnd w:id="15"/>
    </w:p>
    <w:p w14:paraId="516A3B9A" w14:textId="1CE37D0C" w:rsidR="00975846" w:rsidRPr="00F4759F" w:rsidRDefault="00322904" w:rsidP="00975846">
      <w:pPr>
        <w:pStyle w:val="Quote"/>
      </w:pPr>
      <w:r w:rsidRPr="00F4759F">
        <w:object w:dxaOrig="5701" w:dyaOrig="6181" w14:anchorId="2A5A5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15pt;height:247.15pt" o:ole="">
            <v:imagedata r:id="rId9" o:title="" cropbottom="5057f"/>
          </v:shape>
          <o:OLEObject Type="Embed" ProgID="Visio.Drawing.15" ShapeID="_x0000_i1025" DrawAspect="Content" ObjectID="_1488115537" r:id="rId10"/>
        </w:object>
      </w:r>
      <w:r w:rsidR="00975846" w:rsidRPr="00F4759F">
        <w:t xml:space="preserve"> </w:t>
      </w:r>
    </w:p>
    <w:p w14:paraId="737D762F" w14:textId="77777777" w:rsidR="00975846" w:rsidRPr="008D701D" w:rsidRDefault="00975846" w:rsidP="00975846">
      <w:pPr>
        <w:pStyle w:val="Quote"/>
        <w:rPr>
          <w:sz w:val="18"/>
          <w:szCs w:val="18"/>
        </w:rPr>
      </w:pPr>
      <w:r w:rsidRPr="008D701D">
        <w:rPr>
          <w:sz w:val="18"/>
          <w:szCs w:val="18"/>
        </w:rPr>
        <w:t>Fig</w:t>
      </w:r>
      <w:r>
        <w:rPr>
          <w:rFonts w:eastAsia="SimSun" w:hint="eastAsia"/>
          <w:sz w:val="18"/>
          <w:szCs w:val="18"/>
        </w:rPr>
        <w:t>ure</w:t>
      </w:r>
      <w:r>
        <w:rPr>
          <w:sz w:val="18"/>
          <w:szCs w:val="18"/>
        </w:rPr>
        <w:t xml:space="preserve"> </w:t>
      </w:r>
      <w:r>
        <w:rPr>
          <w:rFonts w:eastAsia="SimSun" w:hint="eastAsia"/>
          <w:sz w:val="18"/>
          <w:szCs w:val="18"/>
        </w:rPr>
        <w:t>3.</w:t>
      </w:r>
      <w:r>
        <w:rPr>
          <w:sz w:val="18"/>
          <w:szCs w:val="18"/>
        </w:rPr>
        <w:t>2</w:t>
      </w:r>
      <w:r w:rsidRPr="008D701D">
        <w:rPr>
          <w:sz w:val="18"/>
          <w:szCs w:val="18"/>
        </w:rPr>
        <w:t xml:space="preserve"> Requirement specification use case diagram</w:t>
      </w:r>
    </w:p>
    <w:p w14:paraId="2F2BD0DA" w14:textId="77777777" w:rsidR="00975846" w:rsidRPr="00F4759F" w:rsidRDefault="00975846" w:rsidP="00975846">
      <w:pPr>
        <w:rPr>
          <w:rFonts w:cs="Arial"/>
        </w:rPr>
      </w:pPr>
      <w:r w:rsidRPr="00F4759F">
        <w:rPr>
          <w:rFonts w:cs="Arial"/>
        </w:rPr>
        <w:tab/>
        <w:t>Set Sensitivity</w:t>
      </w:r>
    </w:p>
    <w:p w14:paraId="3EF804B3" w14:textId="77777777" w:rsidR="00975846" w:rsidRPr="00F4759F" w:rsidRDefault="00975846" w:rsidP="00975846">
      <w:pPr>
        <w:ind w:left="1440"/>
        <w:rPr>
          <w:rFonts w:cs="Arial"/>
        </w:rPr>
      </w:pPr>
      <w:r w:rsidRPr="00F4759F">
        <w:rPr>
          <w:rFonts w:cs="Arial"/>
        </w:rPr>
        <w:t>Sets system sensitivity</w:t>
      </w:r>
      <w:r>
        <w:rPr>
          <w:rFonts w:cs="Arial"/>
        </w:rPr>
        <w:t xml:space="preserve"> between low, medium, and high. </w:t>
      </w:r>
    </w:p>
    <w:p w14:paraId="4BD92822" w14:textId="77777777" w:rsidR="00975846" w:rsidRPr="00F4759F" w:rsidRDefault="00975846" w:rsidP="00975846">
      <w:pPr>
        <w:ind w:left="1440"/>
        <w:rPr>
          <w:rFonts w:cs="Arial"/>
        </w:rPr>
      </w:pPr>
      <w:r w:rsidRPr="00F4759F">
        <w:rPr>
          <w:rFonts w:cs="Arial"/>
        </w:rPr>
        <w:t>Exceptions: if power off, does nothing</w:t>
      </w:r>
      <w:r>
        <w:rPr>
          <w:rFonts w:cs="Arial"/>
        </w:rPr>
        <w:t>.</w:t>
      </w:r>
    </w:p>
    <w:p w14:paraId="64E589C6" w14:textId="77777777" w:rsidR="00975846" w:rsidRPr="00F4759F" w:rsidRDefault="00975846" w:rsidP="00975846">
      <w:pPr>
        <w:rPr>
          <w:rFonts w:cs="Arial"/>
        </w:rPr>
      </w:pPr>
      <w:r w:rsidRPr="00F4759F">
        <w:rPr>
          <w:rFonts w:cs="Arial"/>
        </w:rPr>
        <w:tab/>
        <w:t xml:space="preserve">Start Posture Log </w:t>
      </w:r>
    </w:p>
    <w:p w14:paraId="54E36092" w14:textId="77777777" w:rsidR="00975846" w:rsidRPr="00F4759F" w:rsidRDefault="00975846" w:rsidP="00975846">
      <w:pPr>
        <w:ind w:left="1440"/>
        <w:rPr>
          <w:rFonts w:cs="Arial"/>
        </w:rPr>
      </w:pPr>
      <w:r w:rsidRPr="00F4759F">
        <w:rPr>
          <w:rFonts w:cs="Arial"/>
        </w:rPr>
        <w:t>Starts a new file</w:t>
      </w:r>
      <w:r>
        <w:rPr>
          <w:rFonts w:cs="Arial"/>
        </w:rPr>
        <w:t>, and begin recording posture deviation.</w:t>
      </w:r>
    </w:p>
    <w:p w14:paraId="31FCB39B" w14:textId="77777777" w:rsidR="00975846" w:rsidRPr="00F4759F" w:rsidRDefault="00975846" w:rsidP="00975846">
      <w:pPr>
        <w:ind w:left="1440"/>
        <w:rPr>
          <w:rFonts w:cs="Arial"/>
        </w:rPr>
      </w:pPr>
      <w:r w:rsidRPr="00F4759F">
        <w:rPr>
          <w:rFonts w:cs="Arial"/>
        </w:rPr>
        <w:t>Exceptions: if power off, does nothing. If memory is full, does nothing.</w:t>
      </w:r>
    </w:p>
    <w:p w14:paraId="468310BC" w14:textId="77777777" w:rsidR="00975846" w:rsidRPr="00F4759F" w:rsidRDefault="00975846" w:rsidP="00975846">
      <w:pPr>
        <w:rPr>
          <w:rFonts w:cs="Arial"/>
        </w:rPr>
      </w:pPr>
      <w:r w:rsidRPr="00F4759F">
        <w:rPr>
          <w:rFonts w:cs="Arial"/>
        </w:rPr>
        <w:tab/>
        <w:t>Stop Posture Log</w:t>
      </w:r>
    </w:p>
    <w:p w14:paraId="2D25C474" w14:textId="77777777" w:rsidR="00975846" w:rsidRPr="00F4759F" w:rsidRDefault="00975846" w:rsidP="00975846">
      <w:pPr>
        <w:ind w:left="720" w:firstLine="720"/>
        <w:rPr>
          <w:rFonts w:cs="Arial"/>
        </w:rPr>
      </w:pPr>
      <w:r>
        <w:rPr>
          <w:rFonts w:cs="Arial"/>
        </w:rPr>
        <w:t>S</w:t>
      </w:r>
      <w:r w:rsidRPr="00F4759F">
        <w:rPr>
          <w:rFonts w:cs="Arial"/>
        </w:rPr>
        <w:t>tops recording posture deviation</w:t>
      </w:r>
      <w:r>
        <w:rPr>
          <w:rFonts w:cs="Arial"/>
        </w:rPr>
        <w:t>, and closes current file</w:t>
      </w:r>
      <w:r w:rsidRPr="00F4759F">
        <w:rPr>
          <w:rFonts w:cs="Arial"/>
        </w:rPr>
        <w:t xml:space="preserve">. </w:t>
      </w:r>
    </w:p>
    <w:p w14:paraId="1CEE6CE9" w14:textId="77777777" w:rsidR="00975846" w:rsidRPr="00F4759F" w:rsidRDefault="00975846" w:rsidP="00975846">
      <w:pPr>
        <w:ind w:left="1440"/>
        <w:rPr>
          <w:rFonts w:cs="Arial"/>
        </w:rPr>
      </w:pPr>
      <w:r w:rsidRPr="00F4759F">
        <w:rPr>
          <w:rFonts w:cs="Arial"/>
        </w:rPr>
        <w:t>Exceptions: if power off, does nothing. If no file started, does nothing.</w:t>
      </w:r>
    </w:p>
    <w:p w14:paraId="01D4E729" w14:textId="77777777" w:rsidR="00975846" w:rsidRPr="00F4759F" w:rsidRDefault="00975846" w:rsidP="00975846">
      <w:pPr>
        <w:rPr>
          <w:rFonts w:cs="Arial"/>
        </w:rPr>
      </w:pPr>
      <w:r w:rsidRPr="00F4759F">
        <w:rPr>
          <w:rFonts w:cs="Arial"/>
        </w:rPr>
        <w:tab/>
        <w:t>Bad Posture Warning System</w:t>
      </w:r>
    </w:p>
    <w:p w14:paraId="5FB4D26E" w14:textId="77777777" w:rsidR="00975846" w:rsidRPr="00F4759F" w:rsidRDefault="00975846" w:rsidP="00975846">
      <w:pPr>
        <w:ind w:left="1440"/>
        <w:rPr>
          <w:rFonts w:cs="Arial"/>
        </w:rPr>
      </w:pPr>
      <w:r w:rsidRPr="00F4759F">
        <w:rPr>
          <w:rFonts w:cs="Arial"/>
        </w:rPr>
        <w:t>Makes n</w:t>
      </w:r>
      <w:r>
        <w:rPr>
          <w:rFonts w:cs="Arial"/>
        </w:rPr>
        <w:t>oise when the user has posture has bad posture for too long.</w:t>
      </w:r>
    </w:p>
    <w:p w14:paraId="36F9AB31" w14:textId="77777777" w:rsidR="00975846" w:rsidRPr="00F4759F" w:rsidRDefault="00975846" w:rsidP="00975846">
      <w:pPr>
        <w:ind w:left="1440"/>
        <w:rPr>
          <w:rFonts w:cs="Arial"/>
        </w:rPr>
      </w:pPr>
      <w:r w:rsidRPr="00F4759F">
        <w:rPr>
          <w:rFonts w:cs="Arial"/>
        </w:rPr>
        <w:t>Exceptions: if power off, does nothing.</w:t>
      </w:r>
      <w:r>
        <w:rPr>
          <w:rFonts w:cs="Arial"/>
        </w:rPr>
        <w:t xml:space="preserve"> If posture has not been set, does nothing. If in game mode, does nothing.</w:t>
      </w:r>
    </w:p>
    <w:p w14:paraId="2329507E" w14:textId="77777777" w:rsidR="00975846" w:rsidRPr="00975846" w:rsidRDefault="00975846" w:rsidP="00975846">
      <w:pPr>
        <w:pStyle w:val="Heading2"/>
      </w:pPr>
      <w:bookmarkStart w:id="16" w:name="_Toc414372703"/>
      <w:r w:rsidRPr="00975846">
        <w:lastRenderedPageBreak/>
        <w:t>System Functional Specification</w:t>
      </w:r>
      <w:bookmarkEnd w:id="16"/>
    </w:p>
    <w:p w14:paraId="0301B583" w14:textId="5323ABD2" w:rsidR="00975846" w:rsidRDefault="00975846" w:rsidP="00975846">
      <w:pPr>
        <w:ind w:left="720"/>
        <w:rPr>
          <w:rFonts w:cs="Arial"/>
        </w:rPr>
      </w:pPr>
      <w:r>
        <w:rPr>
          <w:rFonts w:cs="Arial"/>
        </w:rPr>
        <w:t>T</w:t>
      </w:r>
      <w:r w:rsidRPr="00F4759F">
        <w:rPr>
          <w:rFonts w:cs="Arial"/>
        </w:rPr>
        <w:t xml:space="preserve">he system consists of a </w:t>
      </w:r>
      <w:r>
        <w:rPr>
          <w:rFonts w:cs="Arial"/>
        </w:rPr>
        <w:t xml:space="preserve">User Interface (UI), </w:t>
      </w:r>
      <w:r w:rsidRPr="00F4759F">
        <w:rPr>
          <w:rFonts w:cs="Arial"/>
        </w:rPr>
        <w:t>a network of Sensor Processing Units (SPUs)</w:t>
      </w:r>
      <w:r>
        <w:rPr>
          <w:rFonts w:cs="Arial"/>
        </w:rPr>
        <w:t xml:space="preserve">, and a </w:t>
      </w:r>
      <w:r w:rsidRPr="00F4759F">
        <w:rPr>
          <w:rFonts w:cs="Arial"/>
        </w:rPr>
        <w:t>Main Processing Unit (MPU)</w:t>
      </w:r>
      <w:r>
        <w:rPr>
          <w:rFonts w:cs="Arial"/>
        </w:rPr>
        <w:t xml:space="preserve"> (Fig 3</w:t>
      </w:r>
      <w:r w:rsidR="00A355DB">
        <w:rPr>
          <w:rFonts w:cs="Arial"/>
        </w:rPr>
        <w:t>.3</w:t>
      </w:r>
      <w:r>
        <w:rPr>
          <w:rFonts w:cs="Arial"/>
        </w:rPr>
        <w:t>)</w:t>
      </w:r>
      <w:r w:rsidRPr="00F4759F">
        <w:rPr>
          <w:rFonts w:cs="Arial"/>
        </w:rPr>
        <w:t>.</w:t>
      </w:r>
      <w:r>
        <w:rPr>
          <w:rFonts w:cs="Arial"/>
        </w:rPr>
        <w:t xml:space="preserve"> </w:t>
      </w:r>
    </w:p>
    <w:p w14:paraId="739D1DDB" w14:textId="77777777" w:rsidR="00975846" w:rsidRDefault="00975846" w:rsidP="00975846">
      <w:pPr>
        <w:ind w:left="720"/>
        <w:rPr>
          <w:rFonts w:cs="Arial"/>
        </w:rPr>
      </w:pPr>
      <w:r>
        <w:rPr>
          <w:rFonts w:cs="Arial"/>
        </w:rPr>
        <w:t>The User Interface (UI) will use a Gameduino touch screen interface, and an Arduino Uno. The user will set two dimensions of sensitivity for the Sit-Smart system: one dimension (</w:t>
      </w:r>
      <m:oMath>
        <m:r>
          <w:rPr>
            <w:rFonts w:ascii="Cambria Math" w:hAnsi="Cambria Math" w:cs="Arial"/>
          </w:rPr>
          <m:t>ϵ</m:t>
        </m:r>
      </m:oMath>
      <w:r>
        <w:rPr>
          <w:rFonts w:cs="Arial"/>
        </w:rPr>
        <w:t>) for posture deviation, and one dimension (</w:t>
      </w:r>
      <m:oMath>
        <m:r>
          <w:rPr>
            <w:rFonts w:ascii="Cambria Math" w:hAnsi="Cambria Math" w:cs="Arial"/>
          </w:rPr>
          <m:t>τ</m:t>
        </m:r>
      </m:oMath>
      <w:r>
        <w:rPr>
          <w:rFonts w:cs="Arial"/>
        </w:rPr>
        <w:t xml:space="preserve">) for time. The </w:t>
      </w:r>
      <m:oMath>
        <m:r>
          <w:rPr>
            <w:rFonts w:ascii="Cambria Math" w:hAnsi="Cambria Math" w:cs="Arial"/>
          </w:rPr>
          <m:t>ϵ</m:t>
        </m:r>
      </m:oMath>
      <w:r>
        <w:rPr>
          <w:rFonts w:cs="Arial"/>
        </w:rPr>
        <w:t xml:space="preserve"> dimension determines how much the user’s current posture can deviate from the user’s desired posture before it is identified as bad, and the </w:t>
      </w:r>
      <m:oMath>
        <m:r>
          <w:rPr>
            <w:rFonts w:ascii="Cambria Math" w:hAnsi="Cambria Math" w:cs="Arial"/>
          </w:rPr>
          <m:t>τ</m:t>
        </m:r>
      </m:oMath>
      <w:r>
        <w:rPr>
          <w:rFonts w:cs="Arial"/>
        </w:rPr>
        <w:t xml:space="preserve"> dimension determines how long the user can have bad posture before the warning goes off.</w:t>
      </w:r>
      <w:r w:rsidRPr="00F4759F">
        <w:rPr>
          <w:rFonts w:cs="Arial"/>
        </w:rPr>
        <w:t xml:space="preserve"> </w:t>
      </w:r>
      <w:r>
        <w:rPr>
          <w:rFonts w:cs="Arial"/>
        </w:rPr>
        <w:t>The UI will communicate with the MPU via I2C serial communication.</w:t>
      </w:r>
    </w:p>
    <w:p w14:paraId="6D8F4E66" w14:textId="77777777" w:rsidR="00975846" w:rsidRDefault="00975846" w:rsidP="00975846">
      <w:pPr>
        <w:ind w:left="720"/>
        <w:rPr>
          <w:rFonts w:cs="Arial"/>
        </w:rPr>
      </w:pPr>
      <w:r>
        <w:rPr>
          <w:rFonts w:cs="Arial"/>
        </w:rPr>
        <w:t>The SPUs will consist of sensors, and a PIC which will be used to record sensor values and communicate to the MPU via I2C serial communication.</w:t>
      </w:r>
    </w:p>
    <w:p w14:paraId="2DBF88EE" w14:textId="2BD8DF07" w:rsidR="00975846" w:rsidRDefault="0012661F" w:rsidP="00975846">
      <w:pPr>
        <w:ind w:left="720"/>
        <w:rPr>
          <w:rFonts w:cs="Arial"/>
        </w:rPr>
      </w:pPr>
      <w:r>
        <w:rPr>
          <w:rFonts w:cs="Arial"/>
        </w:rPr>
        <w:t>The</w:t>
      </w:r>
      <w:r w:rsidR="00975846">
        <w:rPr>
          <w:rFonts w:cs="Arial"/>
        </w:rPr>
        <w:t xml:space="preserve"> MPU determines posture based on sensor readings provided by the Sensor Processing Units (SPUs) and compares it to the desired posture specified by the user (through the UI).</w:t>
      </w:r>
    </w:p>
    <w:p w14:paraId="27F4DF44" w14:textId="77777777" w:rsidR="00975846" w:rsidRPr="00F4759F" w:rsidRDefault="00975846" w:rsidP="00975846">
      <w:pPr>
        <w:pStyle w:val="Quote"/>
      </w:pPr>
      <w:r w:rsidRPr="00F4759F">
        <w:object w:dxaOrig="9301" w:dyaOrig="3301" w14:anchorId="66463CCB">
          <v:shape id="_x0000_i1026" type="#_x0000_t75" style="width:363.2pt;height:153.65pt" o:ole="">
            <v:imagedata r:id="rId11" o:title="" cropleft=".125" cropright="2273f"/>
          </v:shape>
          <o:OLEObject Type="Embed" ProgID="Visio.Drawing.15" ShapeID="_x0000_i1026" DrawAspect="Content" ObjectID="_1488115538" r:id="rId12"/>
        </w:object>
      </w:r>
    </w:p>
    <w:p w14:paraId="7825EE25" w14:textId="77777777" w:rsidR="00975846" w:rsidRPr="00F4759F" w:rsidRDefault="00975846" w:rsidP="00975846">
      <w:pPr>
        <w:pStyle w:val="Quote"/>
        <w:rPr>
          <w:b/>
        </w:rPr>
      </w:pPr>
      <w:r w:rsidRPr="00F4759F">
        <w:rPr>
          <w:sz w:val="20"/>
          <w:szCs w:val="20"/>
        </w:rPr>
        <w:t>Fig</w:t>
      </w:r>
      <w:r>
        <w:rPr>
          <w:rFonts w:eastAsia="SimSun" w:hint="eastAsia"/>
          <w:sz w:val="20"/>
          <w:szCs w:val="20"/>
        </w:rPr>
        <w:t>ure</w:t>
      </w:r>
      <w:r w:rsidRPr="00F4759F">
        <w:rPr>
          <w:sz w:val="20"/>
          <w:szCs w:val="20"/>
        </w:rPr>
        <w:t xml:space="preserve"> </w:t>
      </w:r>
      <w:r>
        <w:rPr>
          <w:rFonts w:eastAsia="SimSun" w:hint="eastAsia"/>
          <w:sz w:val="20"/>
          <w:szCs w:val="20"/>
        </w:rPr>
        <w:t>3.</w:t>
      </w:r>
      <w:r>
        <w:rPr>
          <w:sz w:val="20"/>
          <w:szCs w:val="20"/>
        </w:rPr>
        <w:t>3</w:t>
      </w:r>
      <w:r w:rsidRPr="00F4759F">
        <w:rPr>
          <w:sz w:val="20"/>
          <w:szCs w:val="20"/>
        </w:rPr>
        <w:t xml:space="preserve"> Requirement specification high level block diagram</w:t>
      </w:r>
    </w:p>
    <w:p w14:paraId="622DF55B" w14:textId="77777777" w:rsidR="00975846" w:rsidRPr="00F4759F" w:rsidRDefault="00975846" w:rsidP="00975846">
      <w:pPr>
        <w:pStyle w:val="Heading2"/>
      </w:pPr>
      <w:bookmarkStart w:id="17" w:name="_Toc414372704"/>
      <w:r w:rsidRPr="00F4759F">
        <w:t>Operating Specification</w:t>
      </w:r>
      <w:bookmarkEnd w:id="17"/>
    </w:p>
    <w:p w14:paraId="182A7DE6" w14:textId="77777777" w:rsidR="00975846" w:rsidRPr="00F4759F" w:rsidRDefault="00975846" w:rsidP="00975846">
      <w:pPr>
        <w:ind w:left="360"/>
        <w:rPr>
          <w:rFonts w:cs="Arial"/>
        </w:rPr>
      </w:pPr>
      <w:r w:rsidRPr="00F4759F">
        <w:rPr>
          <w:rFonts w:cs="Arial"/>
        </w:rPr>
        <w:t xml:space="preserve">The system shall operate in an office environment, which uses commercial lighting and temperature settings. </w:t>
      </w:r>
    </w:p>
    <w:p w14:paraId="312CB23A" w14:textId="77777777" w:rsidR="00975846" w:rsidRPr="00F4759F" w:rsidRDefault="00975846" w:rsidP="00975846">
      <w:pPr>
        <w:pStyle w:val="ListParagraph"/>
        <w:numPr>
          <w:ilvl w:val="0"/>
          <w:numId w:val="4"/>
        </w:numPr>
        <w:tabs>
          <w:tab w:val="clear" w:pos="90"/>
        </w:tabs>
        <w:rPr>
          <w:rFonts w:cs="Arial"/>
        </w:rPr>
      </w:pPr>
      <w:r w:rsidRPr="00F4759F">
        <w:rPr>
          <w:rFonts w:cs="Arial"/>
        </w:rPr>
        <w:t>Temperature Range: 0-85C</w:t>
      </w:r>
    </w:p>
    <w:p w14:paraId="1ABE3476" w14:textId="77777777" w:rsidR="00975846" w:rsidRPr="00F4759F" w:rsidRDefault="00975846" w:rsidP="00975846">
      <w:pPr>
        <w:pStyle w:val="ListParagraph"/>
        <w:numPr>
          <w:ilvl w:val="0"/>
          <w:numId w:val="4"/>
        </w:numPr>
        <w:tabs>
          <w:tab w:val="clear" w:pos="90"/>
        </w:tabs>
        <w:rPr>
          <w:rFonts w:cs="Arial"/>
        </w:rPr>
      </w:pPr>
      <w:r w:rsidRPr="00F4759F">
        <w:rPr>
          <w:rFonts w:cs="Arial"/>
        </w:rPr>
        <w:t>Power 5.0 V DC</w:t>
      </w:r>
    </w:p>
    <w:p w14:paraId="0DEF6119" w14:textId="77777777" w:rsidR="00975846" w:rsidRPr="00F4759F" w:rsidRDefault="00975846" w:rsidP="00975846">
      <w:pPr>
        <w:pStyle w:val="Heading2"/>
      </w:pPr>
      <w:bookmarkStart w:id="18" w:name="_Toc414372705"/>
      <w:r w:rsidRPr="00F4759F">
        <w:t>Reliability and Safety Specification</w:t>
      </w:r>
      <w:bookmarkEnd w:id="18"/>
    </w:p>
    <w:p w14:paraId="336CA179" w14:textId="77777777" w:rsidR="00975846" w:rsidRPr="00F4759F" w:rsidRDefault="00975846" w:rsidP="00975846">
      <w:pPr>
        <w:ind w:left="720"/>
        <w:rPr>
          <w:rFonts w:cs="Arial"/>
        </w:rPr>
      </w:pPr>
      <w:r w:rsidRPr="00F4759F">
        <w:rPr>
          <w:rFonts w:cs="Arial"/>
        </w:rPr>
        <w:t xml:space="preserve">The system should be able to calibrate based on each user’s input data about their </w:t>
      </w:r>
      <w:r w:rsidRPr="00F4759F">
        <w:rPr>
          <w:rFonts w:cs="Arial"/>
        </w:rPr>
        <w:lastRenderedPageBreak/>
        <w:t xml:space="preserve">physical builds. </w:t>
      </w:r>
    </w:p>
    <w:p w14:paraId="697B6AEF" w14:textId="77777777" w:rsidR="00975846" w:rsidRPr="003521E4" w:rsidRDefault="00975846" w:rsidP="003D2629">
      <w:pPr>
        <w:ind w:left="720"/>
        <w:rPr>
          <w:rFonts w:eastAsia="SimSun" w:cs="Arial"/>
        </w:rPr>
      </w:pPr>
      <w:r w:rsidRPr="00F4759F">
        <w:rPr>
          <w:rFonts w:cs="Arial"/>
        </w:rPr>
        <w:t>The system and the chair have to be able to undertake a maximum of 300 pounds of weight.</w:t>
      </w:r>
    </w:p>
    <w:p w14:paraId="3EC233B5" w14:textId="77777777" w:rsidR="00151984" w:rsidRDefault="00151984" w:rsidP="00151984">
      <w:pPr>
        <w:pStyle w:val="Heading1"/>
      </w:pPr>
      <w:bookmarkStart w:id="19" w:name="_Toc411329144"/>
      <w:bookmarkStart w:id="20" w:name="_Toc411336201"/>
      <w:bookmarkStart w:id="21" w:name="_Toc414372706"/>
      <w:r w:rsidRPr="00800F2B">
        <w:rPr>
          <w:rFonts w:hint="eastAsia"/>
        </w:rPr>
        <w:t>4</w:t>
      </w:r>
      <w:r w:rsidRPr="00800F2B">
        <w:t>. DESIGN PROCEDURE</w:t>
      </w:r>
      <w:bookmarkEnd w:id="19"/>
      <w:bookmarkEnd w:id="20"/>
      <w:bookmarkEnd w:id="21"/>
    </w:p>
    <w:p w14:paraId="3B467B46" w14:textId="77777777" w:rsidR="002055B6" w:rsidRDefault="002055B6" w:rsidP="002055B6">
      <w:r>
        <w:t xml:space="preserve">To design this system, we first decided what general functionality the system should provide. This list was eventually refined to: local interface, online interface, display heat-map of posture, control with posture (via a simple game), SD logging of posture, and monitor posture with a warning system. The system was then divided into three major sections: sensor processing units, main processing unit, and the user interface unit. Each system was then designed according to what functionality it should provide. The functions were designed as independent modules, assuming that the other modules are functioning properly. Each independent module was then tested with simulated auxiliary modules. The independent modules were then carefully integrated together and tested at each stage. </w:t>
      </w:r>
    </w:p>
    <w:p w14:paraId="19F40213" w14:textId="77777777" w:rsidR="002055B6" w:rsidRDefault="002055B6" w:rsidP="002055B6">
      <w:pPr>
        <w:rPr>
          <w:rFonts w:eastAsia="SimSun"/>
        </w:rPr>
      </w:pPr>
    </w:p>
    <w:p w14:paraId="580E0654" w14:textId="77777777" w:rsidR="00D169F0" w:rsidRPr="002055B6" w:rsidRDefault="00D169F0" w:rsidP="002055B6">
      <w:pPr>
        <w:rPr>
          <w:rFonts w:eastAsia="SimSun"/>
        </w:rPr>
      </w:pPr>
    </w:p>
    <w:p w14:paraId="41005DFB" w14:textId="77777777" w:rsidR="00151984" w:rsidRDefault="00151984" w:rsidP="00151984">
      <w:pPr>
        <w:pStyle w:val="Heading1"/>
      </w:pPr>
      <w:bookmarkStart w:id="22" w:name="_Toc411336202"/>
      <w:bookmarkStart w:id="23" w:name="_Toc414372707"/>
      <w:r w:rsidRPr="00800F2B">
        <w:rPr>
          <w:rFonts w:hint="eastAsia"/>
        </w:rPr>
        <w:t>5</w:t>
      </w:r>
      <w:r w:rsidRPr="00800F2B">
        <w:t xml:space="preserve">. </w:t>
      </w:r>
      <w:r w:rsidRPr="00800F2B">
        <w:rPr>
          <w:rFonts w:hint="eastAsia"/>
        </w:rPr>
        <w:t>SYSTEM DESIGN DESCRIPTION</w:t>
      </w:r>
      <w:bookmarkEnd w:id="22"/>
      <w:bookmarkEnd w:id="23"/>
    </w:p>
    <w:p w14:paraId="4622402C" w14:textId="77777777" w:rsidR="003F389A" w:rsidRPr="003F389A" w:rsidRDefault="003F389A" w:rsidP="003F389A">
      <w:pPr>
        <w:pStyle w:val="Heading2"/>
        <w:rPr>
          <w:rFonts w:eastAsia="SimSun"/>
        </w:rPr>
      </w:pPr>
      <w:bookmarkStart w:id="24" w:name="_Toc414372708"/>
      <w:r w:rsidRPr="00F4759F">
        <w:t>System Description</w:t>
      </w:r>
      <w:bookmarkEnd w:id="24"/>
    </w:p>
    <w:p w14:paraId="2B04B798" w14:textId="77777777" w:rsidR="003F389A" w:rsidRPr="00F4759F" w:rsidRDefault="003F389A" w:rsidP="003F389A">
      <w:pPr>
        <w:ind w:left="720"/>
        <w:rPr>
          <w:rFonts w:cs="Arial"/>
        </w:rPr>
      </w:pPr>
      <w:r w:rsidRPr="00F4759F">
        <w:rPr>
          <w:rFonts w:cs="Arial"/>
        </w:rPr>
        <w:t xml:space="preserve">This specification defines the design for the Sit-Smart system. </w:t>
      </w:r>
      <w:r>
        <w:rPr>
          <w:rFonts w:cs="Arial"/>
        </w:rPr>
        <w:t xml:space="preserve">The Sit-Smart system will be able to save one posture as the Desired Posture, and determine the deviation between the Current Posture and the Desired Posture. Posture logging can be enabled and disabled, and posture logs will contain time-stamped deviations between the Desired Posture and Current Posture every second in a log file saved to an SD card. Current Posture will be graphically presented to the user through the User Interface (UI). </w:t>
      </w:r>
    </w:p>
    <w:p w14:paraId="6F04135D" w14:textId="77777777" w:rsidR="003F389A" w:rsidRPr="00F4759F" w:rsidRDefault="003F389A" w:rsidP="003F389A">
      <w:pPr>
        <w:pStyle w:val="Heading2"/>
      </w:pPr>
      <w:bookmarkStart w:id="25" w:name="_Toc414372709"/>
      <w:r w:rsidRPr="00F4759F">
        <w:t>Specification of External Environment</w:t>
      </w:r>
      <w:bookmarkEnd w:id="25"/>
    </w:p>
    <w:p w14:paraId="0A67CC20" w14:textId="77777777" w:rsidR="003F389A" w:rsidRPr="00F4759F" w:rsidRDefault="003F389A" w:rsidP="003F389A">
      <w:pPr>
        <w:ind w:left="720"/>
        <w:rPr>
          <w:rFonts w:cs="Arial"/>
        </w:rPr>
      </w:pPr>
      <w:r w:rsidRPr="00F4759F">
        <w:rPr>
          <w:rFonts w:cs="Arial"/>
        </w:rPr>
        <w:t>The Sit-Smart system is to be used at a desk. It will be designed to operate in a commercial temperature and lighting environment, and the unit will be powered by an external power supply.</w:t>
      </w:r>
    </w:p>
    <w:p w14:paraId="4B0EAC7C" w14:textId="77777777" w:rsidR="003F389A" w:rsidRPr="00F4759F" w:rsidRDefault="003F389A" w:rsidP="003F389A">
      <w:pPr>
        <w:pStyle w:val="Heading2"/>
      </w:pPr>
      <w:bookmarkStart w:id="26" w:name="_Toc414372710"/>
      <w:r w:rsidRPr="00F4759F">
        <w:t>System Input and Output Specification</w:t>
      </w:r>
      <w:bookmarkEnd w:id="26"/>
    </w:p>
    <w:p w14:paraId="0CFBE81E" w14:textId="77777777" w:rsidR="003F389A" w:rsidRPr="00F4759F" w:rsidRDefault="003F389A" w:rsidP="003F389A">
      <w:pPr>
        <w:pStyle w:val="Heading3"/>
      </w:pPr>
      <w:bookmarkStart w:id="27" w:name="_Toc414372711"/>
      <w:r w:rsidRPr="00F4759F">
        <w:t>System Inputs</w:t>
      </w:r>
      <w:bookmarkEnd w:id="27"/>
    </w:p>
    <w:p w14:paraId="37047CEC" w14:textId="77777777" w:rsidR="003F389A" w:rsidRDefault="003F389A" w:rsidP="003F389A">
      <w:pPr>
        <w:ind w:left="720"/>
        <w:rPr>
          <w:rFonts w:cs="Arial"/>
        </w:rPr>
      </w:pPr>
      <w:r>
        <w:rPr>
          <w:rFonts w:cs="Arial"/>
        </w:rPr>
        <w:t xml:space="preserve">The system will receive user controls through the User Interface (UI) – see the User Interface section below. Information is passed between the UI and the Main Processing </w:t>
      </w:r>
      <w:r>
        <w:rPr>
          <w:rFonts w:cs="Arial"/>
        </w:rPr>
        <w:lastRenderedPageBreak/>
        <w:t>Unit (MPU) through I2C serial communication.</w:t>
      </w:r>
    </w:p>
    <w:p w14:paraId="42394226" w14:textId="4B60943C" w:rsidR="003F389A" w:rsidRDefault="003F389A" w:rsidP="003F389A">
      <w:pPr>
        <w:ind w:left="720"/>
        <w:rPr>
          <w:rFonts w:cs="Arial"/>
        </w:rPr>
      </w:pPr>
      <w:r>
        <w:rPr>
          <w:rFonts w:cs="Arial"/>
        </w:rPr>
        <w:t>The system also passively receives posture information through sensors in the seat bottom. The sensors consist of force sensitive resistors config</w:t>
      </w:r>
      <w:r w:rsidR="00A355DB">
        <w:rPr>
          <w:rFonts w:cs="Arial"/>
        </w:rPr>
        <w:t>ured in a voltage divider (Fig 5.1</w:t>
      </w:r>
      <w:r>
        <w:rPr>
          <w:rFonts w:cs="Arial"/>
        </w:rPr>
        <w:t>). There are sixteen sensors arranged in an evenly spaced four-by-four configuration in the seat bottom clustered</w:t>
      </w:r>
      <w:r w:rsidR="00A355DB">
        <w:rPr>
          <w:rFonts w:cs="Arial"/>
        </w:rPr>
        <w:t xml:space="preserve"> into four groups of four (Fig 5.2</w:t>
      </w:r>
      <w:r>
        <w:rPr>
          <w:rFonts w:cs="Arial"/>
        </w:rPr>
        <w:t>). Each cluster of four sensors are processed by a different PIC to minimize the amount of analog wiring. Each PIC then communicates the sensor values to the MPU with I2C serial communication.</w:t>
      </w:r>
      <w:r w:rsidRPr="007844AB">
        <w:rPr>
          <w:rFonts w:cs="Arial"/>
        </w:rPr>
        <w:t xml:space="preserve"> </w:t>
      </w:r>
    </w:p>
    <w:p w14:paraId="29AB9288" w14:textId="77777777" w:rsidR="003F389A" w:rsidRDefault="003F389A" w:rsidP="003F389A">
      <w:pPr>
        <w:ind w:left="720"/>
        <w:rPr>
          <w:rFonts w:cs="Arial"/>
        </w:rPr>
      </w:pPr>
    </w:p>
    <w:p w14:paraId="3621465F" w14:textId="77777777" w:rsidR="003F389A" w:rsidRDefault="003F389A" w:rsidP="003F389A">
      <w:pPr>
        <w:ind w:left="720"/>
        <w:jc w:val="center"/>
        <w:rPr>
          <w:rFonts w:cs="Arial"/>
        </w:rPr>
      </w:pPr>
      <w:r w:rsidRPr="007844AB">
        <w:rPr>
          <w:rFonts w:cs="Arial"/>
          <w:noProof/>
          <w:lang w:eastAsia="en-US"/>
        </w:rPr>
        <w:drawing>
          <wp:inline distT="0" distB="0" distL="0" distR="0" wp14:anchorId="2F972FA2" wp14:editId="560B254E">
            <wp:extent cx="1196340" cy="2598420"/>
            <wp:effectExtent l="0" t="0" r="381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
                      <a:extLst>
                        <a:ext uri="{28A0092B-C50C-407E-A947-70E740481C1C}">
                          <a14:useLocalDpi xmlns:a14="http://schemas.microsoft.com/office/drawing/2010/main" val="0"/>
                        </a:ext>
                      </a:extLst>
                    </a:blip>
                    <a:srcRect r="76946"/>
                    <a:stretch/>
                  </pic:blipFill>
                  <pic:spPr bwMode="auto">
                    <a:xfrm>
                      <a:off x="0" y="0"/>
                      <a:ext cx="1196340" cy="25984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7844AB">
        <w:rPr>
          <w:rFonts w:cs="Arial"/>
        </w:rPr>
        <w:t xml:space="preserve"> </w:t>
      </w:r>
    </w:p>
    <w:p w14:paraId="3595719F" w14:textId="77777777" w:rsidR="003F389A" w:rsidRPr="008D701D" w:rsidRDefault="003F389A" w:rsidP="003F389A">
      <w:pPr>
        <w:ind w:left="720"/>
        <w:jc w:val="center"/>
        <w:rPr>
          <w:rFonts w:cs="Arial"/>
          <w:sz w:val="18"/>
          <w:szCs w:val="18"/>
        </w:rPr>
      </w:pPr>
      <w:r w:rsidRPr="008D701D">
        <w:rPr>
          <w:rFonts w:cs="Arial"/>
          <w:sz w:val="18"/>
          <w:szCs w:val="18"/>
        </w:rPr>
        <w:t xml:space="preserve">Fig </w:t>
      </w:r>
      <w:r w:rsidR="00C36B7F">
        <w:rPr>
          <w:rFonts w:eastAsia="SimSun" w:cs="Arial" w:hint="eastAsia"/>
          <w:sz w:val="18"/>
          <w:szCs w:val="18"/>
        </w:rPr>
        <w:t>5.1</w:t>
      </w:r>
      <w:r w:rsidRPr="008D701D">
        <w:rPr>
          <w:rFonts w:cs="Arial"/>
          <w:sz w:val="18"/>
          <w:szCs w:val="18"/>
        </w:rPr>
        <w:t xml:space="preserve">. </w:t>
      </w:r>
      <w:r>
        <w:rPr>
          <w:rFonts w:cs="Arial"/>
          <w:sz w:val="18"/>
          <w:szCs w:val="18"/>
        </w:rPr>
        <w:t>Voltage divider and force sensitive resistor</w:t>
      </w:r>
    </w:p>
    <w:p w14:paraId="4134A2B3" w14:textId="77777777" w:rsidR="003F389A" w:rsidRDefault="003F389A" w:rsidP="003F389A">
      <w:pPr>
        <w:ind w:left="720"/>
        <w:jc w:val="center"/>
        <w:rPr>
          <w:rFonts w:cs="Arial"/>
        </w:rPr>
      </w:pPr>
    </w:p>
    <w:p w14:paraId="1B5280E0" w14:textId="77777777" w:rsidR="003F389A" w:rsidRDefault="003F389A" w:rsidP="003F389A">
      <w:pPr>
        <w:ind w:left="720"/>
        <w:jc w:val="center"/>
        <w:rPr>
          <w:rFonts w:cs="Arial"/>
        </w:rPr>
      </w:pPr>
      <w:r>
        <w:rPr>
          <w:rFonts w:cs="Arial"/>
          <w:noProof/>
          <w:lang w:eastAsia="en-US"/>
        </w:rPr>
        <w:drawing>
          <wp:inline distT="0" distB="0" distL="0" distR="0" wp14:anchorId="04A2F7CF" wp14:editId="7B0964D6">
            <wp:extent cx="1645920" cy="13716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5920" cy="1371600"/>
                    </a:xfrm>
                    <a:prstGeom prst="rect">
                      <a:avLst/>
                    </a:prstGeom>
                    <a:noFill/>
                    <a:ln>
                      <a:noFill/>
                    </a:ln>
                  </pic:spPr>
                </pic:pic>
              </a:graphicData>
            </a:graphic>
          </wp:inline>
        </w:drawing>
      </w:r>
    </w:p>
    <w:p w14:paraId="4726CEAB" w14:textId="77777777" w:rsidR="003F389A" w:rsidRPr="008D701D" w:rsidRDefault="003F389A" w:rsidP="003F389A">
      <w:pPr>
        <w:ind w:left="720"/>
        <w:jc w:val="center"/>
        <w:rPr>
          <w:rFonts w:cs="Arial"/>
          <w:sz w:val="18"/>
          <w:szCs w:val="18"/>
        </w:rPr>
      </w:pPr>
      <w:r w:rsidRPr="008D701D">
        <w:rPr>
          <w:rFonts w:cs="Arial"/>
          <w:sz w:val="18"/>
          <w:szCs w:val="18"/>
        </w:rPr>
        <w:t xml:space="preserve">Fig </w:t>
      </w:r>
      <w:r>
        <w:rPr>
          <w:rFonts w:cs="Arial"/>
          <w:sz w:val="18"/>
          <w:szCs w:val="18"/>
        </w:rPr>
        <w:t>5</w:t>
      </w:r>
      <w:r w:rsidRPr="008D701D">
        <w:rPr>
          <w:rFonts w:cs="Arial"/>
          <w:sz w:val="18"/>
          <w:szCs w:val="18"/>
        </w:rPr>
        <w:t>.</w:t>
      </w:r>
      <w:r w:rsidR="00C36B7F">
        <w:rPr>
          <w:rFonts w:eastAsia="SimSun" w:cs="Arial" w:hint="eastAsia"/>
          <w:sz w:val="18"/>
          <w:szCs w:val="18"/>
        </w:rPr>
        <w:t>2</w:t>
      </w:r>
      <w:r w:rsidRPr="008D701D">
        <w:rPr>
          <w:rFonts w:cs="Arial"/>
          <w:sz w:val="18"/>
          <w:szCs w:val="18"/>
        </w:rPr>
        <w:t xml:space="preserve"> Sensor configuration</w:t>
      </w:r>
    </w:p>
    <w:p w14:paraId="36D33FED" w14:textId="77777777" w:rsidR="003F389A" w:rsidRPr="00F4759F" w:rsidRDefault="003F389A" w:rsidP="003F389A">
      <w:pPr>
        <w:pStyle w:val="Heading3"/>
      </w:pPr>
      <w:bookmarkStart w:id="28" w:name="_Toc414372712"/>
      <w:r w:rsidRPr="00F4759F">
        <w:t>System Outputs</w:t>
      </w:r>
      <w:bookmarkEnd w:id="28"/>
    </w:p>
    <w:p w14:paraId="61483DB7" w14:textId="77777777" w:rsidR="003F389A" w:rsidRPr="00F4759F" w:rsidRDefault="003F389A" w:rsidP="003F389A">
      <w:pPr>
        <w:ind w:left="720"/>
        <w:rPr>
          <w:rFonts w:eastAsia="SimSun" w:cs="Arial"/>
        </w:rPr>
      </w:pPr>
      <w:r w:rsidRPr="00F4759F">
        <w:rPr>
          <w:rFonts w:cs="Arial"/>
        </w:rPr>
        <w:t xml:space="preserve">There are two system outputs. The first is an audible signal whenever the user’s posture </w:t>
      </w:r>
      <w:r w:rsidRPr="00F4759F">
        <w:rPr>
          <w:rFonts w:cs="Arial"/>
        </w:rPr>
        <w:lastRenderedPageBreak/>
        <w:t xml:space="preserve">deviates by </w:t>
      </w:r>
      <w:r>
        <w:rPr>
          <w:rFonts w:cs="Arial"/>
        </w:rPr>
        <w:t xml:space="preserve">bad for long enough. Bad posture is determined by the </w:t>
      </w:r>
      <m:oMath>
        <m:r>
          <w:rPr>
            <w:rFonts w:ascii="Cambria Math" w:hAnsi="Cambria Math" w:cs="Arial"/>
          </w:rPr>
          <m:t>ϵ</m:t>
        </m:r>
      </m:oMath>
      <w:r w:rsidRPr="00F4759F">
        <w:rPr>
          <w:rFonts w:cs="Arial"/>
        </w:rPr>
        <w:t xml:space="preserve"> </w:t>
      </w:r>
      <w:r>
        <w:rPr>
          <w:rFonts w:cs="Arial"/>
        </w:rPr>
        <w:t xml:space="preserve"> setting, and long enough is determined by the </w:t>
      </w:r>
      <m:oMath>
        <m:r>
          <w:rPr>
            <w:rFonts w:ascii="Cambria Math" w:hAnsi="Cambria Math" w:cs="Arial"/>
          </w:rPr>
          <m:t>τ</m:t>
        </m:r>
      </m:oMath>
      <w:r>
        <w:rPr>
          <w:rFonts w:cs="Arial"/>
        </w:rPr>
        <w:t xml:space="preserve"> setting.</w:t>
      </w:r>
      <w:r w:rsidRPr="00F4759F">
        <w:rPr>
          <w:rFonts w:cs="Arial"/>
        </w:rPr>
        <w:t xml:space="preserve"> This audible signal will persist until the user returns </w:t>
      </w:r>
      <w:r>
        <w:rPr>
          <w:rFonts w:cs="Arial"/>
        </w:rPr>
        <w:t>to good posture, defined to be not bad posture</w:t>
      </w:r>
      <w:r w:rsidRPr="00F4759F">
        <w:rPr>
          <w:rFonts w:cs="Arial"/>
        </w:rPr>
        <w:t xml:space="preserve">. The second output will be a posture log written to an SD card. The posture log will </w:t>
      </w:r>
      <w:r>
        <w:rPr>
          <w:rFonts w:cs="Arial"/>
        </w:rPr>
        <w:t>contain time-stamped deviations between the Desired Posture and Current Posture every second in a log file saved to an SD card.</w:t>
      </w:r>
    </w:p>
    <w:p w14:paraId="2B746E6C" w14:textId="77777777" w:rsidR="003F389A" w:rsidRPr="003F389A" w:rsidRDefault="003F389A" w:rsidP="003F389A">
      <w:pPr>
        <w:pStyle w:val="Heading3"/>
      </w:pPr>
      <w:bookmarkStart w:id="29" w:name="_Toc414372713"/>
      <w:r w:rsidRPr="003F389A">
        <w:t>User Interface</w:t>
      </w:r>
      <w:bookmarkEnd w:id="29"/>
    </w:p>
    <w:p w14:paraId="2FA6EAD5" w14:textId="4C66E865" w:rsidR="00D169F0" w:rsidRDefault="003F389A" w:rsidP="00D169F0">
      <w:pPr>
        <w:ind w:left="360"/>
        <w:rPr>
          <w:rFonts w:cs="Arial"/>
        </w:rPr>
      </w:pPr>
      <w:r>
        <w:rPr>
          <w:rFonts w:cs="Arial"/>
        </w:rPr>
        <w:t>The UI will consist of a Gameduino touch screen and an Arduino Uno. Th</w:t>
      </w:r>
      <w:r w:rsidR="00D169F0">
        <w:rPr>
          <w:rFonts w:cs="Arial"/>
        </w:rPr>
        <w:t>ere will be three screens (Fig 5.3</w:t>
      </w:r>
      <w:r>
        <w:rPr>
          <w:rFonts w:cs="Arial"/>
        </w:rPr>
        <w:t>) for user control where the user can specify the two dimensions of sensitivity (</w:t>
      </w:r>
      <m:oMath>
        <m:r>
          <w:rPr>
            <w:rFonts w:ascii="Cambria Math" w:hAnsi="Cambria Math" w:cs="Arial"/>
          </w:rPr>
          <m:t>ϵ</m:t>
        </m:r>
      </m:oMath>
      <w:r>
        <w:rPr>
          <w:rFonts w:cs="Arial"/>
        </w:rPr>
        <w:t xml:space="preserve"> and </w:t>
      </w:r>
      <m:oMath>
        <m:r>
          <w:rPr>
            <w:rFonts w:ascii="Cambria Math" w:hAnsi="Cambria Math" w:cs="Arial"/>
          </w:rPr>
          <m:t>τ</m:t>
        </m:r>
      </m:oMath>
      <w:r>
        <w:rPr>
          <w:rFonts w:cs="Arial"/>
        </w:rPr>
        <w:t>), control posture logging, set the Desired Posture, view the graphical representation of their posture, and play the simple game.</w:t>
      </w:r>
      <w:r w:rsidRPr="00F4759F">
        <w:rPr>
          <w:rFonts w:cs="Arial"/>
        </w:rPr>
        <w:t xml:space="preserve"> </w:t>
      </w:r>
    </w:p>
    <w:p w14:paraId="66E31637" w14:textId="318BB264" w:rsidR="003F389A" w:rsidRDefault="003F389A" w:rsidP="00D169F0">
      <w:pPr>
        <w:jc w:val="center"/>
        <w:rPr>
          <w:rFonts w:cs="Arial"/>
        </w:rPr>
      </w:pPr>
      <w:r>
        <w:rPr>
          <w:noProof/>
          <w:lang w:eastAsia="en-US"/>
        </w:rPr>
        <w:drawing>
          <wp:inline distT="0" distB="0" distL="0" distR="0" wp14:anchorId="326E5F21" wp14:editId="53CECD89">
            <wp:extent cx="3348842" cy="2045026"/>
            <wp:effectExtent l="0" t="0" r="444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2814" cy="2053558"/>
                    </a:xfrm>
                    <a:prstGeom prst="rect">
                      <a:avLst/>
                    </a:prstGeom>
                  </pic:spPr>
                </pic:pic>
              </a:graphicData>
            </a:graphic>
          </wp:inline>
        </w:drawing>
      </w:r>
    </w:p>
    <w:p w14:paraId="2D15A327" w14:textId="77777777" w:rsidR="00D169F0" w:rsidRDefault="003F389A" w:rsidP="00C36B7F">
      <w:pPr>
        <w:jc w:val="center"/>
        <w:rPr>
          <w:rFonts w:cs="Arial"/>
          <w:sz w:val="18"/>
          <w:szCs w:val="18"/>
        </w:rPr>
      </w:pPr>
      <w:r>
        <w:rPr>
          <w:noProof/>
          <w:lang w:eastAsia="en-US"/>
        </w:rPr>
        <w:drawing>
          <wp:inline distT="0" distB="0" distL="0" distR="0" wp14:anchorId="064C9DD6" wp14:editId="5DF14363">
            <wp:extent cx="3431969" cy="2126311"/>
            <wp:effectExtent l="0" t="0" r="0" b="762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8199" cy="2148757"/>
                    </a:xfrm>
                    <a:prstGeom prst="rect">
                      <a:avLst/>
                    </a:prstGeom>
                  </pic:spPr>
                </pic:pic>
              </a:graphicData>
            </a:graphic>
          </wp:inline>
        </w:drawing>
      </w:r>
    </w:p>
    <w:p w14:paraId="30D8190B" w14:textId="3220D274" w:rsidR="003F389A" w:rsidRPr="003F389A" w:rsidRDefault="003F389A" w:rsidP="00C36B7F">
      <w:pPr>
        <w:jc w:val="center"/>
        <w:rPr>
          <w:rFonts w:cs="Arial"/>
        </w:rPr>
      </w:pPr>
      <w:r>
        <w:rPr>
          <w:noProof/>
          <w:lang w:eastAsia="en-US"/>
        </w:rPr>
        <w:lastRenderedPageBreak/>
        <w:drawing>
          <wp:inline distT="0" distB="0" distL="0" distR="0" wp14:anchorId="438D58B1" wp14:editId="370D140B">
            <wp:extent cx="3396342" cy="2105812"/>
            <wp:effectExtent l="0" t="0" r="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372" cy="2151092"/>
                    </a:xfrm>
                    <a:prstGeom prst="rect">
                      <a:avLst/>
                    </a:prstGeom>
                  </pic:spPr>
                </pic:pic>
              </a:graphicData>
            </a:graphic>
          </wp:inline>
        </w:drawing>
      </w:r>
      <w:r>
        <w:rPr>
          <w:rFonts w:eastAsia="SimSun" w:cs="Arial" w:hint="eastAsia"/>
        </w:rPr>
        <w:br/>
      </w:r>
      <w:r w:rsidR="00C36B7F">
        <w:rPr>
          <w:rFonts w:cs="Arial"/>
          <w:sz w:val="18"/>
          <w:szCs w:val="18"/>
        </w:rPr>
        <w:t xml:space="preserve">Fig </w:t>
      </w:r>
      <w:r w:rsidR="00C36B7F">
        <w:rPr>
          <w:rFonts w:eastAsia="SimSun" w:cs="Arial" w:hint="eastAsia"/>
          <w:sz w:val="18"/>
          <w:szCs w:val="18"/>
        </w:rPr>
        <w:t>5.3</w:t>
      </w:r>
      <w:r w:rsidRPr="00A1420F">
        <w:rPr>
          <w:rFonts w:cs="Arial"/>
          <w:sz w:val="18"/>
          <w:szCs w:val="18"/>
        </w:rPr>
        <w:t xml:space="preserve"> User interface screens</w:t>
      </w:r>
    </w:p>
    <w:p w14:paraId="6D458566" w14:textId="77777777" w:rsidR="003F389A" w:rsidRDefault="003F389A" w:rsidP="003F389A">
      <w:pPr>
        <w:ind w:left="360"/>
        <w:jc w:val="center"/>
        <w:rPr>
          <w:rFonts w:cs="Arial"/>
          <w:sz w:val="18"/>
          <w:szCs w:val="18"/>
        </w:rPr>
      </w:pPr>
    </w:p>
    <w:p w14:paraId="1F1B820F" w14:textId="77777777" w:rsidR="003F389A" w:rsidRDefault="003F389A" w:rsidP="003F389A">
      <w:pPr>
        <w:ind w:left="360"/>
        <w:jc w:val="center"/>
        <w:rPr>
          <w:rFonts w:cs="Arial"/>
          <w:sz w:val="18"/>
          <w:szCs w:val="18"/>
        </w:rPr>
      </w:pPr>
    </w:p>
    <w:p w14:paraId="09CDDA72" w14:textId="77777777" w:rsidR="00011433" w:rsidRPr="008D701D" w:rsidRDefault="00011433" w:rsidP="003F389A">
      <w:pPr>
        <w:ind w:left="360"/>
        <w:jc w:val="center"/>
        <w:rPr>
          <w:rFonts w:cs="Arial"/>
          <w:sz w:val="18"/>
          <w:szCs w:val="18"/>
        </w:rPr>
      </w:pPr>
    </w:p>
    <w:p w14:paraId="7D59316B" w14:textId="3942012F" w:rsidR="003F389A" w:rsidRDefault="003F389A" w:rsidP="003F389A">
      <w:r>
        <w:rPr>
          <w:rFonts w:hint="eastAsia"/>
        </w:rPr>
        <w:t xml:space="preserve">There is a </w:t>
      </w:r>
      <w:r>
        <w:t>separated</w:t>
      </w:r>
      <w:r>
        <w:rPr>
          <w:rFonts w:hint="eastAsia"/>
        </w:rPr>
        <w:t xml:space="preserve"> Web UI</w:t>
      </w:r>
      <w:r w:rsidR="00011433">
        <w:t xml:space="preserve"> (Fig 5.4)</w:t>
      </w:r>
      <w:r>
        <w:rPr>
          <w:rFonts w:hint="eastAsia"/>
        </w:rPr>
        <w:t xml:space="preserve"> which can do almost the exactly same work as the touchscreen UI. The system would automatically connect itself to the user designated local </w:t>
      </w:r>
      <w:r w:rsidR="00D169F0">
        <w:t>Wi-Fi</w:t>
      </w:r>
      <w:r>
        <w:rPr>
          <w:rFonts w:hint="eastAsia"/>
        </w:rPr>
        <w:t xml:space="preserve"> network and start a webserver using the </w:t>
      </w:r>
      <w:r>
        <w:rPr>
          <w:rFonts w:eastAsia="SimSun" w:hint="eastAsia"/>
        </w:rPr>
        <w:t>WIFI</w:t>
      </w:r>
      <w:r>
        <w:rPr>
          <w:rFonts w:hint="eastAsia"/>
        </w:rPr>
        <w:t xml:space="preserve"> module integrated in Intel Edison. User can access to this webpage to control the whole system with any device which is able to connect to </w:t>
      </w:r>
      <w:r w:rsidR="00D169F0">
        <w:t>Wi-Fi</w:t>
      </w:r>
      <w:r>
        <w:rPr>
          <w:rFonts w:hint="eastAsia"/>
        </w:rPr>
        <w:t xml:space="preserve"> and use a web browser.  </w:t>
      </w:r>
    </w:p>
    <w:p w14:paraId="61C9CA02" w14:textId="7BEC6D39" w:rsidR="003F389A" w:rsidRDefault="009931EF" w:rsidP="003F389A">
      <w:pPr>
        <w:ind w:left="-1701" w:right="-1800"/>
        <w:jc w:val="center"/>
        <w:rPr>
          <w:rFonts w:cs="Arial"/>
        </w:rPr>
      </w:pPr>
      <w:r w:rsidRPr="009931EF">
        <w:rPr>
          <w:rFonts w:cs="Arial"/>
          <w:noProof/>
          <w:lang w:eastAsia="en-US"/>
        </w:rPr>
        <w:drawing>
          <wp:inline distT="0" distB="0" distL="0" distR="0" wp14:anchorId="4FBB9D76" wp14:editId="30957C5F">
            <wp:extent cx="2402205" cy="2251710"/>
            <wp:effectExtent l="0" t="0" r="0" b="0"/>
            <wp:docPr id="14" name="Picture 14" descr="C:\Users\tangkend\Desktop\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gkend\Desktop\we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2205" cy="2251710"/>
                    </a:xfrm>
                    <a:prstGeom prst="rect">
                      <a:avLst/>
                    </a:prstGeom>
                    <a:noFill/>
                    <a:ln>
                      <a:noFill/>
                    </a:ln>
                  </pic:spPr>
                </pic:pic>
              </a:graphicData>
            </a:graphic>
          </wp:inline>
        </w:drawing>
      </w:r>
    </w:p>
    <w:p w14:paraId="15579D8C" w14:textId="3E8733CD" w:rsidR="003F389A" w:rsidRPr="008D701D" w:rsidRDefault="003F389A" w:rsidP="003F389A">
      <w:pPr>
        <w:jc w:val="center"/>
        <w:rPr>
          <w:rFonts w:cs="Arial"/>
          <w:sz w:val="18"/>
          <w:szCs w:val="18"/>
        </w:rPr>
      </w:pPr>
      <w:r w:rsidRPr="008D701D">
        <w:rPr>
          <w:rFonts w:cs="Arial"/>
          <w:sz w:val="18"/>
          <w:szCs w:val="18"/>
        </w:rPr>
        <w:t xml:space="preserve">Fig </w:t>
      </w:r>
      <w:r w:rsidR="00C36B7F">
        <w:rPr>
          <w:rFonts w:eastAsia="SimSun" w:cs="Arial" w:hint="eastAsia"/>
          <w:sz w:val="18"/>
          <w:szCs w:val="18"/>
        </w:rPr>
        <w:t>5.4</w:t>
      </w:r>
      <w:r w:rsidRPr="008D701D">
        <w:rPr>
          <w:rFonts w:cs="Arial"/>
          <w:sz w:val="18"/>
          <w:szCs w:val="18"/>
        </w:rPr>
        <w:t xml:space="preserve"> </w:t>
      </w:r>
      <w:r>
        <w:rPr>
          <w:rFonts w:cs="Arial"/>
          <w:sz w:val="18"/>
          <w:szCs w:val="18"/>
        </w:rPr>
        <w:t>A</w:t>
      </w:r>
      <w:r>
        <w:rPr>
          <w:rFonts w:cs="Arial" w:hint="eastAsia"/>
          <w:sz w:val="18"/>
          <w:szCs w:val="18"/>
        </w:rPr>
        <w:t xml:space="preserve"> simple local </w:t>
      </w:r>
      <w:r w:rsidR="00D169F0">
        <w:rPr>
          <w:rFonts w:cs="Arial"/>
          <w:sz w:val="18"/>
          <w:szCs w:val="18"/>
        </w:rPr>
        <w:t>Wi-Fi</w:t>
      </w:r>
      <w:r>
        <w:rPr>
          <w:rFonts w:cs="Arial" w:hint="eastAsia"/>
          <w:sz w:val="18"/>
          <w:szCs w:val="18"/>
        </w:rPr>
        <w:t xml:space="preserve"> web interface</w:t>
      </w:r>
    </w:p>
    <w:p w14:paraId="5D43D023" w14:textId="6344643F" w:rsidR="003F389A" w:rsidRDefault="003F389A" w:rsidP="003F389A">
      <w:pPr>
        <w:rPr>
          <w:rFonts w:cs="Arial"/>
        </w:rPr>
      </w:pPr>
      <w:r>
        <w:rPr>
          <w:rFonts w:cs="Arial"/>
        </w:rPr>
        <w:br w:type="page"/>
      </w:r>
    </w:p>
    <w:p w14:paraId="7748B364" w14:textId="1AB3C255" w:rsidR="003F389A" w:rsidRPr="003F389A" w:rsidRDefault="003F389A" w:rsidP="003F389A">
      <w:pPr>
        <w:pStyle w:val="Heading2"/>
      </w:pPr>
      <w:bookmarkStart w:id="30" w:name="_Toc414372714"/>
      <w:r w:rsidRPr="003F389A">
        <w:lastRenderedPageBreak/>
        <w:t>UML Use Cases and Textual Information</w:t>
      </w:r>
      <w:bookmarkEnd w:id="30"/>
    </w:p>
    <w:p w14:paraId="3B170D0C" w14:textId="77777777" w:rsidR="003F389A" w:rsidRPr="00F4759F" w:rsidRDefault="003F389A" w:rsidP="003F389A">
      <w:pPr>
        <w:jc w:val="center"/>
        <w:rPr>
          <w:rFonts w:cs="Arial"/>
        </w:rPr>
      </w:pPr>
      <w:r w:rsidRPr="00F4759F">
        <w:rPr>
          <w:rFonts w:cs="Arial"/>
        </w:rPr>
        <w:object w:dxaOrig="5701" w:dyaOrig="6181" w14:anchorId="61996204">
          <v:shape id="_x0000_i1027" type="#_x0000_t75" style="width:284.8pt;height:283.7pt" o:ole="">
            <v:imagedata r:id="rId9" o:title="" cropbottom="5057f"/>
          </v:shape>
          <o:OLEObject Type="Embed" ProgID="Visio.Drawing.15" ShapeID="_x0000_i1027" DrawAspect="Content" ObjectID="_1488115539" r:id="rId19"/>
        </w:object>
      </w:r>
      <w:r w:rsidRPr="00F4759F">
        <w:rPr>
          <w:rFonts w:cs="Arial"/>
        </w:rPr>
        <w:t xml:space="preserve"> </w:t>
      </w:r>
    </w:p>
    <w:p w14:paraId="7E5C59CD" w14:textId="77777777" w:rsidR="003F389A" w:rsidRPr="008D701D" w:rsidRDefault="003F389A" w:rsidP="003F389A">
      <w:pPr>
        <w:jc w:val="center"/>
        <w:rPr>
          <w:rFonts w:cs="Arial"/>
          <w:sz w:val="18"/>
          <w:szCs w:val="18"/>
        </w:rPr>
      </w:pPr>
      <w:r w:rsidRPr="008D701D">
        <w:rPr>
          <w:rFonts w:cs="Arial"/>
          <w:sz w:val="18"/>
          <w:szCs w:val="18"/>
        </w:rPr>
        <w:t xml:space="preserve">Fig </w:t>
      </w:r>
      <w:r w:rsidR="00C36B7F">
        <w:rPr>
          <w:rFonts w:eastAsia="SimSun" w:cs="Arial" w:hint="eastAsia"/>
          <w:sz w:val="18"/>
          <w:szCs w:val="18"/>
        </w:rPr>
        <w:t>5.5</w:t>
      </w:r>
      <w:r w:rsidRPr="008D701D">
        <w:rPr>
          <w:rFonts w:cs="Arial"/>
          <w:sz w:val="18"/>
          <w:szCs w:val="18"/>
        </w:rPr>
        <w:t xml:space="preserve"> </w:t>
      </w:r>
      <w:r>
        <w:rPr>
          <w:rFonts w:cs="Arial"/>
          <w:sz w:val="18"/>
          <w:szCs w:val="18"/>
        </w:rPr>
        <w:t>Design</w:t>
      </w:r>
      <w:r w:rsidRPr="008D701D">
        <w:rPr>
          <w:rFonts w:cs="Arial"/>
          <w:sz w:val="18"/>
          <w:szCs w:val="18"/>
        </w:rPr>
        <w:t xml:space="preserve"> specification use case diagram</w:t>
      </w:r>
    </w:p>
    <w:p w14:paraId="37EE0283" w14:textId="77777777" w:rsidR="003F389A" w:rsidRPr="00F4759F" w:rsidRDefault="003F389A" w:rsidP="003F389A">
      <w:pPr>
        <w:rPr>
          <w:rFonts w:cs="Arial"/>
        </w:rPr>
      </w:pPr>
      <w:r w:rsidRPr="00F4759F">
        <w:rPr>
          <w:rFonts w:cs="Arial"/>
        </w:rPr>
        <w:tab/>
        <w:t>Set Sensitivity</w:t>
      </w:r>
    </w:p>
    <w:p w14:paraId="40E32AF0" w14:textId="77777777" w:rsidR="003F389A" w:rsidRPr="00F4759F" w:rsidRDefault="003F389A" w:rsidP="003F389A">
      <w:pPr>
        <w:ind w:left="1440"/>
        <w:rPr>
          <w:rFonts w:cs="Arial"/>
        </w:rPr>
      </w:pPr>
      <w:r w:rsidRPr="00F4759F">
        <w:rPr>
          <w:rFonts w:cs="Arial"/>
        </w:rPr>
        <w:t>Sets system sensitivity</w:t>
      </w:r>
      <w:r>
        <w:rPr>
          <w:rFonts w:cs="Arial"/>
        </w:rPr>
        <w:t xml:space="preserve"> between low, medium, and high. </w:t>
      </w:r>
    </w:p>
    <w:p w14:paraId="65F320BD" w14:textId="77777777" w:rsidR="003F389A" w:rsidRPr="00F4759F" w:rsidRDefault="003F389A" w:rsidP="003F389A">
      <w:pPr>
        <w:ind w:left="1440"/>
        <w:rPr>
          <w:rFonts w:cs="Arial"/>
        </w:rPr>
      </w:pPr>
      <w:r w:rsidRPr="00F4759F">
        <w:rPr>
          <w:rFonts w:cs="Arial"/>
        </w:rPr>
        <w:t>Exceptions: if power off, does nothing</w:t>
      </w:r>
      <w:r>
        <w:rPr>
          <w:rFonts w:cs="Arial"/>
        </w:rPr>
        <w:t>.</w:t>
      </w:r>
    </w:p>
    <w:p w14:paraId="3B3BCD8C" w14:textId="77777777" w:rsidR="003F389A" w:rsidRPr="00F4759F" w:rsidRDefault="003F389A" w:rsidP="003F389A">
      <w:pPr>
        <w:rPr>
          <w:rFonts w:cs="Arial"/>
        </w:rPr>
      </w:pPr>
      <w:r w:rsidRPr="00F4759F">
        <w:rPr>
          <w:rFonts w:cs="Arial"/>
        </w:rPr>
        <w:tab/>
        <w:t xml:space="preserve">Start Posture Log </w:t>
      </w:r>
    </w:p>
    <w:p w14:paraId="00495A5E" w14:textId="77777777" w:rsidR="003F389A" w:rsidRPr="00F4759F" w:rsidRDefault="003F389A" w:rsidP="003F389A">
      <w:pPr>
        <w:ind w:left="1440"/>
        <w:rPr>
          <w:rFonts w:cs="Arial"/>
        </w:rPr>
      </w:pPr>
      <w:r w:rsidRPr="00F4759F">
        <w:rPr>
          <w:rFonts w:cs="Arial"/>
        </w:rPr>
        <w:t>Starts a new file</w:t>
      </w:r>
      <w:r>
        <w:rPr>
          <w:rFonts w:cs="Arial"/>
        </w:rPr>
        <w:t>, and begin recording posture deviation.</w:t>
      </w:r>
    </w:p>
    <w:p w14:paraId="191C67D9" w14:textId="77777777" w:rsidR="003F389A" w:rsidRPr="00F4759F" w:rsidRDefault="003F389A" w:rsidP="003F389A">
      <w:pPr>
        <w:ind w:left="1440"/>
        <w:rPr>
          <w:rFonts w:cs="Arial"/>
        </w:rPr>
      </w:pPr>
      <w:r w:rsidRPr="00F4759F">
        <w:rPr>
          <w:rFonts w:cs="Arial"/>
        </w:rPr>
        <w:t>Exceptions: if power off, does nothing. If memory is full, does nothing.</w:t>
      </w:r>
    </w:p>
    <w:p w14:paraId="71C89CF0" w14:textId="77777777" w:rsidR="003F389A" w:rsidRPr="00F4759F" w:rsidRDefault="003F389A" w:rsidP="003F389A">
      <w:pPr>
        <w:rPr>
          <w:rFonts w:cs="Arial"/>
        </w:rPr>
      </w:pPr>
      <w:r w:rsidRPr="00F4759F">
        <w:rPr>
          <w:rFonts w:cs="Arial"/>
        </w:rPr>
        <w:tab/>
        <w:t>Stop Posture Log</w:t>
      </w:r>
    </w:p>
    <w:p w14:paraId="383998BB" w14:textId="77777777" w:rsidR="003F389A" w:rsidRPr="00F4759F" w:rsidRDefault="003F389A" w:rsidP="003F389A">
      <w:pPr>
        <w:ind w:left="720" w:firstLine="720"/>
        <w:rPr>
          <w:rFonts w:cs="Arial"/>
        </w:rPr>
      </w:pPr>
      <w:r>
        <w:rPr>
          <w:rFonts w:cs="Arial"/>
        </w:rPr>
        <w:t>S</w:t>
      </w:r>
      <w:r w:rsidRPr="00F4759F">
        <w:rPr>
          <w:rFonts w:cs="Arial"/>
        </w:rPr>
        <w:t>tops recording posture deviation</w:t>
      </w:r>
      <w:r>
        <w:rPr>
          <w:rFonts w:cs="Arial"/>
        </w:rPr>
        <w:t>, and closes current file</w:t>
      </w:r>
      <w:r w:rsidRPr="00F4759F">
        <w:rPr>
          <w:rFonts w:cs="Arial"/>
        </w:rPr>
        <w:t xml:space="preserve">. </w:t>
      </w:r>
    </w:p>
    <w:p w14:paraId="14A51F6B" w14:textId="77777777" w:rsidR="003F389A" w:rsidRPr="00F4759F" w:rsidRDefault="003F389A" w:rsidP="003F389A">
      <w:pPr>
        <w:ind w:left="1440"/>
        <w:rPr>
          <w:rFonts w:cs="Arial"/>
        </w:rPr>
      </w:pPr>
      <w:r w:rsidRPr="00F4759F">
        <w:rPr>
          <w:rFonts w:cs="Arial"/>
        </w:rPr>
        <w:t>Exceptions: if power off, does nothing. If no file started, does nothing.</w:t>
      </w:r>
    </w:p>
    <w:p w14:paraId="1DB30B6A" w14:textId="77777777" w:rsidR="003F389A" w:rsidRPr="00F4759F" w:rsidRDefault="003F389A" w:rsidP="003F389A">
      <w:pPr>
        <w:rPr>
          <w:rFonts w:cs="Arial"/>
        </w:rPr>
      </w:pPr>
      <w:r w:rsidRPr="00F4759F">
        <w:rPr>
          <w:rFonts w:cs="Arial"/>
        </w:rPr>
        <w:tab/>
        <w:t>Bad Posture Warning System</w:t>
      </w:r>
    </w:p>
    <w:p w14:paraId="78C9962E" w14:textId="77777777" w:rsidR="003F389A" w:rsidRPr="00F4759F" w:rsidRDefault="003F389A" w:rsidP="003F389A">
      <w:pPr>
        <w:ind w:left="1440"/>
        <w:rPr>
          <w:rFonts w:cs="Arial"/>
        </w:rPr>
      </w:pPr>
      <w:r w:rsidRPr="00F4759F">
        <w:rPr>
          <w:rFonts w:cs="Arial"/>
        </w:rPr>
        <w:t>Makes n</w:t>
      </w:r>
      <w:r>
        <w:rPr>
          <w:rFonts w:cs="Arial"/>
        </w:rPr>
        <w:t>oise when the user has posture has bad posture for too long.</w:t>
      </w:r>
    </w:p>
    <w:p w14:paraId="68935726" w14:textId="77777777" w:rsidR="003F389A" w:rsidRPr="00F4759F" w:rsidRDefault="003F389A" w:rsidP="003F389A">
      <w:pPr>
        <w:ind w:left="1440"/>
        <w:rPr>
          <w:rFonts w:cs="Arial"/>
        </w:rPr>
      </w:pPr>
      <w:r w:rsidRPr="00F4759F">
        <w:rPr>
          <w:rFonts w:cs="Arial"/>
        </w:rPr>
        <w:lastRenderedPageBreak/>
        <w:t>Exceptions: if power off, does nothing.</w:t>
      </w:r>
      <w:r>
        <w:rPr>
          <w:rFonts w:cs="Arial"/>
        </w:rPr>
        <w:t xml:space="preserve"> If posture has not been set, does nothing. If in game mode, does nothing.</w:t>
      </w:r>
    </w:p>
    <w:p w14:paraId="77833121" w14:textId="77777777" w:rsidR="003F389A" w:rsidRPr="003F389A" w:rsidRDefault="003F389A" w:rsidP="003F389A">
      <w:pPr>
        <w:pStyle w:val="Heading2"/>
      </w:pPr>
      <w:bookmarkStart w:id="31" w:name="_Toc414372715"/>
      <w:r w:rsidRPr="003F389A">
        <w:t>System Functional Specification</w:t>
      </w:r>
      <w:bookmarkEnd w:id="31"/>
    </w:p>
    <w:p w14:paraId="042031D0" w14:textId="11DDC180" w:rsidR="00322904" w:rsidRDefault="003F389A" w:rsidP="00322904">
      <w:r>
        <w:t>T</w:t>
      </w:r>
      <w:r w:rsidRPr="00F4759F">
        <w:t xml:space="preserve">he system consists of a </w:t>
      </w:r>
      <w:r>
        <w:t xml:space="preserve">User Interface (UI), </w:t>
      </w:r>
      <w:r w:rsidRPr="00F4759F">
        <w:t>a network of Sensor Processing Units (SPUs)</w:t>
      </w:r>
      <w:r>
        <w:t xml:space="preserve">, and a </w:t>
      </w:r>
      <w:r w:rsidRPr="00F4759F">
        <w:t>Main Processing Unit (MPU)</w:t>
      </w:r>
      <w:r w:rsidR="00C107F8">
        <w:t xml:space="preserve"> (Fig 5.6</w:t>
      </w:r>
      <w:r>
        <w:t>)</w:t>
      </w:r>
      <w:r w:rsidRPr="00F4759F">
        <w:t>.</w:t>
      </w:r>
      <w:r>
        <w:t xml:space="preserve"> </w:t>
      </w:r>
    </w:p>
    <w:p w14:paraId="1298B9B8" w14:textId="6223A84A" w:rsidR="003F389A" w:rsidRPr="00C36B7F" w:rsidRDefault="00C36B7F" w:rsidP="00322904">
      <w:pPr>
        <w:ind w:left="720"/>
        <w:jc w:val="center"/>
      </w:pPr>
      <w:r>
        <w:rPr>
          <w:noProof/>
          <w:lang w:eastAsia="en-US"/>
        </w:rPr>
        <w:drawing>
          <wp:inline distT="0" distB="0" distL="0" distR="0" wp14:anchorId="54521C94" wp14:editId="0FAE5186">
            <wp:extent cx="5610225" cy="3668224"/>
            <wp:effectExtent l="0" t="0" r="0" b="8890"/>
            <wp:docPr id="21" name="图片 21" descr="G:\Dropbox\Dropbox\EE478WIN2015\Final Project\Final Report\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Dropbox\EE478WIN2015\Final Project\Final Report\Block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201" b="8848"/>
                    <a:stretch/>
                  </pic:blipFill>
                  <pic:spPr bwMode="auto">
                    <a:xfrm>
                      <a:off x="0" y="0"/>
                      <a:ext cx="5611466" cy="366903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SimSun" w:cs="Arial" w:hint="eastAsia"/>
          <w:sz w:val="20"/>
          <w:szCs w:val="20"/>
        </w:rPr>
        <w:br/>
      </w:r>
      <w:r w:rsidR="003F389A" w:rsidRPr="00F4759F">
        <w:rPr>
          <w:rFonts w:cs="Arial"/>
          <w:sz w:val="20"/>
          <w:szCs w:val="20"/>
        </w:rPr>
        <w:t xml:space="preserve">Fig </w:t>
      </w:r>
      <w:r>
        <w:rPr>
          <w:rFonts w:eastAsia="SimSun" w:cs="Arial" w:hint="eastAsia"/>
          <w:sz w:val="20"/>
          <w:szCs w:val="20"/>
        </w:rPr>
        <w:t>5.6</w:t>
      </w:r>
      <w:r w:rsidR="003F389A" w:rsidRPr="00F4759F">
        <w:rPr>
          <w:rFonts w:cs="Arial"/>
          <w:sz w:val="20"/>
          <w:szCs w:val="20"/>
        </w:rPr>
        <w:t xml:space="preserve"> Requirement specification high level block diagram</w:t>
      </w:r>
    </w:p>
    <w:p w14:paraId="081988F6" w14:textId="77777777" w:rsidR="003F389A" w:rsidRDefault="003F389A" w:rsidP="003F389A">
      <w:pPr>
        <w:ind w:left="720"/>
        <w:rPr>
          <w:rFonts w:cs="Arial"/>
        </w:rPr>
      </w:pPr>
      <w:r>
        <w:rPr>
          <w:rFonts w:cs="Arial"/>
        </w:rPr>
        <w:t>The User Interface (UI) will use a Gameduino touch screen interface, and an Arduino Uno. The user will set two dimensions of sensitivity for the Sit-Smart system: one dimension (</w:t>
      </w:r>
      <m:oMath>
        <m:r>
          <w:rPr>
            <w:rFonts w:ascii="Cambria Math" w:hAnsi="Cambria Math" w:cs="Arial"/>
          </w:rPr>
          <m:t>ϵ</m:t>
        </m:r>
      </m:oMath>
      <w:r>
        <w:rPr>
          <w:rFonts w:cs="Arial"/>
        </w:rPr>
        <w:t>) for posture deviation, and one dimension (</w:t>
      </w:r>
      <m:oMath>
        <m:r>
          <w:rPr>
            <w:rFonts w:ascii="Cambria Math" w:hAnsi="Cambria Math" w:cs="Arial"/>
          </w:rPr>
          <m:t>τ</m:t>
        </m:r>
      </m:oMath>
      <w:r>
        <w:rPr>
          <w:rFonts w:cs="Arial"/>
        </w:rPr>
        <w:t xml:space="preserve">) for time. The </w:t>
      </w:r>
      <m:oMath>
        <m:r>
          <w:rPr>
            <w:rFonts w:ascii="Cambria Math" w:hAnsi="Cambria Math" w:cs="Arial"/>
          </w:rPr>
          <m:t>ϵ</m:t>
        </m:r>
      </m:oMath>
      <w:r>
        <w:rPr>
          <w:rFonts w:cs="Arial"/>
        </w:rPr>
        <w:t xml:space="preserve"> dimension determines how much the user’s current posture can deviate from the user’s desired posture before it is identified as bad, and the </w:t>
      </w:r>
      <m:oMath>
        <m:r>
          <w:rPr>
            <w:rFonts w:ascii="Cambria Math" w:hAnsi="Cambria Math" w:cs="Arial"/>
          </w:rPr>
          <m:t>τ</m:t>
        </m:r>
      </m:oMath>
      <w:r>
        <w:rPr>
          <w:rFonts w:cs="Arial"/>
        </w:rPr>
        <w:t xml:space="preserve"> dimension determines how long the user can have bad posture before the warning goes off.</w:t>
      </w:r>
      <w:r w:rsidRPr="00F4759F">
        <w:rPr>
          <w:rFonts w:cs="Arial"/>
        </w:rPr>
        <w:t xml:space="preserve"> </w:t>
      </w:r>
      <w:r>
        <w:rPr>
          <w:rFonts w:cs="Arial"/>
        </w:rPr>
        <w:t>The UI will communicate with the MPU via I2C serial communication. For the graphical representation of posture, the UI will constantly receive posture information from the MPU. During game mode, the UI will further process posture to control the game.</w:t>
      </w:r>
    </w:p>
    <w:p w14:paraId="56A7F2EC" w14:textId="77777777" w:rsidR="003F389A" w:rsidRDefault="003F389A" w:rsidP="003F389A">
      <w:pPr>
        <w:ind w:left="720"/>
        <w:rPr>
          <w:rFonts w:cs="Arial"/>
        </w:rPr>
      </w:pPr>
      <w:r>
        <w:rPr>
          <w:rFonts w:cs="Arial"/>
        </w:rPr>
        <w:t>The SPUs will consist of force sensitive resistors in a voltage divider, ADCs, and will communicate with the MPU via I2C serial communication.</w:t>
      </w:r>
    </w:p>
    <w:p w14:paraId="041F325C" w14:textId="77777777" w:rsidR="003F389A" w:rsidRPr="00183EC1" w:rsidRDefault="003F389A" w:rsidP="003F389A">
      <w:pPr>
        <w:ind w:left="720"/>
        <w:rPr>
          <w:rFonts w:cs="Arial"/>
        </w:rPr>
      </w:pPr>
      <w:r>
        <w:rPr>
          <w:rFonts w:cs="Arial"/>
        </w:rPr>
        <w:t xml:space="preserve">The MPU determines posture based on sensor readings provided by the Sensor </w:t>
      </w:r>
      <w:r>
        <w:rPr>
          <w:rFonts w:cs="Arial"/>
        </w:rPr>
        <w:lastRenderedPageBreak/>
        <w:t>Processing Units (SPUs) and compares it to the desired posture specified by the user (through the UI). The MPU relays posture values to, and user controls from the UI. Lastly, the MPU will be able to log posture to the SD card.</w:t>
      </w:r>
    </w:p>
    <w:p w14:paraId="3BDBB91B" w14:textId="77777777" w:rsidR="003F389A" w:rsidRPr="00D4574E" w:rsidRDefault="00C36B7F" w:rsidP="003F389A">
      <w:pPr>
        <w:ind w:left="-1800" w:right="-1800"/>
        <w:jc w:val="center"/>
        <w:rPr>
          <w:rFonts w:cs="Arial"/>
        </w:rPr>
      </w:pPr>
      <w:r>
        <w:rPr>
          <w:noProof/>
          <w:lang w:eastAsia="en-US"/>
        </w:rPr>
        <w:drawing>
          <wp:inline distT="0" distB="0" distL="0" distR="0" wp14:anchorId="6022BD74" wp14:editId="11BA02A9">
            <wp:extent cx="8382000" cy="6108232"/>
            <wp:effectExtent l="0" t="0" r="0" b="6985"/>
            <wp:docPr id="23" name="图片 23" descr="G:\Dropbox\Dropbox\EE478WIN2015\Final Project\Final Report\Func De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Dropbox\Dropbox\EE478WIN2015\Final Project\Final Report\Func Deco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82000" cy="6108232"/>
                    </a:xfrm>
                    <a:prstGeom prst="rect">
                      <a:avLst/>
                    </a:prstGeom>
                    <a:noFill/>
                    <a:ln>
                      <a:noFill/>
                    </a:ln>
                  </pic:spPr>
                </pic:pic>
              </a:graphicData>
            </a:graphic>
          </wp:inline>
        </w:drawing>
      </w:r>
      <w:r w:rsidR="003F389A">
        <w:rPr>
          <w:rFonts w:cs="Arial"/>
          <w:sz w:val="20"/>
          <w:szCs w:val="20"/>
        </w:rPr>
        <w:tab/>
      </w:r>
      <w:r w:rsidR="003F389A">
        <w:rPr>
          <w:rFonts w:cs="Arial"/>
          <w:sz w:val="20"/>
          <w:szCs w:val="20"/>
        </w:rPr>
        <w:br/>
      </w:r>
      <w:r w:rsidR="003F389A" w:rsidRPr="00D4574E">
        <w:rPr>
          <w:rFonts w:cs="Arial"/>
          <w:i/>
          <w:sz w:val="20"/>
          <w:szCs w:val="20"/>
        </w:rPr>
        <w:t xml:space="preserve">Fig </w:t>
      </w:r>
      <w:r>
        <w:rPr>
          <w:rFonts w:eastAsia="SimSun" w:cs="Arial" w:hint="eastAsia"/>
          <w:i/>
          <w:sz w:val="20"/>
          <w:szCs w:val="20"/>
        </w:rPr>
        <w:t>5.7</w:t>
      </w:r>
      <w:r w:rsidR="003F389A" w:rsidRPr="00D4574E">
        <w:rPr>
          <w:rFonts w:cs="Arial"/>
          <w:i/>
          <w:sz w:val="20"/>
          <w:szCs w:val="20"/>
        </w:rPr>
        <w:t xml:space="preserve"> Functional decomposition</w:t>
      </w:r>
    </w:p>
    <w:p w14:paraId="312C7200" w14:textId="77777777" w:rsidR="00D862EF" w:rsidRDefault="00D862EF" w:rsidP="003F389A">
      <w:pPr>
        <w:pStyle w:val="Heading2"/>
      </w:pPr>
    </w:p>
    <w:p w14:paraId="111E4989" w14:textId="77777777" w:rsidR="00D862EF" w:rsidRDefault="00D862EF" w:rsidP="003F389A">
      <w:pPr>
        <w:pStyle w:val="Heading2"/>
      </w:pPr>
    </w:p>
    <w:p w14:paraId="775917CC" w14:textId="77777777" w:rsidR="003F389A" w:rsidRPr="00F4759F" w:rsidRDefault="003F389A" w:rsidP="003F389A">
      <w:pPr>
        <w:pStyle w:val="Heading2"/>
      </w:pPr>
      <w:bookmarkStart w:id="32" w:name="_Toc414372716"/>
      <w:r w:rsidRPr="00F4759F">
        <w:lastRenderedPageBreak/>
        <w:t>Operating Specification</w:t>
      </w:r>
      <w:bookmarkEnd w:id="32"/>
    </w:p>
    <w:p w14:paraId="2FF2E8E4" w14:textId="77777777" w:rsidR="003F389A" w:rsidRPr="00F4759F" w:rsidRDefault="003F389A" w:rsidP="003F389A">
      <w:pPr>
        <w:ind w:left="360"/>
        <w:rPr>
          <w:rFonts w:cs="Arial"/>
        </w:rPr>
      </w:pPr>
      <w:r w:rsidRPr="00F4759F">
        <w:rPr>
          <w:rFonts w:cs="Arial"/>
        </w:rPr>
        <w:t xml:space="preserve">The system shall operate in an office environment, which uses commercial lighting and temperature settings. </w:t>
      </w:r>
    </w:p>
    <w:p w14:paraId="14DD4F5E" w14:textId="77777777" w:rsidR="003F389A" w:rsidRPr="00F4759F" w:rsidRDefault="003F389A" w:rsidP="003F389A">
      <w:pPr>
        <w:pStyle w:val="ListParagraph"/>
        <w:numPr>
          <w:ilvl w:val="0"/>
          <w:numId w:val="4"/>
        </w:numPr>
        <w:tabs>
          <w:tab w:val="clear" w:pos="90"/>
        </w:tabs>
        <w:rPr>
          <w:rFonts w:cs="Arial"/>
        </w:rPr>
      </w:pPr>
      <w:r w:rsidRPr="00F4759F">
        <w:rPr>
          <w:rFonts w:cs="Arial"/>
        </w:rPr>
        <w:t>Temperature Range: 0-85C</w:t>
      </w:r>
    </w:p>
    <w:p w14:paraId="093A8924" w14:textId="77777777" w:rsidR="003F389A" w:rsidRPr="00F4759F" w:rsidRDefault="003F389A" w:rsidP="003F389A">
      <w:pPr>
        <w:pStyle w:val="ListParagraph"/>
        <w:numPr>
          <w:ilvl w:val="0"/>
          <w:numId w:val="4"/>
        </w:numPr>
        <w:tabs>
          <w:tab w:val="clear" w:pos="90"/>
        </w:tabs>
        <w:rPr>
          <w:rFonts w:cs="Arial"/>
        </w:rPr>
      </w:pPr>
      <w:r w:rsidRPr="00F4759F">
        <w:rPr>
          <w:rFonts w:cs="Arial"/>
        </w:rPr>
        <w:t>Power 5.0 V DC</w:t>
      </w:r>
    </w:p>
    <w:p w14:paraId="25ABE234" w14:textId="77777777" w:rsidR="003F389A" w:rsidRPr="00F4759F" w:rsidRDefault="003F389A" w:rsidP="003F389A">
      <w:pPr>
        <w:pStyle w:val="Heading2"/>
      </w:pPr>
      <w:bookmarkStart w:id="33" w:name="_Toc414372717"/>
      <w:r w:rsidRPr="00F4759F">
        <w:t>Reliability and Safety Specification</w:t>
      </w:r>
      <w:bookmarkEnd w:id="33"/>
    </w:p>
    <w:p w14:paraId="4E119A3D" w14:textId="77777777" w:rsidR="003F389A" w:rsidRPr="003F389A" w:rsidRDefault="003F389A" w:rsidP="003F389A">
      <w:pPr>
        <w:ind w:left="720"/>
        <w:rPr>
          <w:rFonts w:cs="Arial"/>
        </w:rPr>
      </w:pPr>
      <w:r w:rsidRPr="00F4759F">
        <w:rPr>
          <w:rFonts w:cs="Arial"/>
        </w:rPr>
        <w:t xml:space="preserve">The system should be able to calibrate based on each user’s input data about their physical builds. </w:t>
      </w:r>
      <w:r>
        <w:rPr>
          <w:rFonts w:eastAsia="SimSun" w:cs="Arial" w:hint="eastAsia"/>
        </w:rPr>
        <w:br/>
      </w:r>
      <w:r w:rsidRPr="00F4759F">
        <w:rPr>
          <w:rFonts w:cs="Arial"/>
        </w:rPr>
        <w:t>The system and the chair have to be able to undertake a maximum of 300 pounds of weight.</w:t>
      </w:r>
      <w:r>
        <w:t xml:space="preserve"> </w:t>
      </w:r>
    </w:p>
    <w:p w14:paraId="28F9E16C" w14:textId="659BBA6A" w:rsidR="00695204" w:rsidRDefault="00151984" w:rsidP="007445A6">
      <w:pPr>
        <w:pStyle w:val="Heading1"/>
      </w:pPr>
      <w:bookmarkStart w:id="34" w:name="_Toc411336212"/>
      <w:bookmarkStart w:id="35" w:name="_Toc414372718"/>
      <w:r w:rsidRPr="00800F2B">
        <w:rPr>
          <w:rFonts w:hint="eastAsia"/>
        </w:rPr>
        <w:t>7</w:t>
      </w:r>
      <w:r w:rsidRPr="00800F2B">
        <w:t xml:space="preserve">. </w:t>
      </w:r>
      <w:r w:rsidR="00F31E92">
        <w:t xml:space="preserve">HARDWARE </w:t>
      </w:r>
      <w:r w:rsidRPr="00800F2B">
        <w:rPr>
          <w:rFonts w:hint="eastAsia"/>
        </w:rPr>
        <w:t>IMPLEMENTAION</w:t>
      </w:r>
      <w:bookmarkEnd w:id="34"/>
      <w:bookmarkEnd w:id="35"/>
    </w:p>
    <w:p w14:paraId="1549B06C" w14:textId="77777777" w:rsidR="00A344E2" w:rsidRDefault="00A344E2" w:rsidP="00A344E2">
      <w:pPr>
        <w:rPr>
          <w:rFonts w:cs="Arial"/>
        </w:rPr>
      </w:pPr>
      <w:r>
        <w:t xml:space="preserve">There are three main modules to the Sit-Smart System: the sensor processing units, the main processing unit, and the user interface unit. The sensor processing units each consist of a </w:t>
      </w:r>
      <w:r w:rsidRPr="00F4759F">
        <w:rPr>
          <w:rFonts w:cs="Arial"/>
        </w:rPr>
        <w:t>PIC18F25K22</w:t>
      </w:r>
      <w:r>
        <w:rPr>
          <w:rFonts w:cs="Arial"/>
        </w:rPr>
        <w:t xml:space="preserve"> and four force sensitive resistors. In this prototype, there are four sensor processing units. The main processing unit is an Intel Edison development board. The user interface unit is an Arduino Uno with a Gameduino. </w:t>
      </w:r>
    </w:p>
    <w:p w14:paraId="4701DDF3" w14:textId="77777777" w:rsidR="00A344E2" w:rsidRDefault="00A344E2" w:rsidP="00A344E2">
      <w:pPr>
        <w:rPr>
          <w:rFonts w:cs="Arial"/>
        </w:rPr>
      </w:pPr>
      <w:r>
        <w:rPr>
          <w:rFonts w:cs="Arial"/>
        </w:rPr>
        <w:t>The sensors are mounted with the adhesive that they come with onto a 14” X 14” piece of plywood. The PICs and related circuitry is implemented on breadboards and mounted on the other side of the plywood. A set of 2 X 2’s are used to frame the bottom side of the plywood to protect the breadboards and circuitry. Everything is wired with 22 gauge wiring since there aren’t any high power signals in the system. The Bill of Materials is provided below.</w:t>
      </w:r>
    </w:p>
    <w:p w14:paraId="3AEA9FE5" w14:textId="77777777" w:rsidR="00D862EF" w:rsidRDefault="00D862EF" w:rsidP="00A344E2">
      <w:pPr>
        <w:rPr>
          <w:rFonts w:cs="Arial"/>
        </w:rPr>
      </w:pPr>
    </w:p>
    <w:p w14:paraId="5604E629" w14:textId="77777777" w:rsidR="00D862EF" w:rsidRDefault="00D862EF" w:rsidP="00A344E2">
      <w:pPr>
        <w:rPr>
          <w:rFonts w:cs="Arial"/>
        </w:rPr>
      </w:pPr>
    </w:p>
    <w:p w14:paraId="14FEA829" w14:textId="77777777" w:rsidR="00D862EF" w:rsidRDefault="00D862EF" w:rsidP="00A344E2">
      <w:pPr>
        <w:rPr>
          <w:rFonts w:cs="Arial"/>
        </w:rPr>
      </w:pPr>
    </w:p>
    <w:p w14:paraId="0885EAA4" w14:textId="77777777" w:rsidR="00D862EF" w:rsidRDefault="00D862EF" w:rsidP="00A344E2">
      <w:pPr>
        <w:rPr>
          <w:rFonts w:cs="Arial"/>
        </w:rPr>
      </w:pPr>
    </w:p>
    <w:p w14:paraId="14873C78" w14:textId="77777777" w:rsidR="00D862EF" w:rsidRDefault="00D862EF" w:rsidP="00A344E2">
      <w:pPr>
        <w:rPr>
          <w:rFonts w:cs="Arial"/>
        </w:rPr>
      </w:pPr>
    </w:p>
    <w:p w14:paraId="2327857D" w14:textId="77777777" w:rsidR="00D862EF" w:rsidRDefault="00D862EF" w:rsidP="00A344E2">
      <w:pPr>
        <w:rPr>
          <w:rFonts w:cs="Arial"/>
        </w:rPr>
      </w:pPr>
    </w:p>
    <w:p w14:paraId="705E3F22" w14:textId="44E4A537" w:rsidR="00D862EF" w:rsidRDefault="00D862EF" w:rsidP="00D862EF">
      <w:pPr>
        <w:pStyle w:val="Heading1"/>
      </w:pPr>
    </w:p>
    <w:p w14:paraId="6AA8F6AE" w14:textId="77777777" w:rsidR="00D862EF" w:rsidRDefault="00D862EF" w:rsidP="00A344E2"/>
    <w:p w14:paraId="51F7D6F3" w14:textId="77777777" w:rsidR="00D862EF" w:rsidRDefault="00A344E2" w:rsidP="00A344E2">
      <w:pPr>
        <w:pStyle w:val="Quote"/>
      </w:pPr>
      <w:r>
        <w:rPr>
          <w:noProof/>
          <w:lang w:eastAsia="en-US"/>
        </w:rPr>
        <w:lastRenderedPageBreak/>
        <w:drawing>
          <wp:inline distT="0" distB="0" distL="0" distR="0" wp14:anchorId="566FB448" wp14:editId="16640D3E">
            <wp:extent cx="3233467" cy="5932968"/>
            <wp:effectExtent l="2857" t="0" r="7938" b="793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5400000">
                      <a:off x="0" y="0"/>
                      <a:ext cx="3231964" cy="5930210"/>
                    </a:xfrm>
                    <a:prstGeom prst="rect">
                      <a:avLst/>
                    </a:prstGeom>
                  </pic:spPr>
                </pic:pic>
              </a:graphicData>
            </a:graphic>
          </wp:inline>
        </w:drawing>
      </w:r>
    </w:p>
    <w:p w14:paraId="2DAC8E64" w14:textId="2BFDFB60" w:rsidR="00A344E2" w:rsidRDefault="00A344E2" w:rsidP="00A344E2">
      <w:pPr>
        <w:pStyle w:val="Quote"/>
      </w:pPr>
      <w:r>
        <w:rPr>
          <w:rFonts w:hint="eastAsia"/>
        </w:rPr>
        <w:br/>
        <w:t>Figure 7.1 Photo of the FSR sensor</w:t>
      </w:r>
    </w:p>
    <w:p w14:paraId="4FDF675F" w14:textId="49BC4E20" w:rsidR="00A344E2" w:rsidRDefault="00A344E2" w:rsidP="00A344E2">
      <w:pPr>
        <w:rPr>
          <w:rFonts w:eastAsia="SimSun"/>
        </w:rPr>
      </w:pPr>
      <w:r>
        <w:rPr>
          <w:rFonts w:eastAsia="SimSun" w:hint="eastAsia"/>
        </w:rPr>
        <w:t>The figure above is showing one of the FSR (Force Sensitive Resistor) we used in this project. The resistance between two pins would vary from ~1M Ohm to 100 Ohm according to the force applied to it (0N to 100N). Although there</w:t>
      </w:r>
      <w:r>
        <w:rPr>
          <w:rFonts w:eastAsia="SimSun"/>
        </w:rPr>
        <w:t xml:space="preserve"> is a big manufacturing error on this sensor</w:t>
      </w:r>
      <w:r>
        <w:rPr>
          <w:rFonts w:eastAsia="SimSun" w:hint="eastAsia"/>
        </w:rPr>
        <w:t xml:space="preserve"> (up to 25% between </w:t>
      </w:r>
      <w:r w:rsidR="00D169F0">
        <w:rPr>
          <w:rFonts w:eastAsia="SimSun"/>
        </w:rPr>
        <w:t>units</w:t>
      </w:r>
      <w:r>
        <w:rPr>
          <w:rFonts w:eastAsia="SimSun" w:hint="eastAsia"/>
        </w:rPr>
        <w:t>), we can still get enough data for user</w:t>
      </w:r>
      <w:r>
        <w:rPr>
          <w:rFonts w:eastAsia="SimSun"/>
        </w:rPr>
        <w:t>’</w:t>
      </w:r>
      <w:r>
        <w:rPr>
          <w:rFonts w:eastAsia="SimSun" w:hint="eastAsia"/>
        </w:rPr>
        <w:t xml:space="preserve">s sitting posture by comparing the data acquired by a sensor only to data from the same sensor. </w:t>
      </w:r>
    </w:p>
    <w:p w14:paraId="488D8792" w14:textId="77777777" w:rsidR="00A344E2" w:rsidRDefault="00A344E2" w:rsidP="00A344E2">
      <w:pPr>
        <w:pStyle w:val="Quote"/>
      </w:pPr>
      <w:r>
        <w:rPr>
          <w:noProof/>
          <w:lang w:eastAsia="en-US"/>
        </w:rPr>
        <w:lastRenderedPageBreak/>
        <w:drawing>
          <wp:inline distT="0" distB="0" distL="0" distR="0" wp14:anchorId="175CCA42" wp14:editId="5DC80B6F">
            <wp:extent cx="5486400" cy="465899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658995"/>
                    </a:xfrm>
                    <a:prstGeom prst="rect">
                      <a:avLst/>
                    </a:prstGeom>
                  </pic:spPr>
                </pic:pic>
              </a:graphicData>
            </a:graphic>
          </wp:inline>
        </w:drawing>
      </w:r>
      <w:r>
        <w:rPr>
          <w:rFonts w:hint="eastAsia"/>
        </w:rPr>
        <w:t xml:space="preserve"> </w:t>
      </w:r>
      <w:r>
        <w:br/>
      </w:r>
      <w:r>
        <w:rPr>
          <w:rFonts w:hint="eastAsia"/>
        </w:rPr>
        <w:t>Figure 7.2 4 x 4 sensor array</w:t>
      </w:r>
    </w:p>
    <w:p w14:paraId="7896C0A1" w14:textId="77777777" w:rsidR="00A344E2" w:rsidRDefault="00A344E2" w:rsidP="00A344E2">
      <w:pPr>
        <w:rPr>
          <w:rFonts w:eastAsia="SimSun"/>
        </w:rPr>
      </w:pPr>
      <w:r>
        <w:rPr>
          <w:rFonts w:eastAsia="SimSun" w:hint="eastAsia"/>
        </w:rPr>
        <w:t xml:space="preserve">The figure above is showing the 4 x 4 sensor array we build for this project. FSR sensor units including the voltage dividers are ranged in 4 groups. </w:t>
      </w:r>
      <w:r>
        <w:rPr>
          <w:rFonts w:eastAsia="SimSun"/>
        </w:rPr>
        <w:t>E</w:t>
      </w:r>
      <w:r>
        <w:rPr>
          <w:rFonts w:eastAsia="SimSun" w:hint="eastAsia"/>
        </w:rPr>
        <w:t xml:space="preserve">ach handled by a PIC based subsystem. Every 4 sensors in a group are wired to the PIC MCU on the back of this board through the holes. For each FSR sensor, an rubber </w:t>
      </w:r>
      <w:r>
        <w:rPr>
          <w:rFonts w:eastAsia="SimSun"/>
        </w:rPr>
        <w:t>stopper</w:t>
      </w:r>
      <w:r>
        <w:rPr>
          <w:rFonts w:eastAsia="SimSun" w:hint="eastAsia"/>
        </w:rPr>
        <w:t xml:space="preserve"> is glue to the top of it in order to concentrate the force to the active area of the sensor, making sure that the board is not going to supporting user</w:t>
      </w:r>
      <w:r>
        <w:rPr>
          <w:rFonts w:eastAsia="SimSun"/>
        </w:rPr>
        <w:t>’</w:t>
      </w:r>
      <w:r>
        <w:rPr>
          <w:rFonts w:eastAsia="SimSun" w:hint="eastAsia"/>
        </w:rPr>
        <w:t xml:space="preserve">s weight and prevent the sensors from getting enough force. </w:t>
      </w:r>
    </w:p>
    <w:p w14:paraId="4A68E376" w14:textId="77777777" w:rsidR="00A344E2" w:rsidRDefault="00A344E2" w:rsidP="00A344E2">
      <w:pPr>
        <w:widowControl/>
        <w:tabs>
          <w:tab w:val="clear" w:pos="90"/>
        </w:tabs>
        <w:autoSpaceDE/>
        <w:autoSpaceDN/>
        <w:adjustRightInd/>
        <w:spacing w:after="0"/>
        <w:rPr>
          <w:rFonts w:eastAsia="SimSun"/>
        </w:rPr>
      </w:pPr>
      <w:r>
        <w:rPr>
          <w:rFonts w:eastAsia="SimSun"/>
        </w:rPr>
        <w:br w:type="page"/>
      </w:r>
    </w:p>
    <w:p w14:paraId="34EB1330" w14:textId="77777777" w:rsidR="00A344E2" w:rsidRDefault="00A344E2" w:rsidP="00A344E2">
      <w:pPr>
        <w:pStyle w:val="Quote"/>
      </w:pPr>
      <w:r>
        <w:rPr>
          <w:noProof/>
          <w:lang w:eastAsia="en-US"/>
        </w:rPr>
        <w:lastRenderedPageBreak/>
        <w:drawing>
          <wp:inline distT="0" distB="0" distL="0" distR="0" wp14:anchorId="5E6B89C6" wp14:editId="5E9152B6">
            <wp:extent cx="5486400" cy="30619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61970"/>
                    </a:xfrm>
                    <a:prstGeom prst="rect">
                      <a:avLst/>
                    </a:prstGeom>
                  </pic:spPr>
                </pic:pic>
              </a:graphicData>
            </a:graphic>
          </wp:inline>
        </w:drawing>
      </w:r>
      <w:r>
        <w:br/>
      </w:r>
      <w:r>
        <w:rPr>
          <w:rFonts w:hint="eastAsia"/>
        </w:rPr>
        <w:t>Figure 7.3 Back of the sensor-array board</w:t>
      </w:r>
    </w:p>
    <w:p w14:paraId="394BF2CD" w14:textId="77777777" w:rsidR="00A344E2" w:rsidRDefault="00A344E2" w:rsidP="00A344E2">
      <w:pPr>
        <w:rPr>
          <w:rFonts w:eastAsia="SimSun"/>
        </w:rPr>
      </w:pPr>
      <w:r>
        <w:rPr>
          <w:rFonts w:eastAsia="SimSun" w:hint="eastAsia"/>
        </w:rPr>
        <w:t>All PIC-based subsystems are built and mounted at the back of the sensor-array board. Those subsystems are powered by the same power rail as the master node. And the I2C signals (SDA, SCL) of them are wired to the same bus connecting to master node.</w:t>
      </w:r>
    </w:p>
    <w:p w14:paraId="31AE7E90" w14:textId="77777777" w:rsidR="00A344E2" w:rsidRDefault="00A344E2" w:rsidP="00A344E2">
      <w:pPr>
        <w:pStyle w:val="Quote"/>
      </w:pPr>
      <w:r>
        <w:rPr>
          <w:noProof/>
          <w:lang w:eastAsia="en-US"/>
        </w:rPr>
        <w:drawing>
          <wp:inline distT="0" distB="0" distL="0" distR="0" wp14:anchorId="081EEB89" wp14:editId="253E8AF6">
            <wp:extent cx="5486400" cy="30664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66415"/>
                    </a:xfrm>
                    <a:prstGeom prst="rect">
                      <a:avLst/>
                    </a:prstGeom>
                  </pic:spPr>
                </pic:pic>
              </a:graphicData>
            </a:graphic>
          </wp:inline>
        </w:drawing>
      </w:r>
      <w:r>
        <w:br/>
      </w:r>
      <w:r>
        <w:rPr>
          <w:rFonts w:hint="eastAsia"/>
        </w:rPr>
        <w:t>Figure 7.4 Master system implemented on Intel Edison</w:t>
      </w:r>
    </w:p>
    <w:p w14:paraId="0E3A16DC" w14:textId="77777777" w:rsidR="00A344E2" w:rsidRDefault="00A344E2" w:rsidP="00A344E2">
      <w:pPr>
        <w:rPr>
          <w:rFonts w:eastAsia="SimSun"/>
        </w:rPr>
      </w:pPr>
      <w:r>
        <w:rPr>
          <w:rFonts w:eastAsia="SimSun" w:hint="eastAsia"/>
        </w:rPr>
        <w:t>The diagram above is showing the master node of the whole system on an Intel Edison board. It</w:t>
      </w:r>
      <w:r>
        <w:rPr>
          <w:rFonts w:eastAsia="SimSun"/>
        </w:rPr>
        <w:t xml:space="preserve"> is doing all the computation and </w:t>
      </w:r>
      <w:r>
        <w:rPr>
          <w:rFonts w:eastAsia="SimSun" w:hint="eastAsia"/>
        </w:rPr>
        <w:t xml:space="preserve">controls the LAN communication through I2C as the I2C </w:t>
      </w:r>
      <w:r>
        <w:rPr>
          <w:rFonts w:eastAsia="SimSun" w:hint="eastAsia"/>
        </w:rPr>
        <w:lastRenderedPageBreak/>
        <w:t>master. It</w:t>
      </w:r>
      <w:r>
        <w:rPr>
          <w:rFonts w:eastAsia="SimSun"/>
        </w:rPr>
        <w:t>’</w:t>
      </w:r>
      <w:r>
        <w:rPr>
          <w:rFonts w:eastAsia="SimSun" w:hint="eastAsia"/>
        </w:rPr>
        <w:t>s wired to the I2C bus and two LED warning lights.</w:t>
      </w:r>
    </w:p>
    <w:p w14:paraId="658BA067" w14:textId="77777777" w:rsidR="00A344E2" w:rsidRDefault="00A344E2" w:rsidP="00A344E2">
      <w:pPr>
        <w:widowControl/>
        <w:tabs>
          <w:tab w:val="clear" w:pos="90"/>
        </w:tabs>
        <w:autoSpaceDE/>
        <w:autoSpaceDN/>
        <w:adjustRightInd/>
        <w:spacing w:after="0"/>
        <w:rPr>
          <w:rFonts w:eastAsia="SimSun"/>
        </w:rPr>
      </w:pPr>
    </w:p>
    <w:p w14:paraId="38958F3F" w14:textId="77777777" w:rsidR="00A344E2" w:rsidRDefault="00A344E2" w:rsidP="00A344E2">
      <w:pPr>
        <w:pStyle w:val="Quote"/>
      </w:pPr>
      <w:r>
        <w:rPr>
          <w:noProof/>
          <w:lang w:eastAsia="en-US"/>
        </w:rPr>
        <w:drawing>
          <wp:inline distT="0" distB="0" distL="0" distR="0" wp14:anchorId="6B65CEF0" wp14:editId="3BC0C9A5">
            <wp:extent cx="5486400" cy="32219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21990"/>
                    </a:xfrm>
                    <a:prstGeom prst="rect">
                      <a:avLst/>
                    </a:prstGeom>
                  </pic:spPr>
                </pic:pic>
              </a:graphicData>
            </a:graphic>
          </wp:inline>
        </w:drawing>
      </w:r>
      <w:r>
        <w:br/>
      </w:r>
      <w:r w:rsidR="00C36B7F">
        <w:rPr>
          <w:rFonts w:hint="eastAsia"/>
        </w:rPr>
        <w:t>Figure 7.</w:t>
      </w:r>
      <w:r w:rsidR="00C36B7F">
        <w:rPr>
          <w:rFonts w:eastAsia="SimSun" w:hint="eastAsia"/>
        </w:rPr>
        <w:t>5</w:t>
      </w:r>
      <w:r>
        <w:rPr>
          <w:rFonts w:hint="eastAsia"/>
        </w:rPr>
        <w:t xml:space="preserve"> </w:t>
      </w:r>
      <w:r>
        <w:t xml:space="preserve">Touchscreen </w:t>
      </w:r>
      <w:r>
        <w:rPr>
          <w:rFonts w:hint="eastAsia"/>
        </w:rPr>
        <w:t>subsystem</w:t>
      </w:r>
    </w:p>
    <w:p w14:paraId="5CA53914" w14:textId="77777777" w:rsidR="00A344E2" w:rsidRPr="00647CA3" w:rsidRDefault="00A344E2" w:rsidP="00A344E2">
      <w:pPr>
        <w:rPr>
          <w:rFonts w:eastAsia="SimSun"/>
        </w:rPr>
      </w:pPr>
      <w:r>
        <w:rPr>
          <w:rFonts w:eastAsia="SimSun" w:hint="eastAsia"/>
        </w:rPr>
        <w:t xml:space="preserve">The figure above is showing the touchscreen subsystem implemented on an Arduino Uno board with a touchscreen SHIELD.  This touchscreen subsystem takes in charge of user interfacing. User can </w:t>
      </w:r>
      <w:r>
        <w:rPr>
          <w:rFonts w:eastAsia="SimSun"/>
        </w:rPr>
        <w:t>control</w:t>
      </w:r>
      <w:r>
        <w:rPr>
          <w:rFonts w:eastAsia="SimSun" w:hint="eastAsia"/>
        </w:rPr>
        <w:t xml:space="preserve"> parameters, enable/disable MicroSD card logging, store good posture and monitor sensor-array reading. In </w:t>
      </w:r>
      <w:r>
        <w:rPr>
          <w:rFonts w:eastAsia="SimSun"/>
        </w:rPr>
        <w:t>addition</w:t>
      </w:r>
      <w:r>
        <w:rPr>
          <w:rFonts w:eastAsia="SimSun" w:hint="eastAsia"/>
        </w:rPr>
        <w:t>, user can play a game with it. The IP address of the webserver interface is also displayed on this screen.</w:t>
      </w:r>
    </w:p>
    <w:p w14:paraId="498BA243" w14:textId="77777777" w:rsidR="00A344E2" w:rsidRPr="00A344E2" w:rsidRDefault="00A344E2" w:rsidP="00A344E2">
      <w:pPr>
        <w:rPr>
          <w:rFonts w:eastAsia="SimSun"/>
        </w:rPr>
      </w:pPr>
    </w:p>
    <w:p w14:paraId="0CDCB0B2" w14:textId="77777777" w:rsidR="00A344E2" w:rsidRDefault="00A344E2">
      <w:pPr>
        <w:widowControl/>
        <w:tabs>
          <w:tab w:val="clear" w:pos="90"/>
        </w:tabs>
        <w:autoSpaceDE/>
        <w:autoSpaceDN/>
        <w:adjustRightInd/>
        <w:spacing w:after="0"/>
        <w:rPr>
          <w:rFonts w:eastAsia="SimSun"/>
          <w:b/>
          <w:sz w:val="28"/>
        </w:rPr>
      </w:pPr>
      <w:bookmarkStart w:id="36" w:name="_Toc411329153"/>
      <w:bookmarkStart w:id="37" w:name="_Toc411336216"/>
      <w:r>
        <w:br w:type="page"/>
      </w:r>
    </w:p>
    <w:p w14:paraId="097353AA" w14:textId="77777777" w:rsidR="00151984" w:rsidRDefault="00151984" w:rsidP="00151984">
      <w:pPr>
        <w:pStyle w:val="Heading1"/>
      </w:pPr>
      <w:bookmarkStart w:id="38" w:name="_Toc414372719"/>
      <w:r w:rsidRPr="00800F2B">
        <w:rPr>
          <w:rFonts w:hint="eastAsia"/>
        </w:rPr>
        <w:lastRenderedPageBreak/>
        <w:t>8</w:t>
      </w:r>
      <w:r w:rsidRPr="00800F2B">
        <w:t>. SOFTWARE IMPLEMENTATION</w:t>
      </w:r>
      <w:bookmarkEnd w:id="36"/>
      <w:bookmarkEnd w:id="37"/>
      <w:bookmarkEnd w:id="38"/>
    </w:p>
    <w:p w14:paraId="285D60AC" w14:textId="77777777" w:rsidR="00A344E2" w:rsidRPr="00A344E2" w:rsidRDefault="00A344E2" w:rsidP="00A344E2">
      <w:pPr>
        <w:tabs>
          <w:tab w:val="left" w:pos="3360"/>
        </w:tabs>
        <w:rPr>
          <w:rFonts w:eastAsia="SimSun"/>
        </w:rPr>
      </w:pPr>
      <w:r>
        <w:t xml:space="preserve">All of the software was written using Arduino flavor of C. Libraries provided by the PIC, the Intel Edison, the Gameduino, and the Arduino Uno, were used for enabling things like serial communication, building the touch screen interface, and building the website. The rest of the source code was written by all three team members, and can be found in the appendix. </w:t>
      </w:r>
    </w:p>
    <w:p w14:paraId="21527E01" w14:textId="77777777" w:rsidR="007445A6" w:rsidRPr="007445A6" w:rsidRDefault="007445A6" w:rsidP="007445A6">
      <w:pPr>
        <w:rPr>
          <w:i/>
          <w:u w:val="single"/>
        </w:rPr>
      </w:pPr>
      <w:r w:rsidRPr="007445A6">
        <w:rPr>
          <w:i/>
          <w:u w:val="single"/>
        </w:rPr>
        <w:t>Pseudo code</w:t>
      </w:r>
    </w:p>
    <w:p w14:paraId="74B8A5D5" w14:textId="77777777" w:rsidR="007445A6" w:rsidRDefault="007445A6" w:rsidP="007445A6">
      <w:pPr>
        <w:pStyle w:val="Heading2"/>
        <w:rPr>
          <w:rFonts w:eastAsia="SimSun"/>
        </w:rPr>
      </w:pPr>
      <w:bookmarkStart w:id="39" w:name="_Toc414372720"/>
      <w:r>
        <w:rPr>
          <w:rFonts w:eastAsia="SimSun" w:hint="eastAsia"/>
        </w:rPr>
        <w:t>(1)Master Node</w:t>
      </w:r>
      <w:bookmarkEnd w:id="39"/>
    </w:p>
    <w:p w14:paraId="6ABEC26E" w14:textId="77777777" w:rsidR="007445A6" w:rsidRDefault="007445A6" w:rsidP="007445A6">
      <w:pPr>
        <w:pStyle w:val="NoSpacing"/>
      </w:pPr>
      <w:r>
        <w:t>Set-up;</w:t>
      </w:r>
    </w:p>
    <w:p w14:paraId="3335DF16" w14:textId="77777777" w:rsidR="007445A6" w:rsidRDefault="007445A6" w:rsidP="007445A6">
      <w:pPr>
        <w:pStyle w:val="NoSpacing"/>
      </w:pPr>
    </w:p>
    <w:p w14:paraId="34BC22C3" w14:textId="77777777" w:rsidR="007445A6" w:rsidRDefault="007445A6" w:rsidP="007445A6">
      <w:pPr>
        <w:pStyle w:val="NoSpacing"/>
      </w:pPr>
      <w:r>
        <w:tab/>
        <w:t>set LED warning's pins to output mode;</w:t>
      </w:r>
    </w:p>
    <w:p w14:paraId="308E6F87" w14:textId="77777777" w:rsidR="007445A6" w:rsidRDefault="007445A6" w:rsidP="007445A6">
      <w:pPr>
        <w:pStyle w:val="NoSpacing"/>
      </w:pPr>
      <w:r>
        <w:tab/>
        <w:t>begin serial with baud rate of 115200;</w:t>
      </w:r>
    </w:p>
    <w:p w14:paraId="63595BF7" w14:textId="77777777" w:rsidR="007445A6" w:rsidRDefault="007445A6" w:rsidP="007445A6">
      <w:pPr>
        <w:pStyle w:val="NoSpacing"/>
      </w:pPr>
      <w:r>
        <w:tab/>
        <w:t>set MicroSD card adapter up;</w:t>
      </w:r>
    </w:p>
    <w:p w14:paraId="762A0F55" w14:textId="77777777" w:rsidR="007445A6" w:rsidRDefault="007445A6" w:rsidP="007445A6">
      <w:pPr>
        <w:pStyle w:val="NoSpacing"/>
      </w:pPr>
      <w:r>
        <w:tab/>
        <w:t>set up I2C as master;</w:t>
      </w:r>
    </w:p>
    <w:p w14:paraId="469B32B4" w14:textId="77777777" w:rsidR="007445A6" w:rsidRDefault="007445A6" w:rsidP="007445A6">
      <w:pPr>
        <w:pStyle w:val="NoSpacing"/>
      </w:pPr>
      <w:r>
        <w:tab/>
        <w:t>if(MicroSD card does not exists)</w:t>
      </w:r>
    </w:p>
    <w:p w14:paraId="4AF502ED" w14:textId="77777777" w:rsidR="007445A6" w:rsidRDefault="007445A6" w:rsidP="007445A6">
      <w:pPr>
        <w:pStyle w:val="NoSpacing"/>
      </w:pPr>
      <w:r>
        <w:tab/>
      </w:r>
      <w:r>
        <w:tab/>
        <w:t>system stops;</w:t>
      </w:r>
    </w:p>
    <w:p w14:paraId="347E0847" w14:textId="77777777" w:rsidR="007445A6" w:rsidRDefault="007445A6" w:rsidP="007445A6">
      <w:pPr>
        <w:pStyle w:val="NoSpacing"/>
      </w:pPr>
      <w:r>
        <w:tab/>
        <w:t>Set the initial file name;</w:t>
      </w:r>
    </w:p>
    <w:p w14:paraId="62105EE3" w14:textId="77777777" w:rsidR="007445A6" w:rsidRDefault="007445A6" w:rsidP="007445A6">
      <w:pPr>
        <w:pStyle w:val="NoSpacing"/>
      </w:pPr>
      <w:r>
        <w:tab/>
        <w:t>set Wifi webserver up;</w:t>
      </w:r>
    </w:p>
    <w:p w14:paraId="2915152A" w14:textId="77777777" w:rsidR="007445A6" w:rsidRDefault="007445A6" w:rsidP="007445A6">
      <w:pPr>
        <w:pStyle w:val="NoSpacing"/>
      </w:pPr>
      <w:r>
        <w:tab/>
        <w:t>until(wifi webserver is up and running)</w:t>
      </w:r>
    </w:p>
    <w:p w14:paraId="28D9B8E9" w14:textId="77777777" w:rsidR="007445A6" w:rsidRDefault="007445A6" w:rsidP="007445A6">
      <w:pPr>
        <w:pStyle w:val="NoSpacing"/>
      </w:pPr>
      <w:r>
        <w:tab/>
        <w:t>{</w:t>
      </w:r>
    </w:p>
    <w:p w14:paraId="43979584" w14:textId="77777777" w:rsidR="007445A6" w:rsidRDefault="007445A6" w:rsidP="007445A6">
      <w:pPr>
        <w:pStyle w:val="NoSpacing"/>
      </w:pPr>
      <w:r>
        <w:tab/>
      </w:r>
      <w:r>
        <w:tab/>
        <w:t>try connected to designated wifi network;</w:t>
      </w:r>
    </w:p>
    <w:p w14:paraId="294FBEBF" w14:textId="77777777" w:rsidR="007445A6" w:rsidRDefault="007445A6" w:rsidP="007445A6">
      <w:pPr>
        <w:pStyle w:val="NoSpacing"/>
      </w:pPr>
      <w:r>
        <w:tab/>
      </w:r>
      <w:r>
        <w:tab/>
        <w:t>print ssid and password on serial debug channel;</w:t>
      </w:r>
    </w:p>
    <w:p w14:paraId="73557E66" w14:textId="77777777" w:rsidR="007445A6" w:rsidRDefault="007445A6" w:rsidP="007445A6">
      <w:pPr>
        <w:pStyle w:val="NoSpacing"/>
      </w:pPr>
      <w:r>
        <w:tab/>
        <w:t>}</w:t>
      </w:r>
    </w:p>
    <w:p w14:paraId="31DF072A" w14:textId="77777777" w:rsidR="007445A6" w:rsidRDefault="007445A6" w:rsidP="007445A6">
      <w:pPr>
        <w:pStyle w:val="NoSpacing"/>
      </w:pPr>
      <w:r>
        <w:tab/>
        <w:t>print webserver-ok info on serial debug channel;</w:t>
      </w:r>
    </w:p>
    <w:p w14:paraId="5422B6B1" w14:textId="77777777" w:rsidR="007445A6" w:rsidRDefault="007445A6" w:rsidP="007445A6">
      <w:pPr>
        <w:pStyle w:val="NoSpacing"/>
      </w:pPr>
      <w:r>
        <w:tab/>
        <w:t>wait 5 seconds and start the system;</w:t>
      </w:r>
    </w:p>
    <w:p w14:paraId="52C7755F" w14:textId="77777777" w:rsidR="007445A6" w:rsidRDefault="007445A6" w:rsidP="007445A6">
      <w:pPr>
        <w:pStyle w:val="NoSpacing"/>
      </w:pPr>
    </w:p>
    <w:p w14:paraId="48EEABE2" w14:textId="77777777" w:rsidR="007445A6" w:rsidRDefault="007445A6" w:rsidP="007445A6">
      <w:pPr>
        <w:pStyle w:val="NoSpacing"/>
      </w:pPr>
      <w:r>
        <w:t>Main-loop:</w:t>
      </w:r>
    </w:p>
    <w:p w14:paraId="0744C5F0" w14:textId="77777777" w:rsidR="007445A6" w:rsidRDefault="007445A6" w:rsidP="007445A6">
      <w:pPr>
        <w:pStyle w:val="NoSpacing"/>
      </w:pPr>
      <w:r>
        <w:tab/>
        <w:t>system timer control();</w:t>
      </w:r>
    </w:p>
    <w:p w14:paraId="746A2A94" w14:textId="77777777" w:rsidR="007445A6" w:rsidRDefault="007445A6" w:rsidP="007445A6">
      <w:pPr>
        <w:pStyle w:val="NoSpacing"/>
      </w:pPr>
      <w:r>
        <w:tab/>
        <w:t>Every SYSTEM_DELAY{</w:t>
      </w:r>
    </w:p>
    <w:p w14:paraId="27F057EB" w14:textId="77777777" w:rsidR="007445A6" w:rsidRDefault="007445A6" w:rsidP="007445A6">
      <w:pPr>
        <w:pStyle w:val="NoSpacing"/>
      </w:pPr>
      <w:r>
        <w:tab/>
      </w:r>
      <w:r>
        <w:tab/>
        <w:t>printSystemTime();</w:t>
      </w:r>
    </w:p>
    <w:p w14:paraId="4A69986E" w14:textId="77777777" w:rsidR="007445A6" w:rsidRDefault="007445A6" w:rsidP="007445A6">
      <w:pPr>
        <w:pStyle w:val="NoSpacing"/>
      </w:pPr>
      <w:r>
        <w:tab/>
      </w:r>
      <w:r>
        <w:tab/>
        <w:t>queryData();</w:t>
      </w:r>
    </w:p>
    <w:p w14:paraId="5009876E" w14:textId="77777777" w:rsidR="007445A6" w:rsidRDefault="007445A6" w:rsidP="007445A6">
      <w:pPr>
        <w:pStyle w:val="NoSpacing"/>
      </w:pPr>
      <w:r>
        <w:tab/>
      </w:r>
      <w:r>
        <w:tab/>
        <w:t>updateStatus();</w:t>
      </w:r>
    </w:p>
    <w:p w14:paraId="189D6E24" w14:textId="77777777" w:rsidR="007445A6" w:rsidRDefault="007445A6" w:rsidP="007445A6">
      <w:pPr>
        <w:pStyle w:val="NoSpacing"/>
      </w:pPr>
      <w:r>
        <w:tab/>
      </w:r>
      <w:r>
        <w:tab/>
        <w:t>postureCheck();</w:t>
      </w:r>
    </w:p>
    <w:p w14:paraId="6A97131F" w14:textId="77777777" w:rsidR="007445A6" w:rsidRDefault="007445A6" w:rsidP="007445A6">
      <w:pPr>
        <w:pStyle w:val="NoSpacing"/>
      </w:pPr>
      <w:r>
        <w:tab/>
      </w:r>
      <w:r>
        <w:tab/>
        <w:t>printStatusToSerial();</w:t>
      </w:r>
    </w:p>
    <w:p w14:paraId="40C5875F" w14:textId="77777777" w:rsidR="007445A6" w:rsidRDefault="007445A6" w:rsidP="007445A6">
      <w:pPr>
        <w:pStyle w:val="NoSpacing"/>
      </w:pPr>
      <w:r>
        <w:tab/>
        <w:t>}</w:t>
      </w:r>
    </w:p>
    <w:p w14:paraId="74E70BB2" w14:textId="77777777" w:rsidR="007445A6" w:rsidRDefault="007445A6" w:rsidP="007445A6">
      <w:pPr>
        <w:pStyle w:val="NoSpacing"/>
      </w:pPr>
      <w:r>
        <w:tab/>
        <w:t>Every LOGGING DELAY{</w:t>
      </w:r>
    </w:p>
    <w:p w14:paraId="5EB890BE" w14:textId="77777777" w:rsidR="007445A6" w:rsidRDefault="007445A6" w:rsidP="007445A6">
      <w:pPr>
        <w:pStyle w:val="NoSpacing"/>
      </w:pPr>
      <w:r>
        <w:tab/>
      </w:r>
      <w:r>
        <w:tab/>
        <w:t>SDcardLogging();</w:t>
      </w:r>
    </w:p>
    <w:p w14:paraId="6995A435" w14:textId="77777777" w:rsidR="007445A6" w:rsidRDefault="007445A6" w:rsidP="007445A6">
      <w:pPr>
        <w:pStyle w:val="NoSpacing"/>
      </w:pPr>
      <w:r>
        <w:tab/>
        <w:t>}</w:t>
      </w:r>
    </w:p>
    <w:p w14:paraId="2CC987A1" w14:textId="77777777" w:rsidR="007445A6" w:rsidRDefault="007445A6" w:rsidP="007445A6">
      <w:pPr>
        <w:pStyle w:val="NoSpacing"/>
      </w:pPr>
      <w:r>
        <w:tab/>
      </w:r>
    </w:p>
    <w:p w14:paraId="4A65076D" w14:textId="77777777" w:rsidR="007445A6" w:rsidRDefault="007445A6" w:rsidP="007445A6">
      <w:pPr>
        <w:pStyle w:val="NoSpacing"/>
      </w:pPr>
      <w:r>
        <w:tab/>
        <w:t>warningControl();</w:t>
      </w:r>
    </w:p>
    <w:p w14:paraId="20DAB592" w14:textId="77777777" w:rsidR="007445A6" w:rsidRDefault="007445A6" w:rsidP="007445A6">
      <w:pPr>
        <w:pStyle w:val="NoSpacing"/>
      </w:pPr>
      <w:r>
        <w:tab/>
        <w:t>wifiserver();</w:t>
      </w:r>
    </w:p>
    <w:p w14:paraId="017454C5" w14:textId="77777777" w:rsidR="007445A6" w:rsidRDefault="007445A6" w:rsidP="007445A6">
      <w:pPr>
        <w:pStyle w:val="NoSpacing"/>
      </w:pPr>
    </w:p>
    <w:p w14:paraId="66E4BBEB" w14:textId="77777777" w:rsidR="007445A6" w:rsidRDefault="007445A6" w:rsidP="007445A6">
      <w:pPr>
        <w:pStyle w:val="NoSpacing"/>
      </w:pPr>
      <w:r>
        <w:t>System Timer Control():</w:t>
      </w:r>
    </w:p>
    <w:p w14:paraId="700A029B" w14:textId="77777777" w:rsidR="007445A6" w:rsidRDefault="007445A6" w:rsidP="007445A6">
      <w:pPr>
        <w:pStyle w:val="NoSpacing"/>
      </w:pPr>
      <w:r>
        <w:tab/>
        <w:t>store the power-up timer in seconds in global variable;</w:t>
      </w:r>
    </w:p>
    <w:p w14:paraId="4B12F09D" w14:textId="77777777" w:rsidR="007445A6" w:rsidRDefault="007445A6" w:rsidP="007445A6">
      <w:pPr>
        <w:pStyle w:val="NoSpacing"/>
      </w:pPr>
    </w:p>
    <w:p w14:paraId="30A59E10" w14:textId="77777777" w:rsidR="007445A6" w:rsidRDefault="007445A6" w:rsidP="007445A6">
      <w:pPr>
        <w:pStyle w:val="NoSpacing"/>
      </w:pPr>
      <w:r>
        <w:t>queryData():</w:t>
      </w:r>
    </w:p>
    <w:p w14:paraId="5CAD9C49" w14:textId="77777777" w:rsidR="007445A6" w:rsidRDefault="007445A6" w:rsidP="007445A6">
      <w:pPr>
        <w:pStyle w:val="NoSpacing"/>
      </w:pPr>
      <w:r>
        <w:lastRenderedPageBreak/>
        <w:tab/>
        <w:t>Until(polled from all sensor-subsystem)</w:t>
      </w:r>
    </w:p>
    <w:p w14:paraId="0B517982" w14:textId="77777777" w:rsidR="007445A6" w:rsidRDefault="007445A6" w:rsidP="007445A6">
      <w:pPr>
        <w:pStyle w:val="NoSpacing"/>
      </w:pPr>
      <w:r>
        <w:tab/>
        <w:t>{</w:t>
      </w:r>
    </w:p>
    <w:p w14:paraId="4FAF33A9" w14:textId="77777777" w:rsidR="007445A6" w:rsidRDefault="007445A6" w:rsidP="007445A6">
      <w:pPr>
        <w:pStyle w:val="NoSpacing"/>
      </w:pPr>
      <w:r>
        <w:tab/>
      </w:r>
      <w:r>
        <w:tab/>
        <w:t>set the I2C address of the sensor-subsystem to poll from;</w:t>
      </w:r>
    </w:p>
    <w:p w14:paraId="0F5DC685" w14:textId="77777777" w:rsidR="007445A6" w:rsidRDefault="007445A6" w:rsidP="007445A6">
      <w:pPr>
        <w:pStyle w:val="NoSpacing"/>
      </w:pPr>
      <w:r>
        <w:tab/>
      </w:r>
      <w:r>
        <w:tab/>
        <w:t>Acquire all 8 bits x 8 data from I2C;</w:t>
      </w:r>
    </w:p>
    <w:p w14:paraId="1B9593EA" w14:textId="77777777" w:rsidR="007445A6" w:rsidRDefault="007445A6" w:rsidP="007445A6">
      <w:pPr>
        <w:pStyle w:val="NoSpacing"/>
      </w:pPr>
      <w:r>
        <w:tab/>
      </w:r>
      <w:r>
        <w:tab/>
        <w:t>convert all data from 8bits style into 16byte long integers;</w:t>
      </w:r>
    </w:p>
    <w:p w14:paraId="5458494E" w14:textId="77777777" w:rsidR="007445A6" w:rsidRDefault="007445A6" w:rsidP="007445A6">
      <w:pPr>
        <w:pStyle w:val="NoSpacing"/>
      </w:pPr>
      <w:r>
        <w:tab/>
      </w:r>
      <w:r>
        <w:tab/>
        <w:t>print debug info on serial channel;</w:t>
      </w:r>
    </w:p>
    <w:p w14:paraId="5A01123F" w14:textId="77777777" w:rsidR="007445A6" w:rsidRDefault="007445A6" w:rsidP="007445A6">
      <w:pPr>
        <w:pStyle w:val="NoSpacing"/>
      </w:pPr>
      <w:r>
        <w:tab/>
        <w:t>}</w:t>
      </w:r>
    </w:p>
    <w:p w14:paraId="7625DDB7" w14:textId="77777777" w:rsidR="007445A6" w:rsidRDefault="007445A6" w:rsidP="007445A6">
      <w:pPr>
        <w:pStyle w:val="NoSpacing"/>
      </w:pPr>
      <w:r>
        <w:tab/>
      </w:r>
    </w:p>
    <w:p w14:paraId="25B7A5BA" w14:textId="77777777" w:rsidR="007445A6" w:rsidRDefault="007445A6" w:rsidP="007445A6">
      <w:pPr>
        <w:pStyle w:val="NoSpacing"/>
      </w:pPr>
      <w:r>
        <w:t>UpdateStatus():</w:t>
      </w:r>
    </w:p>
    <w:p w14:paraId="115D87F2" w14:textId="77777777" w:rsidR="007445A6" w:rsidRDefault="007445A6" w:rsidP="007445A6">
      <w:pPr>
        <w:pStyle w:val="NoSpacing"/>
      </w:pPr>
      <w:r>
        <w:tab/>
        <w:t>Set the I2C communication address to touchscreen subsystem;</w:t>
      </w:r>
    </w:p>
    <w:p w14:paraId="4C350B4E" w14:textId="77777777" w:rsidR="007445A6" w:rsidRDefault="007445A6" w:rsidP="007445A6">
      <w:pPr>
        <w:pStyle w:val="NoSpacing"/>
      </w:pPr>
      <w:r>
        <w:tab/>
        <w:t>if(web server parameter changed)</w:t>
      </w:r>
    </w:p>
    <w:p w14:paraId="29FF989D" w14:textId="77777777" w:rsidR="007445A6" w:rsidRDefault="007445A6" w:rsidP="007445A6">
      <w:pPr>
        <w:pStyle w:val="NoSpacing"/>
      </w:pPr>
      <w:r>
        <w:tab/>
      </w:r>
      <w:r>
        <w:tab/>
        <w:t>send new parameter to touchscreen unit for update;</w:t>
      </w:r>
    </w:p>
    <w:p w14:paraId="4D8E7A61" w14:textId="77777777" w:rsidR="007445A6" w:rsidRDefault="007445A6" w:rsidP="007445A6">
      <w:pPr>
        <w:pStyle w:val="NoSpacing"/>
      </w:pPr>
      <w:r>
        <w:tab/>
        <w:t>else</w:t>
      </w:r>
    </w:p>
    <w:p w14:paraId="6DF9AFAE" w14:textId="77777777" w:rsidR="007445A6" w:rsidRDefault="007445A6" w:rsidP="007445A6">
      <w:pPr>
        <w:pStyle w:val="NoSpacing"/>
      </w:pPr>
      <w:r>
        <w:tab/>
      </w:r>
      <w:r>
        <w:tab/>
        <w:t>get touchscreen UI's parameter values;</w:t>
      </w:r>
    </w:p>
    <w:p w14:paraId="1ED59B40" w14:textId="77777777" w:rsidR="007445A6" w:rsidRDefault="007445A6" w:rsidP="007445A6">
      <w:pPr>
        <w:pStyle w:val="NoSpacing"/>
      </w:pPr>
      <w:r>
        <w:tab/>
        <w:t>if parameter(setting posture) is set;</w:t>
      </w:r>
    </w:p>
    <w:p w14:paraId="03B1B59A" w14:textId="77777777" w:rsidR="007445A6" w:rsidRDefault="007445A6" w:rsidP="007445A6">
      <w:pPr>
        <w:pStyle w:val="NoSpacing"/>
      </w:pPr>
      <w:r>
        <w:tab/>
      </w:r>
      <w:r>
        <w:tab/>
        <w:t>set the system flag to set posture;</w:t>
      </w:r>
    </w:p>
    <w:p w14:paraId="53909622" w14:textId="77777777" w:rsidR="007445A6" w:rsidRDefault="007445A6" w:rsidP="007445A6">
      <w:pPr>
        <w:pStyle w:val="NoSpacing"/>
      </w:pPr>
      <w:r>
        <w:tab/>
      </w:r>
      <w:r>
        <w:tab/>
      </w:r>
    </w:p>
    <w:p w14:paraId="6CDC713D" w14:textId="77777777" w:rsidR="007445A6" w:rsidRDefault="007445A6" w:rsidP="007445A6">
      <w:pPr>
        <w:pStyle w:val="NoSpacing"/>
      </w:pPr>
      <w:r>
        <w:t>postureCheck():</w:t>
      </w:r>
    </w:p>
    <w:p w14:paraId="5FF117A9" w14:textId="77777777" w:rsidR="007445A6" w:rsidRDefault="007445A6" w:rsidP="007445A6">
      <w:pPr>
        <w:pStyle w:val="NoSpacing"/>
      </w:pPr>
      <w:r>
        <w:tab/>
        <w:t>if(user is sitting the chair and not playing the game){</w:t>
      </w:r>
    </w:p>
    <w:p w14:paraId="3F259AD1" w14:textId="77777777" w:rsidR="007445A6" w:rsidRDefault="007445A6" w:rsidP="007445A6">
      <w:pPr>
        <w:pStyle w:val="NoSpacing"/>
      </w:pPr>
      <w:r>
        <w:tab/>
      </w:r>
      <w:r>
        <w:tab/>
        <w:t>if(good posture data has been set already){</w:t>
      </w:r>
    </w:p>
    <w:p w14:paraId="20B11766" w14:textId="77777777" w:rsidR="007445A6" w:rsidRDefault="007445A6" w:rsidP="007445A6">
      <w:pPr>
        <w:pStyle w:val="NoSpacing"/>
      </w:pPr>
      <w:r>
        <w:tab/>
      </w:r>
      <w:r>
        <w:tab/>
      </w:r>
      <w:r>
        <w:tab/>
        <w:t>compare all sensor's value to stored value;</w:t>
      </w:r>
    </w:p>
    <w:p w14:paraId="44DB64DE" w14:textId="77777777" w:rsidR="007445A6" w:rsidRDefault="007445A6" w:rsidP="007445A6">
      <w:pPr>
        <w:pStyle w:val="NoSpacing"/>
      </w:pPr>
      <w:r>
        <w:tab/>
      </w:r>
      <w:r>
        <w:tab/>
      </w:r>
      <w:r>
        <w:tab/>
        <w:t>squared the differences;</w:t>
      </w:r>
    </w:p>
    <w:p w14:paraId="2FB9770F" w14:textId="77777777" w:rsidR="007445A6" w:rsidRDefault="007445A6" w:rsidP="007445A6">
      <w:pPr>
        <w:pStyle w:val="NoSpacing"/>
      </w:pPr>
      <w:r>
        <w:tab/>
      </w:r>
      <w:r>
        <w:tab/>
      </w:r>
      <w:r>
        <w:tab/>
        <w:t>if(sensor's difference is bigger than regular noises)</w:t>
      </w:r>
    </w:p>
    <w:p w14:paraId="79194F31" w14:textId="77777777" w:rsidR="007445A6" w:rsidRDefault="007445A6" w:rsidP="007445A6">
      <w:pPr>
        <w:pStyle w:val="NoSpacing"/>
      </w:pPr>
      <w:r>
        <w:tab/>
      </w:r>
      <w:r>
        <w:tab/>
      </w:r>
      <w:r>
        <w:tab/>
      </w:r>
      <w:r>
        <w:tab/>
        <w:t>sum the differences together;</w:t>
      </w:r>
    </w:p>
    <w:p w14:paraId="5AFFF559" w14:textId="77777777" w:rsidR="007445A6" w:rsidRDefault="007445A6" w:rsidP="007445A6">
      <w:pPr>
        <w:pStyle w:val="NoSpacing"/>
      </w:pPr>
      <w:r>
        <w:tab/>
      </w:r>
      <w:r>
        <w:tab/>
      </w:r>
      <w:r>
        <w:tab/>
        <w:t>store the total error in global;</w:t>
      </w:r>
    </w:p>
    <w:p w14:paraId="28743C90" w14:textId="77777777" w:rsidR="007445A6" w:rsidRDefault="007445A6" w:rsidP="007445A6">
      <w:pPr>
        <w:pStyle w:val="NoSpacing"/>
      </w:pPr>
      <w:r>
        <w:tab/>
      </w:r>
      <w:r>
        <w:tab/>
      </w:r>
      <w:r>
        <w:tab/>
        <w:t>if(error is bigger than max tolerance){</w:t>
      </w:r>
    </w:p>
    <w:p w14:paraId="0E442301" w14:textId="77777777" w:rsidR="007445A6" w:rsidRDefault="007445A6" w:rsidP="007445A6">
      <w:pPr>
        <w:pStyle w:val="NoSpacing"/>
      </w:pPr>
      <w:r>
        <w:tab/>
      </w:r>
      <w:r>
        <w:tab/>
      </w:r>
      <w:r>
        <w:tab/>
      </w:r>
      <w:r>
        <w:tab/>
        <w:t>if(wrong-posture timer not started yet)</w:t>
      </w:r>
    </w:p>
    <w:p w14:paraId="66FF83CD" w14:textId="77777777" w:rsidR="007445A6" w:rsidRDefault="007445A6" w:rsidP="007445A6">
      <w:pPr>
        <w:pStyle w:val="NoSpacing"/>
      </w:pPr>
      <w:r>
        <w:tab/>
      </w:r>
      <w:r>
        <w:tab/>
      </w:r>
      <w:r>
        <w:tab/>
      </w:r>
      <w:r>
        <w:tab/>
      </w:r>
      <w:r>
        <w:tab/>
        <w:t>start wrong-posture timer;</w:t>
      </w:r>
    </w:p>
    <w:p w14:paraId="73703047" w14:textId="77777777" w:rsidR="007445A6" w:rsidRDefault="007445A6" w:rsidP="007445A6">
      <w:pPr>
        <w:pStyle w:val="NoSpacing"/>
      </w:pPr>
      <w:r>
        <w:tab/>
      </w:r>
      <w:r>
        <w:tab/>
      </w:r>
      <w:r>
        <w:tab/>
      </w:r>
      <w:r>
        <w:tab/>
        <w:t>else if(wrong-posture timer hits max time){</w:t>
      </w:r>
    </w:p>
    <w:p w14:paraId="31F907B5" w14:textId="77777777" w:rsidR="007445A6" w:rsidRDefault="007445A6" w:rsidP="007445A6">
      <w:pPr>
        <w:pStyle w:val="NoSpacing"/>
      </w:pPr>
      <w:r>
        <w:tab/>
      </w:r>
      <w:r>
        <w:tab/>
      </w:r>
      <w:r>
        <w:tab/>
      </w:r>
      <w:r>
        <w:tab/>
      </w:r>
      <w:r>
        <w:tab/>
        <w:t>print debug info on serial terminal;</w:t>
      </w:r>
    </w:p>
    <w:p w14:paraId="39A98498" w14:textId="77777777" w:rsidR="007445A6" w:rsidRDefault="007445A6" w:rsidP="007445A6">
      <w:pPr>
        <w:pStyle w:val="NoSpacing"/>
      </w:pPr>
      <w:r>
        <w:tab/>
      </w:r>
      <w:r>
        <w:tab/>
      </w:r>
      <w:r>
        <w:tab/>
      </w:r>
      <w:r>
        <w:tab/>
      </w:r>
      <w:r>
        <w:tab/>
        <w:t>set wrong-posture warning;</w:t>
      </w:r>
    </w:p>
    <w:p w14:paraId="37508CE4" w14:textId="77777777" w:rsidR="007445A6" w:rsidRDefault="007445A6" w:rsidP="007445A6">
      <w:pPr>
        <w:pStyle w:val="NoSpacing"/>
      </w:pPr>
      <w:r>
        <w:tab/>
      </w:r>
      <w:r>
        <w:tab/>
      </w:r>
      <w:r>
        <w:tab/>
      </w:r>
      <w:r>
        <w:tab/>
      </w:r>
      <w:r>
        <w:tab/>
        <w:t>if(sitting timer has not started yet)</w:t>
      </w:r>
    </w:p>
    <w:p w14:paraId="2839E038" w14:textId="77777777" w:rsidR="007445A6" w:rsidRDefault="007445A6" w:rsidP="007445A6">
      <w:pPr>
        <w:pStyle w:val="NoSpacing"/>
      </w:pPr>
      <w:r>
        <w:tab/>
      </w:r>
      <w:r>
        <w:tab/>
      </w:r>
      <w:r>
        <w:tab/>
      </w:r>
      <w:r>
        <w:tab/>
      </w:r>
      <w:r>
        <w:tab/>
      </w:r>
      <w:r>
        <w:tab/>
        <w:t>start sitting timer;</w:t>
      </w:r>
    </w:p>
    <w:p w14:paraId="4F5B9291" w14:textId="77777777" w:rsidR="007445A6" w:rsidRDefault="007445A6" w:rsidP="007445A6">
      <w:pPr>
        <w:pStyle w:val="NoSpacing"/>
      </w:pPr>
      <w:r>
        <w:tab/>
      </w:r>
      <w:r>
        <w:tab/>
      </w:r>
      <w:r>
        <w:tab/>
      </w:r>
      <w:r>
        <w:tab/>
      </w:r>
      <w:r>
        <w:tab/>
        <w:t>else{</w:t>
      </w:r>
    </w:p>
    <w:p w14:paraId="0712B6CC" w14:textId="77777777" w:rsidR="007445A6" w:rsidRDefault="007445A6" w:rsidP="007445A6">
      <w:pPr>
        <w:pStyle w:val="NoSpacing"/>
      </w:pPr>
      <w:r>
        <w:tab/>
      </w:r>
      <w:r>
        <w:tab/>
      </w:r>
      <w:r>
        <w:tab/>
      </w:r>
      <w:r>
        <w:tab/>
      </w:r>
      <w:r>
        <w:tab/>
      </w:r>
      <w:r>
        <w:tab/>
        <w:t xml:space="preserve">print debug info about </w:t>
      </w:r>
      <w:r>
        <w:rPr>
          <w:rFonts w:eastAsia="SimSun" w:hint="eastAsia"/>
        </w:rPr>
        <w:br/>
        <w:t xml:space="preserve">                           </w:t>
      </w:r>
      <w:r>
        <w:t>sitting timer and current error;</w:t>
      </w:r>
    </w:p>
    <w:p w14:paraId="73FB55B8" w14:textId="77777777" w:rsidR="007445A6" w:rsidRDefault="007445A6" w:rsidP="007445A6">
      <w:pPr>
        <w:pStyle w:val="NoSpacing"/>
        <w:rPr>
          <w:rFonts w:eastAsia="SimSun"/>
        </w:rPr>
      </w:pPr>
      <w:r>
        <w:tab/>
      </w:r>
      <w:r>
        <w:tab/>
      </w:r>
      <w:r>
        <w:tab/>
      </w:r>
      <w:r>
        <w:tab/>
      </w:r>
      <w:r>
        <w:tab/>
      </w:r>
      <w:r>
        <w:tab/>
        <w:t xml:space="preserve">if( sitting time is bigger </w:t>
      </w:r>
    </w:p>
    <w:p w14:paraId="0C147B18" w14:textId="77777777" w:rsidR="007445A6" w:rsidRDefault="007445A6" w:rsidP="007445A6">
      <w:pPr>
        <w:pStyle w:val="NoSpacing"/>
      </w:pPr>
      <w:r>
        <w:rPr>
          <w:rFonts w:eastAsia="SimSun" w:hint="eastAsia"/>
        </w:rPr>
        <w:tab/>
      </w:r>
      <w:r>
        <w:rPr>
          <w:rFonts w:eastAsia="SimSun" w:hint="eastAsia"/>
        </w:rPr>
        <w:tab/>
      </w:r>
      <w:r>
        <w:rPr>
          <w:rFonts w:eastAsia="SimSun" w:hint="eastAsia"/>
        </w:rPr>
        <w:tab/>
      </w:r>
      <w:r>
        <w:rPr>
          <w:rFonts w:eastAsia="SimSun" w:hint="eastAsia"/>
        </w:rPr>
        <w:tab/>
      </w:r>
      <w:r>
        <w:rPr>
          <w:rFonts w:eastAsia="SimSun" w:hint="eastAsia"/>
        </w:rPr>
        <w:tab/>
      </w:r>
      <w:r>
        <w:rPr>
          <w:rFonts w:eastAsia="SimSun" w:hint="eastAsia"/>
        </w:rPr>
        <w:tab/>
      </w:r>
      <w:r>
        <w:rPr>
          <w:rFonts w:eastAsia="SimSun" w:hint="eastAsia"/>
        </w:rPr>
        <w:tab/>
      </w:r>
      <w:r>
        <w:t>than designated time)</w:t>
      </w:r>
    </w:p>
    <w:p w14:paraId="08C2F5F4" w14:textId="77777777" w:rsidR="007445A6" w:rsidRDefault="007445A6" w:rsidP="007445A6">
      <w:pPr>
        <w:pStyle w:val="NoSpacing"/>
      </w:pPr>
      <w:r>
        <w:tab/>
      </w:r>
      <w:r>
        <w:tab/>
      </w:r>
      <w:r>
        <w:tab/>
      </w:r>
      <w:r>
        <w:tab/>
      </w:r>
      <w:r>
        <w:tab/>
      </w:r>
      <w:r>
        <w:tab/>
        <w:t>set sitting-too-long alarm;</w:t>
      </w:r>
    </w:p>
    <w:p w14:paraId="3A6247E4" w14:textId="77777777" w:rsidR="007445A6" w:rsidRDefault="007445A6" w:rsidP="007445A6">
      <w:pPr>
        <w:pStyle w:val="NoSpacing"/>
      </w:pPr>
      <w:r>
        <w:tab/>
      </w:r>
      <w:r>
        <w:tab/>
      </w:r>
      <w:r>
        <w:tab/>
      </w:r>
      <w:r>
        <w:tab/>
      </w:r>
      <w:r>
        <w:tab/>
        <w:t>}</w:t>
      </w:r>
    </w:p>
    <w:p w14:paraId="676CBCC8" w14:textId="77777777" w:rsidR="007445A6" w:rsidRDefault="007445A6" w:rsidP="007445A6">
      <w:pPr>
        <w:pStyle w:val="NoSpacing"/>
      </w:pPr>
      <w:r>
        <w:tab/>
      </w:r>
      <w:r>
        <w:tab/>
      </w:r>
      <w:r>
        <w:tab/>
      </w:r>
      <w:r>
        <w:tab/>
        <w:t>}</w:t>
      </w:r>
    </w:p>
    <w:p w14:paraId="51934562" w14:textId="77777777" w:rsidR="007445A6" w:rsidRDefault="007445A6" w:rsidP="007445A6">
      <w:pPr>
        <w:pStyle w:val="NoSpacing"/>
      </w:pPr>
      <w:r>
        <w:tab/>
      </w:r>
      <w:r>
        <w:tab/>
      </w:r>
      <w:r>
        <w:tab/>
        <w:t>}else{//not exceeding the error tolerance</w:t>
      </w:r>
    </w:p>
    <w:p w14:paraId="19D99CB1" w14:textId="77777777" w:rsidR="007445A6" w:rsidRDefault="007445A6" w:rsidP="007445A6">
      <w:pPr>
        <w:pStyle w:val="NoSpacing"/>
      </w:pPr>
      <w:r>
        <w:tab/>
      </w:r>
      <w:r>
        <w:tab/>
      </w:r>
      <w:r>
        <w:tab/>
      </w:r>
      <w:r>
        <w:tab/>
        <w:t>clear wrong-posture warning;</w:t>
      </w:r>
    </w:p>
    <w:p w14:paraId="4C5CEED8" w14:textId="77777777" w:rsidR="007445A6" w:rsidRDefault="007445A6" w:rsidP="007445A6">
      <w:pPr>
        <w:pStyle w:val="NoSpacing"/>
      </w:pPr>
      <w:r>
        <w:tab/>
      </w:r>
      <w:r>
        <w:tab/>
      </w:r>
      <w:r>
        <w:tab/>
      </w:r>
      <w:r>
        <w:tab/>
        <w:t>reset and stop wrong-posture timer;</w:t>
      </w:r>
    </w:p>
    <w:p w14:paraId="2443A552" w14:textId="77777777" w:rsidR="007445A6" w:rsidRDefault="007445A6" w:rsidP="007445A6">
      <w:pPr>
        <w:pStyle w:val="NoSpacing"/>
      </w:pPr>
      <w:r>
        <w:tab/>
      </w:r>
      <w:r>
        <w:tab/>
      </w:r>
      <w:r>
        <w:tab/>
        <w:t>}</w:t>
      </w:r>
    </w:p>
    <w:p w14:paraId="5229EDE4" w14:textId="77777777" w:rsidR="007445A6" w:rsidRDefault="007445A6" w:rsidP="007445A6">
      <w:pPr>
        <w:pStyle w:val="NoSpacing"/>
      </w:pPr>
      <w:r>
        <w:tab/>
      </w:r>
      <w:r>
        <w:tab/>
        <w:t>}</w:t>
      </w:r>
    </w:p>
    <w:p w14:paraId="2D981906" w14:textId="77777777" w:rsidR="007445A6" w:rsidRDefault="007445A6" w:rsidP="007445A6">
      <w:pPr>
        <w:pStyle w:val="NoSpacing"/>
      </w:pPr>
    </w:p>
    <w:p w14:paraId="3F04C2D0" w14:textId="77777777" w:rsidR="007445A6" w:rsidRDefault="007445A6" w:rsidP="007445A6">
      <w:pPr>
        <w:pStyle w:val="NoSpacing"/>
      </w:pPr>
      <w:r>
        <w:tab/>
        <w:t>}</w:t>
      </w:r>
    </w:p>
    <w:p w14:paraId="34B271EA" w14:textId="77777777" w:rsidR="007445A6" w:rsidRDefault="007445A6" w:rsidP="007445A6">
      <w:pPr>
        <w:pStyle w:val="NoSpacing"/>
      </w:pPr>
      <w:r>
        <w:tab/>
        <w:t>else if (user is sitting on chair and playing the game){</w:t>
      </w:r>
    </w:p>
    <w:p w14:paraId="3CC8FB5E" w14:textId="77777777" w:rsidR="007445A6" w:rsidRDefault="007445A6" w:rsidP="007445A6">
      <w:pPr>
        <w:pStyle w:val="NoSpacing"/>
      </w:pPr>
      <w:r>
        <w:tab/>
      </w:r>
      <w:r>
        <w:tab/>
        <w:t>reset sitting timer and wrong-posture timer;</w:t>
      </w:r>
    </w:p>
    <w:p w14:paraId="05602B6E" w14:textId="77777777" w:rsidR="007445A6" w:rsidRDefault="007445A6" w:rsidP="007445A6">
      <w:pPr>
        <w:pStyle w:val="NoSpacing"/>
      </w:pPr>
      <w:r>
        <w:lastRenderedPageBreak/>
        <w:tab/>
      </w:r>
      <w:r>
        <w:tab/>
        <w:t>clear the stored posture data;</w:t>
      </w:r>
    </w:p>
    <w:p w14:paraId="556ECC1D" w14:textId="77777777" w:rsidR="007445A6" w:rsidRDefault="007445A6" w:rsidP="007445A6">
      <w:pPr>
        <w:pStyle w:val="NoSpacing"/>
      </w:pPr>
      <w:r>
        <w:tab/>
      </w:r>
      <w:r>
        <w:tab/>
        <w:t>stop logging the posture data onto SD;</w:t>
      </w:r>
    </w:p>
    <w:p w14:paraId="1699545F" w14:textId="77777777" w:rsidR="007445A6" w:rsidRDefault="007445A6" w:rsidP="007445A6">
      <w:pPr>
        <w:pStyle w:val="NoSpacing"/>
      </w:pPr>
      <w:r>
        <w:tab/>
        <w:t>}else{//user is not sitting on the seat</w:t>
      </w:r>
    </w:p>
    <w:p w14:paraId="13468034" w14:textId="77777777" w:rsidR="007445A6" w:rsidRDefault="007445A6" w:rsidP="007445A6">
      <w:pPr>
        <w:pStyle w:val="NoSpacing"/>
      </w:pPr>
      <w:r>
        <w:tab/>
      </w:r>
      <w:r>
        <w:tab/>
        <w:t xml:space="preserve">reset sitting timer and wrong-posture timer; </w:t>
      </w:r>
    </w:p>
    <w:p w14:paraId="12B10D81" w14:textId="77777777" w:rsidR="007445A6" w:rsidRDefault="007445A6" w:rsidP="007445A6">
      <w:pPr>
        <w:pStyle w:val="NoSpacing"/>
      </w:pPr>
      <w:r>
        <w:tab/>
      </w:r>
      <w:r>
        <w:tab/>
        <w:t>stop SD logging;</w:t>
      </w:r>
    </w:p>
    <w:p w14:paraId="2D5FD3B3" w14:textId="77777777" w:rsidR="007445A6" w:rsidRDefault="007445A6" w:rsidP="007445A6">
      <w:pPr>
        <w:pStyle w:val="NoSpacing"/>
      </w:pPr>
      <w:r>
        <w:tab/>
      </w:r>
      <w:r>
        <w:tab/>
        <w:t>clear wrong-posture warning and sitting-too-long warning;</w:t>
      </w:r>
    </w:p>
    <w:p w14:paraId="50493898" w14:textId="77777777" w:rsidR="007445A6" w:rsidRDefault="007445A6" w:rsidP="007445A6">
      <w:pPr>
        <w:pStyle w:val="NoSpacing"/>
      </w:pPr>
      <w:r>
        <w:tab/>
        <w:t>}</w:t>
      </w:r>
    </w:p>
    <w:p w14:paraId="240CEC66" w14:textId="77777777" w:rsidR="007445A6" w:rsidRDefault="007445A6" w:rsidP="007445A6">
      <w:pPr>
        <w:pStyle w:val="NoSpacing"/>
      </w:pPr>
      <w:r>
        <w:tab/>
      </w:r>
    </w:p>
    <w:p w14:paraId="1ED5BBFB" w14:textId="77777777" w:rsidR="007445A6" w:rsidRDefault="007445A6" w:rsidP="007445A6">
      <w:pPr>
        <w:pStyle w:val="NoSpacing"/>
      </w:pPr>
      <w:r>
        <w:t>printStatusToSerial():</w:t>
      </w:r>
    </w:p>
    <w:p w14:paraId="08994522" w14:textId="77777777" w:rsidR="007445A6" w:rsidRDefault="007445A6" w:rsidP="007445A6">
      <w:pPr>
        <w:pStyle w:val="NoSpacing"/>
      </w:pPr>
      <w:r>
        <w:tab/>
        <w:t>print current error, wrong-posture timer, sitting timer</w:t>
      </w:r>
    </w:p>
    <w:p w14:paraId="7AFDDE9F" w14:textId="77777777" w:rsidR="007445A6" w:rsidRDefault="007445A6" w:rsidP="007445A6">
      <w:pPr>
        <w:pStyle w:val="NoSpacing"/>
      </w:pPr>
      <w:r>
        <w:tab/>
        <w:t>and all system control signals to serial debug terminal;</w:t>
      </w:r>
    </w:p>
    <w:p w14:paraId="78527F95" w14:textId="77777777" w:rsidR="007445A6" w:rsidRDefault="007445A6" w:rsidP="007445A6">
      <w:pPr>
        <w:pStyle w:val="NoSpacing"/>
      </w:pPr>
    </w:p>
    <w:p w14:paraId="0FF560DB" w14:textId="77777777" w:rsidR="007445A6" w:rsidRDefault="007445A6" w:rsidP="007445A6">
      <w:pPr>
        <w:pStyle w:val="NoSpacing"/>
      </w:pPr>
      <w:r>
        <w:t>SDcardLogging():</w:t>
      </w:r>
    </w:p>
    <w:p w14:paraId="5391706C" w14:textId="77777777" w:rsidR="007445A6" w:rsidRDefault="007445A6" w:rsidP="007445A6">
      <w:pPr>
        <w:pStyle w:val="NoSpacing"/>
      </w:pPr>
      <w:r>
        <w:tab/>
        <w:t>if(SD logging is disabled){</w:t>
      </w:r>
    </w:p>
    <w:p w14:paraId="0D92C84A" w14:textId="77777777" w:rsidR="007445A6" w:rsidRDefault="007445A6" w:rsidP="007445A6">
      <w:pPr>
        <w:pStyle w:val="NoSpacing"/>
      </w:pPr>
      <w:r>
        <w:tab/>
      </w:r>
      <w:r>
        <w:tab/>
        <w:t>if( "logN" file already exists)</w:t>
      </w:r>
    </w:p>
    <w:p w14:paraId="531A6552" w14:textId="77777777" w:rsidR="007445A6" w:rsidRDefault="007445A6" w:rsidP="007445A6">
      <w:pPr>
        <w:pStyle w:val="NoSpacing"/>
      </w:pPr>
      <w:r>
        <w:tab/>
      </w:r>
      <w:r>
        <w:tab/>
      </w:r>
      <w:r>
        <w:tab/>
        <w:t>set name to logN+1;</w:t>
      </w:r>
    </w:p>
    <w:p w14:paraId="36ADDB99" w14:textId="77777777" w:rsidR="007445A6" w:rsidRDefault="007445A6" w:rsidP="007445A6">
      <w:pPr>
        <w:pStyle w:val="NoSpacing"/>
      </w:pPr>
      <w:r>
        <w:tab/>
        <w:t>}else{ //logging enabled</w:t>
      </w:r>
    </w:p>
    <w:p w14:paraId="46CE4A22" w14:textId="77777777" w:rsidR="007445A6" w:rsidRDefault="007445A6" w:rsidP="007445A6">
      <w:pPr>
        <w:pStyle w:val="NoSpacing"/>
      </w:pPr>
      <w:r>
        <w:tab/>
      </w:r>
      <w:r>
        <w:tab/>
        <w:t>open the file;</w:t>
      </w:r>
    </w:p>
    <w:p w14:paraId="72FED41D" w14:textId="77777777" w:rsidR="007445A6" w:rsidRDefault="007445A6" w:rsidP="007445A6">
      <w:pPr>
        <w:pStyle w:val="NoSpacing"/>
      </w:pPr>
      <w:r>
        <w:tab/>
      </w:r>
      <w:r>
        <w:tab/>
        <w:t>write power-up timer in seconds, error, all 16 sensor readings</w:t>
      </w:r>
    </w:p>
    <w:p w14:paraId="351C4D9A" w14:textId="77777777" w:rsidR="007445A6" w:rsidRDefault="007445A6" w:rsidP="007445A6">
      <w:pPr>
        <w:pStyle w:val="NoSpacing"/>
      </w:pPr>
      <w:r>
        <w:tab/>
      </w:r>
      <w:r>
        <w:tab/>
        <w:t>to MicroSD card;</w:t>
      </w:r>
    </w:p>
    <w:p w14:paraId="19D9EA89" w14:textId="77777777" w:rsidR="007445A6" w:rsidRDefault="007445A6" w:rsidP="007445A6">
      <w:pPr>
        <w:pStyle w:val="NoSpacing"/>
      </w:pPr>
      <w:r>
        <w:tab/>
      </w:r>
      <w:r>
        <w:tab/>
        <w:t>close the file to store the changes;;</w:t>
      </w:r>
    </w:p>
    <w:p w14:paraId="58073839" w14:textId="77777777" w:rsidR="007445A6" w:rsidRDefault="007445A6" w:rsidP="007445A6">
      <w:pPr>
        <w:pStyle w:val="NoSpacing"/>
      </w:pPr>
      <w:r>
        <w:tab/>
        <w:t>}</w:t>
      </w:r>
    </w:p>
    <w:p w14:paraId="2804D43A" w14:textId="77777777" w:rsidR="007445A6" w:rsidRDefault="007445A6" w:rsidP="007445A6">
      <w:pPr>
        <w:pStyle w:val="NoSpacing"/>
      </w:pPr>
    </w:p>
    <w:p w14:paraId="5C4E6FAA" w14:textId="77777777" w:rsidR="007445A6" w:rsidRDefault="007445A6" w:rsidP="007445A6">
      <w:pPr>
        <w:pStyle w:val="NoSpacing"/>
      </w:pPr>
      <w:r>
        <w:t>warningControl():</w:t>
      </w:r>
    </w:p>
    <w:p w14:paraId="481EA83F" w14:textId="77777777" w:rsidR="007445A6" w:rsidRDefault="007445A6" w:rsidP="007445A6">
      <w:pPr>
        <w:pStyle w:val="NoSpacing"/>
      </w:pPr>
      <w:r>
        <w:tab/>
        <w:t>if(sitting-too-long warning is set)</w:t>
      </w:r>
    </w:p>
    <w:p w14:paraId="5B294A68" w14:textId="77777777" w:rsidR="007445A6" w:rsidRDefault="007445A6" w:rsidP="007445A6">
      <w:pPr>
        <w:pStyle w:val="NoSpacing"/>
      </w:pPr>
      <w:r>
        <w:tab/>
      </w:r>
      <w:r>
        <w:tab/>
        <w:t>set sitting-too-long warning LED to turn on;</w:t>
      </w:r>
    </w:p>
    <w:p w14:paraId="5A186999" w14:textId="77777777" w:rsidR="007445A6" w:rsidRDefault="007445A6" w:rsidP="007445A6">
      <w:pPr>
        <w:pStyle w:val="NoSpacing"/>
      </w:pPr>
      <w:r>
        <w:tab/>
        <w:t>else</w:t>
      </w:r>
    </w:p>
    <w:p w14:paraId="7597E90C" w14:textId="77777777" w:rsidR="007445A6" w:rsidRDefault="007445A6" w:rsidP="007445A6">
      <w:pPr>
        <w:pStyle w:val="NoSpacing"/>
      </w:pPr>
      <w:r>
        <w:tab/>
      </w:r>
      <w:r>
        <w:tab/>
        <w:t>turn off the sitting-too-long warning LED;</w:t>
      </w:r>
    </w:p>
    <w:p w14:paraId="5FD462B9" w14:textId="77777777" w:rsidR="007445A6" w:rsidRDefault="007445A6" w:rsidP="007445A6">
      <w:pPr>
        <w:pStyle w:val="NoSpacing"/>
      </w:pPr>
      <w:r>
        <w:tab/>
      </w:r>
    </w:p>
    <w:p w14:paraId="71DC4CAA" w14:textId="77777777" w:rsidR="007445A6" w:rsidRDefault="007445A6" w:rsidP="007445A6">
      <w:pPr>
        <w:pStyle w:val="NoSpacing"/>
      </w:pPr>
      <w:r>
        <w:tab/>
        <w:t>if(wrong-posture warning is set)</w:t>
      </w:r>
    </w:p>
    <w:p w14:paraId="2B760075" w14:textId="77777777" w:rsidR="007445A6" w:rsidRDefault="007445A6" w:rsidP="007445A6">
      <w:pPr>
        <w:pStyle w:val="NoSpacing"/>
      </w:pPr>
      <w:r>
        <w:tab/>
      </w:r>
      <w:r>
        <w:tab/>
        <w:t>set wrong-posture warning LED to turn on;</w:t>
      </w:r>
    </w:p>
    <w:p w14:paraId="68FC5527" w14:textId="77777777" w:rsidR="007445A6" w:rsidRDefault="007445A6" w:rsidP="007445A6">
      <w:pPr>
        <w:pStyle w:val="NoSpacing"/>
      </w:pPr>
      <w:r>
        <w:tab/>
        <w:t>else</w:t>
      </w:r>
    </w:p>
    <w:p w14:paraId="335BB267" w14:textId="77777777" w:rsidR="007445A6" w:rsidRDefault="007445A6" w:rsidP="007445A6">
      <w:pPr>
        <w:pStyle w:val="NoSpacing"/>
      </w:pPr>
      <w:r>
        <w:tab/>
      </w:r>
      <w:r>
        <w:tab/>
        <w:t>turn off the wrong-posture warning LED;</w:t>
      </w:r>
    </w:p>
    <w:p w14:paraId="5FD7EF36" w14:textId="77777777" w:rsidR="007445A6" w:rsidRDefault="007445A6" w:rsidP="007445A6">
      <w:pPr>
        <w:pStyle w:val="NoSpacing"/>
      </w:pPr>
      <w:r>
        <w:tab/>
      </w:r>
      <w:r>
        <w:tab/>
      </w:r>
    </w:p>
    <w:p w14:paraId="7A00C3A1" w14:textId="77777777" w:rsidR="007445A6" w:rsidRDefault="007445A6" w:rsidP="007445A6">
      <w:pPr>
        <w:pStyle w:val="NoSpacing"/>
      </w:pPr>
      <w:r>
        <w:t>wifiserver():</w:t>
      </w:r>
    </w:p>
    <w:p w14:paraId="0A5DEF9A" w14:textId="77777777" w:rsidR="007445A6" w:rsidRDefault="007445A6" w:rsidP="007445A6">
      <w:pPr>
        <w:pStyle w:val="NoSpacing"/>
      </w:pPr>
      <w:r>
        <w:tab/>
        <w:t>if(there's a client request on HTTP server){</w:t>
      </w:r>
    </w:p>
    <w:p w14:paraId="50BDA104" w14:textId="77777777" w:rsidR="007445A6" w:rsidRDefault="007445A6" w:rsidP="007445A6">
      <w:pPr>
        <w:pStyle w:val="NoSpacing"/>
      </w:pPr>
      <w:r>
        <w:tab/>
      </w:r>
      <w:r>
        <w:tab/>
        <w:t>scan each line of the client's request:</w:t>
      </w:r>
    </w:p>
    <w:p w14:paraId="15D6E787" w14:textId="77777777" w:rsidR="007445A6" w:rsidRDefault="007445A6" w:rsidP="007445A6">
      <w:pPr>
        <w:pStyle w:val="NoSpacing"/>
      </w:pPr>
      <w:r>
        <w:tab/>
      </w:r>
      <w:r>
        <w:tab/>
      </w:r>
      <w:r>
        <w:tab/>
        <w:t>if(current line is at the end of HTTP request header)</w:t>
      </w:r>
    </w:p>
    <w:p w14:paraId="707CEE0C" w14:textId="77777777" w:rsidR="007445A6" w:rsidRDefault="007445A6" w:rsidP="007445A6">
      <w:pPr>
        <w:pStyle w:val="NoSpacing"/>
      </w:pPr>
      <w:r>
        <w:tab/>
      </w:r>
      <w:r>
        <w:tab/>
      </w:r>
      <w:r>
        <w:tab/>
      </w:r>
      <w:r>
        <w:tab/>
        <w:t>send standard HTTP respond header to client; //**HTTP/1.1 200 OK</w:t>
      </w:r>
    </w:p>
    <w:p w14:paraId="03C5318F" w14:textId="77777777" w:rsidR="007445A6" w:rsidRDefault="007445A6" w:rsidP="007445A6">
      <w:pPr>
        <w:pStyle w:val="NoSpacing"/>
      </w:pPr>
      <w:r>
        <w:tab/>
      </w:r>
      <w:r>
        <w:tab/>
      </w:r>
      <w:r>
        <w:tab/>
      </w:r>
      <w:r>
        <w:tab/>
      </w:r>
      <w:r>
        <w:tab/>
      </w:r>
      <w:r>
        <w:tab/>
      </w:r>
      <w:r>
        <w:tab/>
      </w:r>
      <w:r>
        <w:tab/>
      </w:r>
      <w:r>
        <w:tab/>
      </w:r>
      <w:r>
        <w:tab/>
      </w:r>
      <w:r>
        <w:tab/>
      </w:r>
      <w:r>
        <w:tab/>
      </w:r>
      <w:r>
        <w:tab/>
      </w:r>
      <w:r>
        <w:tab/>
      </w:r>
      <w:r>
        <w:tab/>
        <w:t xml:space="preserve"> //**Content-type:text/html</w:t>
      </w:r>
    </w:p>
    <w:p w14:paraId="3F0ADD57" w14:textId="77777777" w:rsidR="007445A6" w:rsidRDefault="007445A6" w:rsidP="007445A6">
      <w:pPr>
        <w:pStyle w:val="NoSpacing"/>
      </w:pPr>
      <w:r>
        <w:tab/>
      </w:r>
      <w:r>
        <w:tab/>
      </w:r>
      <w:r>
        <w:tab/>
      </w:r>
      <w:r>
        <w:tab/>
      </w:r>
      <w:r>
        <w:tab/>
      </w:r>
      <w:r>
        <w:tab/>
      </w:r>
      <w:r>
        <w:tab/>
      </w:r>
      <w:r>
        <w:tab/>
      </w:r>
      <w:r>
        <w:tab/>
      </w:r>
      <w:r>
        <w:tab/>
      </w:r>
      <w:r>
        <w:tab/>
      </w:r>
      <w:r>
        <w:tab/>
      </w:r>
      <w:r>
        <w:tab/>
      </w:r>
      <w:r>
        <w:tab/>
      </w:r>
      <w:r>
        <w:tab/>
        <w:t xml:space="preserve"> //(and two blank lines)</w:t>
      </w:r>
    </w:p>
    <w:p w14:paraId="1EDA3AC2" w14:textId="77777777" w:rsidR="007445A6" w:rsidRDefault="007445A6" w:rsidP="007445A6">
      <w:pPr>
        <w:pStyle w:val="NoSpacing"/>
      </w:pPr>
      <w:r>
        <w:tab/>
      </w:r>
      <w:r>
        <w:tab/>
      </w:r>
      <w:r>
        <w:tab/>
      </w:r>
      <w:r>
        <w:tab/>
        <w:t>print the body of the HTML interface page</w:t>
      </w:r>
    </w:p>
    <w:p w14:paraId="350CEA63" w14:textId="77777777" w:rsidR="007445A6" w:rsidRDefault="007445A6" w:rsidP="007445A6">
      <w:pPr>
        <w:pStyle w:val="NoSpacing"/>
      </w:pPr>
      <w:r>
        <w:tab/>
      </w:r>
      <w:r>
        <w:tab/>
      </w:r>
      <w:r>
        <w:tab/>
      </w:r>
      <w:r>
        <w:tab/>
      </w:r>
      <w:r>
        <w:tab/>
        <w:t>according to the current parameter of the system;</w:t>
      </w:r>
    </w:p>
    <w:p w14:paraId="4B889D7F" w14:textId="77777777" w:rsidR="007445A6" w:rsidRDefault="007445A6" w:rsidP="007445A6">
      <w:pPr>
        <w:pStyle w:val="NoSpacing"/>
      </w:pPr>
      <w:r>
        <w:tab/>
      </w:r>
      <w:r>
        <w:tab/>
      </w:r>
      <w:r>
        <w:tab/>
        <w:t>if(client hits a button on the web interface)</w:t>
      </w:r>
    </w:p>
    <w:p w14:paraId="530F008E" w14:textId="77777777" w:rsidR="007445A6" w:rsidRDefault="007445A6" w:rsidP="007445A6">
      <w:pPr>
        <w:pStyle w:val="NoSpacing"/>
      </w:pPr>
      <w:r>
        <w:tab/>
      </w:r>
      <w:r>
        <w:tab/>
      </w:r>
      <w:r>
        <w:tab/>
      </w:r>
      <w:r>
        <w:tab/>
        <w:t xml:space="preserve">change parameters or </w:t>
      </w:r>
      <w:r>
        <w:rPr>
          <w:rFonts w:eastAsia="SimSun" w:hint="eastAsia"/>
        </w:rPr>
        <w:t>|</w:t>
      </w:r>
      <w:r>
        <w:rPr>
          <w:rFonts w:eastAsia="SimSun" w:hint="eastAsia"/>
        </w:rPr>
        <w:br/>
        <w:t xml:space="preserve">                </w:t>
      </w:r>
      <w:r>
        <w:t>set posture according to the button;</w:t>
      </w:r>
      <w:r>
        <w:tab/>
      </w:r>
    </w:p>
    <w:p w14:paraId="01952540" w14:textId="77777777" w:rsidR="007445A6" w:rsidRDefault="007445A6" w:rsidP="007445A6">
      <w:pPr>
        <w:pStyle w:val="NoSpacing"/>
      </w:pPr>
      <w:r>
        <w:tab/>
        <w:t>}</w:t>
      </w:r>
    </w:p>
    <w:p w14:paraId="51C2BDAC" w14:textId="77777777" w:rsidR="007445A6" w:rsidRDefault="007445A6" w:rsidP="007445A6">
      <w:pPr>
        <w:pStyle w:val="NoSpacing"/>
      </w:pPr>
      <w:r>
        <w:lastRenderedPageBreak/>
        <w:tab/>
        <w:t>disconnect client's connection;</w:t>
      </w:r>
    </w:p>
    <w:p w14:paraId="36F35CE2" w14:textId="77777777" w:rsidR="007445A6" w:rsidRDefault="007445A6" w:rsidP="007445A6">
      <w:pPr>
        <w:pStyle w:val="NoSpacing"/>
      </w:pPr>
      <w:r>
        <w:tab/>
        <w:t>send debug info to serial terminal;</w:t>
      </w:r>
    </w:p>
    <w:p w14:paraId="313F1089" w14:textId="77777777" w:rsidR="007445A6" w:rsidRPr="00151984" w:rsidRDefault="007445A6" w:rsidP="007445A6">
      <w:pPr>
        <w:pStyle w:val="NoSpacing"/>
      </w:pPr>
      <w:r>
        <w:tab/>
      </w:r>
    </w:p>
    <w:p w14:paraId="5B6A27B7" w14:textId="77777777" w:rsidR="007445A6" w:rsidRDefault="007445A6" w:rsidP="007445A6">
      <w:pPr>
        <w:pStyle w:val="Heading2"/>
        <w:rPr>
          <w:rFonts w:eastAsia="SimSun"/>
        </w:rPr>
      </w:pPr>
      <w:bookmarkStart w:id="40" w:name="_Toc414372721"/>
      <w:r>
        <w:rPr>
          <w:rFonts w:eastAsia="SimSun" w:hint="eastAsia"/>
        </w:rPr>
        <w:t>(2)Touchscreen UI subsystem</w:t>
      </w:r>
      <w:bookmarkEnd w:id="40"/>
    </w:p>
    <w:p w14:paraId="1282906B" w14:textId="77777777" w:rsidR="007445A6" w:rsidRDefault="007445A6" w:rsidP="007445A6">
      <w:pPr>
        <w:pStyle w:val="NoSpacing"/>
      </w:pPr>
      <w:r>
        <w:t>Setup:</w:t>
      </w:r>
    </w:p>
    <w:p w14:paraId="35EB12CB" w14:textId="77777777" w:rsidR="007445A6" w:rsidRDefault="007445A6" w:rsidP="007445A6">
      <w:pPr>
        <w:pStyle w:val="NoSpacing"/>
      </w:pPr>
      <w:r>
        <w:tab/>
        <w:t>setup touchscreen;</w:t>
      </w:r>
    </w:p>
    <w:p w14:paraId="163CB8E2" w14:textId="77777777" w:rsidR="007445A6" w:rsidRDefault="007445A6" w:rsidP="007445A6">
      <w:pPr>
        <w:pStyle w:val="NoSpacing"/>
      </w:pPr>
      <w:r>
        <w:tab/>
        <w:t>setup I2C as slave;</w:t>
      </w:r>
    </w:p>
    <w:p w14:paraId="328D865A" w14:textId="77777777" w:rsidR="007445A6" w:rsidRDefault="007445A6" w:rsidP="007445A6">
      <w:pPr>
        <w:pStyle w:val="NoSpacing"/>
      </w:pPr>
      <w:r>
        <w:tab/>
        <w:t>setup serial debug terminal;</w:t>
      </w:r>
    </w:p>
    <w:p w14:paraId="7A67F2C6" w14:textId="77777777" w:rsidR="007445A6" w:rsidRDefault="007445A6" w:rsidP="007445A6">
      <w:pPr>
        <w:pStyle w:val="NoSpacing"/>
      </w:pPr>
      <w:r>
        <w:tab/>
        <w:t>setup I2C interrupts;</w:t>
      </w:r>
    </w:p>
    <w:p w14:paraId="00D98C19" w14:textId="77777777" w:rsidR="007445A6" w:rsidRDefault="007445A6" w:rsidP="007445A6">
      <w:pPr>
        <w:pStyle w:val="NoSpacing"/>
      </w:pPr>
    </w:p>
    <w:p w14:paraId="34E0396E" w14:textId="77777777" w:rsidR="007445A6" w:rsidRDefault="007445A6" w:rsidP="007445A6">
      <w:pPr>
        <w:pStyle w:val="NoSpacing"/>
      </w:pPr>
      <w:r>
        <w:t>main-loop:</w:t>
      </w:r>
    </w:p>
    <w:p w14:paraId="1907FA18" w14:textId="77777777" w:rsidR="007445A6" w:rsidRDefault="007445A6" w:rsidP="007445A6">
      <w:pPr>
        <w:pStyle w:val="NoSpacing"/>
      </w:pPr>
      <w:r>
        <w:tab/>
        <w:t>switch(currentpage)</w:t>
      </w:r>
    </w:p>
    <w:p w14:paraId="6212347C" w14:textId="77777777" w:rsidR="007445A6" w:rsidRDefault="007445A6" w:rsidP="007445A6">
      <w:pPr>
        <w:pStyle w:val="NoSpacing"/>
      </w:pPr>
      <w:r>
        <w:tab/>
      </w:r>
      <w:r>
        <w:tab/>
        <w:t>case 1: PageOne();</w:t>
      </w:r>
    </w:p>
    <w:p w14:paraId="6F745F5C" w14:textId="77777777" w:rsidR="007445A6" w:rsidRDefault="007445A6" w:rsidP="007445A6">
      <w:pPr>
        <w:pStyle w:val="NoSpacing"/>
      </w:pPr>
      <w:r>
        <w:tab/>
      </w:r>
      <w:r>
        <w:tab/>
        <w:t>case 2: PageTwo();</w:t>
      </w:r>
    </w:p>
    <w:p w14:paraId="5E7B3A91" w14:textId="77777777" w:rsidR="007445A6" w:rsidRDefault="007445A6" w:rsidP="007445A6">
      <w:pPr>
        <w:pStyle w:val="NoSpacing"/>
      </w:pPr>
      <w:r>
        <w:tab/>
      </w:r>
      <w:r>
        <w:tab/>
        <w:t>case 3: PageThree();</w:t>
      </w:r>
    </w:p>
    <w:p w14:paraId="3882A71D" w14:textId="77777777" w:rsidR="007445A6" w:rsidRDefault="007445A6" w:rsidP="007445A6">
      <w:pPr>
        <w:pStyle w:val="NoSpacing"/>
      </w:pPr>
    </w:p>
    <w:p w14:paraId="0751E698" w14:textId="77777777" w:rsidR="007445A6" w:rsidRDefault="007445A6" w:rsidP="007445A6">
      <w:pPr>
        <w:pStyle w:val="NoSpacing"/>
      </w:pPr>
      <w:r>
        <w:t>PageOne(): //system control</w:t>
      </w:r>
    </w:p>
    <w:p w14:paraId="6C080DA3" w14:textId="77777777" w:rsidR="007445A6" w:rsidRDefault="007445A6" w:rsidP="007445A6">
      <w:pPr>
        <w:pStyle w:val="NoSpacing"/>
      </w:pPr>
      <w:r>
        <w:tab/>
        <w:t>draw the interface on the touchscreen accroding to previous received</w:t>
      </w:r>
    </w:p>
    <w:p w14:paraId="0C001DCE" w14:textId="77777777" w:rsidR="007445A6" w:rsidRDefault="007445A6" w:rsidP="007445A6">
      <w:pPr>
        <w:pStyle w:val="NoSpacing"/>
      </w:pPr>
      <w:r>
        <w:tab/>
        <w:t>paramaters from Master;</w:t>
      </w:r>
    </w:p>
    <w:p w14:paraId="7B841769" w14:textId="77777777" w:rsidR="007445A6" w:rsidRDefault="007445A6" w:rsidP="007445A6">
      <w:pPr>
        <w:pStyle w:val="NoSpacing"/>
      </w:pPr>
      <w:r>
        <w:tab/>
        <w:t>print the IP address of the Webserver;</w:t>
      </w:r>
    </w:p>
    <w:p w14:paraId="15832476" w14:textId="77777777" w:rsidR="007445A6" w:rsidRDefault="007445A6" w:rsidP="007445A6">
      <w:pPr>
        <w:pStyle w:val="NoSpacing"/>
      </w:pPr>
    </w:p>
    <w:p w14:paraId="631A8C85" w14:textId="77777777" w:rsidR="007445A6" w:rsidRDefault="007445A6" w:rsidP="007445A6">
      <w:pPr>
        <w:pStyle w:val="NoSpacing"/>
      </w:pPr>
      <w:r>
        <w:t>PageTwo(): // the heat map</w:t>
      </w:r>
    </w:p>
    <w:p w14:paraId="0C8DB95D" w14:textId="77777777" w:rsidR="007445A6" w:rsidRDefault="007445A6" w:rsidP="007445A6">
      <w:pPr>
        <w:pStyle w:val="NoSpacing"/>
      </w:pPr>
      <w:r>
        <w:tab/>
        <w:t>draw the heat map interface according to previous received</w:t>
      </w:r>
    </w:p>
    <w:p w14:paraId="340CDF9B" w14:textId="77777777" w:rsidR="007445A6" w:rsidRDefault="007445A6" w:rsidP="007445A6">
      <w:pPr>
        <w:pStyle w:val="NoSpacing"/>
      </w:pPr>
      <w:r>
        <w:tab/>
        <w:t>sensor data;</w:t>
      </w:r>
    </w:p>
    <w:p w14:paraId="6CEB0756" w14:textId="77777777" w:rsidR="007445A6" w:rsidRDefault="007445A6" w:rsidP="007445A6">
      <w:pPr>
        <w:pStyle w:val="NoSpacing"/>
      </w:pPr>
    </w:p>
    <w:p w14:paraId="0F8559C4" w14:textId="77777777" w:rsidR="007445A6" w:rsidRDefault="007445A6" w:rsidP="007445A6">
      <w:pPr>
        <w:pStyle w:val="NoSpacing"/>
      </w:pPr>
      <w:r>
        <w:t>PageThree(): //the game</w:t>
      </w:r>
    </w:p>
    <w:p w14:paraId="09D180DC" w14:textId="77777777" w:rsidR="007445A6" w:rsidRDefault="007445A6" w:rsidP="007445A6">
      <w:pPr>
        <w:pStyle w:val="NoSpacing"/>
      </w:pPr>
      <w:r>
        <w:tab/>
        <w:t>if(red is not generated yet)</w:t>
      </w:r>
    </w:p>
    <w:p w14:paraId="4549246E" w14:textId="77777777" w:rsidR="007445A6" w:rsidRDefault="007445A6" w:rsidP="007445A6">
      <w:pPr>
        <w:pStyle w:val="NoSpacing"/>
      </w:pPr>
      <w:r>
        <w:tab/>
      </w:r>
      <w:r>
        <w:tab/>
        <w:t>generate a red dot on screen, randomly;</w:t>
      </w:r>
    </w:p>
    <w:p w14:paraId="220765C2" w14:textId="77777777" w:rsidR="007445A6" w:rsidRDefault="007445A6" w:rsidP="007445A6">
      <w:pPr>
        <w:pStyle w:val="NoSpacing"/>
      </w:pPr>
      <w:r>
        <w:tab/>
        <w:t>if(sensor data is showing a lean)</w:t>
      </w:r>
    </w:p>
    <w:p w14:paraId="10D77622" w14:textId="77777777" w:rsidR="007445A6" w:rsidRDefault="007445A6" w:rsidP="007445A6">
      <w:pPr>
        <w:pStyle w:val="NoSpacing"/>
      </w:pPr>
      <w:r>
        <w:tab/>
      </w:r>
      <w:r>
        <w:tab/>
        <w:t>calculate where to lean;</w:t>
      </w:r>
    </w:p>
    <w:p w14:paraId="34DBA1BC" w14:textId="77777777" w:rsidR="007445A6" w:rsidRDefault="007445A6" w:rsidP="007445A6">
      <w:pPr>
        <w:pStyle w:val="NoSpacing"/>
      </w:pPr>
      <w:r>
        <w:tab/>
      </w:r>
      <w:r>
        <w:tab/>
        <w:t>move the blue dot</w:t>
      </w:r>
    </w:p>
    <w:p w14:paraId="68D889A7" w14:textId="77777777" w:rsidR="007445A6" w:rsidRDefault="007445A6" w:rsidP="007445A6">
      <w:pPr>
        <w:pStyle w:val="NoSpacing"/>
      </w:pPr>
      <w:r>
        <w:tab/>
        <w:t>if(blue dot reaches dot)</w:t>
      </w:r>
    </w:p>
    <w:p w14:paraId="5625BC22" w14:textId="77777777" w:rsidR="007445A6" w:rsidRDefault="007445A6" w:rsidP="007445A6">
      <w:pPr>
        <w:pStyle w:val="NoSpacing"/>
      </w:pPr>
      <w:r>
        <w:tab/>
      </w:r>
      <w:r>
        <w:tab/>
        <w:t>erase red dot;</w:t>
      </w:r>
    </w:p>
    <w:p w14:paraId="00AF56D9" w14:textId="77777777" w:rsidR="007445A6" w:rsidRDefault="007445A6" w:rsidP="007445A6">
      <w:pPr>
        <w:pStyle w:val="NoSpacing"/>
      </w:pPr>
      <w:r>
        <w:tab/>
      </w:r>
      <w:r>
        <w:tab/>
        <w:t>score+1;</w:t>
      </w:r>
    </w:p>
    <w:p w14:paraId="61A364EC" w14:textId="77777777" w:rsidR="007445A6" w:rsidRDefault="007445A6" w:rsidP="007445A6">
      <w:pPr>
        <w:pStyle w:val="NoSpacing"/>
      </w:pPr>
      <w:r>
        <w:tab/>
      </w:r>
      <w:r>
        <w:tab/>
        <w:t>generate a new red dot randomly;</w:t>
      </w:r>
    </w:p>
    <w:p w14:paraId="5463A460" w14:textId="77777777" w:rsidR="007445A6" w:rsidRDefault="007445A6" w:rsidP="007445A6">
      <w:pPr>
        <w:pStyle w:val="NoSpacing"/>
      </w:pPr>
      <w:r>
        <w:tab/>
        <w:t>if(reset button is pressed)</w:t>
      </w:r>
    </w:p>
    <w:p w14:paraId="0DA5D8BC" w14:textId="77777777" w:rsidR="007445A6" w:rsidRDefault="007445A6" w:rsidP="007445A6">
      <w:pPr>
        <w:pStyle w:val="NoSpacing"/>
      </w:pPr>
      <w:r>
        <w:tab/>
      </w:r>
      <w:r>
        <w:tab/>
        <w:t>reset score;</w:t>
      </w:r>
    </w:p>
    <w:p w14:paraId="2E786051" w14:textId="77777777" w:rsidR="007445A6" w:rsidRDefault="007445A6" w:rsidP="007445A6">
      <w:pPr>
        <w:pStyle w:val="NoSpacing"/>
      </w:pPr>
      <w:r>
        <w:tab/>
      </w:r>
      <w:r>
        <w:tab/>
        <w:t>erase red dot;</w:t>
      </w:r>
    </w:p>
    <w:p w14:paraId="5B13C9DB" w14:textId="77777777" w:rsidR="007445A6" w:rsidRDefault="007445A6" w:rsidP="007445A6">
      <w:pPr>
        <w:pStyle w:val="NoSpacing"/>
      </w:pPr>
      <w:r>
        <w:tab/>
        <w:t>draw reset button;</w:t>
      </w:r>
    </w:p>
    <w:p w14:paraId="2133CCDF" w14:textId="77777777" w:rsidR="007445A6" w:rsidRDefault="007445A6" w:rsidP="007445A6">
      <w:pPr>
        <w:pStyle w:val="NoSpacing"/>
      </w:pPr>
    </w:p>
    <w:p w14:paraId="5B475995" w14:textId="77777777" w:rsidR="007445A6" w:rsidRDefault="007445A6" w:rsidP="007445A6">
      <w:pPr>
        <w:pStyle w:val="NoSpacing"/>
      </w:pPr>
      <w:r>
        <w:t>I2C request Interrupt:</w:t>
      </w:r>
    </w:p>
    <w:p w14:paraId="5B448969" w14:textId="77777777" w:rsidR="007445A6" w:rsidRDefault="007445A6" w:rsidP="007445A6">
      <w:pPr>
        <w:pStyle w:val="NoSpacing"/>
      </w:pPr>
      <w:r>
        <w:tab/>
        <w:t>if(request parameters)</w:t>
      </w:r>
    </w:p>
    <w:p w14:paraId="6F586AA4" w14:textId="77777777" w:rsidR="007445A6" w:rsidRDefault="007445A6" w:rsidP="007445A6">
      <w:pPr>
        <w:pStyle w:val="NoSpacing"/>
      </w:pPr>
      <w:r>
        <w:tab/>
      </w:r>
      <w:r>
        <w:tab/>
        <w:t>send parameters;</w:t>
      </w:r>
    </w:p>
    <w:p w14:paraId="2E000C31" w14:textId="77777777" w:rsidR="007445A6" w:rsidRDefault="007445A6" w:rsidP="007445A6">
      <w:pPr>
        <w:pStyle w:val="NoSpacing"/>
      </w:pPr>
      <w:r>
        <w:tab/>
        <w:t>if(request whichpage)</w:t>
      </w:r>
    </w:p>
    <w:p w14:paraId="52E07BF5" w14:textId="77777777" w:rsidR="007445A6" w:rsidRDefault="007445A6" w:rsidP="007445A6">
      <w:pPr>
        <w:pStyle w:val="NoSpacing"/>
      </w:pPr>
      <w:r>
        <w:tab/>
      </w:r>
      <w:r>
        <w:tab/>
        <w:t>send whichpage;</w:t>
      </w:r>
    </w:p>
    <w:p w14:paraId="09003CC6" w14:textId="77777777" w:rsidR="007445A6" w:rsidRDefault="007445A6" w:rsidP="007445A6">
      <w:pPr>
        <w:pStyle w:val="NoSpacing"/>
      </w:pPr>
    </w:p>
    <w:p w14:paraId="69283871" w14:textId="77777777" w:rsidR="007445A6" w:rsidRDefault="007445A6" w:rsidP="007445A6">
      <w:pPr>
        <w:pStyle w:val="NoSpacing"/>
      </w:pPr>
      <w:r>
        <w:t>I2C receive Interrupt:</w:t>
      </w:r>
    </w:p>
    <w:p w14:paraId="470A2FF3" w14:textId="77777777" w:rsidR="007445A6" w:rsidRDefault="007445A6" w:rsidP="007445A6">
      <w:pPr>
        <w:pStyle w:val="NoSpacing"/>
      </w:pPr>
      <w:r>
        <w:tab/>
        <w:t>if(it's parameters)</w:t>
      </w:r>
    </w:p>
    <w:p w14:paraId="6CDE6281" w14:textId="77777777" w:rsidR="007445A6" w:rsidRDefault="007445A6" w:rsidP="007445A6">
      <w:pPr>
        <w:pStyle w:val="NoSpacing"/>
      </w:pPr>
      <w:r>
        <w:tab/>
      </w:r>
      <w:r>
        <w:tab/>
        <w:t>receive and update parameters;</w:t>
      </w:r>
    </w:p>
    <w:p w14:paraId="2A75D7EA" w14:textId="77777777" w:rsidR="007445A6" w:rsidRDefault="007445A6" w:rsidP="007445A6">
      <w:pPr>
        <w:pStyle w:val="NoSpacing"/>
      </w:pPr>
      <w:r>
        <w:lastRenderedPageBreak/>
        <w:tab/>
        <w:t>if(it's IP)</w:t>
      </w:r>
    </w:p>
    <w:p w14:paraId="05E8F8F7" w14:textId="77777777" w:rsidR="007445A6" w:rsidRDefault="007445A6" w:rsidP="007445A6">
      <w:pPr>
        <w:pStyle w:val="NoSpacing"/>
      </w:pPr>
      <w:r>
        <w:tab/>
      </w:r>
      <w:r>
        <w:tab/>
        <w:t>receive and update IP;</w:t>
      </w:r>
    </w:p>
    <w:p w14:paraId="55A3BDBF" w14:textId="77777777" w:rsidR="007445A6" w:rsidRDefault="007445A6" w:rsidP="007445A6">
      <w:pPr>
        <w:pStyle w:val="NoSpacing"/>
      </w:pPr>
      <w:r>
        <w:tab/>
        <w:t>if(it's sensor data)</w:t>
      </w:r>
    </w:p>
    <w:p w14:paraId="05B33410" w14:textId="77777777" w:rsidR="007445A6" w:rsidRDefault="007445A6" w:rsidP="007445A6">
      <w:pPr>
        <w:pStyle w:val="NoSpacing"/>
        <w:rPr>
          <w:rFonts w:eastAsia="SimSun"/>
        </w:rPr>
      </w:pPr>
      <w:r>
        <w:tab/>
      </w:r>
      <w:r>
        <w:tab/>
        <w:t>receive and update sensor data;</w:t>
      </w:r>
    </w:p>
    <w:p w14:paraId="46E0FDF6" w14:textId="77777777" w:rsidR="007445A6" w:rsidRPr="007445A6" w:rsidRDefault="007445A6" w:rsidP="007445A6">
      <w:pPr>
        <w:pStyle w:val="NoSpacing"/>
        <w:rPr>
          <w:rFonts w:eastAsia="SimSun"/>
        </w:rPr>
      </w:pPr>
    </w:p>
    <w:p w14:paraId="407BB064" w14:textId="77777777" w:rsidR="007445A6" w:rsidRDefault="007445A6" w:rsidP="007445A6">
      <w:pPr>
        <w:pStyle w:val="Heading2"/>
        <w:rPr>
          <w:rFonts w:eastAsia="SimSun"/>
        </w:rPr>
      </w:pPr>
      <w:bookmarkStart w:id="41" w:name="_Toc414372722"/>
      <w:r>
        <w:rPr>
          <w:rFonts w:eastAsia="SimSun" w:hint="eastAsia"/>
        </w:rPr>
        <w:t>(3)</w:t>
      </w:r>
      <w:r w:rsidRPr="00695204">
        <w:t xml:space="preserve"> </w:t>
      </w:r>
      <w:r w:rsidRPr="00695204">
        <w:rPr>
          <w:rFonts w:eastAsia="SimSun"/>
        </w:rPr>
        <w:t>Sensor-subsy</w:t>
      </w:r>
      <w:r>
        <w:rPr>
          <w:rFonts w:eastAsia="SimSun" w:hint="eastAsia"/>
        </w:rPr>
        <w:t>s</w:t>
      </w:r>
      <w:r w:rsidRPr="00695204">
        <w:rPr>
          <w:rFonts w:eastAsia="SimSun"/>
        </w:rPr>
        <w:t>tem</w:t>
      </w:r>
      <w:bookmarkEnd w:id="41"/>
    </w:p>
    <w:p w14:paraId="642AC6FD" w14:textId="77777777" w:rsidR="007445A6" w:rsidRDefault="007445A6" w:rsidP="007445A6">
      <w:pPr>
        <w:pStyle w:val="NoSpacing"/>
      </w:pPr>
      <w:r>
        <w:t>Setup:</w:t>
      </w:r>
    </w:p>
    <w:p w14:paraId="5820CFDF" w14:textId="77777777" w:rsidR="007445A6" w:rsidRDefault="007445A6" w:rsidP="007445A6">
      <w:pPr>
        <w:pStyle w:val="NoSpacing"/>
      </w:pPr>
      <w:r>
        <w:tab/>
        <w:t>set the systemclock up;</w:t>
      </w:r>
    </w:p>
    <w:p w14:paraId="7DD3706E" w14:textId="77777777" w:rsidR="007445A6" w:rsidRDefault="007445A6" w:rsidP="007445A6">
      <w:pPr>
        <w:pStyle w:val="NoSpacing"/>
      </w:pPr>
      <w:r>
        <w:tab/>
        <w:t>set 4 ADCs up;</w:t>
      </w:r>
    </w:p>
    <w:p w14:paraId="338D24AC" w14:textId="77777777" w:rsidR="007445A6" w:rsidRDefault="007445A6" w:rsidP="007445A6">
      <w:pPr>
        <w:pStyle w:val="NoSpacing"/>
      </w:pPr>
      <w:r>
        <w:tab/>
        <w:t>set up I2C as slave;</w:t>
      </w:r>
    </w:p>
    <w:p w14:paraId="48C4A5F0" w14:textId="77777777" w:rsidR="007445A6" w:rsidRDefault="007445A6" w:rsidP="007445A6">
      <w:pPr>
        <w:pStyle w:val="NoSpacing"/>
      </w:pPr>
    </w:p>
    <w:p w14:paraId="3B1EBEA8" w14:textId="77777777" w:rsidR="007445A6" w:rsidRDefault="007445A6" w:rsidP="007445A6">
      <w:pPr>
        <w:pStyle w:val="NoSpacing"/>
      </w:pPr>
      <w:r>
        <w:t>Main-loop:</w:t>
      </w:r>
    </w:p>
    <w:p w14:paraId="2584FE09" w14:textId="77777777" w:rsidR="007445A6" w:rsidRDefault="007445A6" w:rsidP="007445A6">
      <w:pPr>
        <w:pStyle w:val="NoSpacing"/>
      </w:pPr>
      <w:r>
        <w:tab/>
        <w:t>delay(30 instruction cycles);</w:t>
      </w:r>
    </w:p>
    <w:p w14:paraId="7A127249" w14:textId="77777777" w:rsidR="007445A6" w:rsidRDefault="007445A6" w:rsidP="007445A6">
      <w:pPr>
        <w:pStyle w:val="NoSpacing"/>
      </w:pPr>
      <w:r>
        <w:tab/>
        <w:t>get all 4 ADC values;</w:t>
      </w:r>
    </w:p>
    <w:p w14:paraId="30B7649D" w14:textId="77777777" w:rsidR="007445A6" w:rsidRDefault="007445A6" w:rsidP="007445A6">
      <w:pPr>
        <w:pStyle w:val="NoSpacing"/>
      </w:pPr>
      <w:r>
        <w:tab/>
        <w:t>Store all 4 ADC values and keep the latest 30 sets of values;</w:t>
      </w:r>
    </w:p>
    <w:p w14:paraId="069BABE3" w14:textId="77777777" w:rsidR="007445A6" w:rsidRDefault="007445A6" w:rsidP="007445A6">
      <w:pPr>
        <w:pStyle w:val="NoSpacing"/>
      </w:pPr>
    </w:p>
    <w:p w14:paraId="1D1DD692" w14:textId="77777777" w:rsidR="007445A6" w:rsidRDefault="007445A6" w:rsidP="007445A6">
      <w:pPr>
        <w:pStyle w:val="NoSpacing"/>
      </w:pPr>
      <w:r>
        <w:t>I2C Request Interrupt:</w:t>
      </w:r>
    </w:p>
    <w:p w14:paraId="1CBD4DDF" w14:textId="77777777" w:rsidR="007445A6" w:rsidRDefault="007445A6" w:rsidP="007445A6">
      <w:pPr>
        <w:pStyle w:val="NoSpacing"/>
      </w:pPr>
      <w:r>
        <w:tab/>
        <w:t>Average latest 30 sets of 4 ADC values;</w:t>
      </w:r>
    </w:p>
    <w:p w14:paraId="25612BA5" w14:textId="77777777" w:rsidR="007445A6" w:rsidRDefault="007445A6" w:rsidP="007445A6">
      <w:pPr>
        <w:pStyle w:val="NoSpacing"/>
        <w:rPr>
          <w:rFonts w:eastAsia="SimSun"/>
        </w:rPr>
      </w:pPr>
      <w:r>
        <w:tab/>
        <w:t>send average values of 4 ADCs;</w:t>
      </w:r>
    </w:p>
    <w:p w14:paraId="1BD4254C" w14:textId="77777777" w:rsidR="007445A6" w:rsidRPr="007445A6" w:rsidRDefault="007445A6" w:rsidP="007445A6">
      <w:pPr>
        <w:rPr>
          <w:rFonts w:eastAsia="SimSun"/>
        </w:rPr>
      </w:pPr>
    </w:p>
    <w:p w14:paraId="34A78B9C" w14:textId="77777777" w:rsidR="00151984" w:rsidRDefault="00151984" w:rsidP="00151984">
      <w:pPr>
        <w:pStyle w:val="Heading1"/>
      </w:pPr>
      <w:bookmarkStart w:id="42" w:name="_Toc411336222"/>
      <w:bookmarkStart w:id="43" w:name="_Toc414372723"/>
      <w:r w:rsidRPr="00800F2B">
        <w:t>9. HARDWARE FACTORY COST</w:t>
      </w:r>
      <w:bookmarkEnd w:id="42"/>
      <w:bookmarkEnd w:id="43"/>
    </w:p>
    <w:tbl>
      <w:tblPr>
        <w:tblStyle w:val="TableGrid"/>
        <w:tblW w:w="0" w:type="auto"/>
        <w:jc w:val="center"/>
        <w:tblLook w:val="04A0" w:firstRow="1" w:lastRow="0" w:firstColumn="1" w:lastColumn="0" w:noHBand="0" w:noVBand="1"/>
      </w:tblPr>
      <w:tblGrid>
        <w:gridCol w:w="5598"/>
        <w:gridCol w:w="598"/>
        <w:gridCol w:w="1293"/>
      </w:tblGrid>
      <w:tr w:rsidR="00A344E2" w:rsidRPr="00F4759F" w14:paraId="5A22CD00" w14:textId="77777777" w:rsidTr="00A344E2">
        <w:trPr>
          <w:jc w:val="center"/>
        </w:trPr>
        <w:tc>
          <w:tcPr>
            <w:tcW w:w="5598" w:type="dxa"/>
          </w:tcPr>
          <w:p w14:paraId="1AA39F97" w14:textId="77777777" w:rsidR="00A344E2" w:rsidRPr="00F4759F" w:rsidRDefault="00A344E2" w:rsidP="00A344E2">
            <w:pPr>
              <w:rPr>
                <w:rFonts w:cs="Arial"/>
                <w:b/>
              </w:rPr>
            </w:pPr>
            <w:r w:rsidRPr="00F4759F">
              <w:rPr>
                <w:rFonts w:cs="Arial"/>
                <w:b/>
              </w:rPr>
              <w:t>Item</w:t>
            </w:r>
          </w:p>
        </w:tc>
        <w:tc>
          <w:tcPr>
            <w:tcW w:w="598" w:type="dxa"/>
          </w:tcPr>
          <w:p w14:paraId="122E1503" w14:textId="77777777" w:rsidR="00A344E2" w:rsidRPr="00F4759F" w:rsidRDefault="00A344E2" w:rsidP="00A344E2">
            <w:pPr>
              <w:jc w:val="right"/>
              <w:rPr>
                <w:rFonts w:cs="Arial"/>
                <w:b/>
              </w:rPr>
            </w:pPr>
            <w:r w:rsidRPr="00F4759F">
              <w:rPr>
                <w:rFonts w:cs="Arial"/>
                <w:b/>
              </w:rPr>
              <w:t>Qty</w:t>
            </w:r>
          </w:p>
        </w:tc>
        <w:tc>
          <w:tcPr>
            <w:tcW w:w="1293" w:type="dxa"/>
          </w:tcPr>
          <w:p w14:paraId="0CE8CD90" w14:textId="77777777" w:rsidR="00A344E2" w:rsidRPr="00F4759F" w:rsidRDefault="00A344E2" w:rsidP="00A344E2">
            <w:pPr>
              <w:jc w:val="right"/>
              <w:rPr>
                <w:rFonts w:cs="Arial"/>
                <w:b/>
              </w:rPr>
            </w:pPr>
            <w:r w:rsidRPr="00F4759F">
              <w:rPr>
                <w:rFonts w:cs="Arial"/>
                <w:b/>
              </w:rPr>
              <w:t>Price/Qty</w:t>
            </w:r>
          </w:p>
        </w:tc>
      </w:tr>
      <w:tr w:rsidR="00A344E2" w:rsidRPr="00F4759F" w14:paraId="58EE1AC2" w14:textId="77777777" w:rsidTr="00A344E2">
        <w:trPr>
          <w:jc w:val="center"/>
        </w:trPr>
        <w:tc>
          <w:tcPr>
            <w:tcW w:w="5598" w:type="dxa"/>
          </w:tcPr>
          <w:p w14:paraId="041F61FB" w14:textId="77777777" w:rsidR="00A344E2" w:rsidRPr="00F4759F" w:rsidRDefault="00A344E2" w:rsidP="00A344E2">
            <w:pPr>
              <w:rPr>
                <w:rFonts w:cs="Arial"/>
              </w:rPr>
            </w:pPr>
            <w:r w:rsidRPr="00F4759F">
              <w:rPr>
                <w:rFonts w:cs="Arial"/>
              </w:rPr>
              <w:t>Intel Edison Development Board</w:t>
            </w:r>
          </w:p>
        </w:tc>
        <w:tc>
          <w:tcPr>
            <w:tcW w:w="598" w:type="dxa"/>
          </w:tcPr>
          <w:p w14:paraId="42FE79A7" w14:textId="77777777" w:rsidR="00A344E2" w:rsidRPr="00F4759F" w:rsidRDefault="00A344E2" w:rsidP="00A344E2">
            <w:pPr>
              <w:jc w:val="right"/>
              <w:rPr>
                <w:rFonts w:cs="Arial"/>
              </w:rPr>
            </w:pPr>
            <w:r w:rsidRPr="00F4759F">
              <w:rPr>
                <w:rFonts w:cs="Arial"/>
              </w:rPr>
              <w:t>1</w:t>
            </w:r>
          </w:p>
        </w:tc>
        <w:tc>
          <w:tcPr>
            <w:tcW w:w="1293" w:type="dxa"/>
          </w:tcPr>
          <w:p w14:paraId="378DE099" w14:textId="77777777" w:rsidR="00A344E2" w:rsidRPr="00F4759F" w:rsidRDefault="00A344E2" w:rsidP="00A344E2">
            <w:pPr>
              <w:jc w:val="right"/>
              <w:rPr>
                <w:rFonts w:cs="Arial"/>
              </w:rPr>
            </w:pPr>
            <w:r w:rsidRPr="00F4759F">
              <w:rPr>
                <w:rFonts w:cs="Arial"/>
              </w:rPr>
              <w:t>$80.00</w:t>
            </w:r>
          </w:p>
        </w:tc>
      </w:tr>
      <w:tr w:rsidR="00A344E2" w:rsidRPr="00F4759F" w14:paraId="6FF0C482" w14:textId="77777777" w:rsidTr="00A344E2">
        <w:trPr>
          <w:jc w:val="center"/>
        </w:trPr>
        <w:tc>
          <w:tcPr>
            <w:tcW w:w="5598" w:type="dxa"/>
          </w:tcPr>
          <w:p w14:paraId="418561C3" w14:textId="77777777" w:rsidR="00A344E2" w:rsidRPr="00F4759F" w:rsidRDefault="00A344E2" w:rsidP="00A344E2">
            <w:pPr>
              <w:rPr>
                <w:rFonts w:cs="Arial"/>
              </w:rPr>
            </w:pPr>
            <w:r>
              <w:rPr>
                <w:rFonts w:cs="Arial"/>
              </w:rPr>
              <w:t>Gameduino</w:t>
            </w:r>
          </w:p>
        </w:tc>
        <w:tc>
          <w:tcPr>
            <w:tcW w:w="598" w:type="dxa"/>
          </w:tcPr>
          <w:p w14:paraId="35045526" w14:textId="77777777" w:rsidR="00A344E2" w:rsidRPr="00F4759F" w:rsidRDefault="00A344E2" w:rsidP="00A344E2">
            <w:pPr>
              <w:jc w:val="right"/>
              <w:rPr>
                <w:rFonts w:cs="Arial"/>
              </w:rPr>
            </w:pPr>
            <w:r>
              <w:rPr>
                <w:rFonts w:cs="Arial"/>
              </w:rPr>
              <w:t>1</w:t>
            </w:r>
          </w:p>
        </w:tc>
        <w:tc>
          <w:tcPr>
            <w:tcW w:w="1293" w:type="dxa"/>
          </w:tcPr>
          <w:p w14:paraId="02436E72" w14:textId="77777777" w:rsidR="00A344E2" w:rsidRPr="00F4759F" w:rsidRDefault="00A344E2" w:rsidP="00A344E2">
            <w:pPr>
              <w:jc w:val="right"/>
              <w:rPr>
                <w:rFonts w:cs="Arial"/>
              </w:rPr>
            </w:pPr>
            <w:r>
              <w:rPr>
                <w:rFonts w:cs="Arial"/>
              </w:rPr>
              <w:t>$70.00</w:t>
            </w:r>
          </w:p>
        </w:tc>
      </w:tr>
      <w:tr w:rsidR="00A344E2" w:rsidRPr="00F4759F" w14:paraId="3EBE0EF3" w14:textId="77777777" w:rsidTr="00A344E2">
        <w:trPr>
          <w:jc w:val="center"/>
        </w:trPr>
        <w:tc>
          <w:tcPr>
            <w:tcW w:w="5598" w:type="dxa"/>
          </w:tcPr>
          <w:p w14:paraId="02AF98CF" w14:textId="77777777" w:rsidR="00A344E2" w:rsidRPr="00F4759F" w:rsidRDefault="00A344E2" w:rsidP="00A344E2">
            <w:pPr>
              <w:rPr>
                <w:rFonts w:cs="Arial"/>
              </w:rPr>
            </w:pPr>
            <w:r>
              <w:rPr>
                <w:rFonts w:cs="Arial"/>
              </w:rPr>
              <w:t>Arduino Uno</w:t>
            </w:r>
          </w:p>
        </w:tc>
        <w:tc>
          <w:tcPr>
            <w:tcW w:w="598" w:type="dxa"/>
          </w:tcPr>
          <w:p w14:paraId="2585DEB2" w14:textId="77777777" w:rsidR="00A344E2" w:rsidRPr="00F4759F" w:rsidRDefault="00A344E2" w:rsidP="00A344E2">
            <w:pPr>
              <w:jc w:val="right"/>
              <w:rPr>
                <w:rFonts w:cs="Arial"/>
              </w:rPr>
            </w:pPr>
            <w:r>
              <w:rPr>
                <w:rFonts w:cs="Arial"/>
              </w:rPr>
              <w:t>1</w:t>
            </w:r>
          </w:p>
        </w:tc>
        <w:tc>
          <w:tcPr>
            <w:tcW w:w="1293" w:type="dxa"/>
          </w:tcPr>
          <w:p w14:paraId="1BBD0D90" w14:textId="77777777" w:rsidR="00A344E2" w:rsidRPr="00F4759F" w:rsidRDefault="00A344E2" w:rsidP="00A344E2">
            <w:pPr>
              <w:jc w:val="right"/>
              <w:rPr>
                <w:rFonts w:cs="Arial"/>
              </w:rPr>
            </w:pPr>
            <w:r>
              <w:rPr>
                <w:rFonts w:cs="Arial"/>
              </w:rPr>
              <w:t>$25.00</w:t>
            </w:r>
          </w:p>
        </w:tc>
      </w:tr>
      <w:tr w:rsidR="00A344E2" w:rsidRPr="00F4759F" w14:paraId="1EC33A5B" w14:textId="77777777" w:rsidTr="00A344E2">
        <w:trPr>
          <w:jc w:val="center"/>
        </w:trPr>
        <w:tc>
          <w:tcPr>
            <w:tcW w:w="5598" w:type="dxa"/>
          </w:tcPr>
          <w:p w14:paraId="1C505E9D" w14:textId="77777777" w:rsidR="00A344E2" w:rsidRPr="00F4759F" w:rsidRDefault="00A344E2" w:rsidP="00A344E2">
            <w:pPr>
              <w:rPr>
                <w:rFonts w:cs="Arial"/>
              </w:rPr>
            </w:pPr>
            <w:r w:rsidRPr="00F4759F">
              <w:rPr>
                <w:rFonts w:cs="Arial"/>
              </w:rPr>
              <w:t>PIC18F25K22</w:t>
            </w:r>
          </w:p>
        </w:tc>
        <w:tc>
          <w:tcPr>
            <w:tcW w:w="598" w:type="dxa"/>
          </w:tcPr>
          <w:p w14:paraId="524A7ACF" w14:textId="77777777" w:rsidR="00A344E2" w:rsidRPr="00F4759F" w:rsidRDefault="00A344E2" w:rsidP="00A344E2">
            <w:pPr>
              <w:jc w:val="right"/>
              <w:rPr>
                <w:rFonts w:cs="Arial"/>
              </w:rPr>
            </w:pPr>
            <w:r>
              <w:rPr>
                <w:rFonts w:cs="Arial"/>
              </w:rPr>
              <w:t>4</w:t>
            </w:r>
          </w:p>
        </w:tc>
        <w:tc>
          <w:tcPr>
            <w:tcW w:w="1293" w:type="dxa"/>
          </w:tcPr>
          <w:p w14:paraId="0E5645DF" w14:textId="77777777" w:rsidR="00A344E2" w:rsidRPr="00F4759F" w:rsidRDefault="00A344E2" w:rsidP="00A344E2">
            <w:pPr>
              <w:jc w:val="right"/>
              <w:rPr>
                <w:rFonts w:cs="Arial"/>
              </w:rPr>
            </w:pPr>
            <w:r w:rsidRPr="00F4759F">
              <w:rPr>
                <w:rFonts w:cs="Arial"/>
              </w:rPr>
              <w:t>$2.50</w:t>
            </w:r>
          </w:p>
        </w:tc>
      </w:tr>
      <w:tr w:rsidR="00A344E2" w:rsidRPr="00F4759F" w14:paraId="6D035B53" w14:textId="77777777" w:rsidTr="00A344E2">
        <w:trPr>
          <w:jc w:val="center"/>
        </w:trPr>
        <w:tc>
          <w:tcPr>
            <w:tcW w:w="5598" w:type="dxa"/>
          </w:tcPr>
          <w:p w14:paraId="42A26D54" w14:textId="77777777" w:rsidR="00A344E2" w:rsidRPr="00F4759F" w:rsidRDefault="00A344E2" w:rsidP="00A344E2">
            <w:pPr>
              <w:rPr>
                <w:rFonts w:cs="Arial"/>
              </w:rPr>
            </w:pPr>
            <w:r w:rsidRPr="00F4759F">
              <w:rPr>
                <w:rFonts w:cs="Arial"/>
              </w:rPr>
              <w:t>Force Sensitive Resistor (Round 0.5”)</w:t>
            </w:r>
          </w:p>
        </w:tc>
        <w:tc>
          <w:tcPr>
            <w:tcW w:w="598" w:type="dxa"/>
          </w:tcPr>
          <w:p w14:paraId="6C49192A" w14:textId="77777777" w:rsidR="00A344E2" w:rsidRPr="00F4759F" w:rsidRDefault="00A344E2" w:rsidP="00A344E2">
            <w:pPr>
              <w:jc w:val="right"/>
              <w:rPr>
                <w:rFonts w:cs="Arial"/>
              </w:rPr>
            </w:pPr>
            <w:r>
              <w:rPr>
                <w:rFonts w:cs="Arial"/>
              </w:rPr>
              <w:t>16</w:t>
            </w:r>
          </w:p>
        </w:tc>
        <w:tc>
          <w:tcPr>
            <w:tcW w:w="1293" w:type="dxa"/>
          </w:tcPr>
          <w:p w14:paraId="4B573E71" w14:textId="77777777" w:rsidR="00A344E2" w:rsidRPr="00F4759F" w:rsidRDefault="00A344E2" w:rsidP="00A344E2">
            <w:pPr>
              <w:jc w:val="right"/>
              <w:rPr>
                <w:rFonts w:cs="Arial"/>
              </w:rPr>
            </w:pPr>
            <w:r w:rsidRPr="00F4759F">
              <w:rPr>
                <w:rFonts w:cs="Arial"/>
              </w:rPr>
              <w:t>$</w:t>
            </w:r>
            <w:r>
              <w:rPr>
                <w:rFonts w:cs="Arial"/>
              </w:rPr>
              <w:t>7.00</w:t>
            </w:r>
          </w:p>
        </w:tc>
      </w:tr>
      <w:tr w:rsidR="00A344E2" w:rsidRPr="00F4759F" w14:paraId="6F911A17" w14:textId="77777777" w:rsidTr="00A344E2">
        <w:trPr>
          <w:jc w:val="center"/>
        </w:trPr>
        <w:tc>
          <w:tcPr>
            <w:tcW w:w="5598" w:type="dxa"/>
          </w:tcPr>
          <w:p w14:paraId="34D37D08" w14:textId="77777777" w:rsidR="00A344E2" w:rsidRPr="00F4759F" w:rsidRDefault="00A344E2" w:rsidP="00A344E2">
            <w:pPr>
              <w:rPr>
                <w:rFonts w:cs="Arial"/>
              </w:rPr>
            </w:pPr>
            <w:r w:rsidRPr="00F4759F">
              <w:rPr>
                <w:rFonts w:cs="Arial"/>
              </w:rPr>
              <w:t>22 gauge wiring &amp; jumper cables</w:t>
            </w:r>
          </w:p>
        </w:tc>
        <w:tc>
          <w:tcPr>
            <w:tcW w:w="598" w:type="dxa"/>
          </w:tcPr>
          <w:p w14:paraId="30707BBE" w14:textId="77777777" w:rsidR="00A344E2" w:rsidRPr="00F4759F" w:rsidRDefault="00A344E2" w:rsidP="00A344E2">
            <w:pPr>
              <w:jc w:val="right"/>
              <w:rPr>
                <w:rFonts w:cs="Arial"/>
              </w:rPr>
            </w:pPr>
            <w:r w:rsidRPr="00F4759F">
              <w:rPr>
                <w:rFonts w:cs="Arial"/>
              </w:rPr>
              <w:t>1</w:t>
            </w:r>
          </w:p>
        </w:tc>
        <w:tc>
          <w:tcPr>
            <w:tcW w:w="1293" w:type="dxa"/>
          </w:tcPr>
          <w:p w14:paraId="6647E7B6" w14:textId="77777777" w:rsidR="00A344E2" w:rsidRPr="00F4759F" w:rsidRDefault="00A344E2" w:rsidP="00A344E2">
            <w:pPr>
              <w:jc w:val="right"/>
              <w:rPr>
                <w:rFonts w:cs="Arial"/>
              </w:rPr>
            </w:pPr>
            <w:r w:rsidRPr="00F4759F">
              <w:rPr>
                <w:rFonts w:cs="Arial"/>
              </w:rPr>
              <w:t>$10.00</w:t>
            </w:r>
          </w:p>
        </w:tc>
      </w:tr>
      <w:tr w:rsidR="00A344E2" w:rsidRPr="00F4759F" w14:paraId="1D30C468" w14:textId="77777777" w:rsidTr="00A344E2">
        <w:trPr>
          <w:jc w:val="center"/>
        </w:trPr>
        <w:tc>
          <w:tcPr>
            <w:tcW w:w="5598" w:type="dxa"/>
          </w:tcPr>
          <w:p w14:paraId="2CA2D08E" w14:textId="77777777" w:rsidR="00A344E2" w:rsidRPr="00F4759F" w:rsidRDefault="00A344E2" w:rsidP="00A344E2">
            <w:pPr>
              <w:rPr>
                <w:rFonts w:cs="Arial"/>
              </w:rPr>
            </w:pPr>
            <w:r w:rsidRPr="00F4759F">
              <w:rPr>
                <w:rFonts w:cs="Arial"/>
              </w:rPr>
              <w:t>Solder (100 gram)</w:t>
            </w:r>
          </w:p>
        </w:tc>
        <w:tc>
          <w:tcPr>
            <w:tcW w:w="598" w:type="dxa"/>
          </w:tcPr>
          <w:p w14:paraId="7D279626" w14:textId="77777777" w:rsidR="00A344E2" w:rsidRPr="00F4759F" w:rsidRDefault="00A344E2" w:rsidP="00A344E2">
            <w:pPr>
              <w:jc w:val="right"/>
              <w:rPr>
                <w:rFonts w:cs="Arial"/>
              </w:rPr>
            </w:pPr>
            <w:r w:rsidRPr="00F4759F">
              <w:rPr>
                <w:rFonts w:cs="Arial"/>
              </w:rPr>
              <w:t>1</w:t>
            </w:r>
          </w:p>
        </w:tc>
        <w:tc>
          <w:tcPr>
            <w:tcW w:w="1293" w:type="dxa"/>
          </w:tcPr>
          <w:p w14:paraId="72B82357" w14:textId="77777777" w:rsidR="00A344E2" w:rsidRPr="00F4759F" w:rsidRDefault="00A344E2" w:rsidP="00A344E2">
            <w:pPr>
              <w:jc w:val="right"/>
              <w:rPr>
                <w:rFonts w:cs="Arial"/>
              </w:rPr>
            </w:pPr>
            <w:r w:rsidRPr="00F4759F">
              <w:rPr>
                <w:rFonts w:cs="Arial"/>
              </w:rPr>
              <w:t>$</w:t>
            </w:r>
            <w:r>
              <w:rPr>
                <w:rFonts w:cs="Arial"/>
              </w:rPr>
              <w:t>6.00</w:t>
            </w:r>
          </w:p>
        </w:tc>
      </w:tr>
      <w:tr w:rsidR="00A344E2" w:rsidRPr="00F4759F" w14:paraId="3D8F725A" w14:textId="77777777" w:rsidTr="00A344E2">
        <w:trPr>
          <w:jc w:val="center"/>
        </w:trPr>
        <w:tc>
          <w:tcPr>
            <w:tcW w:w="5598" w:type="dxa"/>
          </w:tcPr>
          <w:p w14:paraId="72EB90BC" w14:textId="77777777" w:rsidR="00A344E2" w:rsidRPr="00F4759F" w:rsidRDefault="00A344E2" w:rsidP="00A344E2">
            <w:pPr>
              <w:rPr>
                <w:rFonts w:cs="Arial"/>
              </w:rPr>
            </w:pPr>
            <w:r w:rsidRPr="00F4759F">
              <w:rPr>
                <w:rFonts w:cs="Arial"/>
              </w:rPr>
              <w:t>Wood for sensors</w:t>
            </w:r>
          </w:p>
        </w:tc>
        <w:tc>
          <w:tcPr>
            <w:tcW w:w="598" w:type="dxa"/>
          </w:tcPr>
          <w:p w14:paraId="521C7D06" w14:textId="77777777" w:rsidR="00A344E2" w:rsidRPr="00F4759F" w:rsidRDefault="00A344E2" w:rsidP="00A344E2">
            <w:pPr>
              <w:jc w:val="right"/>
              <w:rPr>
                <w:rFonts w:cs="Arial"/>
              </w:rPr>
            </w:pPr>
            <w:r>
              <w:rPr>
                <w:rFonts w:cs="Arial"/>
              </w:rPr>
              <w:t>1</w:t>
            </w:r>
          </w:p>
        </w:tc>
        <w:tc>
          <w:tcPr>
            <w:tcW w:w="1293" w:type="dxa"/>
          </w:tcPr>
          <w:p w14:paraId="29F52B6B" w14:textId="77777777" w:rsidR="00A344E2" w:rsidRPr="00F4759F" w:rsidRDefault="00A344E2" w:rsidP="00A344E2">
            <w:pPr>
              <w:jc w:val="right"/>
              <w:rPr>
                <w:rFonts w:cs="Arial"/>
              </w:rPr>
            </w:pPr>
            <w:r>
              <w:rPr>
                <w:rFonts w:cs="Arial"/>
              </w:rPr>
              <w:t>FREE</w:t>
            </w:r>
          </w:p>
        </w:tc>
      </w:tr>
      <w:tr w:rsidR="00A344E2" w:rsidRPr="00F4759F" w14:paraId="72A0F7A3" w14:textId="77777777" w:rsidTr="00A344E2">
        <w:trPr>
          <w:jc w:val="center"/>
        </w:trPr>
        <w:tc>
          <w:tcPr>
            <w:tcW w:w="5598" w:type="dxa"/>
          </w:tcPr>
          <w:p w14:paraId="4322AF4D" w14:textId="77777777" w:rsidR="00A344E2" w:rsidRPr="00F4759F" w:rsidRDefault="00A344E2" w:rsidP="00A344E2">
            <w:pPr>
              <w:rPr>
                <w:rFonts w:cs="Arial"/>
              </w:rPr>
            </w:pPr>
            <w:r w:rsidRPr="00F4759F">
              <w:rPr>
                <w:rFonts w:cs="Arial"/>
              </w:rPr>
              <w:t>Pack of rubber stoppers</w:t>
            </w:r>
          </w:p>
        </w:tc>
        <w:tc>
          <w:tcPr>
            <w:tcW w:w="598" w:type="dxa"/>
          </w:tcPr>
          <w:p w14:paraId="24ABF730" w14:textId="77777777" w:rsidR="00A344E2" w:rsidRPr="00F4759F" w:rsidRDefault="00A344E2" w:rsidP="00A344E2">
            <w:pPr>
              <w:jc w:val="right"/>
              <w:rPr>
                <w:rFonts w:cs="Arial"/>
              </w:rPr>
            </w:pPr>
            <w:r>
              <w:rPr>
                <w:rFonts w:cs="Arial"/>
              </w:rPr>
              <w:t>2</w:t>
            </w:r>
          </w:p>
        </w:tc>
        <w:tc>
          <w:tcPr>
            <w:tcW w:w="1293" w:type="dxa"/>
          </w:tcPr>
          <w:p w14:paraId="7436BA96" w14:textId="77777777" w:rsidR="00A344E2" w:rsidRPr="00F4759F" w:rsidRDefault="00A344E2" w:rsidP="00A344E2">
            <w:pPr>
              <w:jc w:val="right"/>
              <w:rPr>
                <w:rFonts w:cs="Arial"/>
              </w:rPr>
            </w:pPr>
            <w:r w:rsidRPr="00F4759F">
              <w:rPr>
                <w:rFonts w:cs="Arial"/>
              </w:rPr>
              <w:t>5.00</w:t>
            </w:r>
          </w:p>
        </w:tc>
      </w:tr>
      <w:tr w:rsidR="00A344E2" w:rsidRPr="00F4759F" w14:paraId="71BF35C0" w14:textId="77777777" w:rsidTr="00A344E2">
        <w:trPr>
          <w:jc w:val="center"/>
        </w:trPr>
        <w:tc>
          <w:tcPr>
            <w:tcW w:w="6196" w:type="dxa"/>
            <w:gridSpan w:val="2"/>
          </w:tcPr>
          <w:p w14:paraId="24491ED4" w14:textId="77777777" w:rsidR="00A344E2" w:rsidRPr="00F4759F" w:rsidRDefault="00A344E2" w:rsidP="00A344E2">
            <w:pPr>
              <w:rPr>
                <w:rFonts w:cs="Arial"/>
              </w:rPr>
            </w:pPr>
            <w:r w:rsidRPr="00F4759F">
              <w:rPr>
                <w:rFonts w:cs="Arial"/>
              </w:rPr>
              <w:t>Total</w:t>
            </w:r>
          </w:p>
        </w:tc>
        <w:tc>
          <w:tcPr>
            <w:tcW w:w="1293" w:type="dxa"/>
          </w:tcPr>
          <w:p w14:paraId="2430732C" w14:textId="77777777" w:rsidR="00A344E2" w:rsidRPr="00F4759F" w:rsidRDefault="00A344E2" w:rsidP="00A344E2">
            <w:pPr>
              <w:jc w:val="right"/>
              <w:rPr>
                <w:rFonts w:cs="Arial"/>
              </w:rPr>
            </w:pPr>
            <w:r w:rsidRPr="00F4759F">
              <w:rPr>
                <w:rFonts w:cs="Arial"/>
              </w:rPr>
              <w:t>$</w:t>
            </w:r>
            <w:r>
              <w:rPr>
                <w:rFonts w:cs="Arial"/>
              </w:rPr>
              <w:t>323.00</w:t>
            </w:r>
          </w:p>
        </w:tc>
      </w:tr>
    </w:tbl>
    <w:p w14:paraId="4F7DEDA0" w14:textId="77777777" w:rsidR="00A344E2" w:rsidRPr="00800F2B" w:rsidRDefault="00A344E2" w:rsidP="00A344E2">
      <w:pPr>
        <w:pStyle w:val="Quote"/>
      </w:pPr>
      <w:r w:rsidRPr="00800F2B">
        <w:t>T</w:t>
      </w:r>
      <w:r>
        <w:rPr>
          <w:rFonts w:hint="eastAsia"/>
        </w:rPr>
        <w:t xml:space="preserve">able </w:t>
      </w:r>
      <w:r>
        <w:rPr>
          <w:rFonts w:eastAsia="SimSun" w:hint="eastAsia"/>
        </w:rPr>
        <w:t>9.1</w:t>
      </w:r>
      <w:r w:rsidRPr="00800F2B">
        <w:rPr>
          <w:rFonts w:hint="eastAsia"/>
        </w:rPr>
        <w:t xml:space="preserve"> Factory cost estimate</w:t>
      </w:r>
    </w:p>
    <w:p w14:paraId="2D11FC1A" w14:textId="77777777" w:rsidR="00A344E2" w:rsidRPr="00A344E2" w:rsidRDefault="00A344E2" w:rsidP="00A344E2">
      <w:pPr>
        <w:rPr>
          <w:rFonts w:eastAsia="SimSun"/>
        </w:rPr>
      </w:pPr>
    </w:p>
    <w:p w14:paraId="26013748" w14:textId="77777777" w:rsidR="00151984" w:rsidRDefault="00151984" w:rsidP="00151984">
      <w:pPr>
        <w:pStyle w:val="Heading1"/>
      </w:pPr>
      <w:bookmarkStart w:id="44" w:name="_Toc411329151"/>
      <w:bookmarkStart w:id="45" w:name="_Toc411336223"/>
      <w:bookmarkStart w:id="46" w:name="_Toc414372724"/>
      <w:r w:rsidRPr="00800F2B">
        <w:rPr>
          <w:rFonts w:hint="eastAsia"/>
        </w:rPr>
        <w:t>10</w:t>
      </w:r>
      <w:r w:rsidRPr="00800F2B">
        <w:t>. TEST PLAN</w:t>
      </w:r>
      <w:bookmarkEnd w:id="44"/>
      <w:bookmarkEnd w:id="45"/>
      <w:bookmarkEnd w:id="46"/>
    </w:p>
    <w:p w14:paraId="17B283B9" w14:textId="77777777" w:rsidR="00A344E2" w:rsidRPr="00F4759F" w:rsidRDefault="00A344E2" w:rsidP="00A344E2">
      <w:r>
        <w:t>For the Sit-Smart system,</w:t>
      </w:r>
      <w:r w:rsidRPr="00F4759F">
        <w:t xml:space="preserve"> we will need to test the following items:</w:t>
      </w:r>
    </w:p>
    <w:p w14:paraId="36741D62" w14:textId="77777777" w:rsidR="00A344E2" w:rsidRDefault="00A344E2" w:rsidP="00A344E2">
      <w:pPr>
        <w:pStyle w:val="ListParagraph"/>
        <w:widowControl/>
        <w:numPr>
          <w:ilvl w:val="0"/>
          <w:numId w:val="5"/>
        </w:numPr>
        <w:tabs>
          <w:tab w:val="clear" w:pos="90"/>
        </w:tabs>
        <w:autoSpaceDE/>
        <w:autoSpaceDN/>
        <w:adjustRightInd/>
        <w:spacing w:after="0"/>
      </w:pPr>
      <w:r>
        <w:t>Posture feedback</w:t>
      </w:r>
    </w:p>
    <w:p w14:paraId="1F9815E4" w14:textId="77777777" w:rsidR="00A344E2" w:rsidRPr="00F4759F" w:rsidRDefault="00A344E2" w:rsidP="00A344E2">
      <w:pPr>
        <w:pStyle w:val="ListParagraph"/>
        <w:widowControl/>
        <w:numPr>
          <w:ilvl w:val="0"/>
          <w:numId w:val="5"/>
        </w:numPr>
        <w:tabs>
          <w:tab w:val="clear" w:pos="90"/>
        </w:tabs>
        <w:autoSpaceDE/>
        <w:autoSpaceDN/>
        <w:adjustRightInd/>
        <w:spacing w:after="0"/>
      </w:pPr>
      <w:r>
        <w:t>Posture control</w:t>
      </w:r>
    </w:p>
    <w:p w14:paraId="288C84C6" w14:textId="77777777" w:rsidR="00A344E2" w:rsidRDefault="00A344E2" w:rsidP="00A344E2">
      <w:pPr>
        <w:pStyle w:val="ListParagraph"/>
        <w:widowControl/>
        <w:numPr>
          <w:ilvl w:val="0"/>
          <w:numId w:val="5"/>
        </w:numPr>
        <w:tabs>
          <w:tab w:val="clear" w:pos="90"/>
        </w:tabs>
        <w:autoSpaceDE/>
        <w:autoSpaceDN/>
        <w:adjustRightInd/>
        <w:spacing w:after="0"/>
      </w:pPr>
      <w:r w:rsidRPr="00F4759F">
        <w:t xml:space="preserve">Posture </w:t>
      </w:r>
      <w:r>
        <w:t>logging</w:t>
      </w:r>
    </w:p>
    <w:p w14:paraId="31CE7B91" w14:textId="77777777" w:rsidR="00A344E2" w:rsidRDefault="00A344E2" w:rsidP="00A344E2">
      <w:pPr>
        <w:pStyle w:val="ListParagraph"/>
        <w:widowControl/>
        <w:numPr>
          <w:ilvl w:val="0"/>
          <w:numId w:val="5"/>
        </w:numPr>
        <w:tabs>
          <w:tab w:val="clear" w:pos="90"/>
        </w:tabs>
        <w:autoSpaceDE/>
        <w:autoSpaceDN/>
        <w:adjustRightInd/>
        <w:spacing w:after="0"/>
      </w:pPr>
      <w:r>
        <w:t>Bad posture recognition</w:t>
      </w:r>
    </w:p>
    <w:p w14:paraId="59674922" w14:textId="77777777" w:rsidR="00A344E2" w:rsidRDefault="00A344E2" w:rsidP="00A344E2"/>
    <w:p w14:paraId="6A6D86EC" w14:textId="77777777" w:rsidR="00A344E2" w:rsidRDefault="00A344E2" w:rsidP="00A344E2">
      <w:r>
        <w:t>In addition to testing what the Sit-Smart should do, we will also need to test the user interface:</w:t>
      </w:r>
    </w:p>
    <w:p w14:paraId="06DE0951" w14:textId="77777777" w:rsidR="00A344E2" w:rsidRDefault="00A344E2" w:rsidP="00A344E2">
      <w:pPr>
        <w:pStyle w:val="ListParagraph"/>
        <w:widowControl/>
        <w:numPr>
          <w:ilvl w:val="0"/>
          <w:numId w:val="6"/>
        </w:numPr>
        <w:tabs>
          <w:tab w:val="clear" w:pos="90"/>
        </w:tabs>
        <w:autoSpaceDE/>
        <w:autoSpaceDN/>
        <w:adjustRightInd/>
        <w:spacing w:after="0"/>
      </w:pPr>
      <w:r>
        <w:t>Local interface</w:t>
      </w:r>
    </w:p>
    <w:p w14:paraId="0F182C64" w14:textId="77777777" w:rsidR="00A344E2" w:rsidRDefault="00A344E2" w:rsidP="00A344E2">
      <w:pPr>
        <w:pStyle w:val="ListParagraph"/>
        <w:widowControl/>
        <w:numPr>
          <w:ilvl w:val="0"/>
          <w:numId w:val="6"/>
        </w:numPr>
        <w:tabs>
          <w:tab w:val="clear" w:pos="90"/>
        </w:tabs>
        <w:autoSpaceDE/>
        <w:autoSpaceDN/>
        <w:adjustRightInd/>
        <w:spacing w:after="0"/>
      </w:pPr>
      <w:r>
        <w:t>Online interface</w:t>
      </w:r>
    </w:p>
    <w:p w14:paraId="2D6BA224" w14:textId="77777777" w:rsidR="00A344E2" w:rsidRPr="00A344E2" w:rsidRDefault="00A344E2" w:rsidP="00A344E2">
      <w:pPr>
        <w:pStyle w:val="ListParagraph"/>
        <w:widowControl/>
        <w:numPr>
          <w:ilvl w:val="0"/>
          <w:numId w:val="6"/>
        </w:numPr>
        <w:tabs>
          <w:tab w:val="clear" w:pos="90"/>
        </w:tabs>
        <w:autoSpaceDE/>
        <w:autoSpaceDN/>
        <w:adjustRightInd/>
        <w:spacing w:after="0"/>
      </w:pPr>
      <w:r>
        <w:t>Interface syncing</w:t>
      </w:r>
    </w:p>
    <w:p w14:paraId="15380032" w14:textId="77777777" w:rsidR="00A344E2" w:rsidRDefault="00A344E2" w:rsidP="00A344E2">
      <w:pPr>
        <w:pStyle w:val="ListParagraph"/>
        <w:widowControl/>
        <w:tabs>
          <w:tab w:val="clear" w:pos="90"/>
        </w:tabs>
        <w:autoSpaceDE/>
        <w:autoSpaceDN/>
        <w:adjustRightInd/>
        <w:spacing w:after="0"/>
      </w:pPr>
    </w:p>
    <w:p w14:paraId="206C2BB9" w14:textId="002C5655" w:rsidR="00A344E2" w:rsidRPr="00FE0948" w:rsidRDefault="00F20B65" w:rsidP="00322904">
      <w:pPr>
        <w:pStyle w:val="Heading1"/>
      </w:pPr>
      <w:bookmarkStart w:id="47" w:name="_Toc414372725"/>
      <w:r>
        <w:t xml:space="preserve">11. </w:t>
      </w:r>
      <w:r w:rsidR="00A344E2">
        <w:t>TEST SPECIFICATIONS</w:t>
      </w:r>
      <w:bookmarkEnd w:id="47"/>
    </w:p>
    <w:p w14:paraId="70D61C77" w14:textId="77777777" w:rsidR="00A344E2" w:rsidRPr="00F4759F" w:rsidRDefault="00A344E2" w:rsidP="00322904">
      <w:pPr>
        <w:pStyle w:val="Heading2"/>
      </w:pPr>
      <w:bookmarkStart w:id="48" w:name="_Toc414372726"/>
      <w:r>
        <w:t>Posture Feedback</w:t>
      </w:r>
      <w:bookmarkEnd w:id="48"/>
    </w:p>
    <w:p w14:paraId="610EED46" w14:textId="77777777" w:rsidR="00A344E2" w:rsidRDefault="00A344E2" w:rsidP="00A344E2">
      <w:r>
        <w:t>Verify that the graphical representation of posture correctly represents the current posture of the user.</w:t>
      </w:r>
      <w:r w:rsidRPr="00F4759F">
        <w:t xml:space="preserve"> </w:t>
      </w:r>
    </w:p>
    <w:p w14:paraId="14B193F0" w14:textId="77777777" w:rsidR="00A344E2" w:rsidRPr="00F4759F" w:rsidRDefault="00A344E2" w:rsidP="00A344E2"/>
    <w:p w14:paraId="7B851B2D" w14:textId="77777777" w:rsidR="00A344E2" w:rsidRPr="00F4759F" w:rsidRDefault="00A344E2" w:rsidP="0045454D">
      <w:r w:rsidRPr="00F4759F">
        <w:t>Test setup:</w:t>
      </w:r>
    </w:p>
    <w:p w14:paraId="3C708801" w14:textId="77777777" w:rsidR="00A344E2" w:rsidRPr="00F4759F" w:rsidRDefault="00A344E2" w:rsidP="00A344E2">
      <w:r>
        <w:t xml:space="preserve">Initialize MPU and UI. Then supply power to the SPUs. </w:t>
      </w:r>
    </w:p>
    <w:p w14:paraId="441E758A" w14:textId="77777777" w:rsidR="00A344E2" w:rsidRPr="00F4759F" w:rsidRDefault="00A344E2" w:rsidP="00A344E2">
      <w:r w:rsidRPr="00F4759F">
        <w:tab/>
      </w:r>
    </w:p>
    <w:p w14:paraId="5F900D8A" w14:textId="77777777" w:rsidR="00A344E2" w:rsidRPr="00F4759F" w:rsidRDefault="00A344E2" w:rsidP="0045454D">
      <w:r w:rsidRPr="00F4759F">
        <w:t>Input/Output:</w:t>
      </w:r>
    </w:p>
    <w:p w14:paraId="3464623E" w14:textId="77777777" w:rsidR="00A344E2" w:rsidRPr="00F4759F" w:rsidRDefault="00A344E2" w:rsidP="00A344E2">
      <w:r>
        <w:t>Input is touching the Gameduino touch screen interface and force onto the seat bottom. The output is the graphical representation of posture on the second screen provided by the UI.</w:t>
      </w:r>
    </w:p>
    <w:p w14:paraId="0A19A8B6" w14:textId="77777777" w:rsidR="00A344E2" w:rsidRPr="00F4759F" w:rsidRDefault="00A344E2" w:rsidP="00A344E2"/>
    <w:p w14:paraId="156A0CD6" w14:textId="77777777" w:rsidR="00A344E2" w:rsidRPr="00CA0003" w:rsidRDefault="00A344E2" w:rsidP="00A344E2">
      <w:r w:rsidRPr="0045454D">
        <w:t>Test Specification:</w:t>
      </w:r>
      <w:r w:rsidRPr="00F4759F">
        <w:br/>
      </w:r>
      <w:r>
        <w:t xml:space="preserve">Verify that each heat-dots light up when they should, and that multiple heat-dots can light up simultaneously. </w:t>
      </w:r>
    </w:p>
    <w:p w14:paraId="207B227E" w14:textId="77777777" w:rsidR="00A344E2" w:rsidRPr="00F4759F" w:rsidRDefault="00A344E2" w:rsidP="00A344E2">
      <w:pPr>
        <w:rPr>
          <w:rFonts w:cs="Arial"/>
        </w:rPr>
      </w:pPr>
    </w:p>
    <w:p w14:paraId="2EE710D2" w14:textId="77777777" w:rsidR="00A344E2" w:rsidRPr="00F4759F" w:rsidRDefault="00A344E2" w:rsidP="00322904">
      <w:pPr>
        <w:pStyle w:val="Heading2"/>
      </w:pPr>
      <w:bookmarkStart w:id="49" w:name="_Toc414372727"/>
      <w:r>
        <w:lastRenderedPageBreak/>
        <w:t>Posture Control</w:t>
      </w:r>
      <w:bookmarkEnd w:id="49"/>
    </w:p>
    <w:p w14:paraId="717D01FB" w14:textId="77777777" w:rsidR="00A344E2" w:rsidRPr="00F4759F" w:rsidRDefault="00A344E2" w:rsidP="00A344E2">
      <w:r w:rsidRPr="00F4759F">
        <w:t xml:space="preserve">Verify that the </w:t>
      </w:r>
      <w:r>
        <w:t>user can control the game properly. Need to verify that up, down, left, and right movement works.</w:t>
      </w:r>
    </w:p>
    <w:p w14:paraId="63C1F524" w14:textId="77777777" w:rsidR="00A344E2" w:rsidRPr="00F4759F" w:rsidRDefault="00A344E2" w:rsidP="00A344E2"/>
    <w:p w14:paraId="22E642C4" w14:textId="77777777" w:rsidR="00A344E2" w:rsidRPr="00F4759F" w:rsidRDefault="00A344E2" w:rsidP="0045454D">
      <w:r w:rsidRPr="00F4759F">
        <w:t>Test setup:</w:t>
      </w:r>
      <w:r w:rsidRPr="00404410">
        <w:t xml:space="preserve"> </w:t>
      </w:r>
    </w:p>
    <w:p w14:paraId="769C2720" w14:textId="77777777" w:rsidR="00A344E2" w:rsidRPr="00F4759F" w:rsidRDefault="00A344E2" w:rsidP="0045454D">
      <w:r>
        <w:t xml:space="preserve">Initialize MPU and UI. Then supply power to the SPUs. </w:t>
      </w:r>
    </w:p>
    <w:p w14:paraId="5F95F33B" w14:textId="77777777" w:rsidR="00A344E2" w:rsidRPr="00F4759F" w:rsidRDefault="00A344E2" w:rsidP="0045454D">
      <w:r w:rsidRPr="00F4759F">
        <w:tab/>
      </w:r>
    </w:p>
    <w:p w14:paraId="16A0FAF9" w14:textId="77777777" w:rsidR="00A344E2" w:rsidRPr="00F4759F" w:rsidRDefault="00A344E2" w:rsidP="0045454D">
      <w:r w:rsidRPr="00F4759F">
        <w:t>Input/Output:</w:t>
      </w:r>
    </w:p>
    <w:p w14:paraId="38C8E272" w14:textId="77777777" w:rsidR="00A344E2" w:rsidRDefault="00A344E2" w:rsidP="0045454D">
      <w:r>
        <w:t>Input is touching the Gameduino touch screen interface and force onto the seat bottom. The output is the movement of the cursor in the game (third screen provided by the UI).</w:t>
      </w:r>
    </w:p>
    <w:p w14:paraId="0DA40DE7" w14:textId="77777777" w:rsidR="00A344E2" w:rsidRPr="00F4759F" w:rsidRDefault="00A344E2" w:rsidP="0045454D">
      <w:r w:rsidRPr="00F4759F">
        <w:t xml:space="preserve"> </w:t>
      </w:r>
    </w:p>
    <w:p w14:paraId="69B60C44" w14:textId="77777777" w:rsidR="00A344E2" w:rsidRPr="0013769D" w:rsidRDefault="00A344E2" w:rsidP="0045454D">
      <w:r w:rsidRPr="0045454D">
        <w:t>Test Specification:</w:t>
      </w:r>
      <w:r w:rsidRPr="00F4759F">
        <w:br/>
      </w:r>
      <w:r>
        <w:t>Verify that control via posture is possible. The user should be able to decide where to move the cursor and should be able to move the cursor with their posture.</w:t>
      </w:r>
      <w:r w:rsidRPr="0013769D">
        <w:t xml:space="preserve"> </w:t>
      </w:r>
    </w:p>
    <w:p w14:paraId="08017322" w14:textId="77777777" w:rsidR="00A344E2" w:rsidRPr="00F4759F" w:rsidRDefault="00A344E2" w:rsidP="00A344E2">
      <w:pPr>
        <w:rPr>
          <w:rFonts w:cs="Arial"/>
        </w:rPr>
      </w:pPr>
    </w:p>
    <w:p w14:paraId="3AAA9E71" w14:textId="77777777" w:rsidR="00A344E2" w:rsidRPr="00C505B3" w:rsidRDefault="00A344E2" w:rsidP="00322904">
      <w:pPr>
        <w:pStyle w:val="Heading2"/>
      </w:pPr>
      <w:bookmarkStart w:id="50" w:name="_Toc414372728"/>
      <w:r w:rsidRPr="00C505B3">
        <w:t>Posture Logging</w:t>
      </w:r>
      <w:bookmarkEnd w:id="50"/>
    </w:p>
    <w:p w14:paraId="3E8D2CA4" w14:textId="77777777" w:rsidR="00A344E2" w:rsidRPr="00C505B3" w:rsidRDefault="00A344E2" w:rsidP="00A344E2">
      <w:r w:rsidRPr="00C505B3">
        <w:t>Verify that posture logging works properly. Need to verify proper file opening and closing, and file name enumeration. Also need to verify proper formatting of output posture logs.</w:t>
      </w:r>
    </w:p>
    <w:p w14:paraId="48F67661" w14:textId="77777777" w:rsidR="00A344E2" w:rsidRPr="00C505B3" w:rsidRDefault="00A344E2" w:rsidP="00A344E2"/>
    <w:p w14:paraId="3228492C" w14:textId="77777777" w:rsidR="00A344E2" w:rsidRPr="00C505B3" w:rsidRDefault="00A344E2" w:rsidP="0045454D">
      <w:r w:rsidRPr="00C505B3">
        <w:t xml:space="preserve">Test setup: </w:t>
      </w:r>
    </w:p>
    <w:p w14:paraId="4E8BDFF8" w14:textId="77777777" w:rsidR="00A344E2" w:rsidRPr="00C505B3" w:rsidRDefault="00A344E2" w:rsidP="00A344E2">
      <w:r w:rsidRPr="00C505B3">
        <w:t>Initialize MPU and UI. Then supply power to the SPUs. Use an initially empty SD card.</w:t>
      </w:r>
    </w:p>
    <w:p w14:paraId="671C15C4" w14:textId="77777777" w:rsidR="00A344E2" w:rsidRPr="00C505B3" w:rsidRDefault="00A344E2" w:rsidP="0045454D">
      <w:r w:rsidRPr="00C505B3">
        <w:tab/>
      </w:r>
    </w:p>
    <w:p w14:paraId="3B7BF6E4" w14:textId="77777777" w:rsidR="00A344E2" w:rsidRPr="00C505B3" w:rsidRDefault="00A344E2" w:rsidP="0045454D">
      <w:r w:rsidRPr="00C505B3">
        <w:t>Input/Output:</w:t>
      </w:r>
    </w:p>
    <w:p w14:paraId="1DBB57E1" w14:textId="77777777" w:rsidR="00A344E2" w:rsidRDefault="00A344E2" w:rsidP="00A344E2">
      <w:r w:rsidRPr="00C505B3">
        <w:t xml:space="preserve">Input is touching the Gameduino touch screen interface and force onto the seat bottom. The output is the posture logs written to the SD card. </w:t>
      </w:r>
    </w:p>
    <w:p w14:paraId="37271E6B" w14:textId="77777777" w:rsidR="00A344E2" w:rsidRPr="00C505B3" w:rsidRDefault="00A344E2" w:rsidP="00A344E2"/>
    <w:p w14:paraId="72C6B3E1" w14:textId="77777777" w:rsidR="00A344E2" w:rsidRDefault="00A344E2" w:rsidP="0045454D">
      <w:r w:rsidRPr="00C505B3">
        <w:lastRenderedPageBreak/>
        <w:t>Test Specification:</w:t>
      </w:r>
    </w:p>
    <w:p w14:paraId="4BEFA3BE" w14:textId="77777777" w:rsidR="00A344E2" w:rsidRDefault="00A344E2" w:rsidP="00A344E2">
      <w:r>
        <w:t>Verify file enumeration, and file content by opening multiple posture logs.</w:t>
      </w:r>
      <w:r w:rsidRPr="00172E98">
        <w:t xml:space="preserve"> </w:t>
      </w:r>
    </w:p>
    <w:p w14:paraId="4369842B" w14:textId="77777777" w:rsidR="00A344E2" w:rsidRPr="00F4759F" w:rsidRDefault="00A344E2" w:rsidP="00A344E2">
      <w:pPr>
        <w:rPr>
          <w:rFonts w:cs="Arial"/>
        </w:rPr>
      </w:pPr>
    </w:p>
    <w:p w14:paraId="42003EC9" w14:textId="77777777" w:rsidR="00A344E2" w:rsidRPr="00743443" w:rsidRDefault="00A344E2" w:rsidP="00322904">
      <w:pPr>
        <w:pStyle w:val="Heading2"/>
      </w:pPr>
      <w:bookmarkStart w:id="51" w:name="_Toc414372729"/>
      <w:r w:rsidRPr="00743443">
        <w:t>Bad Posture Recognition</w:t>
      </w:r>
      <w:bookmarkEnd w:id="51"/>
    </w:p>
    <w:p w14:paraId="1E7584B5" w14:textId="77777777" w:rsidR="00A344E2" w:rsidRPr="00743443" w:rsidRDefault="00A344E2" w:rsidP="00A344E2">
      <w:r w:rsidRPr="00743443">
        <w:t xml:space="preserve">Verify that </w:t>
      </w:r>
      <w:r>
        <w:t>bad posture can be recognized. Need to verify that user inputs tau and epsilon properly function.</w:t>
      </w:r>
    </w:p>
    <w:p w14:paraId="1D70C582" w14:textId="77777777" w:rsidR="00A344E2" w:rsidRPr="00743443" w:rsidRDefault="00A344E2" w:rsidP="00A344E2"/>
    <w:p w14:paraId="0A55D715" w14:textId="77777777" w:rsidR="00A344E2" w:rsidRPr="00743443" w:rsidRDefault="00A344E2" w:rsidP="0045454D">
      <w:r w:rsidRPr="00743443">
        <w:t xml:space="preserve">Test setup: </w:t>
      </w:r>
    </w:p>
    <w:p w14:paraId="1A2905B7" w14:textId="77777777" w:rsidR="00A344E2" w:rsidRPr="00743443" w:rsidRDefault="00A344E2" w:rsidP="00A344E2">
      <w:r w:rsidRPr="00743443">
        <w:t>Initialize MPU and UI.</w:t>
      </w:r>
      <w:r>
        <w:t xml:space="preserve"> Then supply power to the SPUs.</w:t>
      </w:r>
    </w:p>
    <w:p w14:paraId="32CD0317" w14:textId="77777777" w:rsidR="00A344E2" w:rsidRPr="00743443" w:rsidRDefault="00A344E2" w:rsidP="00A344E2">
      <w:r w:rsidRPr="00743443">
        <w:tab/>
      </w:r>
    </w:p>
    <w:p w14:paraId="7DFC5960" w14:textId="77777777" w:rsidR="00A344E2" w:rsidRPr="00743443" w:rsidRDefault="00A344E2" w:rsidP="0045454D">
      <w:r w:rsidRPr="00743443">
        <w:t>Input/Output:</w:t>
      </w:r>
    </w:p>
    <w:p w14:paraId="54FDB7C7" w14:textId="77777777" w:rsidR="00A344E2" w:rsidRPr="00743443" w:rsidRDefault="00A344E2" w:rsidP="00A344E2">
      <w:r w:rsidRPr="00743443">
        <w:t xml:space="preserve">Input is touching the Gameduino touch screen interface and force onto the seat bottom. The output is </w:t>
      </w:r>
      <w:r>
        <w:t>bad posture warning.</w:t>
      </w:r>
      <w:r w:rsidRPr="00743443">
        <w:t xml:space="preserve"> </w:t>
      </w:r>
    </w:p>
    <w:p w14:paraId="24802988" w14:textId="77777777" w:rsidR="00A344E2" w:rsidRPr="00743443" w:rsidRDefault="00A344E2" w:rsidP="00A344E2"/>
    <w:p w14:paraId="63C610E2" w14:textId="77777777" w:rsidR="00A344E2" w:rsidRPr="00743443" w:rsidRDefault="00A344E2" w:rsidP="0045454D">
      <w:r w:rsidRPr="00743443">
        <w:t>Test Specification:</w:t>
      </w:r>
    </w:p>
    <w:p w14:paraId="40829D12" w14:textId="77777777" w:rsidR="00A344E2" w:rsidRDefault="00A344E2" w:rsidP="00A344E2">
      <w:r>
        <w:t xml:space="preserve">Verify that the three different tau values change the time required to set off the alarm. Verify that the three different epsilon values change the degree of badness required to set off the alarm. </w:t>
      </w:r>
    </w:p>
    <w:p w14:paraId="6DD095C0" w14:textId="77777777" w:rsidR="00A344E2" w:rsidRPr="00F4759F" w:rsidRDefault="00A344E2" w:rsidP="00A344E2">
      <w:pPr>
        <w:rPr>
          <w:rFonts w:cs="Arial"/>
        </w:rPr>
      </w:pPr>
    </w:p>
    <w:p w14:paraId="760DDB43" w14:textId="77777777" w:rsidR="00A344E2" w:rsidRPr="00743443" w:rsidRDefault="00A344E2" w:rsidP="00322904">
      <w:pPr>
        <w:pStyle w:val="Heading2"/>
      </w:pPr>
      <w:bookmarkStart w:id="52" w:name="_Toc414372730"/>
      <w:r>
        <w:t>Local Interface</w:t>
      </w:r>
      <w:bookmarkEnd w:id="52"/>
    </w:p>
    <w:p w14:paraId="0CA18491" w14:textId="77777777" w:rsidR="00A344E2" w:rsidRPr="00743443" w:rsidRDefault="00A344E2" w:rsidP="00A344E2">
      <w:r>
        <w:t>Verify that the user can interface and change system variables through the touch screen.</w:t>
      </w:r>
    </w:p>
    <w:p w14:paraId="2B675F75" w14:textId="77777777" w:rsidR="00A344E2" w:rsidRPr="00743443" w:rsidRDefault="00A344E2" w:rsidP="00A344E2"/>
    <w:p w14:paraId="37C5C87F" w14:textId="77777777" w:rsidR="00A344E2" w:rsidRPr="00743443" w:rsidRDefault="00A344E2" w:rsidP="0045454D">
      <w:r w:rsidRPr="00743443">
        <w:t xml:space="preserve">Test setup: </w:t>
      </w:r>
    </w:p>
    <w:p w14:paraId="39A9846F" w14:textId="77777777" w:rsidR="00A344E2" w:rsidRPr="00743443" w:rsidRDefault="00A344E2" w:rsidP="00A344E2">
      <w:r w:rsidRPr="00743443">
        <w:t>Initialize MPU and UI.</w:t>
      </w:r>
      <w:r>
        <w:t xml:space="preserve"> Then supply power to the SPUs. Enable the serial communication to a local PC.</w:t>
      </w:r>
    </w:p>
    <w:p w14:paraId="374A5710" w14:textId="77777777" w:rsidR="00A344E2" w:rsidRPr="00743443" w:rsidRDefault="00A344E2" w:rsidP="00A344E2">
      <w:r w:rsidRPr="00743443">
        <w:tab/>
      </w:r>
    </w:p>
    <w:p w14:paraId="39FAD841" w14:textId="77777777" w:rsidR="00A344E2" w:rsidRPr="00743443" w:rsidRDefault="00A344E2" w:rsidP="0045454D">
      <w:r w:rsidRPr="00743443">
        <w:lastRenderedPageBreak/>
        <w:t>Input/Output:</w:t>
      </w:r>
    </w:p>
    <w:p w14:paraId="67470E7A" w14:textId="77777777" w:rsidR="00A344E2" w:rsidRPr="00743443" w:rsidRDefault="00A344E2" w:rsidP="00A344E2">
      <w:r w:rsidRPr="00743443">
        <w:t>Input is touching the Gameduino touch screen interface and force ont</w:t>
      </w:r>
      <w:r>
        <w:t>o the seat bottom. The output is the</w:t>
      </w:r>
      <w:r w:rsidRPr="00743443">
        <w:t xml:space="preserve"> </w:t>
      </w:r>
      <w:r>
        <w:t xml:space="preserve">serial communication to the local PC. </w:t>
      </w:r>
      <w:r w:rsidRPr="00743443">
        <w:t xml:space="preserve"> </w:t>
      </w:r>
    </w:p>
    <w:p w14:paraId="2C03487F" w14:textId="77777777" w:rsidR="00A344E2" w:rsidRPr="00743443" w:rsidRDefault="00A344E2" w:rsidP="00A344E2"/>
    <w:p w14:paraId="1500F260" w14:textId="77777777" w:rsidR="00A344E2" w:rsidRPr="00743443" w:rsidRDefault="00A344E2" w:rsidP="0045454D">
      <w:r w:rsidRPr="00743443">
        <w:t>Test Specification:</w:t>
      </w:r>
    </w:p>
    <w:p w14:paraId="605F163A" w14:textId="77777777" w:rsidR="00A344E2" w:rsidRDefault="00A344E2" w:rsidP="00A344E2">
      <w:r>
        <w:t>Verify user control through the local interface by making changes to the system variables through the touch screen, and monitoring the changes through the local PC.</w:t>
      </w:r>
    </w:p>
    <w:p w14:paraId="3AE4A89B" w14:textId="77777777" w:rsidR="00A344E2" w:rsidRDefault="00A344E2" w:rsidP="00A344E2"/>
    <w:p w14:paraId="71250D9C" w14:textId="77777777" w:rsidR="00A344E2" w:rsidRPr="00743443" w:rsidRDefault="00A344E2" w:rsidP="00322904">
      <w:pPr>
        <w:pStyle w:val="Heading2"/>
      </w:pPr>
      <w:bookmarkStart w:id="53" w:name="_Toc414372731"/>
      <w:r>
        <w:t>Online Interface</w:t>
      </w:r>
      <w:bookmarkEnd w:id="53"/>
    </w:p>
    <w:p w14:paraId="35880891" w14:textId="77777777" w:rsidR="00A344E2" w:rsidRPr="00743443" w:rsidRDefault="00A344E2" w:rsidP="00A344E2">
      <w:r>
        <w:t>Verify that the user can interface and change system variables through the online interface.</w:t>
      </w:r>
    </w:p>
    <w:p w14:paraId="3EBD75EC" w14:textId="77777777" w:rsidR="00A344E2" w:rsidRPr="00743443" w:rsidRDefault="00A344E2" w:rsidP="00A344E2"/>
    <w:p w14:paraId="0561B102" w14:textId="77777777" w:rsidR="00A344E2" w:rsidRPr="00743443" w:rsidRDefault="00A344E2" w:rsidP="0045454D">
      <w:r w:rsidRPr="00743443">
        <w:t xml:space="preserve">Test setup: </w:t>
      </w:r>
    </w:p>
    <w:p w14:paraId="0FD05E24" w14:textId="77777777" w:rsidR="00A344E2" w:rsidRPr="00743443" w:rsidRDefault="00A344E2" w:rsidP="00A344E2">
      <w:r w:rsidRPr="00743443">
        <w:t>Initialize MPU and UI.</w:t>
      </w:r>
      <w:r>
        <w:t xml:space="preserve"> Then supply power to the SPUs. Enable the serial communication to a local PC.</w:t>
      </w:r>
    </w:p>
    <w:p w14:paraId="47B83856" w14:textId="77777777" w:rsidR="00A344E2" w:rsidRPr="00743443" w:rsidRDefault="00A344E2" w:rsidP="00A344E2">
      <w:r w:rsidRPr="00743443">
        <w:tab/>
      </w:r>
    </w:p>
    <w:p w14:paraId="015609FF" w14:textId="77777777" w:rsidR="00A344E2" w:rsidRPr="00743443" w:rsidRDefault="00A344E2" w:rsidP="0045454D">
      <w:r w:rsidRPr="00743443">
        <w:t>Input/Output:</w:t>
      </w:r>
    </w:p>
    <w:p w14:paraId="5CCA2B71" w14:textId="77777777" w:rsidR="00A344E2" w:rsidRPr="00743443" w:rsidRDefault="00A344E2" w:rsidP="00A344E2">
      <w:r>
        <w:t xml:space="preserve">Input is online </w:t>
      </w:r>
      <w:r w:rsidRPr="00743443">
        <w:t xml:space="preserve">interface and force onto the seat bottom. The output is </w:t>
      </w:r>
      <w:r>
        <w:t>serial communication to the local PC.</w:t>
      </w:r>
      <w:r w:rsidRPr="00743443">
        <w:t xml:space="preserve"> </w:t>
      </w:r>
    </w:p>
    <w:p w14:paraId="52F1638B" w14:textId="77777777" w:rsidR="00A344E2" w:rsidRPr="00743443" w:rsidRDefault="00A344E2" w:rsidP="00A344E2"/>
    <w:p w14:paraId="1184BA78" w14:textId="77777777" w:rsidR="00A344E2" w:rsidRPr="00743443" w:rsidRDefault="00A344E2" w:rsidP="0045454D">
      <w:r w:rsidRPr="00743443">
        <w:t>Test Specification:</w:t>
      </w:r>
    </w:p>
    <w:p w14:paraId="2BF24172" w14:textId="77777777" w:rsidR="00A344E2" w:rsidRDefault="00A344E2" w:rsidP="00A344E2">
      <w:r>
        <w:t>Verify user control through the online interface by making changes to the system variables through the website, and monitoring the changes through the local PC.</w:t>
      </w:r>
    </w:p>
    <w:p w14:paraId="07C58091" w14:textId="77777777" w:rsidR="00A344E2" w:rsidRDefault="00A344E2" w:rsidP="00A344E2"/>
    <w:p w14:paraId="3EE1FF76" w14:textId="77777777" w:rsidR="00A344E2" w:rsidRPr="00743443" w:rsidRDefault="00A344E2" w:rsidP="00322904">
      <w:pPr>
        <w:pStyle w:val="Heading2"/>
      </w:pPr>
      <w:bookmarkStart w:id="54" w:name="_Toc414372732"/>
      <w:r>
        <w:t>Interfa</w:t>
      </w:r>
      <w:r w:rsidRPr="00322904">
        <w:rPr>
          <w:rStyle w:val="Heading2Char"/>
        </w:rPr>
        <w:t>c</w:t>
      </w:r>
      <w:r>
        <w:t>e Syncing</w:t>
      </w:r>
      <w:bookmarkEnd w:id="54"/>
    </w:p>
    <w:p w14:paraId="7F1221F6" w14:textId="77777777" w:rsidR="00A344E2" w:rsidRPr="00743443" w:rsidRDefault="00A344E2" w:rsidP="00A344E2">
      <w:r w:rsidRPr="00743443">
        <w:t xml:space="preserve">Verify </w:t>
      </w:r>
      <w:r>
        <w:t>that changes in the local interface are reflected in the online interface, and vice versa.</w:t>
      </w:r>
    </w:p>
    <w:p w14:paraId="75ADE13C" w14:textId="77777777" w:rsidR="00A344E2" w:rsidRPr="00743443" w:rsidRDefault="00A344E2" w:rsidP="00A344E2"/>
    <w:p w14:paraId="2AA6B934" w14:textId="77777777" w:rsidR="00A344E2" w:rsidRPr="00743443" w:rsidRDefault="00A344E2" w:rsidP="0045454D">
      <w:r w:rsidRPr="00743443">
        <w:lastRenderedPageBreak/>
        <w:t xml:space="preserve">Test setup: </w:t>
      </w:r>
    </w:p>
    <w:p w14:paraId="591BC3D9" w14:textId="77777777" w:rsidR="00A344E2" w:rsidRPr="00743443" w:rsidRDefault="00A344E2" w:rsidP="00A344E2">
      <w:r w:rsidRPr="00743443">
        <w:t>Initialize MPU and UI.</w:t>
      </w:r>
      <w:r>
        <w:t xml:space="preserve"> Then supply power to the SPUs.</w:t>
      </w:r>
    </w:p>
    <w:p w14:paraId="1935525F" w14:textId="77777777" w:rsidR="00A344E2" w:rsidRPr="00743443" w:rsidRDefault="00A344E2" w:rsidP="00A344E2">
      <w:r w:rsidRPr="00743443">
        <w:tab/>
      </w:r>
    </w:p>
    <w:p w14:paraId="2DA5C7A0" w14:textId="77777777" w:rsidR="00A344E2" w:rsidRPr="00743443" w:rsidRDefault="00A344E2" w:rsidP="0045454D">
      <w:r w:rsidRPr="00743443">
        <w:t>Input/Output:</w:t>
      </w:r>
    </w:p>
    <w:p w14:paraId="4BE8190B" w14:textId="77777777" w:rsidR="00A344E2" w:rsidRPr="00743443" w:rsidRDefault="00A344E2" w:rsidP="00A344E2">
      <w:r w:rsidRPr="00743443">
        <w:t>Input is touching the G</w:t>
      </w:r>
      <w:r>
        <w:t xml:space="preserve">ameduino touch screen interface, the website, </w:t>
      </w:r>
      <w:r w:rsidRPr="00743443">
        <w:t xml:space="preserve">and force onto the seat bottom. The </w:t>
      </w:r>
      <w:r>
        <w:t>output is the status of the Gameduino touch screen interface, and the status of the website.</w:t>
      </w:r>
      <w:r w:rsidRPr="00743443">
        <w:t xml:space="preserve"> </w:t>
      </w:r>
    </w:p>
    <w:p w14:paraId="2215A59F" w14:textId="77777777" w:rsidR="00A344E2" w:rsidRPr="00743443" w:rsidRDefault="00A344E2" w:rsidP="00A344E2"/>
    <w:p w14:paraId="337F8A72" w14:textId="77777777" w:rsidR="00A344E2" w:rsidRPr="00743443" w:rsidRDefault="00A344E2" w:rsidP="0045454D">
      <w:r w:rsidRPr="00743443">
        <w:t>Test Specification:</w:t>
      </w:r>
    </w:p>
    <w:p w14:paraId="3EEF0E68" w14:textId="77777777" w:rsidR="00A344E2" w:rsidRDefault="00A344E2" w:rsidP="00A344E2">
      <w:r>
        <w:t>Verify that the two user interfaces are synced together by making changes in one system and monitoring the changes in the other. Make sure that both changes in the local interface induce changes in the online interface, and that changes in the online interface induce changes in the local interface.</w:t>
      </w:r>
    </w:p>
    <w:p w14:paraId="74088132" w14:textId="77777777" w:rsidR="00A344E2" w:rsidRDefault="00A344E2" w:rsidP="00A344E2"/>
    <w:p w14:paraId="05515E11" w14:textId="77777777" w:rsidR="00A344E2" w:rsidRDefault="00A344E2" w:rsidP="00A344E2"/>
    <w:p w14:paraId="1D92723E" w14:textId="3B8EF023" w:rsidR="00A344E2" w:rsidRDefault="00BD12D5" w:rsidP="00322904">
      <w:pPr>
        <w:pStyle w:val="Heading1"/>
      </w:pPr>
      <w:bookmarkStart w:id="55" w:name="_Toc414372733"/>
      <w:r>
        <w:t xml:space="preserve">12. </w:t>
      </w:r>
      <w:r w:rsidR="00A344E2">
        <w:t>Test Cases</w:t>
      </w:r>
      <w:bookmarkEnd w:id="55"/>
    </w:p>
    <w:p w14:paraId="1635739E" w14:textId="77777777" w:rsidR="00A344E2" w:rsidRPr="00F4759F" w:rsidRDefault="00A344E2" w:rsidP="00322904">
      <w:pPr>
        <w:pStyle w:val="Heading2"/>
      </w:pPr>
      <w:bookmarkStart w:id="56" w:name="_Toc414372734"/>
      <w:r>
        <w:t>Posture Feedback</w:t>
      </w:r>
      <w:bookmarkEnd w:id="56"/>
    </w:p>
    <w:p w14:paraId="1BA125A1" w14:textId="77777777" w:rsidR="00A344E2" w:rsidRPr="00CA0003" w:rsidRDefault="00A344E2" w:rsidP="00A344E2">
      <w:r>
        <w:t>First, using a finger, touch a single sensor without touching any of the other sensors and check to see that the corresponding heat-dot lights up. Repeat with the other 15 sensors. Next, using multiple fingers, touch random clusters of sensors and ensure that the corresponding cluster of heat-dots light up. Lastly, sit on the Sit-Smart and move up, down, left, and right.</w:t>
      </w:r>
    </w:p>
    <w:p w14:paraId="102D51EE" w14:textId="77777777" w:rsidR="00A344E2" w:rsidRPr="00F4759F" w:rsidRDefault="00A344E2" w:rsidP="00A344E2">
      <w:pPr>
        <w:rPr>
          <w:rFonts w:cs="Arial"/>
        </w:rPr>
      </w:pPr>
    </w:p>
    <w:p w14:paraId="35ACD308" w14:textId="77777777" w:rsidR="00A344E2" w:rsidRPr="00F4759F" w:rsidRDefault="00A344E2" w:rsidP="00322904">
      <w:pPr>
        <w:pStyle w:val="Heading2"/>
      </w:pPr>
      <w:bookmarkStart w:id="57" w:name="_Toc414372735"/>
      <w:r>
        <w:t>Posture Control</w:t>
      </w:r>
      <w:bookmarkEnd w:id="57"/>
    </w:p>
    <w:p w14:paraId="42289CE4" w14:textId="77777777" w:rsidR="00A344E2" w:rsidRDefault="00A344E2" w:rsidP="00A344E2">
      <w:r>
        <w:t>First, some definitions: the “front” of the seat is away from the “back of the seat”. The “left”, “right”, and “back” of the seat are defined in the obvious way. The “up”-ward direction of the touch screen is towards the top of the interface. The other directions are defined in the obvious way.</w:t>
      </w:r>
    </w:p>
    <w:p w14:paraId="2B17BF81" w14:textId="77777777" w:rsidR="00A344E2" w:rsidRDefault="00A344E2" w:rsidP="00A344E2"/>
    <w:p w14:paraId="491A8830" w14:textId="77777777" w:rsidR="00A344E2" w:rsidRDefault="00A344E2" w:rsidP="00A344E2">
      <w:r>
        <w:lastRenderedPageBreak/>
        <w:t>Using fingers, touch multiple sensors near the “front” and check to see that the cursor moves “up”. Then check that the “left” sensors cause the cursor to move “left”. Then check that the “right” sensors cause the cursor to move “right”. Then check that the “back” sensors cause the cursor to move “down”. Lastly, repeat by sitting on the Sit-Smart and leaning “forward”,  “left”, “right”, and “backward”.</w:t>
      </w:r>
    </w:p>
    <w:p w14:paraId="19E7687D" w14:textId="77777777" w:rsidR="00A344E2" w:rsidRPr="00F4759F" w:rsidRDefault="00A344E2" w:rsidP="00A344E2">
      <w:pPr>
        <w:rPr>
          <w:rFonts w:cs="Arial"/>
        </w:rPr>
      </w:pPr>
    </w:p>
    <w:p w14:paraId="5DA04F16" w14:textId="77777777" w:rsidR="00A344E2" w:rsidRPr="00322904" w:rsidRDefault="00A344E2" w:rsidP="00322904">
      <w:pPr>
        <w:pStyle w:val="Heading2"/>
      </w:pPr>
      <w:bookmarkStart w:id="58" w:name="_Toc414372736"/>
      <w:r w:rsidRPr="00322904">
        <w:t>Posture Logging</w:t>
      </w:r>
      <w:bookmarkEnd w:id="58"/>
    </w:p>
    <w:p w14:paraId="6A06EA5D" w14:textId="77777777" w:rsidR="00A344E2" w:rsidRDefault="00A344E2" w:rsidP="00A344E2">
      <w:r>
        <w:t xml:space="preserve">To verify file naming, content, etc., use Putty or similar software to access the Linux OS on the Intel Edison breakout board. </w:t>
      </w:r>
    </w:p>
    <w:p w14:paraId="2659D6CA" w14:textId="77777777" w:rsidR="00A344E2" w:rsidRDefault="00A344E2" w:rsidP="00A344E2"/>
    <w:p w14:paraId="5F91D787" w14:textId="77777777" w:rsidR="00A344E2" w:rsidRDefault="00A344E2" w:rsidP="00A344E2">
      <w:r>
        <w:t xml:space="preserve">First, initiate a posture log and log no deviation from posture by not moving. Stop the posture log to verify that the file closes. </w:t>
      </w:r>
    </w:p>
    <w:p w14:paraId="79062F34" w14:textId="77777777" w:rsidR="00A344E2" w:rsidRPr="00F4759F" w:rsidRDefault="00A344E2" w:rsidP="00A344E2">
      <w:pPr>
        <w:rPr>
          <w:rFonts w:cs="Arial"/>
        </w:rPr>
      </w:pPr>
    </w:p>
    <w:p w14:paraId="7D4DE3EF" w14:textId="77777777" w:rsidR="00A344E2" w:rsidRPr="00743443" w:rsidRDefault="00A344E2" w:rsidP="00322904">
      <w:pPr>
        <w:pStyle w:val="Heading2"/>
      </w:pPr>
      <w:bookmarkStart w:id="59" w:name="_Toc414372737"/>
      <w:r w:rsidRPr="00743443">
        <w:t>Bad Posture Recognition</w:t>
      </w:r>
      <w:bookmarkEnd w:id="59"/>
    </w:p>
    <w:p w14:paraId="302E4661" w14:textId="77777777" w:rsidR="00A344E2" w:rsidRPr="00C36B7F" w:rsidRDefault="00A344E2" w:rsidP="00A344E2">
      <w:pPr>
        <w:rPr>
          <w:rFonts w:eastAsia="SimSun"/>
        </w:rPr>
      </w:pPr>
      <w:r>
        <w:t xml:space="preserve">In this prototype, there are three tau values (3, 5, and 7 seconds), and three epsilon values (LOW, MEDIUM, HIGH). Instead of testing all nine combinations of these two control variables, we will simply test varying epsilon for the three second tau value, and then varying </w:t>
      </w:r>
      <w:r w:rsidR="00C36B7F">
        <w:t>tau for the epsilon set to LOW.</w:t>
      </w:r>
    </w:p>
    <w:tbl>
      <w:tblPr>
        <w:tblStyle w:val="TableGrid"/>
        <w:tblW w:w="0" w:type="auto"/>
        <w:jc w:val="center"/>
        <w:tblLook w:val="04A0" w:firstRow="1" w:lastRow="0" w:firstColumn="1" w:lastColumn="0" w:noHBand="0" w:noVBand="1"/>
      </w:tblPr>
      <w:tblGrid>
        <w:gridCol w:w="1165"/>
        <w:gridCol w:w="1170"/>
        <w:gridCol w:w="5867"/>
      </w:tblGrid>
      <w:tr w:rsidR="00A344E2" w14:paraId="32F1BB80" w14:textId="77777777" w:rsidTr="00A344E2">
        <w:trPr>
          <w:jc w:val="center"/>
        </w:trPr>
        <w:tc>
          <w:tcPr>
            <w:tcW w:w="1165" w:type="dxa"/>
          </w:tcPr>
          <w:p w14:paraId="7A4EC922" w14:textId="77777777" w:rsidR="00A344E2" w:rsidRDefault="00A344E2" w:rsidP="00A344E2">
            <w:r>
              <w:t>Epsilon</w:t>
            </w:r>
          </w:p>
        </w:tc>
        <w:tc>
          <w:tcPr>
            <w:tcW w:w="1170" w:type="dxa"/>
          </w:tcPr>
          <w:p w14:paraId="3B870BA6" w14:textId="77777777" w:rsidR="00A344E2" w:rsidRDefault="00A344E2" w:rsidP="00A344E2">
            <w:r>
              <w:t>Tau (sec)</w:t>
            </w:r>
          </w:p>
        </w:tc>
        <w:tc>
          <w:tcPr>
            <w:tcW w:w="5867" w:type="dxa"/>
          </w:tcPr>
          <w:p w14:paraId="46D6A12B" w14:textId="77777777" w:rsidR="00A344E2" w:rsidRDefault="00A344E2" w:rsidP="00A344E2">
            <w:r>
              <w:t>Expected Result</w:t>
            </w:r>
          </w:p>
        </w:tc>
      </w:tr>
      <w:tr w:rsidR="00A344E2" w14:paraId="5E6EE632" w14:textId="77777777" w:rsidTr="00A344E2">
        <w:trPr>
          <w:jc w:val="center"/>
        </w:trPr>
        <w:tc>
          <w:tcPr>
            <w:tcW w:w="1165" w:type="dxa"/>
          </w:tcPr>
          <w:p w14:paraId="7EB2DEE9" w14:textId="77777777" w:rsidR="00A344E2" w:rsidRDefault="00A344E2" w:rsidP="00A344E2">
            <w:r>
              <w:t>Low</w:t>
            </w:r>
          </w:p>
        </w:tc>
        <w:tc>
          <w:tcPr>
            <w:tcW w:w="1170" w:type="dxa"/>
          </w:tcPr>
          <w:p w14:paraId="2F1E8070" w14:textId="77777777" w:rsidR="00A344E2" w:rsidRDefault="00A344E2" w:rsidP="00A344E2">
            <w:r>
              <w:t>3</w:t>
            </w:r>
          </w:p>
        </w:tc>
        <w:tc>
          <w:tcPr>
            <w:tcW w:w="5867" w:type="dxa"/>
          </w:tcPr>
          <w:p w14:paraId="403222D4" w14:textId="77777777" w:rsidR="00A344E2" w:rsidRDefault="00A344E2" w:rsidP="00A344E2">
            <w:r>
              <w:t>Slightly slouching for more than tau seconds should sound the alarm.</w:t>
            </w:r>
          </w:p>
        </w:tc>
      </w:tr>
      <w:tr w:rsidR="00A344E2" w14:paraId="7D7C1B9C" w14:textId="77777777" w:rsidTr="00A344E2">
        <w:trPr>
          <w:jc w:val="center"/>
        </w:trPr>
        <w:tc>
          <w:tcPr>
            <w:tcW w:w="1165" w:type="dxa"/>
          </w:tcPr>
          <w:p w14:paraId="5F81FB6E" w14:textId="77777777" w:rsidR="00A344E2" w:rsidRDefault="00A344E2" w:rsidP="00A344E2">
            <w:r>
              <w:t>Medium</w:t>
            </w:r>
          </w:p>
        </w:tc>
        <w:tc>
          <w:tcPr>
            <w:tcW w:w="1170" w:type="dxa"/>
          </w:tcPr>
          <w:p w14:paraId="1897A10D" w14:textId="77777777" w:rsidR="00A344E2" w:rsidRDefault="00A344E2" w:rsidP="00A344E2">
            <w:r>
              <w:t>3</w:t>
            </w:r>
          </w:p>
        </w:tc>
        <w:tc>
          <w:tcPr>
            <w:tcW w:w="5867" w:type="dxa"/>
          </w:tcPr>
          <w:p w14:paraId="0C0A2D64" w14:textId="77777777" w:rsidR="00A344E2" w:rsidRDefault="00A344E2" w:rsidP="00A344E2">
            <w:r>
              <w:t>Slightly slouching will not set off the alarm. Slouching against the seat back for more than tau seconds should sound the alarm.</w:t>
            </w:r>
          </w:p>
        </w:tc>
      </w:tr>
      <w:tr w:rsidR="00A344E2" w14:paraId="38DBF463" w14:textId="77777777" w:rsidTr="00A344E2">
        <w:trPr>
          <w:jc w:val="center"/>
        </w:trPr>
        <w:tc>
          <w:tcPr>
            <w:tcW w:w="1165" w:type="dxa"/>
          </w:tcPr>
          <w:p w14:paraId="1D3C180D" w14:textId="77777777" w:rsidR="00A344E2" w:rsidRDefault="00A344E2" w:rsidP="00A344E2">
            <w:r>
              <w:t>High</w:t>
            </w:r>
          </w:p>
        </w:tc>
        <w:tc>
          <w:tcPr>
            <w:tcW w:w="1170" w:type="dxa"/>
          </w:tcPr>
          <w:p w14:paraId="25735F40" w14:textId="77777777" w:rsidR="00A344E2" w:rsidRDefault="00A344E2" w:rsidP="00A344E2">
            <w:r>
              <w:t>3</w:t>
            </w:r>
          </w:p>
        </w:tc>
        <w:tc>
          <w:tcPr>
            <w:tcW w:w="5867" w:type="dxa"/>
          </w:tcPr>
          <w:p w14:paraId="5619DA63" w14:textId="77777777" w:rsidR="00A344E2" w:rsidRDefault="00A344E2" w:rsidP="00A344E2">
            <w:r>
              <w:t>Only extreme slouching for more than tau seconds will sound the alarm.</w:t>
            </w:r>
          </w:p>
        </w:tc>
      </w:tr>
      <w:tr w:rsidR="00A344E2" w14:paraId="60422D63" w14:textId="77777777" w:rsidTr="00A344E2">
        <w:trPr>
          <w:jc w:val="center"/>
        </w:trPr>
        <w:tc>
          <w:tcPr>
            <w:tcW w:w="1165" w:type="dxa"/>
          </w:tcPr>
          <w:p w14:paraId="693B4D6F" w14:textId="77777777" w:rsidR="00A344E2" w:rsidRDefault="00A344E2" w:rsidP="00A344E2">
            <w:r>
              <w:t>Low</w:t>
            </w:r>
          </w:p>
        </w:tc>
        <w:tc>
          <w:tcPr>
            <w:tcW w:w="1170" w:type="dxa"/>
          </w:tcPr>
          <w:p w14:paraId="23168281" w14:textId="77777777" w:rsidR="00A344E2" w:rsidRDefault="00A344E2" w:rsidP="00A344E2">
            <w:r>
              <w:t>5</w:t>
            </w:r>
          </w:p>
        </w:tc>
        <w:tc>
          <w:tcPr>
            <w:tcW w:w="5867" w:type="dxa"/>
          </w:tcPr>
          <w:p w14:paraId="319946E9" w14:textId="77777777" w:rsidR="00A344E2" w:rsidRDefault="00A344E2" w:rsidP="00A344E2">
            <w:r>
              <w:t>Slightly slouching for more than 5 seconds should sound the alarm.</w:t>
            </w:r>
          </w:p>
        </w:tc>
      </w:tr>
      <w:tr w:rsidR="00A344E2" w14:paraId="437634D7" w14:textId="77777777" w:rsidTr="00A344E2">
        <w:trPr>
          <w:jc w:val="center"/>
        </w:trPr>
        <w:tc>
          <w:tcPr>
            <w:tcW w:w="1165" w:type="dxa"/>
          </w:tcPr>
          <w:p w14:paraId="65D41983" w14:textId="77777777" w:rsidR="00A344E2" w:rsidRDefault="00A344E2" w:rsidP="00A344E2">
            <w:r>
              <w:t>Low</w:t>
            </w:r>
          </w:p>
        </w:tc>
        <w:tc>
          <w:tcPr>
            <w:tcW w:w="1170" w:type="dxa"/>
          </w:tcPr>
          <w:p w14:paraId="14E39BAC" w14:textId="77777777" w:rsidR="00A344E2" w:rsidRDefault="00A344E2" w:rsidP="00A344E2">
            <w:r>
              <w:t>7</w:t>
            </w:r>
          </w:p>
        </w:tc>
        <w:tc>
          <w:tcPr>
            <w:tcW w:w="5867" w:type="dxa"/>
          </w:tcPr>
          <w:p w14:paraId="7AD7CA3B" w14:textId="77777777" w:rsidR="00A344E2" w:rsidRDefault="00A344E2" w:rsidP="00A344E2">
            <w:r>
              <w:t>Slightly slouching for more than 7 seconds should sound the alarm.</w:t>
            </w:r>
          </w:p>
        </w:tc>
      </w:tr>
    </w:tbl>
    <w:p w14:paraId="28D5FC3D" w14:textId="768CC78A" w:rsidR="00A344E2" w:rsidRPr="0045454D" w:rsidRDefault="0045454D" w:rsidP="0045454D">
      <w:pPr>
        <w:pStyle w:val="Quote"/>
      </w:pPr>
      <w:r>
        <w:rPr>
          <w:rFonts w:hint="eastAsia"/>
        </w:rPr>
        <w:t>Figure 1</w:t>
      </w:r>
      <w:r w:rsidR="00874EB3">
        <w:t>2</w:t>
      </w:r>
      <w:r>
        <w:rPr>
          <w:rFonts w:hint="eastAsia"/>
        </w:rPr>
        <w:t>.1 Test table for bad posture recognition</w:t>
      </w:r>
    </w:p>
    <w:p w14:paraId="343A8BB9" w14:textId="77777777" w:rsidR="00A344E2" w:rsidRPr="00743443" w:rsidRDefault="00A344E2" w:rsidP="00322904">
      <w:pPr>
        <w:pStyle w:val="Heading2"/>
      </w:pPr>
      <w:bookmarkStart w:id="60" w:name="_Toc414372738"/>
      <w:r>
        <w:lastRenderedPageBreak/>
        <w:t>Local Interface</w:t>
      </w:r>
      <w:bookmarkEnd w:id="60"/>
    </w:p>
    <w:p w14:paraId="450F10B3" w14:textId="77777777" w:rsidR="00A344E2" w:rsidRDefault="00A344E2" w:rsidP="00A344E2">
      <w:r>
        <w:t xml:space="preserve">For each of the following changes made on the local interface, check the serial communication on the local PC to verify that the system has actually changed the system variable. First, check all three values of epsilon. Then check all three values of tau. Then turn posture logging on, and then off. Then set posture. </w:t>
      </w:r>
    </w:p>
    <w:p w14:paraId="6E006A5B" w14:textId="77777777" w:rsidR="00A344E2" w:rsidRDefault="00A344E2" w:rsidP="00A344E2"/>
    <w:p w14:paraId="20FD2244" w14:textId="77777777" w:rsidR="00A344E2" w:rsidRPr="00743443" w:rsidRDefault="00A344E2" w:rsidP="00322904">
      <w:pPr>
        <w:pStyle w:val="Heading2"/>
      </w:pPr>
      <w:bookmarkStart w:id="61" w:name="_Toc414372739"/>
      <w:r>
        <w:t>Online Interface</w:t>
      </w:r>
      <w:bookmarkEnd w:id="61"/>
    </w:p>
    <w:p w14:paraId="2A185243" w14:textId="77777777" w:rsidR="00A344E2" w:rsidRDefault="00A344E2" w:rsidP="00A344E2">
      <w:r>
        <w:t>Repeat the test cases for the local interface, but on the website.</w:t>
      </w:r>
    </w:p>
    <w:p w14:paraId="021899BA" w14:textId="77777777" w:rsidR="00A344E2" w:rsidRDefault="00A344E2" w:rsidP="00A344E2"/>
    <w:p w14:paraId="04CE2FB1" w14:textId="77777777" w:rsidR="00A344E2" w:rsidRPr="00743443" w:rsidRDefault="00A344E2" w:rsidP="00322904">
      <w:pPr>
        <w:pStyle w:val="Heading2"/>
      </w:pPr>
      <w:bookmarkStart w:id="62" w:name="_Toc414372740"/>
      <w:r>
        <w:t>Interface Syncing</w:t>
      </w:r>
      <w:bookmarkEnd w:id="62"/>
    </w:p>
    <w:p w14:paraId="750858D7" w14:textId="77777777" w:rsidR="00A344E2" w:rsidRDefault="00A344E2" w:rsidP="00A344E2">
      <w:r>
        <w:t>For each of the following changes made on the local interface, refresh the website to verify that the change is reflected on the online interface. First, check all three values of epsilon. Then check all three values of tau. Then turn posture logging on, and then off. Then set posture. Repeat the steps, but make the changes on the online interface and verify that the changes are reflected on the local interface.</w:t>
      </w:r>
    </w:p>
    <w:p w14:paraId="5C452223" w14:textId="77777777" w:rsidR="00A344E2" w:rsidRPr="00A344E2" w:rsidRDefault="00A344E2" w:rsidP="00A344E2">
      <w:pPr>
        <w:widowControl/>
        <w:tabs>
          <w:tab w:val="clear" w:pos="90"/>
        </w:tabs>
        <w:autoSpaceDE/>
        <w:autoSpaceDN/>
        <w:adjustRightInd/>
        <w:spacing w:after="0"/>
        <w:rPr>
          <w:rFonts w:eastAsia="SimSun"/>
        </w:rPr>
      </w:pPr>
    </w:p>
    <w:p w14:paraId="633B74F3" w14:textId="77777777" w:rsidR="00A344E2" w:rsidRPr="00A344E2" w:rsidRDefault="00A344E2" w:rsidP="00A344E2">
      <w:pPr>
        <w:rPr>
          <w:rFonts w:eastAsia="SimSun"/>
        </w:rPr>
      </w:pPr>
    </w:p>
    <w:p w14:paraId="7B027F1E" w14:textId="77777777" w:rsidR="00C36B7F" w:rsidRDefault="00C36B7F">
      <w:pPr>
        <w:widowControl/>
        <w:tabs>
          <w:tab w:val="clear" w:pos="90"/>
        </w:tabs>
        <w:autoSpaceDE/>
        <w:autoSpaceDN/>
        <w:adjustRightInd/>
        <w:spacing w:after="0"/>
        <w:rPr>
          <w:rStyle w:val="Heading1Char"/>
        </w:rPr>
      </w:pPr>
      <w:bookmarkStart w:id="63" w:name="_Toc411329149"/>
      <w:bookmarkStart w:id="64" w:name="_Toc411336226"/>
      <w:r>
        <w:rPr>
          <w:rStyle w:val="Heading1Char"/>
          <w:b w:val="0"/>
        </w:rPr>
        <w:br w:type="page"/>
      </w:r>
    </w:p>
    <w:p w14:paraId="29D390DE" w14:textId="32296BFB" w:rsidR="00A344E2" w:rsidRPr="00A344E2" w:rsidRDefault="00151984" w:rsidP="00A344E2">
      <w:pPr>
        <w:pStyle w:val="Heading1"/>
        <w:rPr>
          <w:rStyle w:val="Heading1Char"/>
          <w:b/>
        </w:rPr>
      </w:pPr>
      <w:bookmarkStart w:id="65" w:name="_Toc414372741"/>
      <w:r w:rsidRPr="00A344E2">
        <w:rPr>
          <w:rStyle w:val="Heading1Char"/>
          <w:rFonts w:hint="eastAsia"/>
          <w:b/>
        </w:rPr>
        <w:lastRenderedPageBreak/>
        <w:t>1</w:t>
      </w:r>
      <w:r w:rsidR="00874EB3">
        <w:rPr>
          <w:rStyle w:val="Heading1Char"/>
          <w:b/>
        </w:rPr>
        <w:t>3</w:t>
      </w:r>
      <w:r w:rsidRPr="00A344E2">
        <w:rPr>
          <w:rStyle w:val="Heading1Char"/>
          <w:b/>
        </w:rPr>
        <w:t>. FAILURE MODES ANALYSIS</w:t>
      </w:r>
      <w:bookmarkEnd w:id="63"/>
      <w:bookmarkEnd w:id="64"/>
      <w:bookmarkEnd w:id="65"/>
    </w:p>
    <w:p w14:paraId="34696EF0" w14:textId="77777777" w:rsidR="00A344E2" w:rsidRPr="00F4759F" w:rsidRDefault="00A344E2" w:rsidP="00A344E2">
      <w:pPr>
        <w:pStyle w:val="Heading2"/>
      </w:pPr>
      <w:bookmarkStart w:id="66" w:name="_Toc414372742"/>
      <w:r w:rsidRPr="00F4759F">
        <w:t>Failure analysis consequences:</w:t>
      </w:r>
      <w:bookmarkEnd w:id="66"/>
    </w:p>
    <w:tbl>
      <w:tblPr>
        <w:tblStyle w:val="TableGrid"/>
        <w:tblW w:w="0" w:type="auto"/>
        <w:tblLook w:val="04A0" w:firstRow="1" w:lastRow="0" w:firstColumn="1" w:lastColumn="0" w:noHBand="0" w:noVBand="1"/>
      </w:tblPr>
      <w:tblGrid>
        <w:gridCol w:w="3116"/>
        <w:gridCol w:w="3117"/>
        <w:gridCol w:w="3117"/>
      </w:tblGrid>
      <w:tr w:rsidR="00A344E2" w:rsidRPr="00F4759F" w14:paraId="43C0D9F6" w14:textId="77777777" w:rsidTr="00A344E2">
        <w:tc>
          <w:tcPr>
            <w:tcW w:w="3116" w:type="dxa"/>
          </w:tcPr>
          <w:p w14:paraId="4BD1C24E" w14:textId="77777777" w:rsidR="00A344E2" w:rsidRPr="00F4759F" w:rsidRDefault="00A344E2" w:rsidP="00A344E2">
            <w:pPr>
              <w:rPr>
                <w:rFonts w:cs="Arial"/>
              </w:rPr>
            </w:pPr>
            <w:r w:rsidRPr="00F4759F">
              <w:rPr>
                <w:rFonts w:cs="Arial"/>
              </w:rPr>
              <w:t>Class</w:t>
            </w:r>
          </w:p>
        </w:tc>
        <w:tc>
          <w:tcPr>
            <w:tcW w:w="3117" w:type="dxa"/>
          </w:tcPr>
          <w:p w14:paraId="4918115D" w14:textId="77777777" w:rsidR="00A344E2" w:rsidRPr="00F4759F" w:rsidRDefault="00A344E2" w:rsidP="00A344E2">
            <w:pPr>
              <w:rPr>
                <w:rFonts w:cs="Arial"/>
              </w:rPr>
            </w:pPr>
            <w:r w:rsidRPr="00F4759F">
              <w:rPr>
                <w:rFonts w:cs="Arial"/>
              </w:rPr>
              <w:t>Title</w:t>
            </w:r>
          </w:p>
        </w:tc>
        <w:tc>
          <w:tcPr>
            <w:tcW w:w="3117" w:type="dxa"/>
          </w:tcPr>
          <w:p w14:paraId="3B5EED42" w14:textId="77777777" w:rsidR="00A344E2" w:rsidRPr="00F4759F" w:rsidRDefault="00A344E2" w:rsidP="00A344E2">
            <w:pPr>
              <w:rPr>
                <w:rFonts w:cs="Arial"/>
              </w:rPr>
            </w:pPr>
            <w:r w:rsidRPr="00F4759F">
              <w:rPr>
                <w:rFonts w:cs="Arial"/>
              </w:rPr>
              <w:t>Description</w:t>
            </w:r>
          </w:p>
        </w:tc>
      </w:tr>
      <w:tr w:rsidR="00A344E2" w:rsidRPr="00F4759F" w14:paraId="78351BD2" w14:textId="77777777" w:rsidTr="00A344E2">
        <w:tc>
          <w:tcPr>
            <w:tcW w:w="3116" w:type="dxa"/>
          </w:tcPr>
          <w:p w14:paraId="58769C2A" w14:textId="77777777" w:rsidR="00A344E2" w:rsidRPr="00F4759F" w:rsidRDefault="00A344E2" w:rsidP="00A344E2">
            <w:pPr>
              <w:rPr>
                <w:rFonts w:cs="Arial"/>
              </w:rPr>
            </w:pPr>
            <w:r w:rsidRPr="00F4759F">
              <w:rPr>
                <w:rFonts w:cs="Arial"/>
              </w:rPr>
              <w:t>I</w:t>
            </w:r>
          </w:p>
        </w:tc>
        <w:tc>
          <w:tcPr>
            <w:tcW w:w="3117" w:type="dxa"/>
          </w:tcPr>
          <w:p w14:paraId="5951E361" w14:textId="77777777" w:rsidR="00A344E2" w:rsidRPr="00F4759F" w:rsidRDefault="00A344E2" w:rsidP="00A344E2">
            <w:pPr>
              <w:rPr>
                <w:rFonts w:cs="Arial"/>
              </w:rPr>
            </w:pPr>
            <w:r w:rsidRPr="00F4759F">
              <w:rPr>
                <w:rFonts w:cs="Arial"/>
              </w:rPr>
              <w:t>Catastrophic</w:t>
            </w:r>
          </w:p>
        </w:tc>
        <w:tc>
          <w:tcPr>
            <w:tcW w:w="3117" w:type="dxa"/>
          </w:tcPr>
          <w:p w14:paraId="358CDE33" w14:textId="77777777" w:rsidR="00A344E2" w:rsidRPr="00F4759F" w:rsidRDefault="00A344E2" w:rsidP="00A344E2">
            <w:pPr>
              <w:rPr>
                <w:rFonts w:cs="Arial"/>
              </w:rPr>
            </w:pPr>
            <w:r w:rsidRPr="00F4759F">
              <w:rPr>
                <w:rFonts w:cs="Arial"/>
              </w:rPr>
              <w:t>Conditions that could result in death or permanent disabilities; complete destruction of equipment and facilities.</w:t>
            </w:r>
          </w:p>
        </w:tc>
      </w:tr>
      <w:tr w:rsidR="00A344E2" w:rsidRPr="00F4759F" w14:paraId="3C78E960" w14:textId="77777777" w:rsidTr="00A344E2">
        <w:tc>
          <w:tcPr>
            <w:tcW w:w="3116" w:type="dxa"/>
          </w:tcPr>
          <w:p w14:paraId="28794A91" w14:textId="77777777" w:rsidR="00A344E2" w:rsidRPr="00F4759F" w:rsidRDefault="00A344E2" w:rsidP="00A344E2">
            <w:pPr>
              <w:rPr>
                <w:rFonts w:cs="Arial"/>
              </w:rPr>
            </w:pPr>
            <w:r w:rsidRPr="00F4759F">
              <w:rPr>
                <w:rFonts w:cs="Arial"/>
              </w:rPr>
              <w:t>II</w:t>
            </w:r>
          </w:p>
        </w:tc>
        <w:tc>
          <w:tcPr>
            <w:tcW w:w="3117" w:type="dxa"/>
          </w:tcPr>
          <w:p w14:paraId="502E5924" w14:textId="77777777" w:rsidR="00A344E2" w:rsidRPr="00F4759F" w:rsidRDefault="00A344E2" w:rsidP="00A344E2">
            <w:pPr>
              <w:rPr>
                <w:rFonts w:cs="Arial"/>
              </w:rPr>
            </w:pPr>
            <w:r w:rsidRPr="00F4759F">
              <w:rPr>
                <w:rFonts w:cs="Arial"/>
              </w:rPr>
              <w:t>Critical</w:t>
            </w:r>
          </w:p>
        </w:tc>
        <w:tc>
          <w:tcPr>
            <w:tcW w:w="3117" w:type="dxa"/>
          </w:tcPr>
          <w:p w14:paraId="1D1EAA53" w14:textId="77777777" w:rsidR="00A344E2" w:rsidRPr="00F4759F" w:rsidRDefault="00A344E2" w:rsidP="00A344E2">
            <w:pPr>
              <w:rPr>
                <w:rFonts w:cs="Arial"/>
              </w:rPr>
            </w:pPr>
            <w:r w:rsidRPr="00F4759F">
              <w:rPr>
                <w:rFonts w:cs="Arial"/>
              </w:rPr>
              <w:t>Conditions that could result in severe injury; major damage to equipment and facilities.</w:t>
            </w:r>
          </w:p>
        </w:tc>
      </w:tr>
      <w:tr w:rsidR="00A344E2" w:rsidRPr="00F4759F" w14:paraId="0B759E98" w14:textId="77777777" w:rsidTr="00A344E2">
        <w:tc>
          <w:tcPr>
            <w:tcW w:w="3116" w:type="dxa"/>
          </w:tcPr>
          <w:p w14:paraId="059DDCB3" w14:textId="77777777" w:rsidR="00A344E2" w:rsidRPr="00F4759F" w:rsidRDefault="00A344E2" w:rsidP="00A344E2">
            <w:pPr>
              <w:rPr>
                <w:rFonts w:cs="Arial"/>
              </w:rPr>
            </w:pPr>
            <w:r w:rsidRPr="00F4759F">
              <w:rPr>
                <w:rFonts w:cs="Arial"/>
              </w:rPr>
              <w:t>III</w:t>
            </w:r>
          </w:p>
        </w:tc>
        <w:tc>
          <w:tcPr>
            <w:tcW w:w="3117" w:type="dxa"/>
          </w:tcPr>
          <w:p w14:paraId="142863D2" w14:textId="77777777" w:rsidR="00A344E2" w:rsidRPr="00F4759F" w:rsidRDefault="00A344E2" w:rsidP="00A344E2">
            <w:pPr>
              <w:rPr>
                <w:rFonts w:cs="Arial"/>
              </w:rPr>
            </w:pPr>
            <w:r w:rsidRPr="00F4759F">
              <w:rPr>
                <w:rFonts w:cs="Arial"/>
              </w:rPr>
              <w:t>Moderate</w:t>
            </w:r>
          </w:p>
        </w:tc>
        <w:tc>
          <w:tcPr>
            <w:tcW w:w="3117" w:type="dxa"/>
          </w:tcPr>
          <w:p w14:paraId="6C8A29E1" w14:textId="77777777" w:rsidR="00A344E2" w:rsidRPr="00F4759F" w:rsidRDefault="00A344E2" w:rsidP="00A344E2">
            <w:pPr>
              <w:rPr>
                <w:rFonts w:cs="Arial"/>
              </w:rPr>
            </w:pPr>
            <w:r w:rsidRPr="00F4759F">
              <w:rPr>
                <w:rFonts w:cs="Arial"/>
              </w:rPr>
              <w:t>Conditions that could result in minor injury needing more than minor first-aid; minor damage to equipment and facilities.</w:t>
            </w:r>
          </w:p>
        </w:tc>
      </w:tr>
      <w:tr w:rsidR="00A344E2" w:rsidRPr="00F4759F" w14:paraId="113D38DA" w14:textId="77777777" w:rsidTr="00A344E2">
        <w:tc>
          <w:tcPr>
            <w:tcW w:w="3116" w:type="dxa"/>
          </w:tcPr>
          <w:p w14:paraId="3A51D874" w14:textId="77777777" w:rsidR="00A344E2" w:rsidRPr="00F4759F" w:rsidRDefault="00A344E2" w:rsidP="00A344E2">
            <w:pPr>
              <w:rPr>
                <w:rFonts w:cs="Arial"/>
              </w:rPr>
            </w:pPr>
            <w:r w:rsidRPr="00F4759F">
              <w:rPr>
                <w:rFonts w:cs="Arial"/>
              </w:rPr>
              <w:t>IV</w:t>
            </w:r>
          </w:p>
        </w:tc>
        <w:tc>
          <w:tcPr>
            <w:tcW w:w="3117" w:type="dxa"/>
          </w:tcPr>
          <w:p w14:paraId="70E9AC8F" w14:textId="77777777" w:rsidR="00A344E2" w:rsidRPr="00F4759F" w:rsidRDefault="00A344E2" w:rsidP="00A344E2">
            <w:pPr>
              <w:rPr>
                <w:rFonts w:cs="Arial"/>
              </w:rPr>
            </w:pPr>
            <w:r w:rsidRPr="00F4759F">
              <w:rPr>
                <w:rFonts w:cs="Arial"/>
              </w:rPr>
              <w:t>Negligible</w:t>
            </w:r>
          </w:p>
        </w:tc>
        <w:tc>
          <w:tcPr>
            <w:tcW w:w="3117" w:type="dxa"/>
          </w:tcPr>
          <w:p w14:paraId="4F8DE2A8" w14:textId="77777777" w:rsidR="00A344E2" w:rsidRPr="00F4759F" w:rsidRDefault="00A344E2" w:rsidP="00A344E2">
            <w:pPr>
              <w:rPr>
                <w:rFonts w:cs="Arial"/>
              </w:rPr>
            </w:pPr>
            <w:r w:rsidRPr="00F4759F">
              <w:rPr>
                <w:rFonts w:cs="Arial"/>
              </w:rPr>
              <w:t>Conditions that could result in the need for minor first-aid treatment but no long-term effects to personal safety or health; damage to equipment and facilities slightly more than normal wear and tear.</w:t>
            </w:r>
          </w:p>
        </w:tc>
      </w:tr>
    </w:tbl>
    <w:p w14:paraId="74BAB34C" w14:textId="4107AA19" w:rsidR="00A344E2" w:rsidRPr="00800F2B" w:rsidRDefault="00A344E2" w:rsidP="00A344E2">
      <w:pPr>
        <w:pStyle w:val="Quote"/>
      </w:pPr>
      <w:r w:rsidRPr="00800F2B">
        <w:t>Table</w:t>
      </w:r>
      <w:r w:rsidRPr="00800F2B">
        <w:rPr>
          <w:rFonts w:eastAsia="SimSun" w:hint="eastAsia"/>
        </w:rPr>
        <w:t xml:space="preserve"> 1</w:t>
      </w:r>
      <w:r w:rsidR="00874EB3">
        <w:rPr>
          <w:rFonts w:eastAsia="SimSun"/>
        </w:rPr>
        <w:t>3</w:t>
      </w:r>
      <w:r w:rsidRPr="00800F2B">
        <w:t>.1 Table of failure analysis consequences</w:t>
      </w:r>
    </w:p>
    <w:p w14:paraId="397D5BFA" w14:textId="77777777" w:rsidR="00A344E2" w:rsidRPr="00F4759F" w:rsidRDefault="00A344E2" w:rsidP="00A344E2">
      <w:pPr>
        <w:rPr>
          <w:rFonts w:cs="Arial"/>
        </w:rPr>
      </w:pPr>
    </w:p>
    <w:p w14:paraId="193E58EB" w14:textId="77777777" w:rsidR="00A344E2" w:rsidRDefault="00A344E2">
      <w:pPr>
        <w:widowControl/>
        <w:tabs>
          <w:tab w:val="clear" w:pos="90"/>
        </w:tabs>
        <w:autoSpaceDE/>
        <w:autoSpaceDN/>
        <w:adjustRightInd/>
        <w:spacing w:after="0"/>
        <w:rPr>
          <w:b/>
          <w:i/>
        </w:rPr>
      </w:pPr>
      <w:r>
        <w:br w:type="page"/>
      </w:r>
    </w:p>
    <w:p w14:paraId="07E5F3B6" w14:textId="77777777" w:rsidR="00A344E2" w:rsidRPr="00F4759F" w:rsidRDefault="00A344E2" w:rsidP="00A344E2">
      <w:pPr>
        <w:pStyle w:val="Heading2"/>
      </w:pPr>
      <w:bookmarkStart w:id="67" w:name="_Toc414372743"/>
      <w:r w:rsidRPr="00F4759F">
        <w:lastRenderedPageBreak/>
        <w:t>Failure analysis likelihood:</w:t>
      </w:r>
      <w:bookmarkEnd w:id="67"/>
    </w:p>
    <w:tbl>
      <w:tblPr>
        <w:tblStyle w:val="TableGrid"/>
        <w:tblW w:w="0" w:type="auto"/>
        <w:tblLook w:val="04A0" w:firstRow="1" w:lastRow="0" w:firstColumn="1" w:lastColumn="0" w:noHBand="0" w:noVBand="1"/>
      </w:tblPr>
      <w:tblGrid>
        <w:gridCol w:w="4675"/>
        <w:gridCol w:w="4675"/>
      </w:tblGrid>
      <w:tr w:rsidR="00A344E2" w:rsidRPr="00F4759F" w14:paraId="21D1AF77" w14:textId="77777777" w:rsidTr="00A344E2">
        <w:tc>
          <w:tcPr>
            <w:tcW w:w="4675" w:type="dxa"/>
          </w:tcPr>
          <w:p w14:paraId="1BC33368" w14:textId="77777777" w:rsidR="00A344E2" w:rsidRPr="00F4759F" w:rsidRDefault="00A344E2" w:rsidP="00A344E2">
            <w:pPr>
              <w:rPr>
                <w:rFonts w:cs="Arial"/>
              </w:rPr>
            </w:pPr>
            <w:r w:rsidRPr="00F4759F">
              <w:rPr>
                <w:rFonts w:cs="Arial"/>
              </w:rPr>
              <w:t>Likelihood</w:t>
            </w:r>
          </w:p>
        </w:tc>
        <w:tc>
          <w:tcPr>
            <w:tcW w:w="4675" w:type="dxa"/>
          </w:tcPr>
          <w:p w14:paraId="2A97EFA7" w14:textId="77777777" w:rsidR="00A344E2" w:rsidRPr="00F4759F" w:rsidRDefault="00A344E2" w:rsidP="00A344E2">
            <w:pPr>
              <w:rPr>
                <w:rFonts w:cs="Arial"/>
              </w:rPr>
            </w:pPr>
            <w:r w:rsidRPr="00F4759F">
              <w:rPr>
                <w:rFonts w:cs="Arial"/>
              </w:rPr>
              <w:t>Description</w:t>
            </w:r>
          </w:p>
        </w:tc>
      </w:tr>
      <w:tr w:rsidR="00A344E2" w:rsidRPr="00F4759F" w14:paraId="2D906231" w14:textId="77777777" w:rsidTr="00A344E2">
        <w:tc>
          <w:tcPr>
            <w:tcW w:w="4675" w:type="dxa"/>
          </w:tcPr>
          <w:p w14:paraId="04451AE3" w14:textId="77777777" w:rsidR="00A344E2" w:rsidRPr="00F4759F" w:rsidRDefault="00A344E2" w:rsidP="00A344E2">
            <w:pPr>
              <w:rPr>
                <w:rFonts w:cs="Arial"/>
              </w:rPr>
            </w:pPr>
            <w:r w:rsidRPr="00F4759F">
              <w:rPr>
                <w:rFonts w:cs="Arial"/>
              </w:rPr>
              <w:t>A</w:t>
            </w:r>
          </w:p>
        </w:tc>
        <w:tc>
          <w:tcPr>
            <w:tcW w:w="4675" w:type="dxa"/>
          </w:tcPr>
          <w:p w14:paraId="6A2521D9" w14:textId="77777777" w:rsidR="00A344E2" w:rsidRPr="00F4759F" w:rsidRDefault="00A344E2" w:rsidP="00A344E2">
            <w:pPr>
              <w:rPr>
                <w:rFonts w:cs="Arial"/>
              </w:rPr>
            </w:pPr>
            <w:r w:rsidRPr="00F4759F">
              <w:rPr>
                <w:rFonts w:cs="Arial"/>
              </w:rPr>
              <w:t>Likely to occur</w:t>
            </w:r>
          </w:p>
        </w:tc>
      </w:tr>
      <w:tr w:rsidR="00A344E2" w:rsidRPr="00F4759F" w14:paraId="3F50A79A" w14:textId="77777777" w:rsidTr="00A344E2">
        <w:tc>
          <w:tcPr>
            <w:tcW w:w="4675" w:type="dxa"/>
          </w:tcPr>
          <w:p w14:paraId="1713BBE8" w14:textId="77777777" w:rsidR="00A344E2" w:rsidRPr="00F4759F" w:rsidRDefault="00A344E2" w:rsidP="00A344E2">
            <w:pPr>
              <w:rPr>
                <w:rFonts w:cs="Arial"/>
              </w:rPr>
            </w:pPr>
            <w:r w:rsidRPr="00F4759F">
              <w:rPr>
                <w:rFonts w:cs="Arial"/>
              </w:rPr>
              <w:t>B</w:t>
            </w:r>
          </w:p>
        </w:tc>
        <w:tc>
          <w:tcPr>
            <w:tcW w:w="4675" w:type="dxa"/>
          </w:tcPr>
          <w:p w14:paraId="6B1C7F68" w14:textId="77777777" w:rsidR="00A344E2" w:rsidRPr="00F4759F" w:rsidRDefault="00A344E2" w:rsidP="00A344E2">
            <w:pPr>
              <w:rPr>
                <w:rFonts w:cs="Arial"/>
              </w:rPr>
            </w:pPr>
            <w:r w:rsidRPr="00F4759F">
              <w:rPr>
                <w:rFonts w:cs="Arial"/>
              </w:rPr>
              <w:t>Probably will occur</w:t>
            </w:r>
          </w:p>
        </w:tc>
      </w:tr>
      <w:tr w:rsidR="00A344E2" w:rsidRPr="00F4759F" w14:paraId="5C17735F" w14:textId="77777777" w:rsidTr="00A344E2">
        <w:tc>
          <w:tcPr>
            <w:tcW w:w="4675" w:type="dxa"/>
          </w:tcPr>
          <w:p w14:paraId="143A8B4D" w14:textId="77777777" w:rsidR="00A344E2" w:rsidRPr="00F4759F" w:rsidRDefault="00A344E2" w:rsidP="00A344E2">
            <w:pPr>
              <w:rPr>
                <w:rFonts w:cs="Arial"/>
              </w:rPr>
            </w:pPr>
            <w:r w:rsidRPr="00F4759F">
              <w:rPr>
                <w:rFonts w:cs="Arial"/>
              </w:rPr>
              <w:t>C</w:t>
            </w:r>
          </w:p>
        </w:tc>
        <w:tc>
          <w:tcPr>
            <w:tcW w:w="4675" w:type="dxa"/>
          </w:tcPr>
          <w:p w14:paraId="24FEBFF9" w14:textId="77777777" w:rsidR="00A344E2" w:rsidRPr="00F4759F" w:rsidRDefault="00A344E2" w:rsidP="00A344E2">
            <w:pPr>
              <w:rPr>
                <w:rFonts w:cs="Arial"/>
              </w:rPr>
            </w:pPr>
            <w:r w:rsidRPr="00F4759F">
              <w:rPr>
                <w:rFonts w:cs="Arial"/>
              </w:rPr>
              <w:t>Could occur</w:t>
            </w:r>
          </w:p>
        </w:tc>
      </w:tr>
      <w:tr w:rsidR="00A344E2" w:rsidRPr="00F4759F" w14:paraId="1985F7EE" w14:textId="77777777" w:rsidTr="00A344E2">
        <w:tc>
          <w:tcPr>
            <w:tcW w:w="4675" w:type="dxa"/>
          </w:tcPr>
          <w:p w14:paraId="0AB1DB08" w14:textId="77777777" w:rsidR="00A344E2" w:rsidRPr="00F4759F" w:rsidRDefault="00A344E2" w:rsidP="00A344E2">
            <w:pPr>
              <w:rPr>
                <w:rFonts w:cs="Arial"/>
              </w:rPr>
            </w:pPr>
            <w:r w:rsidRPr="00F4759F">
              <w:rPr>
                <w:rFonts w:cs="Arial"/>
              </w:rPr>
              <w:t>D</w:t>
            </w:r>
          </w:p>
        </w:tc>
        <w:tc>
          <w:tcPr>
            <w:tcW w:w="4675" w:type="dxa"/>
          </w:tcPr>
          <w:p w14:paraId="642C7B60" w14:textId="77777777" w:rsidR="00A344E2" w:rsidRPr="00F4759F" w:rsidRDefault="00A344E2" w:rsidP="00A344E2">
            <w:pPr>
              <w:rPr>
                <w:rFonts w:cs="Arial"/>
              </w:rPr>
            </w:pPr>
            <w:r w:rsidRPr="00F4759F">
              <w:rPr>
                <w:rFonts w:cs="Arial"/>
              </w:rPr>
              <w:t>Unlikely to occur</w:t>
            </w:r>
          </w:p>
        </w:tc>
      </w:tr>
      <w:tr w:rsidR="00A344E2" w:rsidRPr="00F4759F" w14:paraId="6B5DDF39" w14:textId="77777777" w:rsidTr="00A344E2">
        <w:tc>
          <w:tcPr>
            <w:tcW w:w="4675" w:type="dxa"/>
          </w:tcPr>
          <w:p w14:paraId="43852813" w14:textId="77777777" w:rsidR="00A344E2" w:rsidRPr="00F4759F" w:rsidRDefault="00A344E2" w:rsidP="00A344E2">
            <w:pPr>
              <w:rPr>
                <w:rFonts w:cs="Arial"/>
              </w:rPr>
            </w:pPr>
            <w:r w:rsidRPr="00F4759F">
              <w:rPr>
                <w:rFonts w:cs="Arial"/>
              </w:rPr>
              <w:t>E</w:t>
            </w:r>
          </w:p>
        </w:tc>
        <w:tc>
          <w:tcPr>
            <w:tcW w:w="4675" w:type="dxa"/>
          </w:tcPr>
          <w:p w14:paraId="665F26BC" w14:textId="77777777" w:rsidR="00A344E2" w:rsidRPr="00F4759F" w:rsidRDefault="00A344E2" w:rsidP="00A344E2">
            <w:pPr>
              <w:rPr>
                <w:rFonts w:cs="Arial"/>
              </w:rPr>
            </w:pPr>
            <w:r w:rsidRPr="00F4759F">
              <w:rPr>
                <w:rFonts w:cs="Arial"/>
              </w:rPr>
              <w:t>Improbable</w:t>
            </w:r>
          </w:p>
        </w:tc>
      </w:tr>
    </w:tbl>
    <w:p w14:paraId="0B498140" w14:textId="6FC30AD6" w:rsidR="00A344E2" w:rsidRPr="00800F2B" w:rsidRDefault="00A344E2" w:rsidP="00A344E2">
      <w:pPr>
        <w:pStyle w:val="Quote"/>
      </w:pPr>
      <w:r w:rsidRPr="00800F2B">
        <w:t xml:space="preserve">Table </w:t>
      </w:r>
      <w:r w:rsidRPr="00800F2B">
        <w:rPr>
          <w:rFonts w:eastAsia="SimSun" w:hint="eastAsia"/>
        </w:rPr>
        <w:t>1</w:t>
      </w:r>
      <w:r w:rsidR="00874EB3">
        <w:rPr>
          <w:rFonts w:eastAsia="SimSun"/>
        </w:rPr>
        <w:t>3</w:t>
      </w:r>
      <w:r w:rsidRPr="00800F2B">
        <w:t>.2 Failure analysis likelihood table</w:t>
      </w:r>
    </w:p>
    <w:p w14:paraId="1DF02B53" w14:textId="77777777" w:rsidR="00A344E2" w:rsidRPr="00F4759F" w:rsidRDefault="00A344E2" w:rsidP="00A344E2">
      <w:pPr>
        <w:rPr>
          <w:rFonts w:cs="Arial"/>
        </w:rPr>
      </w:pPr>
    </w:p>
    <w:p w14:paraId="21BAD609" w14:textId="77777777" w:rsidR="00A344E2" w:rsidRPr="00F4759F" w:rsidRDefault="00A344E2" w:rsidP="00A344E2">
      <w:pPr>
        <w:pStyle w:val="Heading2"/>
      </w:pPr>
      <w:bookmarkStart w:id="68" w:name="_Toc414372744"/>
      <w:r w:rsidRPr="00F4759F">
        <w:t>Failure analysis matrix:</w:t>
      </w:r>
      <w:bookmarkEnd w:id="68"/>
    </w:p>
    <w:tbl>
      <w:tblPr>
        <w:tblStyle w:val="TableGrid"/>
        <w:tblW w:w="0" w:type="auto"/>
        <w:tblLook w:val="04A0" w:firstRow="1" w:lastRow="0" w:firstColumn="1" w:lastColumn="0" w:noHBand="0" w:noVBand="1"/>
      </w:tblPr>
      <w:tblGrid>
        <w:gridCol w:w="1767"/>
        <w:gridCol w:w="1523"/>
        <w:gridCol w:w="1521"/>
        <w:gridCol w:w="1520"/>
        <w:gridCol w:w="1524"/>
        <w:gridCol w:w="1495"/>
      </w:tblGrid>
      <w:tr w:rsidR="00A344E2" w:rsidRPr="00F4759F" w14:paraId="33C8F543" w14:textId="77777777" w:rsidTr="00A344E2">
        <w:tc>
          <w:tcPr>
            <w:tcW w:w="1767" w:type="dxa"/>
          </w:tcPr>
          <w:p w14:paraId="17B1EAAB" w14:textId="77777777" w:rsidR="00A344E2" w:rsidRPr="00F4759F" w:rsidRDefault="00A344E2" w:rsidP="00A344E2">
            <w:pPr>
              <w:rPr>
                <w:rFonts w:cs="Arial"/>
              </w:rPr>
            </w:pPr>
          </w:p>
        </w:tc>
        <w:tc>
          <w:tcPr>
            <w:tcW w:w="7583" w:type="dxa"/>
            <w:gridSpan w:val="5"/>
          </w:tcPr>
          <w:p w14:paraId="1F845BF8" w14:textId="77777777" w:rsidR="00A344E2" w:rsidRPr="00F4759F" w:rsidRDefault="00A344E2" w:rsidP="00A344E2">
            <w:pPr>
              <w:jc w:val="center"/>
              <w:rPr>
                <w:rFonts w:cs="Arial"/>
              </w:rPr>
            </w:pPr>
            <w:r w:rsidRPr="00F4759F">
              <w:rPr>
                <w:rFonts w:cs="Arial"/>
              </w:rPr>
              <w:t>Likelihood estimate</w:t>
            </w:r>
          </w:p>
        </w:tc>
      </w:tr>
      <w:tr w:rsidR="00A344E2" w:rsidRPr="00F4759F" w14:paraId="4886FE76" w14:textId="77777777" w:rsidTr="00A344E2">
        <w:tc>
          <w:tcPr>
            <w:tcW w:w="1767" w:type="dxa"/>
          </w:tcPr>
          <w:p w14:paraId="3F75DFB6" w14:textId="77777777" w:rsidR="00A344E2" w:rsidRPr="00F4759F" w:rsidRDefault="00A344E2" w:rsidP="00A344E2">
            <w:pPr>
              <w:rPr>
                <w:rFonts w:cs="Arial"/>
              </w:rPr>
            </w:pPr>
            <w:r w:rsidRPr="00F4759F">
              <w:rPr>
                <w:rFonts w:cs="Arial"/>
              </w:rPr>
              <w:t>Consequence</w:t>
            </w:r>
          </w:p>
        </w:tc>
        <w:tc>
          <w:tcPr>
            <w:tcW w:w="1523" w:type="dxa"/>
          </w:tcPr>
          <w:p w14:paraId="281410D3" w14:textId="77777777" w:rsidR="00A344E2" w:rsidRPr="00F4759F" w:rsidRDefault="00A344E2" w:rsidP="00A344E2">
            <w:pPr>
              <w:jc w:val="center"/>
              <w:rPr>
                <w:rFonts w:cs="Arial"/>
              </w:rPr>
            </w:pPr>
            <w:r w:rsidRPr="00F4759F">
              <w:rPr>
                <w:rFonts w:cs="Arial"/>
              </w:rPr>
              <w:t>A</w:t>
            </w:r>
          </w:p>
        </w:tc>
        <w:tc>
          <w:tcPr>
            <w:tcW w:w="1521" w:type="dxa"/>
          </w:tcPr>
          <w:p w14:paraId="24D641F9" w14:textId="77777777" w:rsidR="00A344E2" w:rsidRPr="00F4759F" w:rsidRDefault="00A344E2" w:rsidP="00A344E2">
            <w:pPr>
              <w:jc w:val="center"/>
              <w:rPr>
                <w:rFonts w:cs="Arial"/>
              </w:rPr>
            </w:pPr>
            <w:r w:rsidRPr="00F4759F">
              <w:rPr>
                <w:rFonts w:cs="Arial"/>
              </w:rPr>
              <w:t>B</w:t>
            </w:r>
          </w:p>
        </w:tc>
        <w:tc>
          <w:tcPr>
            <w:tcW w:w="1520" w:type="dxa"/>
          </w:tcPr>
          <w:p w14:paraId="4AADC6B2" w14:textId="77777777" w:rsidR="00A344E2" w:rsidRPr="00F4759F" w:rsidRDefault="00A344E2" w:rsidP="00A344E2">
            <w:pPr>
              <w:jc w:val="center"/>
              <w:rPr>
                <w:rFonts w:cs="Arial"/>
              </w:rPr>
            </w:pPr>
            <w:r w:rsidRPr="00F4759F">
              <w:rPr>
                <w:rFonts w:cs="Arial"/>
              </w:rPr>
              <w:t>C</w:t>
            </w:r>
          </w:p>
        </w:tc>
        <w:tc>
          <w:tcPr>
            <w:tcW w:w="1524" w:type="dxa"/>
          </w:tcPr>
          <w:p w14:paraId="07AC8152" w14:textId="77777777" w:rsidR="00A344E2" w:rsidRPr="00F4759F" w:rsidRDefault="00A344E2" w:rsidP="00A344E2">
            <w:pPr>
              <w:jc w:val="center"/>
              <w:rPr>
                <w:rFonts w:cs="Arial"/>
              </w:rPr>
            </w:pPr>
            <w:r w:rsidRPr="00F4759F">
              <w:rPr>
                <w:rFonts w:cs="Arial"/>
              </w:rPr>
              <w:t>D</w:t>
            </w:r>
          </w:p>
        </w:tc>
        <w:tc>
          <w:tcPr>
            <w:tcW w:w="1495" w:type="dxa"/>
          </w:tcPr>
          <w:p w14:paraId="7FE9D46B" w14:textId="77777777" w:rsidR="00A344E2" w:rsidRPr="00F4759F" w:rsidRDefault="00A344E2" w:rsidP="00A344E2">
            <w:pPr>
              <w:jc w:val="center"/>
              <w:rPr>
                <w:rFonts w:cs="Arial"/>
              </w:rPr>
            </w:pPr>
            <w:r w:rsidRPr="00F4759F">
              <w:rPr>
                <w:rFonts w:cs="Arial"/>
              </w:rPr>
              <w:t>E</w:t>
            </w:r>
          </w:p>
        </w:tc>
      </w:tr>
      <w:tr w:rsidR="00A344E2" w:rsidRPr="00F4759F" w14:paraId="6EDE13B2" w14:textId="77777777" w:rsidTr="00A344E2">
        <w:tc>
          <w:tcPr>
            <w:tcW w:w="1767" w:type="dxa"/>
          </w:tcPr>
          <w:p w14:paraId="7DDCDCCA" w14:textId="77777777" w:rsidR="00A344E2" w:rsidRPr="00F4759F" w:rsidRDefault="00A344E2" w:rsidP="00A344E2">
            <w:pPr>
              <w:rPr>
                <w:rFonts w:cs="Arial"/>
              </w:rPr>
            </w:pPr>
            <w:r w:rsidRPr="00F4759F">
              <w:rPr>
                <w:rFonts w:cs="Arial"/>
              </w:rPr>
              <w:t>I</w:t>
            </w:r>
          </w:p>
        </w:tc>
        <w:tc>
          <w:tcPr>
            <w:tcW w:w="1523" w:type="dxa"/>
          </w:tcPr>
          <w:p w14:paraId="1D0F2F1D" w14:textId="77777777" w:rsidR="00A344E2" w:rsidRPr="00F4759F" w:rsidRDefault="00A344E2" w:rsidP="00A344E2">
            <w:pPr>
              <w:jc w:val="center"/>
              <w:rPr>
                <w:rFonts w:cs="Arial"/>
              </w:rPr>
            </w:pPr>
            <w:r w:rsidRPr="00F4759F">
              <w:rPr>
                <w:rFonts w:cs="Arial"/>
              </w:rPr>
              <w:t>1</w:t>
            </w:r>
          </w:p>
        </w:tc>
        <w:tc>
          <w:tcPr>
            <w:tcW w:w="1521" w:type="dxa"/>
          </w:tcPr>
          <w:p w14:paraId="6A8F3D94" w14:textId="77777777" w:rsidR="00A344E2" w:rsidRPr="00F4759F" w:rsidRDefault="00A344E2" w:rsidP="00A344E2">
            <w:pPr>
              <w:jc w:val="center"/>
              <w:rPr>
                <w:rFonts w:cs="Arial"/>
              </w:rPr>
            </w:pPr>
            <w:r w:rsidRPr="00F4759F">
              <w:rPr>
                <w:rFonts w:cs="Arial"/>
              </w:rPr>
              <w:t>1</w:t>
            </w:r>
          </w:p>
        </w:tc>
        <w:tc>
          <w:tcPr>
            <w:tcW w:w="1520" w:type="dxa"/>
          </w:tcPr>
          <w:p w14:paraId="143A5300" w14:textId="77777777" w:rsidR="00A344E2" w:rsidRPr="00F4759F" w:rsidRDefault="00A344E2" w:rsidP="00A344E2">
            <w:pPr>
              <w:jc w:val="center"/>
              <w:rPr>
                <w:rFonts w:cs="Arial"/>
              </w:rPr>
            </w:pPr>
            <w:r w:rsidRPr="00F4759F">
              <w:rPr>
                <w:rFonts w:cs="Arial"/>
              </w:rPr>
              <w:t>2</w:t>
            </w:r>
          </w:p>
        </w:tc>
        <w:tc>
          <w:tcPr>
            <w:tcW w:w="1524" w:type="dxa"/>
          </w:tcPr>
          <w:p w14:paraId="1C8EE09F" w14:textId="77777777" w:rsidR="00A344E2" w:rsidRPr="00F4759F" w:rsidRDefault="00A344E2" w:rsidP="00A344E2">
            <w:pPr>
              <w:jc w:val="center"/>
              <w:rPr>
                <w:rFonts w:cs="Arial"/>
              </w:rPr>
            </w:pPr>
            <w:r w:rsidRPr="00F4759F">
              <w:rPr>
                <w:rFonts w:cs="Arial"/>
              </w:rPr>
              <w:t>3</w:t>
            </w:r>
          </w:p>
        </w:tc>
        <w:tc>
          <w:tcPr>
            <w:tcW w:w="1495" w:type="dxa"/>
          </w:tcPr>
          <w:p w14:paraId="304C0164" w14:textId="77777777" w:rsidR="00A344E2" w:rsidRPr="00F4759F" w:rsidRDefault="00A344E2" w:rsidP="00A344E2">
            <w:pPr>
              <w:jc w:val="center"/>
              <w:rPr>
                <w:rFonts w:cs="Arial"/>
              </w:rPr>
            </w:pPr>
            <w:r w:rsidRPr="00F4759F">
              <w:rPr>
                <w:rFonts w:cs="Arial"/>
              </w:rPr>
              <w:t>4</w:t>
            </w:r>
          </w:p>
        </w:tc>
      </w:tr>
      <w:tr w:rsidR="00A344E2" w:rsidRPr="00F4759F" w14:paraId="6789770A" w14:textId="77777777" w:rsidTr="00A344E2">
        <w:tc>
          <w:tcPr>
            <w:tcW w:w="1767" w:type="dxa"/>
          </w:tcPr>
          <w:p w14:paraId="58A6809C" w14:textId="77777777" w:rsidR="00A344E2" w:rsidRPr="00F4759F" w:rsidRDefault="00A344E2" w:rsidP="00A344E2">
            <w:pPr>
              <w:rPr>
                <w:rFonts w:cs="Arial"/>
              </w:rPr>
            </w:pPr>
            <w:r w:rsidRPr="00F4759F">
              <w:rPr>
                <w:rFonts w:cs="Arial"/>
              </w:rPr>
              <w:t>II</w:t>
            </w:r>
          </w:p>
        </w:tc>
        <w:tc>
          <w:tcPr>
            <w:tcW w:w="1523" w:type="dxa"/>
          </w:tcPr>
          <w:p w14:paraId="06A0BEB6" w14:textId="77777777" w:rsidR="00A344E2" w:rsidRPr="00F4759F" w:rsidRDefault="00A344E2" w:rsidP="00A344E2">
            <w:pPr>
              <w:jc w:val="center"/>
              <w:rPr>
                <w:rFonts w:cs="Arial"/>
              </w:rPr>
            </w:pPr>
            <w:r w:rsidRPr="00F4759F">
              <w:rPr>
                <w:rFonts w:cs="Arial"/>
              </w:rPr>
              <w:t>1</w:t>
            </w:r>
          </w:p>
        </w:tc>
        <w:tc>
          <w:tcPr>
            <w:tcW w:w="1521" w:type="dxa"/>
          </w:tcPr>
          <w:p w14:paraId="5FC0FE05" w14:textId="77777777" w:rsidR="00A344E2" w:rsidRPr="00F4759F" w:rsidRDefault="00A344E2" w:rsidP="00A344E2">
            <w:pPr>
              <w:jc w:val="center"/>
              <w:rPr>
                <w:rFonts w:cs="Arial"/>
              </w:rPr>
            </w:pPr>
            <w:r w:rsidRPr="00F4759F">
              <w:rPr>
                <w:rFonts w:cs="Arial"/>
              </w:rPr>
              <w:t>2</w:t>
            </w:r>
          </w:p>
        </w:tc>
        <w:tc>
          <w:tcPr>
            <w:tcW w:w="1520" w:type="dxa"/>
          </w:tcPr>
          <w:p w14:paraId="09DDDE9C" w14:textId="77777777" w:rsidR="00A344E2" w:rsidRPr="00F4759F" w:rsidRDefault="00A344E2" w:rsidP="00A344E2">
            <w:pPr>
              <w:jc w:val="center"/>
              <w:rPr>
                <w:rFonts w:cs="Arial"/>
              </w:rPr>
            </w:pPr>
            <w:r w:rsidRPr="00F4759F">
              <w:rPr>
                <w:rFonts w:cs="Arial"/>
              </w:rPr>
              <w:t>3</w:t>
            </w:r>
          </w:p>
        </w:tc>
        <w:tc>
          <w:tcPr>
            <w:tcW w:w="1524" w:type="dxa"/>
          </w:tcPr>
          <w:p w14:paraId="1FB1C384" w14:textId="77777777" w:rsidR="00A344E2" w:rsidRPr="00F4759F" w:rsidRDefault="00A344E2" w:rsidP="00A344E2">
            <w:pPr>
              <w:jc w:val="center"/>
              <w:rPr>
                <w:rFonts w:cs="Arial"/>
              </w:rPr>
            </w:pPr>
            <w:r w:rsidRPr="00F4759F">
              <w:rPr>
                <w:rFonts w:cs="Arial"/>
              </w:rPr>
              <w:t>4</w:t>
            </w:r>
          </w:p>
        </w:tc>
        <w:tc>
          <w:tcPr>
            <w:tcW w:w="1495" w:type="dxa"/>
          </w:tcPr>
          <w:p w14:paraId="01A66551" w14:textId="77777777" w:rsidR="00A344E2" w:rsidRPr="00F4759F" w:rsidRDefault="00A344E2" w:rsidP="00A344E2">
            <w:pPr>
              <w:jc w:val="center"/>
              <w:rPr>
                <w:rFonts w:cs="Arial"/>
              </w:rPr>
            </w:pPr>
            <w:r w:rsidRPr="00F4759F">
              <w:rPr>
                <w:rFonts w:cs="Arial"/>
              </w:rPr>
              <w:t>5</w:t>
            </w:r>
          </w:p>
        </w:tc>
      </w:tr>
      <w:tr w:rsidR="00A344E2" w:rsidRPr="00F4759F" w14:paraId="07FF9D59" w14:textId="77777777" w:rsidTr="00A344E2">
        <w:tc>
          <w:tcPr>
            <w:tcW w:w="1767" w:type="dxa"/>
          </w:tcPr>
          <w:p w14:paraId="1FA8B7B1" w14:textId="77777777" w:rsidR="00A344E2" w:rsidRPr="00F4759F" w:rsidRDefault="00A344E2" w:rsidP="00A344E2">
            <w:pPr>
              <w:rPr>
                <w:rFonts w:cs="Arial"/>
              </w:rPr>
            </w:pPr>
            <w:r w:rsidRPr="00F4759F">
              <w:rPr>
                <w:rFonts w:cs="Arial"/>
              </w:rPr>
              <w:t>III</w:t>
            </w:r>
          </w:p>
        </w:tc>
        <w:tc>
          <w:tcPr>
            <w:tcW w:w="1523" w:type="dxa"/>
          </w:tcPr>
          <w:p w14:paraId="269BC650" w14:textId="77777777" w:rsidR="00A344E2" w:rsidRPr="00F4759F" w:rsidRDefault="00A344E2" w:rsidP="00A344E2">
            <w:pPr>
              <w:jc w:val="center"/>
              <w:rPr>
                <w:rFonts w:cs="Arial"/>
              </w:rPr>
            </w:pPr>
            <w:r w:rsidRPr="00F4759F">
              <w:rPr>
                <w:rFonts w:cs="Arial"/>
              </w:rPr>
              <w:t>2</w:t>
            </w:r>
          </w:p>
        </w:tc>
        <w:tc>
          <w:tcPr>
            <w:tcW w:w="1521" w:type="dxa"/>
          </w:tcPr>
          <w:p w14:paraId="4113A9B4" w14:textId="77777777" w:rsidR="00A344E2" w:rsidRPr="00F4759F" w:rsidRDefault="00A344E2" w:rsidP="00A344E2">
            <w:pPr>
              <w:jc w:val="center"/>
              <w:rPr>
                <w:rFonts w:cs="Arial"/>
              </w:rPr>
            </w:pPr>
            <w:r w:rsidRPr="00F4759F">
              <w:rPr>
                <w:rFonts w:cs="Arial"/>
              </w:rPr>
              <w:t>3</w:t>
            </w:r>
          </w:p>
        </w:tc>
        <w:tc>
          <w:tcPr>
            <w:tcW w:w="1520" w:type="dxa"/>
          </w:tcPr>
          <w:p w14:paraId="2A623289" w14:textId="77777777" w:rsidR="00A344E2" w:rsidRPr="00F4759F" w:rsidRDefault="00A344E2" w:rsidP="00A344E2">
            <w:pPr>
              <w:jc w:val="center"/>
              <w:rPr>
                <w:rFonts w:cs="Arial"/>
              </w:rPr>
            </w:pPr>
            <w:r w:rsidRPr="00F4759F">
              <w:rPr>
                <w:rFonts w:cs="Arial"/>
              </w:rPr>
              <w:t>4</w:t>
            </w:r>
          </w:p>
        </w:tc>
        <w:tc>
          <w:tcPr>
            <w:tcW w:w="1524" w:type="dxa"/>
          </w:tcPr>
          <w:p w14:paraId="14398AF0" w14:textId="77777777" w:rsidR="00A344E2" w:rsidRPr="00F4759F" w:rsidRDefault="00A344E2" w:rsidP="00A344E2">
            <w:pPr>
              <w:jc w:val="center"/>
              <w:rPr>
                <w:rFonts w:cs="Arial"/>
              </w:rPr>
            </w:pPr>
            <w:r w:rsidRPr="00F4759F">
              <w:rPr>
                <w:rFonts w:cs="Arial"/>
              </w:rPr>
              <w:t>5</w:t>
            </w:r>
          </w:p>
        </w:tc>
        <w:tc>
          <w:tcPr>
            <w:tcW w:w="1495" w:type="dxa"/>
          </w:tcPr>
          <w:p w14:paraId="7E93D281" w14:textId="77777777" w:rsidR="00A344E2" w:rsidRPr="00F4759F" w:rsidRDefault="00A344E2" w:rsidP="00A344E2">
            <w:pPr>
              <w:jc w:val="center"/>
              <w:rPr>
                <w:rFonts w:cs="Arial"/>
              </w:rPr>
            </w:pPr>
            <w:r w:rsidRPr="00F4759F">
              <w:rPr>
                <w:rFonts w:cs="Arial"/>
              </w:rPr>
              <w:t>6</w:t>
            </w:r>
          </w:p>
        </w:tc>
      </w:tr>
      <w:tr w:rsidR="00A344E2" w:rsidRPr="00F4759F" w14:paraId="77A9AE3F" w14:textId="77777777" w:rsidTr="00A344E2">
        <w:tc>
          <w:tcPr>
            <w:tcW w:w="1767" w:type="dxa"/>
          </w:tcPr>
          <w:p w14:paraId="744403D2" w14:textId="77777777" w:rsidR="00A344E2" w:rsidRPr="00F4759F" w:rsidRDefault="00A344E2" w:rsidP="00A344E2">
            <w:pPr>
              <w:rPr>
                <w:rFonts w:cs="Arial"/>
              </w:rPr>
            </w:pPr>
            <w:r w:rsidRPr="00F4759F">
              <w:rPr>
                <w:rFonts w:cs="Arial"/>
              </w:rPr>
              <w:t>IV</w:t>
            </w:r>
          </w:p>
        </w:tc>
        <w:tc>
          <w:tcPr>
            <w:tcW w:w="1523" w:type="dxa"/>
          </w:tcPr>
          <w:p w14:paraId="70537ABC" w14:textId="77777777" w:rsidR="00A344E2" w:rsidRPr="00F4759F" w:rsidRDefault="00A344E2" w:rsidP="00A344E2">
            <w:pPr>
              <w:jc w:val="center"/>
              <w:rPr>
                <w:rFonts w:cs="Arial"/>
              </w:rPr>
            </w:pPr>
            <w:r w:rsidRPr="00F4759F">
              <w:rPr>
                <w:rFonts w:cs="Arial"/>
              </w:rPr>
              <w:t>3</w:t>
            </w:r>
          </w:p>
        </w:tc>
        <w:tc>
          <w:tcPr>
            <w:tcW w:w="1521" w:type="dxa"/>
          </w:tcPr>
          <w:p w14:paraId="4D986A6B" w14:textId="77777777" w:rsidR="00A344E2" w:rsidRPr="00F4759F" w:rsidRDefault="00A344E2" w:rsidP="00A344E2">
            <w:pPr>
              <w:jc w:val="center"/>
              <w:rPr>
                <w:rFonts w:cs="Arial"/>
              </w:rPr>
            </w:pPr>
            <w:r w:rsidRPr="00F4759F">
              <w:rPr>
                <w:rFonts w:cs="Arial"/>
              </w:rPr>
              <w:t>4</w:t>
            </w:r>
          </w:p>
        </w:tc>
        <w:tc>
          <w:tcPr>
            <w:tcW w:w="1520" w:type="dxa"/>
          </w:tcPr>
          <w:p w14:paraId="6B3768E7" w14:textId="77777777" w:rsidR="00A344E2" w:rsidRPr="00F4759F" w:rsidRDefault="00A344E2" w:rsidP="00A344E2">
            <w:pPr>
              <w:jc w:val="center"/>
              <w:rPr>
                <w:rFonts w:cs="Arial"/>
              </w:rPr>
            </w:pPr>
            <w:r w:rsidRPr="00F4759F">
              <w:rPr>
                <w:rFonts w:cs="Arial"/>
              </w:rPr>
              <w:t>5</w:t>
            </w:r>
          </w:p>
        </w:tc>
        <w:tc>
          <w:tcPr>
            <w:tcW w:w="1524" w:type="dxa"/>
          </w:tcPr>
          <w:p w14:paraId="47C0648C" w14:textId="77777777" w:rsidR="00A344E2" w:rsidRPr="00F4759F" w:rsidRDefault="00A344E2" w:rsidP="00A344E2">
            <w:pPr>
              <w:jc w:val="center"/>
              <w:rPr>
                <w:rFonts w:cs="Arial"/>
              </w:rPr>
            </w:pPr>
            <w:r w:rsidRPr="00F4759F">
              <w:rPr>
                <w:rFonts w:cs="Arial"/>
              </w:rPr>
              <w:t>6</w:t>
            </w:r>
          </w:p>
        </w:tc>
        <w:tc>
          <w:tcPr>
            <w:tcW w:w="1495" w:type="dxa"/>
          </w:tcPr>
          <w:p w14:paraId="3ADE27CD" w14:textId="77777777" w:rsidR="00A344E2" w:rsidRPr="00F4759F" w:rsidRDefault="00A344E2" w:rsidP="00A344E2">
            <w:pPr>
              <w:jc w:val="center"/>
              <w:rPr>
                <w:rFonts w:cs="Arial"/>
              </w:rPr>
            </w:pPr>
            <w:r w:rsidRPr="00F4759F">
              <w:rPr>
                <w:rFonts w:cs="Arial"/>
              </w:rPr>
              <w:t>7</w:t>
            </w:r>
          </w:p>
        </w:tc>
      </w:tr>
    </w:tbl>
    <w:p w14:paraId="438EB1BB" w14:textId="5C7920AB" w:rsidR="00A344E2" w:rsidRPr="00800F2B" w:rsidRDefault="00A344E2" w:rsidP="00A344E2">
      <w:pPr>
        <w:pStyle w:val="Quote"/>
      </w:pPr>
      <w:r w:rsidRPr="00800F2B">
        <w:t xml:space="preserve">Table </w:t>
      </w:r>
      <w:r w:rsidRPr="00800F2B">
        <w:rPr>
          <w:rFonts w:eastAsia="SimSun" w:hint="eastAsia"/>
        </w:rPr>
        <w:t>1</w:t>
      </w:r>
      <w:r w:rsidR="00874EB3">
        <w:rPr>
          <w:rFonts w:eastAsia="SimSun"/>
        </w:rPr>
        <w:t>3</w:t>
      </w:r>
      <w:r w:rsidRPr="00800F2B">
        <w:t>.3 Failure analysis matrix table</w:t>
      </w:r>
    </w:p>
    <w:p w14:paraId="54451CBD" w14:textId="77777777" w:rsidR="00A344E2" w:rsidRDefault="00A344E2">
      <w:pPr>
        <w:widowControl/>
        <w:tabs>
          <w:tab w:val="clear" w:pos="90"/>
        </w:tabs>
        <w:autoSpaceDE/>
        <w:autoSpaceDN/>
        <w:adjustRightInd/>
        <w:spacing w:after="0"/>
        <w:rPr>
          <w:b/>
          <w:i/>
        </w:rPr>
      </w:pPr>
      <w:r>
        <w:br w:type="page"/>
      </w:r>
    </w:p>
    <w:p w14:paraId="7A6C5546" w14:textId="77777777" w:rsidR="00A344E2" w:rsidRPr="002D3B59" w:rsidRDefault="00A344E2" w:rsidP="00A344E2">
      <w:pPr>
        <w:pStyle w:val="Heading2"/>
      </w:pPr>
      <w:bookmarkStart w:id="69" w:name="_Toc414372745"/>
      <w:r w:rsidRPr="002D3B59">
        <w:lastRenderedPageBreak/>
        <w:t>Failure Analysis:</w:t>
      </w:r>
      <w:bookmarkEnd w:id="69"/>
    </w:p>
    <w:tbl>
      <w:tblPr>
        <w:tblStyle w:val="TableGrid"/>
        <w:tblW w:w="0" w:type="auto"/>
        <w:tblLook w:val="04A0" w:firstRow="1" w:lastRow="0" w:firstColumn="1" w:lastColumn="0" w:noHBand="0" w:noVBand="1"/>
      </w:tblPr>
      <w:tblGrid>
        <w:gridCol w:w="2575"/>
        <w:gridCol w:w="1420"/>
        <w:gridCol w:w="1205"/>
        <w:gridCol w:w="1297"/>
        <w:gridCol w:w="2853"/>
      </w:tblGrid>
      <w:tr w:rsidR="00A344E2" w:rsidRPr="002D3B59" w14:paraId="59811141" w14:textId="77777777" w:rsidTr="00A344E2">
        <w:tc>
          <w:tcPr>
            <w:tcW w:w="2669" w:type="dxa"/>
          </w:tcPr>
          <w:p w14:paraId="29105DBC" w14:textId="77777777" w:rsidR="00A344E2" w:rsidRPr="002D3B59" w:rsidRDefault="00A344E2" w:rsidP="00A344E2">
            <w:pPr>
              <w:rPr>
                <w:rFonts w:cs="Arial"/>
              </w:rPr>
            </w:pPr>
            <w:r w:rsidRPr="002D3B59">
              <w:rPr>
                <w:rFonts w:cs="Arial"/>
              </w:rPr>
              <w:t>Potential Failure</w:t>
            </w:r>
          </w:p>
        </w:tc>
        <w:tc>
          <w:tcPr>
            <w:tcW w:w="1420" w:type="dxa"/>
          </w:tcPr>
          <w:p w14:paraId="73E8C026" w14:textId="77777777" w:rsidR="00A344E2" w:rsidRPr="002D3B59" w:rsidRDefault="00A344E2" w:rsidP="00A344E2">
            <w:pPr>
              <w:rPr>
                <w:rFonts w:cs="Arial"/>
              </w:rPr>
            </w:pPr>
            <w:r w:rsidRPr="002D3B59">
              <w:rPr>
                <w:rFonts w:cs="Arial"/>
              </w:rPr>
              <w:t>Consequence</w:t>
            </w:r>
          </w:p>
        </w:tc>
        <w:tc>
          <w:tcPr>
            <w:tcW w:w="1209" w:type="dxa"/>
          </w:tcPr>
          <w:p w14:paraId="43205D41" w14:textId="77777777" w:rsidR="00A344E2" w:rsidRPr="002D3B59" w:rsidRDefault="00A344E2" w:rsidP="00A344E2">
            <w:pPr>
              <w:rPr>
                <w:rFonts w:cs="Arial"/>
              </w:rPr>
            </w:pPr>
            <w:r w:rsidRPr="002D3B59">
              <w:rPr>
                <w:rFonts w:cs="Arial"/>
              </w:rPr>
              <w:t>Likelihood</w:t>
            </w:r>
          </w:p>
        </w:tc>
        <w:tc>
          <w:tcPr>
            <w:tcW w:w="1324" w:type="dxa"/>
          </w:tcPr>
          <w:p w14:paraId="4BA64C5F" w14:textId="77777777" w:rsidR="00A344E2" w:rsidRPr="002D3B59" w:rsidRDefault="00A344E2" w:rsidP="00A344E2">
            <w:pPr>
              <w:rPr>
                <w:rFonts w:cs="Arial"/>
              </w:rPr>
            </w:pPr>
            <w:r w:rsidRPr="002D3B59">
              <w:rPr>
                <w:rFonts w:cs="Arial"/>
              </w:rPr>
              <w:t>Hazard ID</w:t>
            </w:r>
          </w:p>
        </w:tc>
        <w:tc>
          <w:tcPr>
            <w:tcW w:w="2954" w:type="dxa"/>
          </w:tcPr>
          <w:p w14:paraId="45CCB679" w14:textId="77777777" w:rsidR="00A344E2" w:rsidRPr="002D3B59" w:rsidRDefault="00A344E2" w:rsidP="00A344E2">
            <w:pPr>
              <w:rPr>
                <w:rFonts w:cs="Arial"/>
              </w:rPr>
            </w:pPr>
            <w:r w:rsidRPr="002D3B59">
              <w:rPr>
                <w:rFonts w:cs="Arial"/>
              </w:rPr>
              <w:t>Comments</w:t>
            </w:r>
          </w:p>
        </w:tc>
      </w:tr>
      <w:tr w:rsidR="00A344E2" w:rsidRPr="002D3B59" w14:paraId="7622BB8E" w14:textId="77777777" w:rsidTr="00A344E2">
        <w:tc>
          <w:tcPr>
            <w:tcW w:w="2669" w:type="dxa"/>
          </w:tcPr>
          <w:p w14:paraId="477FC786" w14:textId="77777777" w:rsidR="00A344E2" w:rsidRPr="002D3B59" w:rsidRDefault="00A344E2" w:rsidP="00A344E2">
            <w:pPr>
              <w:rPr>
                <w:rFonts w:cs="Arial"/>
              </w:rPr>
            </w:pPr>
            <w:r w:rsidRPr="002D3B59">
              <w:rPr>
                <w:rFonts w:cs="Arial"/>
              </w:rPr>
              <w:t>Sensor breaks</w:t>
            </w:r>
          </w:p>
        </w:tc>
        <w:tc>
          <w:tcPr>
            <w:tcW w:w="1420" w:type="dxa"/>
          </w:tcPr>
          <w:p w14:paraId="0C164283" w14:textId="77777777" w:rsidR="00A344E2" w:rsidRPr="002D3B59" w:rsidRDefault="00A344E2" w:rsidP="00A344E2">
            <w:pPr>
              <w:rPr>
                <w:rFonts w:cs="Arial"/>
              </w:rPr>
            </w:pPr>
            <w:r w:rsidRPr="002D3B59">
              <w:rPr>
                <w:rFonts w:cs="Arial"/>
              </w:rPr>
              <w:t>IV</w:t>
            </w:r>
          </w:p>
        </w:tc>
        <w:tc>
          <w:tcPr>
            <w:tcW w:w="1209" w:type="dxa"/>
          </w:tcPr>
          <w:p w14:paraId="4D026578" w14:textId="77777777" w:rsidR="00A344E2" w:rsidRPr="002D3B59" w:rsidRDefault="00A344E2" w:rsidP="00A344E2">
            <w:pPr>
              <w:rPr>
                <w:rFonts w:cs="Arial"/>
              </w:rPr>
            </w:pPr>
            <w:r w:rsidRPr="002D3B59">
              <w:rPr>
                <w:rFonts w:cs="Arial"/>
              </w:rPr>
              <w:t>C</w:t>
            </w:r>
          </w:p>
        </w:tc>
        <w:tc>
          <w:tcPr>
            <w:tcW w:w="1324" w:type="dxa"/>
          </w:tcPr>
          <w:p w14:paraId="6FFB8A2D" w14:textId="77777777" w:rsidR="00A344E2" w:rsidRPr="002D3B59" w:rsidRDefault="00A344E2" w:rsidP="00A344E2">
            <w:pPr>
              <w:rPr>
                <w:rFonts w:cs="Arial"/>
              </w:rPr>
            </w:pPr>
            <w:r w:rsidRPr="002D3B59">
              <w:rPr>
                <w:rFonts w:cs="Arial"/>
              </w:rPr>
              <w:t>5</w:t>
            </w:r>
          </w:p>
        </w:tc>
        <w:tc>
          <w:tcPr>
            <w:tcW w:w="2954" w:type="dxa"/>
          </w:tcPr>
          <w:p w14:paraId="1FF0DB88" w14:textId="77777777" w:rsidR="00A344E2" w:rsidRPr="002D3B59" w:rsidRDefault="00A344E2" w:rsidP="00A344E2">
            <w:pPr>
              <w:rPr>
                <w:rFonts w:cs="Arial"/>
              </w:rPr>
            </w:pPr>
            <w:r>
              <w:rPr>
                <w:rFonts w:cs="Arial"/>
              </w:rPr>
              <w:t>We will be able to determine if a sensor breaks if it doesn’t change values when force is applied. This can be seen through the user interface.</w:t>
            </w:r>
          </w:p>
        </w:tc>
      </w:tr>
      <w:tr w:rsidR="00A344E2" w:rsidRPr="002D3B59" w14:paraId="6E353C83" w14:textId="77777777" w:rsidTr="00A344E2">
        <w:tc>
          <w:tcPr>
            <w:tcW w:w="2669" w:type="dxa"/>
          </w:tcPr>
          <w:p w14:paraId="2D823DE8" w14:textId="77777777" w:rsidR="00A344E2" w:rsidRPr="002D3B59" w:rsidRDefault="00A344E2" w:rsidP="00A344E2">
            <w:pPr>
              <w:rPr>
                <w:rFonts w:cs="Arial"/>
              </w:rPr>
            </w:pPr>
            <w:r w:rsidRPr="002D3B59">
              <w:rPr>
                <w:rFonts w:cs="Arial"/>
              </w:rPr>
              <w:t>PIC breaks</w:t>
            </w:r>
          </w:p>
        </w:tc>
        <w:tc>
          <w:tcPr>
            <w:tcW w:w="1420" w:type="dxa"/>
          </w:tcPr>
          <w:p w14:paraId="788DC8EA" w14:textId="77777777" w:rsidR="00A344E2" w:rsidRPr="002D3B59" w:rsidRDefault="00A344E2" w:rsidP="00A344E2">
            <w:pPr>
              <w:rPr>
                <w:rFonts w:cs="Arial"/>
              </w:rPr>
            </w:pPr>
            <w:r w:rsidRPr="002D3B59">
              <w:rPr>
                <w:rFonts w:cs="Arial"/>
              </w:rPr>
              <w:t>IV</w:t>
            </w:r>
          </w:p>
        </w:tc>
        <w:tc>
          <w:tcPr>
            <w:tcW w:w="1209" w:type="dxa"/>
          </w:tcPr>
          <w:p w14:paraId="7261BED4" w14:textId="77777777" w:rsidR="00A344E2" w:rsidRPr="002D3B59" w:rsidRDefault="00A344E2" w:rsidP="00A344E2">
            <w:pPr>
              <w:rPr>
                <w:rFonts w:cs="Arial"/>
              </w:rPr>
            </w:pPr>
            <w:r w:rsidRPr="002D3B59">
              <w:rPr>
                <w:rFonts w:cs="Arial"/>
              </w:rPr>
              <w:t>C</w:t>
            </w:r>
          </w:p>
        </w:tc>
        <w:tc>
          <w:tcPr>
            <w:tcW w:w="1324" w:type="dxa"/>
          </w:tcPr>
          <w:p w14:paraId="2AE2B4BE" w14:textId="77777777" w:rsidR="00A344E2" w:rsidRPr="002D3B59" w:rsidRDefault="00A344E2" w:rsidP="00A344E2">
            <w:pPr>
              <w:rPr>
                <w:rFonts w:cs="Arial"/>
              </w:rPr>
            </w:pPr>
            <w:r w:rsidRPr="002D3B59">
              <w:rPr>
                <w:rFonts w:cs="Arial"/>
              </w:rPr>
              <w:t>5</w:t>
            </w:r>
          </w:p>
        </w:tc>
        <w:tc>
          <w:tcPr>
            <w:tcW w:w="2954" w:type="dxa"/>
          </w:tcPr>
          <w:p w14:paraId="563C9BE3" w14:textId="77777777" w:rsidR="00A344E2" w:rsidRPr="002D3B59" w:rsidRDefault="00A344E2" w:rsidP="00A344E2">
            <w:pPr>
              <w:rPr>
                <w:rFonts w:cs="Arial"/>
              </w:rPr>
            </w:pPr>
            <w:r>
              <w:rPr>
                <w:rFonts w:cs="Arial"/>
              </w:rPr>
              <w:t>By using the MPU to check the I2C values sent by the PICs, the MPU will be able to determine if the PICs are properly sending values.</w:t>
            </w:r>
          </w:p>
        </w:tc>
      </w:tr>
      <w:tr w:rsidR="00A344E2" w:rsidRPr="002D3B59" w14:paraId="756F0B95" w14:textId="77777777" w:rsidTr="00A344E2">
        <w:tc>
          <w:tcPr>
            <w:tcW w:w="2669" w:type="dxa"/>
          </w:tcPr>
          <w:p w14:paraId="0B5F60C2" w14:textId="77777777" w:rsidR="00A344E2" w:rsidRPr="002D3B59" w:rsidRDefault="00A344E2" w:rsidP="00A344E2">
            <w:pPr>
              <w:rPr>
                <w:rFonts w:cs="Arial"/>
              </w:rPr>
            </w:pPr>
            <w:r w:rsidRPr="002D3B59">
              <w:rPr>
                <w:rFonts w:cs="Arial"/>
              </w:rPr>
              <w:t>MPU breaks</w:t>
            </w:r>
          </w:p>
        </w:tc>
        <w:tc>
          <w:tcPr>
            <w:tcW w:w="1420" w:type="dxa"/>
          </w:tcPr>
          <w:p w14:paraId="650FACFE" w14:textId="77777777" w:rsidR="00A344E2" w:rsidRPr="002D3B59" w:rsidRDefault="00A344E2" w:rsidP="00A344E2">
            <w:pPr>
              <w:rPr>
                <w:rFonts w:cs="Arial"/>
              </w:rPr>
            </w:pPr>
            <w:r w:rsidRPr="002D3B59">
              <w:rPr>
                <w:rFonts w:cs="Arial"/>
              </w:rPr>
              <w:t>IV</w:t>
            </w:r>
          </w:p>
        </w:tc>
        <w:tc>
          <w:tcPr>
            <w:tcW w:w="1209" w:type="dxa"/>
          </w:tcPr>
          <w:p w14:paraId="256C8728" w14:textId="77777777" w:rsidR="00A344E2" w:rsidRPr="002D3B59" w:rsidRDefault="00A344E2" w:rsidP="00A344E2">
            <w:pPr>
              <w:rPr>
                <w:rFonts w:cs="Arial"/>
              </w:rPr>
            </w:pPr>
            <w:r w:rsidRPr="002D3B59">
              <w:rPr>
                <w:rFonts w:cs="Arial"/>
              </w:rPr>
              <w:t>E</w:t>
            </w:r>
          </w:p>
        </w:tc>
        <w:tc>
          <w:tcPr>
            <w:tcW w:w="1324" w:type="dxa"/>
          </w:tcPr>
          <w:p w14:paraId="4F89DF2C" w14:textId="77777777" w:rsidR="00A344E2" w:rsidRPr="002D3B59" w:rsidRDefault="00A344E2" w:rsidP="00A344E2">
            <w:pPr>
              <w:rPr>
                <w:rFonts w:cs="Arial"/>
              </w:rPr>
            </w:pPr>
            <w:r w:rsidRPr="002D3B59">
              <w:rPr>
                <w:rFonts w:cs="Arial"/>
              </w:rPr>
              <w:t>7</w:t>
            </w:r>
          </w:p>
        </w:tc>
        <w:tc>
          <w:tcPr>
            <w:tcW w:w="2954" w:type="dxa"/>
          </w:tcPr>
          <w:p w14:paraId="77438C6C" w14:textId="77777777" w:rsidR="00A344E2" w:rsidRPr="002D3B59" w:rsidRDefault="00A344E2" w:rsidP="00A344E2">
            <w:pPr>
              <w:rPr>
                <w:rFonts w:cs="Arial"/>
              </w:rPr>
            </w:pPr>
            <w:r w:rsidRPr="002D3B59">
              <w:rPr>
                <w:rFonts w:cs="Arial"/>
              </w:rPr>
              <w:t>The Edison and breakout board are quality pieces. We do not foresee any problems with them.</w:t>
            </w:r>
          </w:p>
        </w:tc>
      </w:tr>
      <w:tr w:rsidR="00A344E2" w:rsidRPr="00F4759F" w14:paraId="5356C0C4" w14:textId="77777777" w:rsidTr="00A344E2">
        <w:tc>
          <w:tcPr>
            <w:tcW w:w="2669" w:type="dxa"/>
          </w:tcPr>
          <w:p w14:paraId="401C592D" w14:textId="77777777" w:rsidR="00A344E2" w:rsidRPr="002D3B59" w:rsidRDefault="00A344E2" w:rsidP="00A344E2">
            <w:pPr>
              <w:rPr>
                <w:rFonts w:cs="Arial"/>
              </w:rPr>
            </w:pPr>
            <w:r w:rsidRPr="002D3B59">
              <w:rPr>
                <w:rFonts w:cs="Arial"/>
              </w:rPr>
              <w:t>UI Breaks</w:t>
            </w:r>
          </w:p>
        </w:tc>
        <w:tc>
          <w:tcPr>
            <w:tcW w:w="1420" w:type="dxa"/>
          </w:tcPr>
          <w:p w14:paraId="1A95EB8A" w14:textId="77777777" w:rsidR="00A344E2" w:rsidRPr="002D3B59" w:rsidRDefault="00A344E2" w:rsidP="00A344E2">
            <w:pPr>
              <w:rPr>
                <w:rFonts w:cs="Arial"/>
              </w:rPr>
            </w:pPr>
            <w:r w:rsidRPr="002D3B59">
              <w:rPr>
                <w:rFonts w:cs="Arial"/>
              </w:rPr>
              <w:t>IV</w:t>
            </w:r>
          </w:p>
        </w:tc>
        <w:tc>
          <w:tcPr>
            <w:tcW w:w="1209" w:type="dxa"/>
          </w:tcPr>
          <w:p w14:paraId="0479DEF5" w14:textId="77777777" w:rsidR="00A344E2" w:rsidRPr="002D3B59" w:rsidRDefault="00A344E2" w:rsidP="00A344E2">
            <w:pPr>
              <w:rPr>
                <w:rFonts w:cs="Arial"/>
              </w:rPr>
            </w:pPr>
            <w:r w:rsidRPr="002D3B59">
              <w:rPr>
                <w:rFonts w:cs="Arial"/>
              </w:rPr>
              <w:t>E</w:t>
            </w:r>
          </w:p>
        </w:tc>
        <w:tc>
          <w:tcPr>
            <w:tcW w:w="1324" w:type="dxa"/>
          </w:tcPr>
          <w:p w14:paraId="526B1DF7" w14:textId="77777777" w:rsidR="00A344E2" w:rsidRPr="002D3B59" w:rsidRDefault="00A344E2" w:rsidP="00A344E2">
            <w:pPr>
              <w:rPr>
                <w:rFonts w:cs="Arial"/>
              </w:rPr>
            </w:pPr>
            <w:r w:rsidRPr="002D3B59">
              <w:rPr>
                <w:rFonts w:cs="Arial"/>
              </w:rPr>
              <w:t>7</w:t>
            </w:r>
          </w:p>
        </w:tc>
        <w:tc>
          <w:tcPr>
            <w:tcW w:w="2954" w:type="dxa"/>
          </w:tcPr>
          <w:p w14:paraId="72697913" w14:textId="77777777" w:rsidR="00A344E2" w:rsidRPr="002D3B59" w:rsidRDefault="00A344E2" w:rsidP="00A344E2">
            <w:pPr>
              <w:rPr>
                <w:rFonts w:cs="Arial"/>
              </w:rPr>
            </w:pPr>
            <w:r>
              <w:rPr>
                <w:rFonts w:cs="Arial"/>
              </w:rPr>
              <w:t>N/A</w:t>
            </w:r>
          </w:p>
        </w:tc>
      </w:tr>
    </w:tbl>
    <w:p w14:paraId="422E0A93" w14:textId="159F66C2" w:rsidR="00151984" w:rsidRPr="00A344E2" w:rsidRDefault="00A344E2" w:rsidP="00A344E2">
      <w:pPr>
        <w:pStyle w:val="Quote"/>
        <w:rPr>
          <w:rFonts w:eastAsia="SimSun"/>
        </w:rPr>
      </w:pPr>
      <w:r w:rsidRPr="00800F2B">
        <w:t xml:space="preserve">Table </w:t>
      </w:r>
      <w:r w:rsidRPr="00800F2B">
        <w:rPr>
          <w:rFonts w:eastAsia="SimSun" w:hint="eastAsia"/>
        </w:rPr>
        <w:t>1</w:t>
      </w:r>
      <w:r w:rsidR="00874EB3">
        <w:rPr>
          <w:rFonts w:eastAsia="SimSun"/>
        </w:rPr>
        <w:t>3</w:t>
      </w:r>
      <w:r w:rsidRPr="00800F2B">
        <w:t>.4 Failure Analysis table</w:t>
      </w:r>
    </w:p>
    <w:p w14:paraId="7B588E67" w14:textId="77777777" w:rsidR="0045454D" w:rsidRDefault="0045454D" w:rsidP="00151984">
      <w:pPr>
        <w:rPr>
          <w:rStyle w:val="Heading1Char"/>
        </w:rPr>
      </w:pPr>
      <w:bookmarkStart w:id="70" w:name="_Toc411329152"/>
      <w:bookmarkStart w:id="71" w:name="_Toc411336232"/>
    </w:p>
    <w:p w14:paraId="0F5BFFEE" w14:textId="77777777" w:rsidR="0045454D" w:rsidRDefault="0045454D">
      <w:pPr>
        <w:widowControl/>
        <w:tabs>
          <w:tab w:val="clear" w:pos="90"/>
        </w:tabs>
        <w:autoSpaceDE/>
        <w:autoSpaceDN/>
        <w:adjustRightInd/>
        <w:spacing w:after="0"/>
        <w:rPr>
          <w:rStyle w:val="Heading1Char"/>
        </w:rPr>
      </w:pPr>
      <w:r>
        <w:rPr>
          <w:rStyle w:val="Heading1Char"/>
        </w:rPr>
        <w:br w:type="page"/>
      </w:r>
    </w:p>
    <w:p w14:paraId="57760056" w14:textId="3E3028DD" w:rsidR="00151984" w:rsidRPr="0045454D" w:rsidRDefault="00A344E2" w:rsidP="0045454D">
      <w:pPr>
        <w:pStyle w:val="Heading1"/>
        <w:rPr>
          <w:rStyle w:val="Heading1Char"/>
          <w:b/>
        </w:rPr>
      </w:pPr>
      <w:bookmarkStart w:id="72" w:name="_Toc414372746"/>
      <w:r w:rsidRPr="0045454D">
        <w:rPr>
          <w:rStyle w:val="Heading1Char"/>
          <w:rFonts w:hint="eastAsia"/>
          <w:b/>
        </w:rPr>
        <w:lastRenderedPageBreak/>
        <w:t>1</w:t>
      </w:r>
      <w:r w:rsidR="00874EB3">
        <w:rPr>
          <w:rStyle w:val="Heading1Char"/>
          <w:b/>
        </w:rPr>
        <w:t>4</w:t>
      </w:r>
      <w:r w:rsidR="00151984" w:rsidRPr="0045454D">
        <w:rPr>
          <w:rStyle w:val="Heading1Char"/>
          <w:b/>
        </w:rPr>
        <w:t>. SYSTEM RESULT AND TIMING DIAGRAM</w:t>
      </w:r>
      <w:bookmarkEnd w:id="70"/>
      <w:bookmarkEnd w:id="71"/>
      <w:bookmarkEnd w:id="72"/>
      <w:r w:rsidR="00151984" w:rsidRPr="0045454D">
        <w:rPr>
          <w:rStyle w:val="Heading1Char"/>
          <w:b/>
        </w:rPr>
        <w:t xml:space="preserve"> </w:t>
      </w:r>
    </w:p>
    <w:p w14:paraId="64F7C9E4" w14:textId="042BDCFC" w:rsidR="007445A6" w:rsidRDefault="007445A6" w:rsidP="00975846">
      <w:pPr>
        <w:pStyle w:val="Quote"/>
      </w:pPr>
      <w:r>
        <w:rPr>
          <w:rFonts w:hint="eastAsia"/>
          <w:noProof/>
          <w:lang w:eastAsia="en-US"/>
        </w:rPr>
        <w:drawing>
          <wp:inline distT="0" distB="0" distL="0" distR="0" wp14:anchorId="6E048D8A" wp14:editId="3FB6D5BA">
            <wp:extent cx="6400800" cy="4981575"/>
            <wp:effectExtent l="0" t="0" r="0" b="9525"/>
            <wp:docPr id="1" name="图片 1" descr="L:\Powersave\sensor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owersave\sensoranalo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981575"/>
                    </a:xfrm>
                    <a:prstGeom prst="rect">
                      <a:avLst/>
                    </a:prstGeom>
                    <a:noFill/>
                    <a:ln>
                      <a:noFill/>
                    </a:ln>
                  </pic:spPr>
                </pic:pic>
              </a:graphicData>
            </a:graphic>
          </wp:inline>
        </w:drawing>
      </w:r>
      <w:r>
        <w:rPr>
          <w:rFonts w:hint="eastAsia"/>
        </w:rPr>
        <w:tab/>
        <w:t>Figure</w:t>
      </w:r>
      <w:r w:rsidR="00A344E2">
        <w:rPr>
          <w:rFonts w:eastAsia="SimSun" w:hint="eastAsia"/>
        </w:rPr>
        <w:t xml:space="preserve"> 1</w:t>
      </w:r>
      <w:r w:rsidR="00874EB3">
        <w:rPr>
          <w:rFonts w:eastAsia="SimSun"/>
        </w:rPr>
        <w:t>4.</w:t>
      </w:r>
      <w:r w:rsidR="00975846">
        <w:rPr>
          <w:rFonts w:eastAsia="SimSun" w:hint="eastAsia"/>
        </w:rPr>
        <w:t>1</w:t>
      </w:r>
      <w:r>
        <w:rPr>
          <w:rFonts w:hint="eastAsia"/>
        </w:rPr>
        <w:t xml:space="preserve"> Analog </w:t>
      </w:r>
      <w:r>
        <w:t>voltage</w:t>
      </w:r>
      <w:r>
        <w:rPr>
          <w:rFonts w:hint="eastAsia"/>
        </w:rPr>
        <w:t xml:space="preserve"> </w:t>
      </w:r>
      <w:r>
        <w:t>output</w:t>
      </w:r>
      <w:r>
        <w:rPr>
          <w:rFonts w:hint="eastAsia"/>
        </w:rPr>
        <w:t xml:space="preserve"> for voltage-divider sensor unit</w:t>
      </w:r>
    </w:p>
    <w:p w14:paraId="11092A30" w14:textId="77777777" w:rsidR="007445A6" w:rsidRDefault="007445A6" w:rsidP="007445A6">
      <w:r>
        <w:rPr>
          <w:rFonts w:hint="eastAsia"/>
        </w:rPr>
        <w:t xml:space="preserve">In our design, we used a voltage divider to read from the FSR (Force Sensitive Resistor). As explained previously, we are able to convert the resistance readings of FSR into voltage readings. The figure above is showing a test run to see the output range of our FSR-to-voltage unit. When using ~5V power VCC, we can get to a range from </w:t>
      </w:r>
      <w:r>
        <w:t>approximately</w:t>
      </w:r>
      <w:r>
        <w:rPr>
          <w:rFonts w:hint="eastAsia"/>
        </w:rPr>
        <w:t xml:space="preserve"> 2.0V to 5.0V, which is good enough for ADC to get enough accurate info from this sensor unit.</w:t>
      </w:r>
    </w:p>
    <w:p w14:paraId="27A43EAB" w14:textId="47ABFA8C" w:rsidR="007445A6" w:rsidRPr="00975846" w:rsidRDefault="007445A6" w:rsidP="00975846">
      <w:pPr>
        <w:pStyle w:val="Quote"/>
        <w:rPr>
          <w:rFonts w:eastAsia="SimSun"/>
        </w:rPr>
      </w:pPr>
      <w:r>
        <w:rPr>
          <w:rFonts w:hint="eastAsia"/>
        </w:rPr>
        <w:t xml:space="preserve"> </w:t>
      </w:r>
      <w:r>
        <w:rPr>
          <w:rFonts w:hint="eastAsia"/>
          <w:noProof/>
          <w:lang w:eastAsia="en-US"/>
        </w:rPr>
        <w:lastRenderedPageBreak/>
        <w:drawing>
          <wp:inline distT="0" distB="0" distL="0" distR="0" wp14:anchorId="64321E4E" wp14:editId="71C17917">
            <wp:extent cx="6400800" cy="4981575"/>
            <wp:effectExtent l="0" t="0" r="0" b="9525"/>
            <wp:docPr id="2" name="图片 2" descr="L:\Powersave\I2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Powersave\I2C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981575"/>
                    </a:xfrm>
                    <a:prstGeom prst="rect">
                      <a:avLst/>
                    </a:prstGeom>
                    <a:noFill/>
                    <a:ln>
                      <a:noFill/>
                    </a:ln>
                  </pic:spPr>
                </pic:pic>
              </a:graphicData>
            </a:graphic>
          </wp:inline>
        </w:drawing>
      </w:r>
      <w:r w:rsidR="00975846">
        <w:rPr>
          <w:rFonts w:hint="eastAsia"/>
        </w:rPr>
        <w:t>Figure</w:t>
      </w:r>
      <w:r w:rsidR="00975846">
        <w:rPr>
          <w:rFonts w:eastAsia="SimSun" w:hint="eastAsia"/>
        </w:rPr>
        <w:t xml:space="preserve"> </w:t>
      </w:r>
      <w:r w:rsidR="00A344E2">
        <w:rPr>
          <w:rFonts w:eastAsia="SimSun" w:hint="eastAsia"/>
        </w:rPr>
        <w:t>1</w:t>
      </w:r>
      <w:r w:rsidR="00874EB3">
        <w:rPr>
          <w:rFonts w:eastAsia="SimSun"/>
        </w:rPr>
        <w:t>4</w:t>
      </w:r>
      <w:r w:rsidR="00975846">
        <w:rPr>
          <w:rFonts w:hint="eastAsia"/>
        </w:rPr>
        <w:t>.</w:t>
      </w:r>
      <w:r w:rsidR="00975846">
        <w:rPr>
          <w:rFonts w:eastAsia="SimSun" w:hint="eastAsia"/>
        </w:rPr>
        <w:t>2</w:t>
      </w:r>
      <w:r w:rsidR="00975846">
        <w:rPr>
          <w:rFonts w:hint="eastAsia"/>
        </w:rPr>
        <w:t xml:space="preserve"> I2C </w:t>
      </w:r>
      <w:r w:rsidR="00975846">
        <w:rPr>
          <w:rFonts w:eastAsia="SimSun" w:hint="eastAsia"/>
        </w:rPr>
        <w:t>waveform</w:t>
      </w:r>
      <w:r>
        <w:rPr>
          <w:rFonts w:hint="eastAsia"/>
        </w:rPr>
        <w:t>, showing communication readings from sensor s</w:t>
      </w:r>
      <w:r w:rsidR="00975846">
        <w:rPr>
          <w:rFonts w:hint="eastAsia"/>
        </w:rPr>
        <w:t>ubsystem</w:t>
      </w:r>
    </w:p>
    <w:p w14:paraId="6304E7AE" w14:textId="40380A8D" w:rsidR="007445A6" w:rsidRDefault="007445A6" w:rsidP="00975846">
      <w:pPr>
        <w:pStyle w:val="Quote"/>
      </w:pPr>
      <w:r>
        <w:rPr>
          <w:rFonts w:hint="eastAsia"/>
          <w:noProof/>
          <w:lang w:eastAsia="en-US"/>
        </w:rPr>
        <w:lastRenderedPageBreak/>
        <w:drawing>
          <wp:inline distT="0" distB="0" distL="0" distR="0" wp14:anchorId="264F50A2" wp14:editId="4BD51245">
            <wp:extent cx="6400800" cy="4981575"/>
            <wp:effectExtent l="0" t="0" r="0" b="9525"/>
            <wp:docPr id="3" name="图片 3" descr="L:\Powersave\I2C 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Powersave\I2C ZOOM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981575"/>
                    </a:xfrm>
                    <a:prstGeom prst="rect">
                      <a:avLst/>
                    </a:prstGeom>
                    <a:noFill/>
                    <a:ln>
                      <a:noFill/>
                    </a:ln>
                  </pic:spPr>
                </pic:pic>
              </a:graphicData>
            </a:graphic>
          </wp:inline>
        </w:drawing>
      </w:r>
      <w:r>
        <w:rPr>
          <w:rFonts w:hint="eastAsia"/>
        </w:rPr>
        <w:t>Figure</w:t>
      </w:r>
      <w:r w:rsidR="00A344E2">
        <w:rPr>
          <w:rFonts w:eastAsia="SimSun" w:hint="eastAsia"/>
        </w:rPr>
        <w:t xml:space="preserve"> 1</w:t>
      </w:r>
      <w:r w:rsidR="00874EB3">
        <w:rPr>
          <w:rFonts w:eastAsia="SimSun"/>
        </w:rPr>
        <w:t>4</w:t>
      </w:r>
      <w:r>
        <w:rPr>
          <w:rFonts w:hint="eastAsia"/>
        </w:rPr>
        <w:t>.</w:t>
      </w:r>
      <w:r w:rsidR="00975846">
        <w:rPr>
          <w:rFonts w:eastAsia="SimSun" w:hint="eastAsia"/>
        </w:rPr>
        <w:t>3</w:t>
      </w:r>
      <w:r w:rsidR="00975846">
        <w:rPr>
          <w:rFonts w:hint="eastAsia"/>
        </w:rPr>
        <w:t xml:space="preserve">  </w:t>
      </w:r>
      <w:r w:rsidR="00975846">
        <w:rPr>
          <w:rFonts w:eastAsia="SimSun" w:hint="eastAsia"/>
        </w:rPr>
        <w:t>Z</w:t>
      </w:r>
      <w:r>
        <w:rPr>
          <w:rFonts w:hint="eastAsia"/>
        </w:rPr>
        <w:t>oomed view of working I2C wave form.</w:t>
      </w:r>
    </w:p>
    <w:p w14:paraId="4E38FBF1" w14:textId="77777777" w:rsidR="007445A6" w:rsidRDefault="007445A6" w:rsidP="007445A6">
      <w:r>
        <w:rPr>
          <w:rFonts w:hint="eastAsia"/>
        </w:rPr>
        <w:t xml:space="preserve">Our system is using I2C as the main protocol for the communication between all </w:t>
      </w:r>
      <w:r>
        <w:t>subsystems (</w:t>
      </w:r>
      <w:r>
        <w:rPr>
          <w:rFonts w:hint="eastAsia"/>
        </w:rPr>
        <w:t>slave) and master node. 4 sensor subsystems (PIC</w:t>
      </w:r>
      <w:r w:rsidRPr="00386D20">
        <w:t>18F25K22</w:t>
      </w:r>
      <w:r>
        <w:rPr>
          <w:rFonts w:hint="eastAsia"/>
        </w:rPr>
        <w:t xml:space="preserve"> based) and touchscreen user interface subsystem (Arduino Uno based) are the slaves in this I2C inter-chip network while the master node (Intel Edison based) is playing the master in I2C. The figures above are showing the I2C communication signals</w:t>
      </w:r>
      <w:r>
        <w:t>’</w:t>
      </w:r>
      <w:r>
        <w:rPr>
          <w:rFonts w:hint="eastAsia"/>
        </w:rPr>
        <w:t xml:space="preserve"> waveform when master is polling sensor readings from all sensor subsystems. From the I2C SCL signal, you can tell it</w:t>
      </w:r>
      <w:r>
        <w:t xml:space="preserve"> is sending 8</w:t>
      </w:r>
      <w:r>
        <w:rPr>
          <w:rFonts w:hint="eastAsia"/>
        </w:rPr>
        <w:t xml:space="preserve"> </w:t>
      </w:r>
      <w:r>
        <w:t>bits x 8 times</w:t>
      </w:r>
      <w:r>
        <w:rPr>
          <w:rFonts w:hint="eastAsia"/>
        </w:rPr>
        <w:t xml:space="preserve"> and it</w:t>
      </w:r>
      <w:r>
        <w:t>’</w:t>
      </w:r>
      <w:r>
        <w:rPr>
          <w:rFonts w:hint="eastAsia"/>
        </w:rPr>
        <w:t xml:space="preserve">s from subsystem to master. The subsystem which is currently sending in the diagram above is </w:t>
      </w:r>
      <w:r>
        <w:t xml:space="preserve">sending the </w:t>
      </w:r>
      <w:r>
        <w:rPr>
          <w:rFonts w:hint="eastAsia"/>
        </w:rPr>
        <w:t>sensor-</w:t>
      </w:r>
      <w:r>
        <w:t>ADC data</w:t>
      </w:r>
      <w:r>
        <w:rPr>
          <w:rFonts w:hint="eastAsia"/>
        </w:rPr>
        <w:t xml:space="preserve"> (16-bits) from 4 sensors to the master node.</w:t>
      </w:r>
    </w:p>
    <w:p w14:paraId="7B261E72" w14:textId="445011DF" w:rsidR="007445A6" w:rsidRDefault="007445A6" w:rsidP="00975846">
      <w:pPr>
        <w:pStyle w:val="Quote"/>
      </w:pPr>
      <w:r>
        <w:lastRenderedPageBreak/>
        <w:t xml:space="preserve">  </w:t>
      </w:r>
      <w:r>
        <w:rPr>
          <w:noProof/>
          <w:lang w:eastAsia="en-US"/>
        </w:rPr>
        <w:drawing>
          <wp:inline distT="0" distB="0" distL="0" distR="0" wp14:anchorId="482ABC7B" wp14:editId="2A8D853D">
            <wp:extent cx="5486400" cy="31521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152140"/>
                    </a:xfrm>
                    <a:prstGeom prst="rect">
                      <a:avLst/>
                    </a:prstGeom>
                  </pic:spPr>
                </pic:pic>
              </a:graphicData>
            </a:graphic>
          </wp:inline>
        </w:drawing>
      </w:r>
      <w:r>
        <w:rPr>
          <w:rFonts w:hint="eastAsia"/>
        </w:rPr>
        <w:br/>
        <w:t>Figure</w:t>
      </w:r>
      <w:r w:rsidR="00975846">
        <w:rPr>
          <w:rFonts w:eastAsia="SimSun" w:hint="eastAsia"/>
        </w:rPr>
        <w:t xml:space="preserve"> </w:t>
      </w:r>
      <w:r w:rsidR="00A344E2">
        <w:rPr>
          <w:rFonts w:eastAsia="SimSun" w:hint="eastAsia"/>
        </w:rPr>
        <w:t>1</w:t>
      </w:r>
      <w:r w:rsidR="00874EB3">
        <w:rPr>
          <w:rFonts w:eastAsia="SimSun"/>
        </w:rPr>
        <w:t>4.</w:t>
      </w:r>
      <w:r w:rsidR="00975846">
        <w:rPr>
          <w:rFonts w:eastAsia="SimSun" w:hint="eastAsia"/>
        </w:rPr>
        <w:t>4</w:t>
      </w:r>
      <w:r>
        <w:rPr>
          <w:rFonts w:hint="eastAsia"/>
        </w:rPr>
        <w:t xml:space="preserve"> Touchscreen UI control interface</w:t>
      </w:r>
    </w:p>
    <w:p w14:paraId="006AE9B6" w14:textId="77777777" w:rsidR="007445A6" w:rsidRDefault="007445A6" w:rsidP="007445A6">
      <w:r>
        <w:rPr>
          <w:rFonts w:hint="eastAsia"/>
        </w:rPr>
        <w:t xml:space="preserve">The figure above is showing the display on touchscreen interface for system control. User can </w:t>
      </w:r>
      <w:r>
        <w:t xml:space="preserve">control the system sensitivity and time tolerance according to their needs. </w:t>
      </w:r>
      <w:r>
        <w:rPr>
          <w:rFonts w:hint="eastAsia"/>
        </w:rPr>
        <w:t xml:space="preserve">Also user can use this interface to enable sensor data logging on the MicroSD card with a sampling rate of 1 s. More importantly, user can set the </w:t>
      </w:r>
      <w:r>
        <w:t>‘</w:t>
      </w:r>
      <w:r>
        <w:rPr>
          <w:rFonts w:hint="eastAsia"/>
        </w:rPr>
        <w:t>right</w:t>
      </w:r>
      <w:r>
        <w:t xml:space="preserve"> posture’</w:t>
      </w:r>
      <w:r>
        <w:rPr>
          <w:rFonts w:hint="eastAsia"/>
        </w:rPr>
        <w:t xml:space="preserve"> they want to </w:t>
      </w:r>
      <w:r>
        <w:t>maintain</w:t>
      </w:r>
      <w:r>
        <w:rPr>
          <w:rFonts w:hint="eastAsia"/>
        </w:rPr>
        <w:t xml:space="preserve"> on this touchscreen </w:t>
      </w:r>
      <w:r>
        <w:t>interface</w:t>
      </w:r>
      <w:r>
        <w:rPr>
          <w:rFonts w:hint="eastAsia"/>
        </w:rPr>
        <w:t>.</w:t>
      </w:r>
      <w:r w:rsidRPr="00A264F8">
        <w:rPr>
          <w:rFonts w:hint="eastAsia"/>
        </w:rPr>
        <w:t xml:space="preserve"> </w:t>
      </w:r>
      <w:r>
        <w:rPr>
          <w:rFonts w:hint="eastAsia"/>
        </w:rPr>
        <w:t>The IP address of the webserver interface is also displayed on this screen.</w:t>
      </w:r>
    </w:p>
    <w:p w14:paraId="2094ACFB" w14:textId="46A133D3" w:rsidR="007445A6" w:rsidRDefault="007445A6" w:rsidP="00975846">
      <w:pPr>
        <w:pStyle w:val="Quote"/>
      </w:pPr>
      <w:r>
        <w:rPr>
          <w:noProof/>
          <w:lang w:eastAsia="en-US"/>
        </w:rPr>
        <w:drawing>
          <wp:inline distT="0" distB="0" distL="0" distR="0" wp14:anchorId="123D44BD" wp14:editId="5382B663">
            <wp:extent cx="5486400" cy="3028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28950"/>
                    </a:xfrm>
                    <a:prstGeom prst="rect">
                      <a:avLst/>
                    </a:prstGeom>
                  </pic:spPr>
                </pic:pic>
              </a:graphicData>
            </a:graphic>
          </wp:inline>
        </w:drawing>
      </w:r>
      <w:r>
        <w:br/>
      </w:r>
      <w:r w:rsidR="00975846">
        <w:rPr>
          <w:rFonts w:hint="eastAsia"/>
        </w:rPr>
        <w:t>Figure</w:t>
      </w:r>
      <w:r w:rsidR="00A344E2">
        <w:rPr>
          <w:rFonts w:eastAsia="SimSun" w:hint="eastAsia"/>
        </w:rPr>
        <w:t xml:space="preserve"> 1</w:t>
      </w:r>
      <w:r w:rsidR="00874EB3">
        <w:rPr>
          <w:rFonts w:eastAsia="SimSun"/>
        </w:rPr>
        <w:t>4</w:t>
      </w:r>
      <w:r w:rsidR="00975846">
        <w:rPr>
          <w:rFonts w:eastAsia="SimSun" w:hint="eastAsia"/>
        </w:rPr>
        <w:t>.5</w:t>
      </w:r>
      <w:r>
        <w:rPr>
          <w:rFonts w:hint="eastAsia"/>
        </w:rPr>
        <w:t xml:space="preserve"> Touchscreen UI showing sensor readings graphically</w:t>
      </w:r>
    </w:p>
    <w:p w14:paraId="02BCE611" w14:textId="77777777" w:rsidR="00975846" w:rsidRDefault="007445A6" w:rsidP="007445A6">
      <w:pPr>
        <w:rPr>
          <w:rFonts w:eastAsia="SimSun"/>
        </w:rPr>
      </w:pPr>
      <w:r>
        <w:rPr>
          <w:rFonts w:hint="eastAsia"/>
        </w:rPr>
        <w:lastRenderedPageBreak/>
        <w:t xml:space="preserve">The figure above is the </w:t>
      </w:r>
      <w:r>
        <w:t>‘</w:t>
      </w:r>
      <w:r>
        <w:rPr>
          <w:rFonts w:hint="eastAsia"/>
        </w:rPr>
        <w:t xml:space="preserve">heat </w:t>
      </w:r>
      <w:r>
        <w:t>map’</w:t>
      </w:r>
      <w:r>
        <w:rPr>
          <w:rFonts w:hint="eastAsia"/>
        </w:rPr>
        <w:t xml:space="preserve"> of sensor-array</w:t>
      </w:r>
      <w:r>
        <w:t>’</w:t>
      </w:r>
      <w:r>
        <w:rPr>
          <w:rFonts w:hint="eastAsia"/>
        </w:rPr>
        <w:t xml:space="preserve">s reading graphically. User can monitor their sitting posture monitored by the sensor-array graphically. The more pressure on a sensor, </w:t>
      </w:r>
      <w:r>
        <w:t>redder</w:t>
      </w:r>
      <w:r>
        <w:rPr>
          <w:rFonts w:hint="eastAsia"/>
        </w:rPr>
        <w:t xml:space="preserve"> the point </w:t>
      </w:r>
      <w:r>
        <w:t>corresponding</w:t>
      </w:r>
      <w:r>
        <w:rPr>
          <w:rFonts w:hint="eastAsia"/>
        </w:rPr>
        <w:t xml:space="preserve"> to that sensor would become. The color is ranged from white to dark red.</w:t>
      </w:r>
    </w:p>
    <w:p w14:paraId="23D2C0BA" w14:textId="19CDA53F" w:rsidR="007445A6" w:rsidRPr="00975846" w:rsidRDefault="007445A6" w:rsidP="00975846">
      <w:pPr>
        <w:pStyle w:val="Quote"/>
        <w:rPr>
          <w:rFonts w:eastAsia="SimSun"/>
        </w:rPr>
      </w:pPr>
      <w:r>
        <w:rPr>
          <w:noProof/>
          <w:lang w:eastAsia="en-US"/>
        </w:rPr>
        <w:drawing>
          <wp:inline distT="0" distB="0" distL="0" distR="0" wp14:anchorId="589BE8DA" wp14:editId="7040DAD2">
            <wp:extent cx="5486400" cy="30143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14345"/>
                    </a:xfrm>
                    <a:prstGeom prst="rect">
                      <a:avLst/>
                    </a:prstGeom>
                  </pic:spPr>
                </pic:pic>
              </a:graphicData>
            </a:graphic>
          </wp:inline>
        </w:drawing>
      </w:r>
      <w:r>
        <w:br/>
      </w:r>
      <w:r>
        <w:rPr>
          <w:rFonts w:hint="eastAsia"/>
        </w:rPr>
        <w:t>Figure</w:t>
      </w:r>
      <w:r w:rsidR="00975846">
        <w:rPr>
          <w:rFonts w:eastAsia="SimSun" w:hint="eastAsia"/>
        </w:rPr>
        <w:t xml:space="preserve"> </w:t>
      </w:r>
      <w:r w:rsidR="00A344E2">
        <w:rPr>
          <w:rFonts w:eastAsia="SimSun" w:hint="eastAsia"/>
        </w:rPr>
        <w:t>1</w:t>
      </w:r>
      <w:r w:rsidR="00874EB3">
        <w:rPr>
          <w:rFonts w:eastAsia="SimSun"/>
        </w:rPr>
        <w:t>4</w:t>
      </w:r>
      <w:r>
        <w:rPr>
          <w:rFonts w:hint="eastAsia"/>
        </w:rPr>
        <w:t>.</w:t>
      </w:r>
      <w:r w:rsidR="00975846">
        <w:rPr>
          <w:rFonts w:eastAsia="SimSun" w:hint="eastAsia"/>
        </w:rPr>
        <w:t>6</w:t>
      </w:r>
      <w:r w:rsidR="00975846">
        <w:rPr>
          <w:rFonts w:hint="eastAsia"/>
        </w:rPr>
        <w:t xml:space="preserve"> Sample game on our system</w:t>
      </w:r>
    </w:p>
    <w:p w14:paraId="673877A6" w14:textId="77777777" w:rsidR="007445A6" w:rsidRDefault="007445A6" w:rsidP="007445A6">
      <w:r>
        <w:rPr>
          <w:rFonts w:hint="eastAsia"/>
        </w:rPr>
        <w:t>The diagram above shows the simple game we built on our system using user</w:t>
      </w:r>
      <w:r>
        <w:t>’</w:t>
      </w:r>
      <w:r>
        <w:rPr>
          <w:rFonts w:hint="eastAsia"/>
        </w:rPr>
        <w:t xml:space="preserve">s sitting posture as input. By leaning body left, right, from and back, the user can control the blue dot on the screen. The goal of this game is to get the blue dot to the red dot as many times as possible. Every single point acquired would be counted </w:t>
      </w:r>
      <w:r>
        <w:t>as 1</w:t>
      </w:r>
      <w:r>
        <w:rPr>
          <w:rFonts w:hint="eastAsia"/>
        </w:rPr>
        <w:t xml:space="preserve"> point in score and the UI would display the score and allow user to reset the score. </w:t>
      </w:r>
    </w:p>
    <w:p w14:paraId="38E08EF4" w14:textId="77777777" w:rsidR="00157248" w:rsidRDefault="00157248" w:rsidP="00975846">
      <w:pPr>
        <w:pStyle w:val="Quote"/>
      </w:pPr>
      <w:r w:rsidRPr="009931EF">
        <w:rPr>
          <w:rFonts w:cs="Arial"/>
          <w:noProof/>
          <w:lang w:eastAsia="en-US"/>
        </w:rPr>
        <w:drawing>
          <wp:inline distT="0" distB="0" distL="0" distR="0" wp14:anchorId="43666B01" wp14:editId="4B23D649">
            <wp:extent cx="2402205" cy="2251710"/>
            <wp:effectExtent l="0" t="0" r="0" b="0"/>
            <wp:docPr id="22" name="Picture 22" descr="C:\Users\tangkend\Desktop\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gkend\Desktop\we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2205" cy="2251710"/>
                    </a:xfrm>
                    <a:prstGeom prst="rect">
                      <a:avLst/>
                    </a:prstGeom>
                    <a:noFill/>
                    <a:ln>
                      <a:noFill/>
                    </a:ln>
                  </pic:spPr>
                </pic:pic>
              </a:graphicData>
            </a:graphic>
          </wp:inline>
        </w:drawing>
      </w:r>
    </w:p>
    <w:p w14:paraId="19212526" w14:textId="19D8F7B7" w:rsidR="007445A6" w:rsidRPr="00975846" w:rsidRDefault="007445A6" w:rsidP="00975846">
      <w:pPr>
        <w:pStyle w:val="Quote"/>
        <w:rPr>
          <w:rFonts w:eastAsia="SimSun"/>
        </w:rPr>
      </w:pPr>
      <w:r>
        <w:rPr>
          <w:rFonts w:hint="eastAsia"/>
        </w:rPr>
        <w:t>Figure</w:t>
      </w:r>
      <w:r w:rsidR="00975846">
        <w:rPr>
          <w:rFonts w:eastAsia="SimSun" w:hint="eastAsia"/>
        </w:rPr>
        <w:t xml:space="preserve"> </w:t>
      </w:r>
      <w:r w:rsidR="00A344E2">
        <w:rPr>
          <w:rFonts w:eastAsia="SimSun" w:hint="eastAsia"/>
        </w:rPr>
        <w:t>1</w:t>
      </w:r>
      <w:r w:rsidR="00874EB3">
        <w:rPr>
          <w:rFonts w:eastAsia="SimSun"/>
        </w:rPr>
        <w:t>4</w:t>
      </w:r>
      <w:r w:rsidR="00A344E2">
        <w:rPr>
          <w:rFonts w:eastAsia="SimSun" w:hint="eastAsia"/>
        </w:rPr>
        <w:t>.7</w:t>
      </w:r>
      <w:r>
        <w:rPr>
          <w:rFonts w:hint="eastAsia"/>
        </w:rPr>
        <w:t xml:space="preserve"> Web interface though </w:t>
      </w:r>
      <w:r w:rsidR="00975846">
        <w:rPr>
          <w:rFonts w:eastAsia="SimSun" w:hint="eastAsia"/>
        </w:rPr>
        <w:t>WIFI</w:t>
      </w:r>
    </w:p>
    <w:p w14:paraId="279AD263" w14:textId="77777777" w:rsidR="007445A6" w:rsidRDefault="007445A6" w:rsidP="007445A6">
      <w:r>
        <w:rPr>
          <w:rFonts w:hint="eastAsia"/>
        </w:rPr>
        <w:lastRenderedPageBreak/>
        <w:t>There</w:t>
      </w:r>
      <w:r>
        <w:t>’</w:t>
      </w:r>
      <w:r>
        <w:rPr>
          <w:rFonts w:hint="eastAsia"/>
        </w:rPr>
        <w:t>s a web interface implemented on the maste</w:t>
      </w:r>
      <w:r w:rsidR="00975846">
        <w:rPr>
          <w:rFonts w:hint="eastAsia"/>
        </w:rPr>
        <w:t xml:space="preserve">r node using the integrated </w:t>
      </w:r>
      <w:r w:rsidR="00975846">
        <w:rPr>
          <w:rFonts w:eastAsia="SimSun" w:hint="eastAsia"/>
        </w:rPr>
        <w:t>WIFI</w:t>
      </w:r>
      <w:r>
        <w:rPr>
          <w:rFonts w:hint="eastAsia"/>
        </w:rPr>
        <w:t xml:space="preserve"> module of Intel Edison. User can </w:t>
      </w:r>
      <w:r>
        <w:t>control</w:t>
      </w:r>
      <w:r>
        <w:rPr>
          <w:rFonts w:hint="eastAsia"/>
        </w:rPr>
        <w:t xml:space="preserve"> the system</w:t>
      </w:r>
      <w:r>
        <w:t>’</w:t>
      </w:r>
      <w:r>
        <w:rPr>
          <w:rFonts w:hint="eastAsia"/>
        </w:rPr>
        <w:t xml:space="preserve">s parameters as same as the touchscreen UI. </w:t>
      </w:r>
      <w:r>
        <w:t>A</w:t>
      </w:r>
      <w:r>
        <w:rPr>
          <w:rFonts w:hint="eastAsia"/>
        </w:rPr>
        <w:t xml:space="preserve">lso, touchscreen UI and web UI are synchronized together, which means they will changed the other one when one of them is changed. </w:t>
      </w:r>
    </w:p>
    <w:p w14:paraId="7985E08D" w14:textId="63F97C0A" w:rsidR="007445A6" w:rsidRDefault="00DA765E" w:rsidP="00975846">
      <w:pPr>
        <w:pStyle w:val="Quote"/>
      </w:pPr>
      <w:r w:rsidRPr="00DA765E">
        <w:rPr>
          <w:noProof/>
          <w:lang w:eastAsia="en-US"/>
        </w:rPr>
        <w:drawing>
          <wp:inline distT="0" distB="0" distL="0" distR="0" wp14:anchorId="239250FA" wp14:editId="0AA8923F">
            <wp:extent cx="5943600" cy="3724694"/>
            <wp:effectExtent l="0" t="0" r="0" b="9525"/>
            <wp:docPr id="25" name="Picture 25" descr="C:\Users\tangkend\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ngkend\Desktop\S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24694"/>
                    </a:xfrm>
                    <a:prstGeom prst="rect">
                      <a:avLst/>
                    </a:prstGeom>
                    <a:noFill/>
                    <a:ln>
                      <a:noFill/>
                    </a:ln>
                  </pic:spPr>
                </pic:pic>
              </a:graphicData>
            </a:graphic>
          </wp:inline>
        </w:drawing>
      </w:r>
      <w:r w:rsidR="007445A6">
        <w:br/>
      </w:r>
      <w:r w:rsidR="007445A6">
        <w:rPr>
          <w:rFonts w:hint="eastAsia"/>
        </w:rPr>
        <w:t>Figure</w:t>
      </w:r>
      <w:r w:rsidR="00975846">
        <w:rPr>
          <w:rFonts w:eastAsia="SimSun" w:hint="eastAsia"/>
        </w:rPr>
        <w:t xml:space="preserve"> </w:t>
      </w:r>
      <w:r w:rsidR="00A344E2">
        <w:rPr>
          <w:rFonts w:eastAsia="SimSun" w:hint="eastAsia"/>
        </w:rPr>
        <w:t>1</w:t>
      </w:r>
      <w:r w:rsidR="00874EB3">
        <w:rPr>
          <w:rFonts w:eastAsia="SimSun"/>
        </w:rPr>
        <w:t>4</w:t>
      </w:r>
      <w:r w:rsidR="007445A6">
        <w:rPr>
          <w:rFonts w:hint="eastAsia"/>
        </w:rPr>
        <w:t>.</w:t>
      </w:r>
      <w:r w:rsidR="00A344E2">
        <w:rPr>
          <w:rFonts w:eastAsia="SimSun" w:hint="eastAsia"/>
        </w:rPr>
        <w:t>7</w:t>
      </w:r>
      <w:r w:rsidR="007445A6">
        <w:rPr>
          <w:rFonts w:hint="eastAsia"/>
        </w:rPr>
        <w:t xml:space="preserve"> Text data file log on MicroSD card</w:t>
      </w:r>
    </w:p>
    <w:p w14:paraId="20047118" w14:textId="77777777" w:rsidR="007445A6" w:rsidRPr="00386D20" w:rsidRDefault="007445A6" w:rsidP="007445A6">
      <w:r>
        <w:rPr>
          <w:rFonts w:hint="eastAsia"/>
        </w:rPr>
        <w:t>The data log system is implemented on the Intel Edison using the integrated MicroSD card reader. It can record the sensor data every single second. As shown in the screenshot above, the data is stored in this way: power-up time(s), current calculated error and all 16 sensors</w:t>
      </w:r>
      <w:r>
        <w:t>’</w:t>
      </w:r>
      <w:r>
        <w:rPr>
          <w:rFonts w:hint="eastAsia"/>
        </w:rPr>
        <w:t xml:space="preserve"> data. And every time you start a new logging process, it would write the a new file called </w:t>
      </w:r>
      <w:r>
        <w:t>‘</w:t>
      </w:r>
      <w:r>
        <w:rPr>
          <w:rFonts w:hint="eastAsia"/>
        </w:rPr>
        <w:t>logXXX</w:t>
      </w:r>
      <w:r>
        <w:t>’</w:t>
      </w:r>
      <w:r>
        <w:rPr>
          <w:rFonts w:hint="eastAsia"/>
        </w:rPr>
        <w:t>; XXX is a number used to distinguish files from other log files.</w:t>
      </w:r>
    </w:p>
    <w:p w14:paraId="65736089" w14:textId="77777777" w:rsidR="007445A6" w:rsidRPr="00800F2B" w:rsidRDefault="007445A6" w:rsidP="00151984"/>
    <w:p w14:paraId="164B582A" w14:textId="39AE8EAD" w:rsidR="00151984" w:rsidRDefault="00A344E2" w:rsidP="00151984">
      <w:pPr>
        <w:pStyle w:val="Heading1"/>
      </w:pPr>
      <w:bookmarkStart w:id="73" w:name="_Toc411329154"/>
      <w:bookmarkStart w:id="74" w:name="_Toc411336235"/>
      <w:bookmarkStart w:id="75" w:name="_Toc414372747"/>
      <w:r>
        <w:t>1</w:t>
      </w:r>
      <w:r w:rsidR="00874EB3">
        <w:t>5</w:t>
      </w:r>
      <w:r w:rsidR="00151984" w:rsidRPr="00800F2B">
        <w:t xml:space="preserve">. </w:t>
      </w:r>
      <w:bookmarkEnd w:id="73"/>
      <w:bookmarkEnd w:id="74"/>
      <w:r w:rsidR="0045454D">
        <w:rPr>
          <w:rFonts w:hint="eastAsia"/>
        </w:rPr>
        <w:t>SYSTEM ERROR ANALYSIS</w:t>
      </w:r>
      <w:bookmarkEnd w:id="75"/>
    </w:p>
    <w:p w14:paraId="6382086A" w14:textId="77777777" w:rsidR="002055B6" w:rsidRPr="004B4A89" w:rsidRDefault="002055B6" w:rsidP="002055B6">
      <w:r>
        <w:t xml:space="preserve">There is one drawback of our system that is due to the low resolution of the 4x4 sensor grid that is intended to capture the force applied by the user when sitting on the chair. Due to the limitation of budget, we chose to design a 4x4 sensor grid instead of any larger dimension because we figured that 16 sensors placed in a grid are enough for us to demonstrate a sensor grid is able to record a good posture and reflect when a deviation from the recorded good posture occurs. However, a 4x4 dimension has a limit on how much deviation it can detect on </w:t>
      </w:r>
      <w:r>
        <w:lastRenderedPageBreak/>
        <w:t xml:space="preserve">the user. The more sensors we have in the grid, the smaller deviation the system can capture. The 4x4 system can sometimes miss a small slouch if the slouch is very subtle that the center of mass of the user does not move by a lot. This caused the system to miss a small slouch like this and thinks that the user is still sitting in a good posture. A 4x4 sensor grid is enough to cover a user slouch a way to improve the system performance to detect is to increase the number of sensor. </w:t>
      </w:r>
    </w:p>
    <w:p w14:paraId="0E89BD73" w14:textId="77777777" w:rsidR="002055B6" w:rsidRPr="002055B6" w:rsidRDefault="002055B6" w:rsidP="002055B6">
      <w:pPr>
        <w:rPr>
          <w:rFonts w:eastAsia="SimSun"/>
        </w:rPr>
      </w:pPr>
    </w:p>
    <w:p w14:paraId="5535B0AE" w14:textId="55C68F20" w:rsidR="00151984" w:rsidRDefault="00A344E2" w:rsidP="00151984">
      <w:pPr>
        <w:pStyle w:val="Heading1"/>
      </w:pPr>
      <w:bookmarkStart w:id="76" w:name="_Toc411336236"/>
      <w:bookmarkStart w:id="77" w:name="_Toc414372748"/>
      <w:r>
        <w:rPr>
          <w:rFonts w:hint="eastAsia"/>
        </w:rPr>
        <w:t>1</w:t>
      </w:r>
      <w:r w:rsidR="00874EB3">
        <w:t>6</w:t>
      </w:r>
      <w:r w:rsidR="00151984" w:rsidRPr="00800F2B">
        <w:t>. SUMMARY</w:t>
      </w:r>
      <w:bookmarkEnd w:id="76"/>
      <w:bookmarkEnd w:id="77"/>
    </w:p>
    <w:p w14:paraId="07C7DD21" w14:textId="77777777" w:rsidR="002055B6" w:rsidRPr="002055B6" w:rsidRDefault="002055B6" w:rsidP="002055B6">
      <w:pPr>
        <w:rPr>
          <w:rFonts w:eastAsia="SimSun"/>
        </w:rPr>
      </w:pPr>
      <w:r>
        <w:t>This report has gone over the major steps that we took in designing this final project Sit-Smart whose goal is to help users with maintaining good sitting posture. All of the design documents including design spec, design procedure, system description, and hardware/software implementation are explained above. The testing section also explained what and how we tested our system to make sure that the system is fully working to meet all our design specifications. The result section shows the outputs of various subsystems to illustrate how they work. We also analyzed why an error exists that can occasionally cause the system to not be able to function ideally due to the low resolution of our sensor grid that captures the force applied on the chair.</w:t>
      </w:r>
    </w:p>
    <w:p w14:paraId="197AED45" w14:textId="3045617D" w:rsidR="00151984" w:rsidRDefault="00A344E2" w:rsidP="00151984">
      <w:pPr>
        <w:pStyle w:val="Heading1"/>
      </w:pPr>
      <w:bookmarkStart w:id="78" w:name="_Toc411329156"/>
      <w:bookmarkStart w:id="79" w:name="_Toc411336237"/>
      <w:bookmarkStart w:id="80" w:name="_Toc414372749"/>
      <w:r>
        <w:rPr>
          <w:rFonts w:hint="eastAsia"/>
        </w:rPr>
        <w:t>1</w:t>
      </w:r>
      <w:r w:rsidR="00874EB3">
        <w:t>7</w:t>
      </w:r>
      <w:r w:rsidR="00151984" w:rsidRPr="00800F2B">
        <w:t>. CONCLUSION</w:t>
      </w:r>
      <w:bookmarkEnd w:id="78"/>
      <w:bookmarkEnd w:id="79"/>
      <w:bookmarkEnd w:id="80"/>
    </w:p>
    <w:p w14:paraId="2073DEA9" w14:textId="161E78D6" w:rsidR="007D1E89" w:rsidRPr="007D1E89" w:rsidRDefault="007D1E89" w:rsidP="007D1E89">
      <w:r>
        <w:t>Throughout the design, build, debugging, and verification stages of this project, we exercised our skills developed during the electrical engineering curriculum. In this project, we demonstrate our capacity for embedded system design by carefully designing a non-trivial system with an approach that enabled us to quickly debug and revise individual modules without affecting the entire system. In conclusion, we successfully completed what we sought out to accomplish. Our approach, using an array of force sensors, is only one way to measure posture. Other methods include using goniometers, or a variable capacitor array. Our approach, and the two alternative approaches have their pros and cons, and the appropriate approach to use will be application specific. For our project, the low-resolution array of force sensors seemed appropriate as we were only trying to demonstrate a proof-of-concept. While the low resolution ended up being one of the major crutches, it was much cheaper than the alternatives. The main recommendation is to improve the resolution by either using more sensors or using the variable capacitor array. This will greatly improve the ability to identify and differentiate different postures.</w:t>
      </w:r>
    </w:p>
    <w:p w14:paraId="1BED1EF9" w14:textId="35827112" w:rsidR="007D1E89" w:rsidRDefault="007D1E89">
      <w:pPr>
        <w:widowControl/>
        <w:tabs>
          <w:tab w:val="clear" w:pos="90"/>
        </w:tabs>
        <w:autoSpaceDE/>
        <w:autoSpaceDN/>
        <w:adjustRightInd/>
        <w:spacing w:after="0"/>
        <w:rPr>
          <w:rFonts w:eastAsia="SimSun"/>
        </w:rPr>
      </w:pPr>
      <w:r>
        <w:rPr>
          <w:rFonts w:eastAsia="SimSun"/>
        </w:rPr>
        <w:br w:type="page"/>
      </w:r>
    </w:p>
    <w:p w14:paraId="68388FC9" w14:textId="77777777" w:rsidR="0045454D" w:rsidRDefault="0045454D">
      <w:pPr>
        <w:widowControl/>
        <w:tabs>
          <w:tab w:val="clear" w:pos="90"/>
        </w:tabs>
        <w:autoSpaceDE/>
        <w:autoSpaceDN/>
        <w:adjustRightInd/>
        <w:spacing w:after="0"/>
        <w:rPr>
          <w:rFonts w:eastAsia="SimSun"/>
        </w:rPr>
      </w:pPr>
    </w:p>
    <w:p w14:paraId="72CA050E" w14:textId="77777777" w:rsidR="00151984" w:rsidRDefault="0045454D" w:rsidP="0045454D">
      <w:pPr>
        <w:pStyle w:val="Heading1"/>
      </w:pPr>
      <w:bookmarkStart w:id="81" w:name="_Toc411336238"/>
      <w:bookmarkStart w:id="82" w:name="_Toc414372750"/>
      <w:r w:rsidRPr="00800F2B">
        <w:t>APPENDIX A. CODE</w:t>
      </w:r>
      <w:bookmarkEnd w:id="81"/>
      <w:bookmarkEnd w:id="82"/>
    </w:p>
    <w:p w14:paraId="4B30D8AE" w14:textId="77777777" w:rsidR="0045454D" w:rsidRDefault="0045454D" w:rsidP="0045454D">
      <w:pPr>
        <w:pStyle w:val="Heading2"/>
        <w:rPr>
          <w:rFonts w:eastAsia="SimSun"/>
        </w:rPr>
      </w:pPr>
      <w:bookmarkStart w:id="83" w:name="_Toc414372751"/>
      <w:r>
        <w:rPr>
          <w:rFonts w:eastAsia="SimSun" w:hint="eastAsia"/>
        </w:rPr>
        <w:t>Master</w:t>
      </w:r>
      <w:bookmarkEnd w:id="83"/>
    </w:p>
    <w:p w14:paraId="2BF568F3" w14:textId="77777777" w:rsidR="0045454D" w:rsidRDefault="0045454D" w:rsidP="0045454D">
      <w:pPr>
        <w:rPr>
          <w:rFonts w:eastAsia="SimSun"/>
        </w:rPr>
      </w:pPr>
      <w:r>
        <w:rPr>
          <w:rFonts w:eastAsia="SimSun" w:hint="eastAsia"/>
        </w:rPr>
        <w:t>Using Intel Edison IDE</w:t>
      </w:r>
    </w:p>
    <w:p w14:paraId="00C7EEAC" w14:textId="77777777" w:rsidR="0045454D" w:rsidRPr="0045454D" w:rsidRDefault="0045454D" w:rsidP="0045454D">
      <w:pPr>
        <w:pStyle w:val="NoSpacing"/>
        <w:rPr>
          <w:rStyle w:val="SubtleEmphasis"/>
          <w:color w:val="auto"/>
        </w:rPr>
      </w:pPr>
      <w:r w:rsidRPr="0045454D">
        <w:rPr>
          <w:rStyle w:val="SubtleEmphasis"/>
          <w:color w:val="auto"/>
        </w:rPr>
        <w:t>#include &lt;Wire.h&gt;</w:t>
      </w:r>
    </w:p>
    <w:p w14:paraId="111BFF66" w14:textId="77777777" w:rsidR="0045454D" w:rsidRPr="0045454D" w:rsidRDefault="0045454D" w:rsidP="0045454D">
      <w:pPr>
        <w:pStyle w:val="NoSpacing"/>
        <w:rPr>
          <w:rStyle w:val="SubtleEmphasis"/>
          <w:color w:val="auto"/>
        </w:rPr>
      </w:pPr>
      <w:r w:rsidRPr="0045454D">
        <w:rPr>
          <w:rStyle w:val="SubtleEmphasis"/>
          <w:color w:val="auto"/>
        </w:rPr>
        <w:t>#include &lt;SD.h&gt;</w:t>
      </w:r>
    </w:p>
    <w:p w14:paraId="7A21A765" w14:textId="77777777" w:rsidR="0045454D" w:rsidRPr="0045454D" w:rsidRDefault="0045454D" w:rsidP="0045454D">
      <w:pPr>
        <w:pStyle w:val="NoSpacing"/>
        <w:rPr>
          <w:rStyle w:val="SubtleEmphasis"/>
          <w:color w:val="auto"/>
        </w:rPr>
      </w:pPr>
      <w:r w:rsidRPr="0045454D">
        <w:rPr>
          <w:rStyle w:val="SubtleEmphasis"/>
          <w:color w:val="auto"/>
        </w:rPr>
        <w:t>#include &lt;SPI.h&gt;</w:t>
      </w:r>
    </w:p>
    <w:p w14:paraId="781FD3FF" w14:textId="77777777" w:rsidR="0045454D" w:rsidRPr="0045454D" w:rsidRDefault="0045454D" w:rsidP="0045454D">
      <w:pPr>
        <w:pStyle w:val="NoSpacing"/>
        <w:rPr>
          <w:rStyle w:val="SubtleEmphasis"/>
          <w:color w:val="auto"/>
        </w:rPr>
      </w:pPr>
      <w:r w:rsidRPr="0045454D">
        <w:rPr>
          <w:rStyle w:val="SubtleEmphasis"/>
          <w:color w:val="auto"/>
        </w:rPr>
        <w:t>#include &lt;WiFi.h&gt;</w:t>
      </w:r>
    </w:p>
    <w:p w14:paraId="7814E16F" w14:textId="77777777" w:rsidR="0045454D" w:rsidRPr="0045454D" w:rsidRDefault="0045454D" w:rsidP="0045454D">
      <w:pPr>
        <w:pStyle w:val="NoSpacing"/>
        <w:rPr>
          <w:rStyle w:val="SubtleEmphasis"/>
          <w:color w:val="auto"/>
        </w:rPr>
      </w:pPr>
    </w:p>
    <w:p w14:paraId="54194CA5" w14:textId="77777777" w:rsidR="0045454D" w:rsidRPr="0045454D" w:rsidRDefault="0045454D" w:rsidP="0045454D">
      <w:pPr>
        <w:pStyle w:val="NoSpacing"/>
        <w:rPr>
          <w:rStyle w:val="SubtleEmphasis"/>
          <w:color w:val="auto"/>
        </w:rPr>
      </w:pPr>
    </w:p>
    <w:p w14:paraId="699E3061" w14:textId="77777777" w:rsidR="0045454D" w:rsidRPr="0045454D" w:rsidRDefault="0045454D" w:rsidP="0045454D">
      <w:pPr>
        <w:pStyle w:val="NoSpacing"/>
        <w:rPr>
          <w:rStyle w:val="SubtleEmphasis"/>
          <w:color w:val="auto"/>
        </w:rPr>
      </w:pPr>
      <w:r w:rsidRPr="0045454D">
        <w:rPr>
          <w:rStyle w:val="SubtleEmphasis"/>
          <w:color w:val="auto"/>
        </w:rPr>
        <w:t>// defined by hardware configuration</w:t>
      </w:r>
    </w:p>
    <w:p w14:paraId="74B2DC4A" w14:textId="77777777" w:rsidR="0045454D" w:rsidRPr="0045454D" w:rsidRDefault="0045454D" w:rsidP="0045454D">
      <w:pPr>
        <w:pStyle w:val="NoSpacing"/>
        <w:rPr>
          <w:rStyle w:val="SubtleEmphasis"/>
          <w:color w:val="auto"/>
        </w:rPr>
      </w:pPr>
      <w:r w:rsidRPr="0045454D">
        <w:rPr>
          <w:rStyle w:val="SubtleEmphasis"/>
          <w:color w:val="auto"/>
        </w:rPr>
        <w:t>#define NUM_OF_PIC 4</w:t>
      </w:r>
    </w:p>
    <w:p w14:paraId="0CBA0809" w14:textId="77777777" w:rsidR="0045454D" w:rsidRPr="0045454D" w:rsidRDefault="0045454D" w:rsidP="0045454D">
      <w:pPr>
        <w:pStyle w:val="NoSpacing"/>
        <w:rPr>
          <w:rStyle w:val="SubtleEmphasis"/>
          <w:color w:val="auto"/>
        </w:rPr>
      </w:pPr>
      <w:r w:rsidRPr="0045454D">
        <w:rPr>
          <w:rStyle w:val="SubtleEmphasis"/>
          <w:color w:val="auto"/>
        </w:rPr>
        <w:t>#define NUM_OF_SEN_PER_PIC 4</w:t>
      </w:r>
    </w:p>
    <w:p w14:paraId="57D2EC34" w14:textId="77777777" w:rsidR="0045454D" w:rsidRPr="0045454D" w:rsidRDefault="0045454D" w:rsidP="0045454D">
      <w:pPr>
        <w:pStyle w:val="NoSpacing"/>
        <w:rPr>
          <w:rStyle w:val="SubtleEmphasis"/>
          <w:color w:val="auto"/>
        </w:rPr>
      </w:pPr>
      <w:r w:rsidRPr="0045454D">
        <w:rPr>
          <w:rStyle w:val="SubtleEmphasis"/>
          <w:color w:val="auto"/>
        </w:rPr>
        <w:t>// SD log interval 1s</w:t>
      </w:r>
    </w:p>
    <w:p w14:paraId="51BC63CD" w14:textId="77777777" w:rsidR="0045454D" w:rsidRPr="0045454D" w:rsidRDefault="0045454D" w:rsidP="0045454D">
      <w:pPr>
        <w:pStyle w:val="NoSpacing"/>
        <w:rPr>
          <w:rStyle w:val="SubtleEmphasis"/>
          <w:color w:val="auto"/>
        </w:rPr>
      </w:pPr>
      <w:r w:rsidRPr="0045454D">
        <w:rPr>
          <w:rStyle w:val="SubtleEmphasis"/>
          <w:color w:val="auto"/>
        </w:rPr>
        <w:t>#define SD_INTERVAL 1000</w:t>
      </w:r>
    </w:p>
    <w:p w14:paraId="434D924E" w14:textId="77777777" w:rsidR="0045454D" w:rsidRPr="0045454D" w:rsidRDefault="0045454D" w:rsidP="0045454D">
      <w:pPr>
        <w:pStyle w:val="NoSpacing"/>
        <w:rPr>
          <w:rStyle w:val="SubtleEmphasis"/>
          <w:color w:val="auto"/>
        </w:rPr>
      </w:pPr>
      <w:r w:rsidRPr="0045454D">
        <w:rPr>
          <w:rStyle w:val="SubtleEmphasis"/>
          <w:color w:val="auto"/>
        </w:rPr>
        <w:t>// I2C between MPU and UI</w:t>
      </w:r>
    </w:p>
    <w:p w14:paraId="11F28438" w14:textId="77777777" w:rsidR="0045454D" w:rsidRPr="0045454D" w:rsidRDefault="0045454D" w:rsidP="0045454D">
      <w:pPr>
        <w:pStyle w:val="NoSpacing"/>
        <w:rPr>
          <w:rStyle w:val="SubtleEmphasis"/>
          <w:color w:val="auto"/>
        </w:rPr>
      </w:pPr>
      <w:r w:rsidRPr="0045454D">
        <w:rPr>
          <w:rStyle w:val="SubtleEmphasis"/>
          <w:color w:val="auto"/>
        </w:rPr>
        <w:t>#define UI_address 10</w:t>
      </w:r>
    </w:p>
    <w:p w14:paraId="1FC70F91" w14:textId="77777777" w:rsidR="0045454D" w:rsidRPr="0045454D" w:rsidRDefault="0045454D" w:rsidP="0045454D">
      <w:pPr>
        <w:pStyle w:val="NoSpacing"/>
        <w:rPr>
          <w:rStyle w:val="SubtleEmphasis"/>
          <w:color w:val="auto"/>
        </w:rPr>
      </w:pPr>
      <w:r w:rsidRPr="0045454D">
        <w:rPr>
          <w:rStyle w:val="SubtleEmphasis"/>
          <w:color w:val="auto"/>
        </w:rPr>
        <w:t>#define MAX_SIT_TIME 5</w:t>
      </w:r>
    </w:p>
    <w:p w14:paraId="32AD027F" w14:textId="77777777" w:rsidR="0045454D" w:rsidRPr="0045454D" w:rsidRDefault="0045454D" w:rsidP="0045454D">
      <w:pPr>
        <w:pStyle w:val="NoSpacing"/>
        <w:rPr>
          <w:rStyle w:val="SubtleEmphasis"/>
          <w:color w:val="auto"/>
        </w:rPr>
      </w:pPr>
      <w:r w:rsidRPr="0045454D">
        <w:rPr>
          <w:rStyle w:val="SubtleEmphasis"/>
          <w:color w:val="auto"/>
        </w:rPr>
        <w:t>#define SYSTEM_DELAY 100</w:t>
      </w:r>
    </w:p>
    <w:p w14:paraId="32458D4A" w14:textId="77777777" w:rsidR="0045454D" w:rsidRPr="0045454D" w:rsidRDefault="0045454D" w:rsidP="0045454D">
      <w:pPr>
        <w:pStyle w:val="NoSpacing"/>
        <w:rPr>
          <w:rStyle w:val="SubtleEmphasis"/>
          <w:color w:val="auto"/>
        </w:rPr>
      </w:pPr>
    </w:p>
    <w:p w14:paraId="314A30D7" w14:textId="77777777" w:rsidR="0045454D" w:rsidRPr="0045454D" w:rsidRDefault="0045454D" w:rsidP="0045454D">
      <w:pPr>
        <w:pStyle w:val="NoSpacing"/>
        <w:rPr>
          <w:rStyle w:val="SubtleEmphasis"/>
          <w:color w:val="auto"/>
        </w:rPr>
      </w:pPr>
      <w:r w:rsidRPr="0045454D">
        <w:rPr>
          <w:rStyle w:val="SubtleEmphasis"/>
          <w:color w:val="auto"/>
        </w:rPr>
        <w:t>//==========================WIFI variables ===================================//</w:t>
      </w:r>
    </w:p>
    <w:p w14:paraId="06408399" w14:textId="77777777" w:rsidR="0045454D" w:rsidRPr="0045454D" w:rsidRDefault="0045454D" w:rsidP="0045454D">
      <w:pPr>
        <w:pStyle w:val="NoSpacing"/>
        <w:rPr>
          <w:rStyle w:val="SubtleEmphasis"/>
          <w:color w:val="auto"/>
        </w:rPr>
      </w:pPr>
      <w:r w:rsidRPr="0045454D">
        <w:rPr>
          <w:rStyle w:val="SubtleEmphasis"/>
          <w:color w:val="auto"/>
        </w:rPr>
        <w:t xml:space="preserve">char ssid[] = "testrouter";      //  your network SSID (name) </w:t>
      </w:r>
    </w:p>
    <w:p w14:paraId="74052FBD" w14:textId="77777777" w:rsidR="0045454D" w:rsidRPr="0045454D" w:rsidRDefault="0045454D" w:rsidP="0045454D">
      <w:pPr>
        <w:pStyle w:val="NoSpacing"/>
        <w:rPr>
          <w:rStyle w:val="SubtleEmphasis"/>
          <w:color w:val="auto"/>
        </w:rPr>
      </w:pPr>
      <w:r w:rsidRPr="0045454D">
        <w:rPr>
          <w:rStyle w:val="SubtleEmphasis"/>
          <w:color w:val="auto"/>
        </w:rPr>
        <w:t>char pass[] = "smartsit";   // your network password</w:t>
      </w:r>
    </w:p>
    <w:p w14:paraId="0605577B" w14:textId="77777777" w:rsidR="0045454D" w:rsidRPr="0045454D" w:rsidRDefault="0045454D" w:rsidP="0045454D">
      <w:pPr>
        <w:pStyle w:val="NoSpacing"/>
        <w:rPr>
          <w:rStyle w:val="SubtleEmphasis"/>
          <w:color w:val="auto"/>
        </w:rPr>
      </w:pPr>
      <w:r w:rsidRPr="0045454D">
        <w:rPr>
          <w:rStyle w:val="SubtleEmphasis"/>
          <w:color w:val="auto"/>
        </w:rPr>
        <w:t>int port = 81;</w:t>
      </w:r>
    </w:p>
    <w:p w14:paraId="15F9B9DE" w14:textId="77777777" w:rsidR="0045454D" w:rsidRPr="0045454D" w:rsidRDefault="0045454D" w:rsidP="0045454D">
      <w:pPr>
        <w:pStyle w:val="NoSpacing"/>
        <w:rPr>
          <w:rStyle w:val="SubtleEmphasis"/>
          <w:color w:val="auto"/>
        </w:rPr>
      </w:pPr>
      <w:r w:rsidRPr="0045454D">
        <w:rPr>
          <w:rStyle w:val="SubtleEmphasis"/>
          <w:color w:val="auto"/>
        </w:rPr>
        <w:t>int status = WL_IDLE_STATUS;</w:t>
      </w:r>
    </w:p>
    <w:p w14:paraId="285C2542" w14:textId="77777777" w:rsidR="0045454D" w:rsidRPr="0045454D" w:rsidRDefault="0045454D" w:rsidP="0045454D">
      <w:pPr>
        <w:pStyle w:val="NoSpacing"/>
        <w:rPr>
          <w:rStyle w:val="SubtleEmphasis"/>
          <w:color w:val="auto"/>
        </w:rPr>
      </w:pPr>
      <w:r w:rsidRPr="0045454D">
        <w:rPr>
          <w:rStyle w:val="SubtleEmphasis"/>
          <w:color w:val="auto"/>
        </w:rPr>
        <w:t>WiFiServer server(port);</w:t>
      </w:r>
    </w:p>
    <w:p w14:paraId="720E23E0" w14:textId="77777777" w:rsidR="0045454D" w:rsidRPr="0045454D" w:rsidRDefault="0045454D" w:rsidP="0045454D">
      <w:pPr>
        <w:pStyle w:val="NoSpacing"/>
        <w:rPr>
          <w:rStyle w:val="SubtleEmphasis"/>
          <w:color w:val="auto"/>
        </w:rPr>
      </w:pPr>
    </w:p>
    <w:p w14:paraId="23832C7B" w14:textId="77777777" w:rsidR="0045454D" w:rsidRPr="0045454D" w:rsidRDefault="0045454D" w:rsidP="0045454D">
      <w:pPr>
        <w:pStyle w:val="NoSpacing"/>
        <w:rPr>
          <w:rStyle w:val="SubtleEmphasis"/>
          <w:color w:val="auto"/>
        </w:rPr>
      </w:pPr>
      <w:r w:rsidRPr="0045454D">
        <w:rPr>
          <w:rStyle w:val="SubtleEmphasis"/>
          <w:color w:val="auto"/>
        </w:rPr>
        <w:t xml:space="preserve">int wifi_tau = 1; </w:t>
      </w:r>
    </w:p>
    <w:p w14:paraId="7A4E37EE" w14:textId="77777777" w:rsidR="0045454D" w:rsidRPr="0045454D" w:rsidRDefault="0045454D" w:rsidP="0045454D">
      <w:pPr>
        <w:pStyle w:val="NoSpacing"/>
        <w:rPr>
          <w:rStyle w:val="SubtleEmphasis"/>
          <w:color w:val="auto"/>
        </w:rPr>
      </w:pPr>
      <w:r w:rsidRPr="0045454D">
        <w:rPr>
          <w:rStyle w:val="SubtleEmphasis"/>
          <w:color w:val="auto"/>
        </w:rPr>
        <w:t>int wifi_err = 1;</w:t>
      </w:r>
    </w:p>
    <w:p w14:paraId="25C4B015" w14:textId="77777777" w:rsidR="0045454D" w:rsidRPr="0045454D" w:rsidRDefault="0045454D" w:rsidP="0045454D">
      <w:pPr>
        <w:pStyle w:val="NoSpacing"/>
        <w:rPr>
          <w:rStyle w:val="SubtleEmphasis"/>
          <w:color w:val="auto"/>
        </w:rPr>
      </w:pPr>
      <w:r w:rsidRPr="0045454D">
        <w:rPr>
          <w:rStyle w:val="SubtleEmphasis"/>
          <w:color w:val="auto"/>
        </w:rPr>
        <w:t>int wifi_sd = 0;</w:t>
      </w:r>
    </w:p>
    <w:p w14:paraId="05A3CA9B" w14:textId="77777777" w:rsidR="0045454D" w:rsidRPr="0045454D" w:rsidRDefault="0045454D" w:rsidP="0045454D">
      <w:pPr>
        <w:pStyle w:val="NoSpacing"/>
        <w:rPr>
          <w:rStyle w:val="SubtleEmphasis"/>
          <w:color w:val="auto"/>
        </w:rPr>
      </w:pPr>
      <w:r w:rsidRPr="0045454D">
        <w:rPr>
          <w:rStyle w:val="SubtleEmphasis"/>
          <w:color w:val="auto"/>
        </w:rPr>
        <w:t>int wifi_set = 0;  //reset to 0 in main //set posture</w:t>
      </w:r>
    </w:p>
    <w:p w14:paraId="77A05FE4" w14:textId="77777777" w:rsidR="0045454D" w:rsidRPr="0045454D" w:rsidRDefault="0045454D" w:rsidP="0045454D">
      <w:pPr>
        <w:pStyle w:val="NoSpacing"/>
        <w:rPr>
          <w:rStyle w:val="SubtleEmphasis"/>
          <w:color w:val="auto"/>
        </w:rPr>
      </w:pPr>
      <w:r w:rsidRPr="0045454D">
        <w:rPr>
          <w:rStyle w:val="SubtleEmphasis"/>
          <w:color w:val="auto"/>
        </w:rPr>
        <w:t>int wifi_flag = 0; //reset to 0 in main //variable changed</w:t>
      </w:r>
    </w:p>
    <w:p w14:paraId="5E8BA7E3" w14:textId="77777777" w:rsidR="0045454D" w:rsidRPr="0045454D" w:rsidRDefault="0045454D" w:rsidP="0045454D">
      <w:pPr>
        <w:pStyle w:val="NoSpacing"/>
        <w:rPr>
          <w:rStyle w:val="SubtleEmphasis"/>
          <w:color w:val="auto"/>
        </w:rPr>
      </w:pPr>
    </w:p>
    <w:p w14:paraId="2EB48542" w14:textId="77777777" w:rsidR="0045454D" w:rsidRPr="0045454D" w:rsidRDefault="0045454D" w:rsidP="0045454D">
      <w:pPr>
        <w:pStyle w:val="NoSpacing"/>
        <w:rPr>
          <w:rStyle w:val="SubtleEmphasis"/>
          <w:color w:val="auto"/>
        </w:rPr>
      </w:pPr>
    </w:p>
    <w:p w14:paraId="5E690DFD" w14:textId="77777777" w:rsidR="0045454D" w:rsidRPr="0045454D" w:rsidRDefault="0045454D" w:rsidP="0045454D">
      <w:pPr>
        <w:pStyle w:val="NoSpacing"/>
        <w:rPr>
          <w:rStyle w:val="SubtleEmphasis"/>
          <w:color w:val="auto"/>
        </w:rPr>
      </w:pPr>
      <w:r w:rsidRPr="0045454D">
        <w:rPr>
          <w:rStyle w:val="SubtleEmphasis"/>
          <w:color w:val="auto"/>
        </w:rPr>
        <w:t>//==========================Sensor values  ===================================//</w:t>
      </w:r>
    </w:p>
    <w:p w14:paraId="7F4A9B04" w14:textId="77777777" w:rsidR="0045454D" w:rsidRPr="0045454D" w:rsidRDefault="0045454D" w:rsidP="0045454D">
      <w:pPr>
        <w:pStyle w:val="NoSpacing"/>
        <w:rPr>
          <w:rStyle w:val="SubtleEmphasis"/>
          <w:color w:val="auto"/>
        </w:rPr>
      </w:pPr>
      <w:r w:rsidRPr="0045454D">
        <w:rPr>
          <w:rStyle w:val="SubtleEmphasis"/>
          <w:color w:val="auto"/>
        </w:rPr>
        <w:t>unsigned int rawSensorValues[NUM_OF_PIC][NUM_OF_SEN_PER_PIC];</w:t>
      </w:r>
    </w:p>
    <w:p w14:paraId="6C29EF2C" w14:textId="77777777" w:rsidR="0045454D" w:rsidRPr="0045454D" w:rsidRDefault="0045454D" w:rsidP="0045454D">
      <w:pPr>
        <w:pStyle w:val="NoSpacing"/>
        <w:rPr>
          <w:rStyle w:val="SubtleEmphasis"/>
          <w:color w:val="auto"/>
        </w:rPr>
      </w:pPr>
      <w:r w:rsidRPr="0045454D">
        <w:rPr>
          <w:rStyle w:val="SubtleEmphasis"/>
          <w:color w:val="auto"/>
        </w:rPr>
        <w:t>unsigned int currentPosture[NUM_OF_PIC * NUM_OF_SEN_PER_PIC];</w:t>
      </w:r>
    </w:p>
    <w:p w14:paraId="1FC95B9B" w14:textId="77777777" w:rsidR="0045454D" w:rsidRPr="0045454D" w:rsidRDefault="0045454D" w:rsidP="0045454D">
      <w:pPr>
        <w:pStyle w:val="NoSpacing"/>
        <w:rPr>
          <w:rStyle w:val="SubtleEmphasis"/>
          <w:color w:val="auto"/>
        </w:rPr>
      </w:pPr>
      <w:r w:rsidRPr="0045454D">
        <w:rPr>
          <w:rStyle w:val="SubtleEmphasis"/>
          <w:color w:val="auto"/>
        </w:rPr>
        <w:t>unsigned int savedPosture[NUM_OF_PIC * NUM_OF_SEN_PER_PIC];</w:t>
      </w:r>
    </w:p>
    <w:p w14:paraId="0ACBFD16" w14:textId="77777777" w:rsidR="0045454D" w:rsidRPr="0045454D" w:rsidRDefault="0045454D" w:rsidP="0045454D">
      <w:pPr>
        <w:pStyle w:val="NoSpacing"/>
        <w:rPr>
          <w:rStyle w:val="SubtleEmphasis"/>
          <w:color w:val="auto"/>
        </w:rPr>
      </w:pPr>
    </w:p>
    <w:p w14:paraId="4EB8FC2C" w14:textId="77777777" w:rsidR="0045454D" w:rsidRPr="0045454D" w:rsidRDefault="0045454D" w:rsidP="0045454D">
      <w:pPr>
        <w:pStyle w:val="NoSpacing"/>
        <w:rPr>
          <w:rStyle w:val="SubtleEmphasis"/>
          <w:color w:val="auto"/>
        </w:rPr>
      </w:pPr>
      <w:r w:rsidRPr="0045454D">
        <w:rPr>
          <w:rStyle w:val="SubtleEmphasis"/>
          <w:color w:val="auto"/>
        </w:rPr>
        <w:t>//================Status variable, updated from UI============================//</w:t>
      </w:r>
    </w:p>
    <w:p w14:paraId="29AF1341" w14:textId="77777777" w:rsidR="0045454D" w:rsidRPr="0045454D" w:rsidRDefault="0045454D" w:rsidP="0045454D">
      <w:pPr>
        <w:pStyle w:val="NoSpacing"/>
        <w:rPr>
          <w:rStyle w:val="SubtleEmphasis"/>
          <w:color w:val="auto"/>
        </w:rPr>
      </w:pPr>
      <w:r w:rsidRPr="0045454D">
        <w:rPr>
          <w:rStyle w:val="SubtleEmphasis"/>
          <w:color w:val="auto"/>
        </w:rPr>
        <w:t>// these variables will be used to communicated on I2C</w:t>
      </w:r>
    </w:p>
    <w:p w14:paraId="3C827456" w14:textId="77777777" w:rsidR="0045454D" w:rsidRPr="0045454D" w:rsidRDefault="0045454D" w:rsidP="0045454D">
      <w:pPr>
        <w:pStyle w:val="NoSpacing"/>
        <w:rPr>
          <w:rStyle w:val="SubtleEmphasis"/>
          <w:color w:val="auto"/>
        </w:rPr>
      </w:pPr>
      <w:r w:rsidRPr="0045454D">
        <w:rPr>
          <w:rStyle w:val="SubtleEmphasis"/>
          <w:color w:val="auto"/>
        </w:rPr>
        <w:t>byte tau;</w:t>
      </w:r>
    </w:p>
    <w:p w14:paraId="73B5EB45" w14:textId="77777777" w:rsidR="0045454D" w:rsidRPr="0045454D" w:rsidRDefault="0045454D" w:rsidP="0045454D">
      <w:pPr>
        <w:pStyle w:val="NoSpacing"/>
        <w:rPr>
          <w:rStyle w:val="SubtleEmphasis"/>
          <w:color w:val="auto"/>
        </w:rPr>
      </w:pPr>
      <w:r w:rsidRPr="0045454D">
        <w:rPr>
          <w:rStyle w:val="SubtleEmphasis"/>
          <w:color w:val="auto"/>
        </w:rPr>
        <w:t>byte epsilon;</w:t>
      </w:r>
    </w:p>
    <w:p w14:paraId="250FA2B7" w14:textId="77777777" w:rsidR="0045454D" w:rsidRPr="0045454D" w:rsidRDefault="0045454D" w:rsidP="0045454D">
      <w:pPr>
        <w:pStyle w:val="NoSpacing"/>
        <w:rPr>
          <w:rStyle w:val="SubtleEmphasis"/>
          <w:color w:val="auto"/>
        </w:rPr>
      </w:pPr>
      <w:r w:rsidRPr="0045454D">
        <w:rPr>
          <w:rStyle w:val="SubtleEmphasis"/>
          <w:color w:val="auto"/>
        </w:rPr>
        <w:lastRenderedPageBreak/>
        <w:t>byte logPosture;</w:t>
      </w:r>
    </w:p>
    <w:p w14:paraId="63E208A4" w14:textId="77777777" w:rsidR="0045454D" w:rsidRPr="0045454D" w:rsidRDefault="0045454D" w:rsidP="0045454D">
      <w:pPr>
        <w:pStyle w:val="NoSpacing"/>
        <w:rPr>
          <w:rStyle w:val="SubtleEmphasis"/>
          <w:color w:val="auto"/>
        </w:rPr>
      </w:pPr>
      <w:r w:rsidRPr="0045454D">
        <w:rPr>
          <w:rStyle w:val="SubtleEmphasis"/>
          <w:color w:val="auto"/>
        </w:rPr>
        <w:t>byte savePosture;</w:t>
      </w:r>
    </w:p>
    <w:p w14:paraId="71726453" w14:textId="77777777" w:rsidR="0045454D" w:rsidRPr="0045454D" w:rsidRDefault="0045454D" w:rsidP="0045454D">
      <w:pPr>
        <w:pStyle w:val="NoSpacing"/>
        <w:rPr>
          <w:rStyle w:val="SubtleEmphasis"/>
          <w:color w:val="auto"/>
        </w:rPr>
      </w:pPr>
    </w:p>
    <w:p w14:paraId="4C7FC1CF" w14:textId="77777777" w:rsidR="0045454D" w:rsidRPr="0045454D" w:rsidRDefault="0045454D" w:rsidP="0045454D">
      <w:pPr>
        <w:pStyle w:val="NoSpacing"/>
        <w:rPr>
          <w:rStyle w:val="SubtleEmphasis"/>
          <w:color w:val="auto"/>
        </w:rPr>
      </w:pPr>
      <w:r w:rsidRPr="0045454D">
        <w:rPr>
          <w:rStyle w:val="SubtleEmphasis"/>
          <w:color w:val="auto"/>
        </w:rPr>
        <w:t>//================User status booleans========================================//</w:t>
      </w:r>
    </w:p>
    <w:p w14:paraId="5C3AED33" w14:textId="77777777" w:rsidR="0045454D" w:rsidRPr="0045454D" w:rsidRDefault="0045454D" w:rsidP="0045454D">
      <w:pPr>
        <w:pStyle w:val="NoSpacing"/>
        <w:rPr>
          <w:rStyle w:val="SubtleEmphasis"/>
          <w:color w:val="auto"/>
        </w:rPr>
      </w:pPr>
      <w:r w:rsidRPr="0045454D">
        <w:rPr>
          <w:rStyle w:val="SubtleEmphasis"/>
          <w:color w:val="auto"/>
        </w:rPr>
        <w:t>// these are used only by master</w:t>
      </w:r>
    </w:p>
    <w:p w14:paraId="5BAAB6E9" w14:textId="77777777" w:rsidR="0045454D" w:rsidRPr="0045454D" w:rsidRDefault="0045454D" w:rsidP="0045454D">
      <w:pPr>
        <w:pStyle w:val="NoSpacing"/>
        <w:rPr>
          <w:rStyle w:val="SubtleEmphasis"/>
          <w:color w:val="auto"/>
        </w:rPr>
      </w:pPr>
      <w:r w:rsidRPr="0045454D">
        <w:rPr>
          <w:rStyle w:val="SubtleEmphasis"/>
          <w:color w:val="auto"/>
        </w:rPr>
        <w:t>boolean user_set_posture = false; // true when user presses SET on UI, false otherwise</w:t>
      </w:r>
    </w:p>
    <w:p w14:paraId="3F37EC60" w14:textId="77777777" w:rsidR="0045454D" w:rsidRPr="0045454D" w:rsidRDefault="0045454D" w:rsidP="0045454D">
      <w:pPr>
        <w:pStyle w:val="NoSpacing"/>
        <w:rPr>
          <w:rStyle w:val="SubtleEmphasis"/>
          <w:color w:val="auto"/>
        </w:rPr>
      </w:pPr>
      <w:r w:rsidRPr="0045454D">
        <w:rPr>
          <w:rStyle w:val="SubtleEmphasis"/>
          <w:color w:val="auto"/>
        </w:rPr>
        <w:t>boolean playing_game = false;      // true when user switches to game page on UI, false otherwise</w:t>
      </w:r>
    </w:p>
    <w:p w14:paraId="5F73EFA5" w14:textId="77777777" w:rsidR="0045454D" w:rsidRPr="0045454D" w:rsidRDefault="0045454D" w:rsidP="0045454D">
      <w:pPr>
        <w:pStyle w:val="NoSpacing"/>
        <w:rPr>
          <w:rStyle w:val="SubtleEmphasis"/>
          <w:color w:val="auto"/>
        </w:rPr>
      </w:pPr>
      <w:r w:rsidRPr="0045454D">
        <w:rPr>
          <w:rStyle w:val="SubtleEmphasis"/>
          <w:color w:val="auto"/>
        </w:rPr>
        <w:t>boolean user_sitting = false;     // true when user is sitting, false otherwise</w:t>
      </w:r>
    </w:p>
    <w:p w14:paraId="7DBD85CC" w14:textId="77777777" w:rsidR="0045454D" w:rsidRPr="0045454D" w:rsidRDefault="0045454D" w:rsidP="0045454D">
      <w:pPr>
        <w:pStyle w:val="NoSpacing"/>
        <w:rPr>
          <w:rStyle w:val="SubtleEmphasis"/>
          <w:color w:val="auto"/>
        </w:rPr>
      </w:pPr>
    </w:p>
    <w:p w14:paraId="6AC2E2C9" w14:textId="77777777" w:rsidR="0045454D" w:rsidRPr="0045454D" w:rsidRDefault="0045454D" w:rsidP="0045454D">
      <w:pPr>
        <w:pStyle w:val="NoSpacing"/>
        <w:rPr>
          <w:rStyle w:val="SubtleEmphasis"/>
          <w:color w:val="auto"/>
        </w:rPr>
      </w:pPr>
      <w:r w:rsidRPr="0045454D">
        <w:rPr>
          <w:rStyle w:val="SubtleEmphasis"/>
          <w:color w:val="auto"/>
        </w:rPr>
        <w:t>//=========================Error==============================================//</w:t>
      </w:r>
    </w:p>
    <w:p w14:paraId="518326A4" w14:textId="77777777" w:rsidR="0045454D" w:rsidRPr="0045454D" w:rsidRDefault="0045454D" w:rsidP="0045454D">
      <w:pPr>
        <w:pStyle w:val="NoSpacing"/>
        <w:rPr>
          <w:rStyle w:val="SubtleEmphasis"/>
          <w:color w:val="auto"/>
        </w:rPr>
      </w:pPr>
      <w:r w:rsidRPr="0045454D">
        <w:rPr>
          <w:rStyle w:val="SubtleEmphasis"/>
          <w:color w:val="auto"/>
        </w:rPr>
        <w:t>int error;</w:t>
      </w:r>
    </w:p>
    <w:p w14:paraId="2F6E3174" w14:textId="77777777" w:rsidR="0045454D" w:rsidRPr="0045454D" w:rsidRDefault="0045454D" w:rsidP="0045454D">
      <w:pPr>
        <w:pStyle w:val="NoSpacing"/>
        <w:rPr>
          <w:rStyle w:val="SubtleEmphasis"/>
          <w:color w:val="auto"/>
        </w:rPr>
      </w:pPr>
      <w:r w:rsidRPr="0045454D">
        <w:rPr>
          <w:rStyle w:val="SubtleEmphasis"/>
          <w:color w:val="auto"/>
        </w:rPr>
        <w:t>int toleranceExceeded;</w:t>
      </w:r>
    </w:p>
    <w:p w14:paraId="316BFABF" w14:textId="77777777" w:rsidR="0045454D" w:rsidRPr="0045454D" w:rsidRDefault="0045454D" w:rsidP="0045454D">
      <w:pPr>
        <w:pStyle w:val="NoSpacing"/>
        <w:rPr>
          <w:rStyle w:val="SubtleEmphasis"/>
          <w:color w:val="auto"/>
        </w:rPr>
      </w:pPr>
      <w:r w:rsidRPr="0045454D">
        <w:rPr>
          <w:rStyle w:val="SubtleEmphasis"/>
          <w:color w:val="auto"/>
        </w:rPr>
        <w:t>unsigned long pretime = 0;</w:t>
      </w:r>
    </w:p>
    <w:p w14:paraId="167F2F6E" w14:textId="77777777" w:rsidR="0045454D" w:rsidRPr="0045454D" w:rsidRDefault="0045454D" w:rsidP="0045454D">
      <w:pPr>
        <w:pStyle w:val="NoSpacing"/>
        <w:rPr>
          <w:rStyle w:val="SubtleEmphasis"/>
          <w:color w:val="auto"/>
        </w:rPr>
      </w:pPr>
      <w:r w:rsidRPr="0045454D">
        <w:rPr>
          <w:rStyle w:val="SubtleEmphasis"/>
          <w:color w:val="auto"/>
        </w:rPr>
        <w:t>unsigned long pre_sd_time = 0;</w:t>
      </w:r>
    </w:p>
    <w:p w14:paraId="284B51B9" w14:textId="77777777" w:rsidR="0045454D" w:rsidRPr="0045454D" w:rsidRDefault="0045454D" w:rsidP="0045454D">
      <w:pPr>
        <w:pStyle w:val="NoSpacing"/>
        <w:rPr>
          <w:rStyle w:val="SubtleEmphasis"/>
          <w:color w:val="auto"/>
        </w:rPr>
      </w:pPr>
    </w:p>
    <w:p w14:paraId="6C8AF9F9" w14:textId="77777777" w:rsidR="0045454D" w:rsidRPr="0045454D" w:rsidRDefault="0045454D" w:rsidP="0045454D">
      <w:pPr>
        <w:pStyle w:val="NoSpacing"/>
        <w:rPr>
          <w:rStyle w:val="SubtleEmphasis"/>
          <w:color w:val="auto"/>
        </w:rPr>
      </w:pPr>
      <w:r w:rsidRPr="0045454D">
        <w:rPr>
          <w:rStyle w:val="SubtleEmphasis"/>
          <w:color w:val="auto"/>
        </w:rPr>
        <w:t>//=========================Timing=============================================//</w:t>
      </w:r>
    </w:p>
    <w:p w14:paraId="2AA4C882" w14:textId="77777777" w:rsidR="0045454D" w:rsidRPr="0045454D" w:rsidRDefault="0045454D" w:rsidP="0045454D">
      <w:pPr>
        <w:pStyle w:val="NoSpacing"/>
        <w:rPr>
          <w:rStyle w:val="SubtleEmphasis"/>
          <w:color w:val="auto"/>
        </w:rPr>
      </w:pPr>
      <w:r w:rsidRPr="0045454D">
        <w:rPr>
          <w:rStyle w:val="SubtleEmphasis"/>
          <w:color w:val="auto"/>
        </w:rPr>
        <w:t>unsigned long curr_millis;</w:t>
      </w:r>
    </w:p>
    <w:p w14:paraId="0EACF13B" w14:textId="77777777" w:rsidR="0045454D" w:rsidRPr="0045454D" w:rsidRDefault="0045454D" w:rsidP="0045454D">
      <w:pPr>
        <w:pStyle w:val="NoSpacing"/>
        <w:rPr>
          <w:rStyle w:val="SubtleEmphasis"/>
          <w:color w:val="auto"/>
        </w:rPr>
      </w:pPr>
      <w:r w:rsidRPr="0045454D">
        <w:rPr>
          <w:rStyle w:val="SubtleEmphasis"/>
          <w:color w:val="auto"/>
        </w:rPr>
        <w:t>unsigned long last_millis;</w:t>
      </w:r>
    </w:p>
    <w:p w14:paraId="1BAF1B49" w14:textId="77777777" w:rsidR="0045454D" w:rsidRPr="0045454D" w:rsidRDefault="0045454D" w:rsidP="0045454D">
      <w:pPr>
        <w:pStyle w:val="NoSpacing"/>
        <w:rPr>
          <w:rStyle w:val="SubtleEmphasis"/>
          <w:color w:val="auto"/>
        </w:rPr>
      </w:pPr>
      <w:r w:rsidRPr="0045454D">
        <w:rPr>
          <w:rStyle w:val="SubtleEmphasis"/>
          <w:color w:val="auto"/>
        </w:rPr>
        <w:t>unsigned long delta_millis;</w:t>
      </w:r>
    </w:p>
    <w:p w14:paraId="27B67180" w14:textId="77777777" w:rsidR="0045454D" w:rsidRPr="0045454D" w:rsidRDefault="0045454D" w:rsidP="0045454D">
      <w:pPr>
        <w:pStyle w:val="NoSpacing"/>
        <w:rPr>
          <w:rStyle w:val="SubtleEmphasis"/>
          <w:color w:val="auto"/>
        </w:rPr>
      </w:pPr>
      <w:r w:rsidRPr="0045454D">
        <w:rPr>
          <w:rStyle w:val="SubtleEmphasis"/>
          <w:color w:val="auto"/>
        </w:rPr>
        <w:t>int system_time;  // increments once system starts</w:t>
      </w:r>
    </w:p>
    <w:p w14:paraId="1D2CF4E6" w14:textId="77777777" w:rsidR="0045454D" w:rsidRPr="0045454D" w:rsidRDefault="0045454D" w:rsidP="0045454D">
      <w:pPr>
        <w:pStyle w:val="NoSpacing"/>
        <w:rPr>
          <w:rStyle w:val="SubtleEmphasis"/>
          <w:color w:val="auto"/>
        </w:rPr>
      </w:pPr>
    </w:p>
    <w:p w14:paraId="60BBD446" w14:textId="77777777" w:rsidR="0045454D" w:rsidRPr="0045454D" w:rsidRDefault="0045454D" w:rsidP="0045454D">
      <w:pPr>
        <w:pStyle w:val="NoSpacing"/>
        <w:rPr>
          <w:rStyle w:val="SubtleEmphasis"/>
          <w:color w:val="auto"/>
        </w:rPr>
      </w:pPr>
      <w:r w:rsidRPr="0045454D">
        <w:rPr>
          <w:rStyle w:val="SubtleEmphasis"/>
          <w:color w:val="auto"/>
        </w:rPr>
        <w:t>int timer1;  // Bad posture alarm timer</w:t>
      </w:r>
    </w:p>
    <w:p w14:paraId="20CB6E87" w14:textId="77777777" w:rsidR="0045454D" w:rsidRPr="0045454D" w:rsidRDefault="0045454D" w:rsidP="0045454D">
      <w:pPr>
        <w:pStyle w:val="NoSpacing"/>
        <w:rPr>
          <w:rStyle w:val="SubtleEmphasis"/>
          <w:color w:val="auto"/>
        </w:rPr>
      </w:pPr>
      <w:r w:rsidRPr="0045454D">
        <w:rPr>
          <w:rStyle w:val="SubtleEmphasis"/>
          <w:color w:val="auto"/>
        </w:rPr>
        <w:t>int timer2;  // Maximum sitting timer</w:t>
      </w:r>
    </w:p>
    <w:p w14:paraId="375BF681" w14:textId="77777777" w:rsidR="0045454D" w:rsidRPr="0045454D" w:rsidRDefault="0045454D" w:rsidP="0045454D">
      <w:pPr>
        <w:pStyle w:val="NoSpacing"/>
        <w:rPr>
          <w:rStyle w:val="SubtleEmphasis"/>
          <w:color w:val="auto"/>
        </w:rPr>
      </w:pPr>
    </w:p>
    <w:p w14:paraId="5E0C74F3" w14:textId="77777777" w:rsidR="0045454D" w:rsidRPr="0045454D" w:rsidRDefault="0045454D" w:rsidP="0045454D">
      <w:pPr>
        <w:pStyle w:val="NoSpacing"/>
        <w:rPr>
          <w:rStyle w:val="SubtleEmphasis"/>
          <w:color w:val="auto"/>
        </w:rPr>
      </w:pPr>
    </w:p>
    <w:p w14:paraId="1EEF7010" w14:textId="77777777" w:rsidR="0045454D" w:rsidRPr="0045454D" w:rsidRDefault="0045454D" w:rsidP="0045454D">
      <w:pPr>
        <w:pStyle w:val="NoSpacing"/>
        <w:rPr>
          <w:rStyle w:val="SubtleEmphasis"/>
          <w:color w:val="auto"/>
        </w:rPr>
      </w:pPr>
      <w:r w:rsidRPr="0045454D">
        <w:rPr>
          <w:rStyle w:val="SubtleEmphasis"/>
          <w:color w:val="auto"/>
        </w:rPr>
        <w:t>//=======================LED variables========================================//</w:t>
      </w:r>
    </w:p>
    <w:p w14:paraId="62AACADC" w14:textId="77777777" w:rsidR="0045454D" w:rsidRPr="0045454D" w:rsidRDefault="0045454D" w:rsidP="0045454D">
      <w:pPr>
        <w:pStyle w:val="NoSpacing"/>
        <w:rPr>
          <w:rStyle w:val="SubtleEmphasis"/>
          <w:color w:val="auto"/>
        </w:rPr>
      </w:pPr>
      <w:r w:rsidRPr="0045454D">
        <w:rPr>
          <w:rStyle w:val="SubtleEmphasis"/>
          <w:color w:val="auto"/>
        </w:rPr>
        <w:t>int led_badPosture = 2;      // timer1 led_badPosture for sitting badly for too long</w:t>
      </w:r>
    </w:p>
    <w:p w14:paraId="4D354AD7" w14:textId="77777777" w:rsidR="0045454D" w:rsidRPr="0045454D" w:rsidRDefault="0045454D" w:rsidP="0045454D">
      <w:pPr>
        <w:pStyle w:val="NoSpacing"/>
        <w:rPr>
          <w:rStyle w:val="SubtleEmphasis"/>
          <w:color w:val="auto"/>
        </w:rPr>
      </w:pPr>
      <w:r w:rsidRPr="0045454D">
        <w:rPr>
          <w:rStyle w:val="SubtleEmphasis"/>
          <w:color w:val="auto"/>
        </w:rPr>
        <w:t>int warning_badPosture = 0;</w:t>
      </w:r>
    </w:p>
    <w:p w14:paraId="1084E9AF" w14:textId="77777777" w:rsidR="0045454D" w:rsidRPr="0045454D" w:rsidRDefault="0045454D" w:rsidP="0045454D">
      <w:pPr>
        <w:pStyle w:val="NoSpacing"/>
        <w:rPr>
          <w:rStyle w:val="SubtleEmphasis"/>
          <w:color w:val="auto"/>
        </w:rPr>
      </w:pPr>
    </w:p>
    <w:p w14:paraId="56058E4D" w14:textId="77777777" w:rsidR="0045454D" w:rsidRPr="0045454D" w:rsidRDefault="0045454D" w:rsidP="0045454D">
      <w:pPr>
        <w:pStyle w:val="NoSpacing"/>
        <w:rPr>
          <w:rStyle w:val="SubtleEmphasis"/>
          <w:color w:val="auto"/>
        </w:rPr>
      </w:pPr>
      <w:r w:rsidRPr="0045454D">
        <w:rPr>
          <w:rStyle w:val="SubtleEmphasis"/>
          <w:color w:val="auto"/>
        </w:rPr>
        <w:t>int led_sittingLong = 8;</w:t>
      </w:r>
    </w:p>
    <w:p w14:paraId="2E3114DD" w14:textId="77777777" w:rsidR="0045454D" w:rsidRPr="0045454D" w:rsidRDefault="0045454D" w:rsidP="0045454D">
      <w:pPr>
        <w:pStyle w:val="NoSpacing"/>
        <w:rPr>
          <w:rStyle w:val="SubtleEmphasis"/>
          <w:color w:val="auto"/>
        </w:rPr>
      </w:pPr>
      <w:r w:rsidRPr="0045454D">
        <w:rPr>
          <w:rStyle w:val="SubtleEmphasis"/>
          <w:color w:val="auto"/>
        </w:rPr>
        <w:t>int warning_sittingLong = 0;</w:t>
      </w:r>
    </w:p>
    <w:p w14:paraId="2BFA238D" w14:textId="77777777" w:rsidR="0045454D" w:rsidRPr="0045454D" w:rsidRDefault="0045454D" w:rsidP="0045454D">
      <w:pPr>
        <w:pStyle w:val="NoSpacing"/>
        <w:rPr>
          <w:rStyle w:val="SubtleEmphasis"/>
          <w:color w:val="auto"/>
        </w:rPr>
      </w:pPr>
    </w:p>
    <w:p w14:paraId="363293B7" w14:textId="77777777" w:rsidR="0045454D" w:rsidRPr="0045454D" w:rsidRDefault="0045454D" w:rsidP="0045454D">
      <w:pPr>
        <w:pStyle w:val="NoSpacing"/>
        <w:rPr>
          <w:rStyle w:val="SubtleEmphasis"/>
          <w:color w:val="auto"/>
        </w:rPr>
      </w:pPr>
    </w:p>
    <w:p w14:paraId="4D59B5DC" w14:textId="77777777" w:rsidR="0045454D" w:rsidRPr="0045454D" w:rsidRDefault="0045454D" w:rsidP="0045454D">
      <w:pPr>
        <w:pStyle w:val="NoSpacing"/>
        <w:rPr>
          <w:rStyle w:val="SubtleEmphasis"/>
          <w:color w:val="auto"/>
        </w:rPr>
      </w:pPr>
      <w:r w:rsidRPr="0045454D">
        <w:rPr>
          <w:rStyle w:val="SubtleEmphasis"/>
          <w:color w:val="auto"/>
        </w:rPr>
        <w:t>//========================SD variables========================================//</w:t>
      </w:r>
    </w:p>
    <w:p w14:paraId="05A2A5B9" w14:textId="77777777" w:rsidR="0045454D" w:rsidRPr="0045454D" w:rsidRDefault="0045454D" w:rsidP="0045454D">
      <w:pPr>
        <w:pStyle w:val="NoSpacing"/>
        <w:rPr>
          <w:rStyle w:val="SubtleEmphasis"/>
          <w:color w:val="auto"/>
        </w:rPr>
      </w:pPr>
      <w:r w:rsidRPr="0045454D">
        <w:rPr>
          <w:rStyle w:val="SubtleEmphasis"/>
          <w:color w:val="auto"/>
        </w:rPr>
        <w:t>char filename[100];</w:t>
      </w:r>
    </w:p>
    <w:p w14:paraId="4BBC53CB" w14:textId="77777777" w:rsidR="0045454D" w:rsidRPr="0045454D" w:rsidRDefault="0045454D" w:rsidP="0045454D">
      <w:pPr>
        <w:pStyle w:val="NoSpacing"/>
        <w:rPr>
          <w:rStyle w:val="SubtleEmphasis"/>
          <w:color w:val="auto"/>
        </w:rPr>
      </w:pPr>
      <w:r w:rsidRPr="0045454D">
        <w:rPr>
          <w:rStyle w:val="SubtleEmphasis"/>
          <w:color w:val="auto"/>
        </w:rPr>
        <w:t>int filenum = 0;</w:t>
      </w:r>
    </w:p>
    <w:p w14:paraId="12E76552" w14:textId="77777777" w:rsidR="0045454D" w:rsidRPr="0045454D" w:rsidRDefault="0045454D" w:rsidP="0045454D">
      <w:pPr>
        <w:pStyle w:val="NoSpacing"/>
        <w:rPr>
          <w:rStyle w:val="SubtleEmphasis"/>
          <w:color w:val="auto"/>
        </w:rPr>
      </w:pPr>
      <w:r w:rsidRPr="0045454D">
        <w:rPr>
          <w:rStyle w:val="SubtleEmphasis"/>
          <w:color w:val="auto"/>
        </w:rPr>
        <w:t>//sd card flag</w:t>
      </w:r>
    </w:p>
    <w:p w14:paraId="5226B4B5" w14:textId="77777777" w:rsidR="0045454D" w:rsidRPr="0045454D" w:rsidRDefault="0045454D" w:rsidP="0045454D">
      <w:pPr>
        <w:pStyle w:val="NoSpacing"/>
        <w:rPr>
          <w:rStyle w:val="SubtleEmphasis"/>
          <w:color w:val="auto"/>
        </w:rPr>
      </w:pPr>
      <w:r w:rsidRPr="0045454D">
        <w:rPr>
          <w:rStyle w:val="SubtleEmphasis"/>
          <w:color w:val="auto"/>
        </w:rPr>
        <w:t>int card = 1;</w:t>
      </w:r>
    </w:p>
    <w:p w14:paraId="31EF6D41" w14:textId="77777777" w:rsidR="0045454D" w:rsidRPr="0045454D" w:rsidRDefault="0045454D" w:rsidP="0045454D">
      <w:pPr>
        <w:pStyle w:val="NoSpacing"/>
        <w:rPr>
          <w:rStyle w:val="SubtleEmphasis"/>
          <w:color w:val="auto"/>
        </w:rPr>
      </w:pPr>
      <w:r w:rsidRPr="0045454D">
        <w:rPr>
          <w:rStyle w:val="SubtleEmphasis"/>
          <w:color w:val="auto"/>
        </w:rPr>
        <w:t>//for SD reader</w:t>
      </w:r>
    </w:p>
    <w:p w14:paraId="493F26DC" w14:textId="77777777" w:rsidR="0045454D" w:rsidRPr="0045454D" w:rsidRDefault="0045454D" w:rsidP="0045454D">
      <w:pPr>
        <w:pStyle w:val="NoSpacing"/>
        <w:rPr>
          <w:rStyle w:val="SubtleEmphasis"/>
          <w:color w:val="auto"/>
        </w:rPr>
      </w:pPr>
      <w:r w:rsidRPr="0045454D">
        <w:rPr>
          <w:rStyle w:val="SubtleEmphasis"/>
          <w:color w:val="auto"/>
        </w:rPr>
        <w:t>const int chipSelect = 4;</w:t>
      </w:r>
    </w:p>
    <w:p w14:paraId="16C2B45E" w14:textId="77777777" w:rsidR="0045454D" w:rsidRPr="0045454D" w:rsidRDefault="0045454D" w:rsidP="0045454D">
      <w:pPr>
        <w:pStyle w:val="NoSpacing"/>
        <w:rPr>
          <w:rStyle w:val="SubtleEmphasis"/>
          <w:color w:val="auto"/>
        </w:rPr>
      </w:pPr>
      <w:r w:rsidRPr="0045454D">
        <w:rPr>
          <w:rStyle w:val="SubtleEmphasis"/>
          <w:color w:val="auto"/>
        </w:rPr>
        <w:t>File dataFile;</w:t>
      </w:r>
    </w:p>
    <w:p w14:paraId="468E49F2" w14:textId="77777777" w:rsidR="0045454D" w:rsidRPr="0045454D" w:rsidRDefault="0045454D" w:rsidP="0045454D">
      <w:pPr>
        <w:pStyle w:val="NoSpacing"/>
        <w:rPr>
          <w:rStyle w:val="SubtleEmphasis"/>
          <w:color w:val="auto"/>
        </w:rPr>
      </w:pPr>
    </w:p>
    <w:p w14:paraId="5BB7B3E9" w14:textId="77777777" w:rsidR="0045454D" w:rsidRPr="0045454D" w:rsidRDefault="0045454D" w:rsidP="0045454D">
      <w:pPr>
        <w:pStyle w:val="NoSpacing"/>
        <w:rPr>
          <w:rStyle w:val="SubtleEmphasis"/>
          <w:color w:val="auto"/>
        </w:rPr>
      </w:pPr>
    </w:p>
    <w:p w14:paraId="317DDA2C" w14:textId="77777777" w:rsidR="0045454D" w:rsidRPr="0045454D" w:rsidRDefault="0045454D" w:rsidP="0045454D">
      <w:pPr>
        <w:pStyle w:val="NoSpacing"/>
        <w:rPr>
          <w:rStyle w:val="SubtleEmphasis"/>
          <w:color w:val="auto"/>
        </w:rPr>
      </w:pPr>
    </w:p>
    <w:p w14:paraId="44278C5F" w14:textId="77777777" w:rsidR="0045454D" w:rsidRPr="0045454D" w:rsidRDefault="0045454D" w:rsidP="0045454D">
      <w:pPr>
        <w:pStyle w:val="NoSpacing"/>
        <w:rPr>
          <w:rStyle w:val="SubtleEmphasis"/>
          <w:color w:val="auto"/>
        </w:rPr>
      </w:pPr>
      <w:r w:rsidRPr="0045454D">
        <w:rPr>
          <w:rStyle w:val="SubtleEmphasis"/>
          <w:color w:val="auto"/>
        </w:rPr>
        <w:t>//============================================================================//</w:t>
      </w:r>
    </w:p>
    <w:p w14:paraId="3C40EFCE" w14:textId="77777777" w:rsidR="0045454D" w:rsidRPr="0045454D" w:rsidRDefault="0045454D" w:rsidP="0045454D">
      <w:pPr>
        <w:pStyle w:val="NoSpacing"/>
        <w:rPr>
          <w:rStyle w:val="SubtleEmphasis"/>
          <w:color w:val="auto"/>
        </w:rPr>
      </w:pPr>
      <w:r w:rsidRPr="0045454D">
        <w:rPr>
          <w:rStyle w:val="SubtleEmphasis"/>
          <w:color w:val="auto"/>
        </w:rPr>
        <w:t>//============================================================================//</w:t>
      </w:r>
    </w:p>
    <w:p w14:paraId="223C7CC4" w14:textId="77777777" w:rsidR="0045454D" w:rsidRPr="0045454D" w:rsidRDefault="0045454D" w:rsidP="0045454D">
      <w:pPr>
        <w:pStyle w:val="NoSpacing"/>
        <w:rPr>
          <w:rStyle w:val="SubtleEmphasis"/>
          <w:color w:val="auto"/>
        </w:rPr>
      </w:pPr>
      <w:r w:rsidRPr="0045454D">
        <w:rPr>
          <w:rStyle w:val="SubtleEmphasis"/>
          <w:color w:val="auto"/>
        </w:rPr>
        <w:t>//============================    Main program   =============================//</w:t>
      </w:r>
    </w:p>
    <w:p w14:paraId="058B3742" w14:textId="77777777" w:rsidR="0045454D" w:rsidRPr="0045454D" w:rsidRDefault="0045454D" w:rsidP="0045454D">
      <w:pPr>
        <w:pStyle w:val="NoSpacing"/>
        <w:rPr>
          <w:rStyle w:val="SubtleEmphasis"/>
          <w:color w:val="auto"/>
        </w:rPr>
      </w:pPr>
      <w:r w:rsidRPr="0045454D">
        <w:rPr>
          <w:rStyle w:val="SubtleEmphasis"/>
          <w:color w:val="auto"/>
        </w:rPr>
        <w:t>//============================================================================//</w:t>
      </w:r>
    </w:p>
    <w:p w14:paraId="48D3A077" w14:textId="77777777" w:rsidR="0045454D" w:rsidRPr="0045454D" w:rsidRDefault="0045454D" w:rsidP="0045454D">
      <w:pPr>
        <w:pStyle w:val="NoSpacing"/>
        <w:rPr>
          <w:rStyle w:val="SubtleEmphasis"/>
          <w:color w:val="auto"/>
        </w:rPr>
      </w:pPr>
      <w:r w:rsidRPr="0045454D">
        <w:rPr>
          <w:rStyle w:val="SubtleEmphasis"/>
          <w:color w:val="auto"/>
        </w:rPr>
        <w:t>//============================================================================//</w:t>
      </w:r>
    </w:p>
    <w:p w14:paraId="79BFC5A0" w14:textId="77777777" w:rsidR="0045454D" w:rsidRPr="0045454D" w:rsidRDefault="0045454D" w:rsidP="0045454D">
      <w:pPr>
        <w:pStyle w:val="NoSpacing"/>
        <w:rPr>
          <w:rStyle w:val="SubtleEmphasis"/>
          <w:color w:val="auto"/>
        </w:rPr>
      </w:pPr>
    </w:p>
    <w:p w14:paraId="4D0D8781" w14:textId="77777777" w:rsidR="0045454D" w:rsidRPr="0045454D" w:rsidRDefault="0045454D" w:rsidP="0045454D">
      <w:pPr>
        <w:pStyle w:val="NoSpacing"/>
        <w:rPr>
          <w:rStyle w:val="SubtleEmphasis"/>
          <w:color w:val="auto"/>
        </w:rPr>
      </w:pPr>
    </w:p>
    <w:p w14:paraId="1B144DC9" w14:textId="77777777" w:rsidR="0045454D" w:rsidRPr="0045454D" w:rsidRDefault="0045454D" w:rsidP="0045454D">
      <w:pPr>
        <w:pStyle w:val="NoSpacing"/>
        <w:rPr>
          <w:rStyle w:val="SubtleEmphasis"/>
          <w:color w:val="auto"/>
        </w:rPr>
      </w:pPr>
      <w:r w:rsidRPr="0045454D">
        <w:rPr>
          <w:rStyle w:val="SubtleEmphasis"/>
          <w:color w:val="auto"/>
        </w:rPr>
        <w:t>void setup() {</w:t>
      </w:r>
    </w:p>
    <w:p w14:paraId="74F8DD66" w14:textId="77777777" w:rsidR="0045454D" w:rsidRPr="0045454D" w:rsidRDefault="0045454D" w:rsidP="0045454D">
      <w:pPr>
        <w:pStyle w:val="NoSpacing"/>
        <w:rPr>
          <w:rStyle w:val="SubtleEmphasis"/>
          <w:color w:val="auto"/>
        </w:rPr>
      </w:pPr>
      <w:r w:rsidRPr="0045454D">
        <w:rPr>
          <w:rStyle w:val="SubtleEmphasis"/>
          <w:color w:val="auto"/>
        </w:rPr>
        <w:t xml:space="preserve">  // LED pins set up</w:t>
      </w:r>
    </w:p>
    <w:p w14:paraId="0A5299E7" w14:textId="77777777" w:rsidR="0045454D" w:rsidRPr="0045454D" w:rsidRDefault="0045454D" w:rsidP="0045454D">
      <w:pPr>
        <w:pStyle w:val="NoSpacing"/>
        <w:rPr>
          <w:rStyle w:val="SubtleEmphasis"/>
          <w:color w:val="auto"/>
        </w:rPr>
      </w:pPr>
      <w:r w:rsidRPr="0045454D">
        <w:rPr>
          <w:rStyle w:val="SubtleEmphasis"/>
          <w:color w:val="auto"/>
        </w:rPr>
        <w:t xml:space="preserve">  pinMode(led_badPosture, OUTPUT);</w:t>
      </w:r>
    </w:p>
    <w:p w14:paraId="1DE6F289" w14:textId="77777777" w:rsidR="0045454D" w:rsidRPr="0045454D" w:rsidRDefault="0045454D" w:rsidP="0045454D">
      <w:pPr>
        <w:pStyle w:val="NoSpacing"/>
        <w:rPr>
          <w:rStyle w:val="SubtleEmphasis"/>
          <w:color w:val="auto"/>
        </w:rPr>
      </w:pPr>
      <w:r w:rsidRPr="0045454D">
        <w:rPr>
          <w:rStyle w:val="SubtleEmphasis"/>
          <w:color w:val="auto"/>
        </w:rPr>
        <w:t xml:space="preserve">  pinMode(led_sittingLong, OUTPUT);</w:t>
      </w:r>
    </w:p>
    <w:p w14:paraId="3FF32D6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F220576" w14:textId="77777777" w:rsidR="0045454D" w:rsidRPr="0045454D" w:rsidRDefault="0045454D" w:rsidP="0045454D">
      <w:pPr>
        <w:pStyle w:val="NoSpacing"/>
        <w:rPr>
          <w:rStyle w:val="SubtleEmphasis"/>
          <w:color w:val="auto"/>
        </w:rPr>
      </w:pPr>
      <w:r w:rsidRPr="0045454D">
        <w:rPr>
          <w:rStyle w:val="SubtleEmphasis"/>
          <w:color w:val="auto"/>
        </w:rPr>
        <w:t xml:space="preserve">  // I2C set up</w:t>
      </w:r>
    </w:p>
    <w:p w14:paraId="0738646D" w14:textId="77777777" w:rsidR="0045454D" w:rsidRPr="0045454D" w:rsidRDefault="0045454D" w:rsidP="0045454D">
      <w:pPr>
        <w:pStyle w:val="NoSpacing"/>
        <w:rPr>
          <w:rStyle w:val="SubtleEmphasis"/>
          <w:color w:val="auto"/>
        </w:rPr>
      </w:pPr>
      <w:r w:rsidRPr="0045454D">
        <w:rPr>
          <w:rStyle w:val="SubtleEmphasis"/>
          <w:color w:val="auto"/>
        </w:rPr>
        <w:t xml:space="preserve">  Wire.begin();</w:t>
      </w:r>
    </w:p>
    <w:p w14:paraId="1971541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BB38318" w14:textId="77777777" w:rsidR="0045454D" w:rsidRPr="0045454D" w:rsidRDefault="0045454D" w:rsidP="0045454D">
      <w:pPr>
        <w:pStyle w:val="NoSpacing"/>
        <w:rPr>
          <w:rStyle w:val="SubtleEmphasis"/>
          <w:color w:val="auto"/>
        </w:rPr>
      </w:pPr>
      <w:r w:rsidRPr="0045454D">
        <w:rPr>
          <w:rStyle w:val="SubtleEmphasis"/>
          <w:color w:val="auto"/>
        </w:rPr>
        <w:t xml:space="preserve">  // Serial comm set up</w:t>
      </w:r>
    </w:p>
    <w:p w14:paraId="20B904EA" w14:textId="77777777" w:rsidR="0045454D" w:rsidRPr="0045454D" w:rsidRDefault="0045454D" w:rsidP="0045454D">
      <w:pPr>
        <w:pStyle w:val="NoSpacing"/>
        <w:rPr>
          <w:rStyle w:val="SubtleEmphasis"/>
          <w:color w:val="auto"/>
        </w:rPr>
      </w:pPr>
      <w:r w:rsidRPr="0045454D">
        <w:rPr>
          <w:rStyle w:val="SubtleEmphasis"/>
          <w:color w:val="auto"/>
        </w:rPr>
        <w:t xml:space="preserve">  Serial.begin(115200);</w:t>
      </w:r>
    </w:p>
    <w:p w14:paraId="74FE4CA3"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ACEFBEE" w14:textId="77777777" w:rsidR="0045454D" w:rsidRPr="0045454D" w:rsidRDefault="0045454D" w:rsidP="0045454D">
      <w:pPr>
        <w:pStyle w:val="NoSpacing"/>
        <w:rPr>
          <w:rStyle w:val="SubtleEmphasis"/>
          <w:color w:val="auto"/>
        </w:rPr>
      </w:pPr>
      <w:r w:rsidRPr="0045454D">
        <w:rPr>
          <w:rStyle w:val="SubtleEmphasis"/>
          <w:color w:val="auto"/>
        </w:rPr>
        <w:t xml:space="preserve">  // SD set up</w:t>
      </w:r>
    </w:p>
    <w:p w14:paraId="51A3B6E5" w14:textId="77777777" w:rsidR="0045454D" w:rsidRPr="0045454D" w:rsidRDefault="0045454D" w:rsidP="0045454D">
      <w:pPr>
        <w:pStyle w:val="NoSpacing"/>
        <w:rPr>
          <w:rStyle w:val="SubtleEmphasis"/>
          <w:color w:val="auto"/>
        </w:rPr>
      </w:pPr>
      <w:r w:rsidRPr="0045454D">
        <w:rPr>
          <w:rStyle w:val="SubtleEmphasis"/>
          <w:color w:val="auto"/>
        </w:rPr>
        <w:t xml:space="preserve">  pinMode(10, OUTPUT);</w:t>
      </w:r>
    </w:p>
    <w:p w14:paraId="10AC5C71" w14:textId="77777777" w:rsidR="0045454D" w:rsidRPr="0045454D" w:rsidRDefault="0045454D" w:rsidP="0045454D">
      <w:pPr>
        <w:pStyle w:val="NoSpacing"/>
        <w:rPr>
          <w:rStyle w:val="SubtleEmphasis"/>
          <w:color w:val="auto"/>
        </w:rPr>
      </w:pPr>
      <w:r w:rsidRPr="0045454D">
        <w:rPr>
          <w:rStyle w:val="SubtleEmphasis"/>
          <w:color w:val="auto"/>
        </w:rPr>
        <w:t xml:space="preserve">  if (!SD.begin(chipSelect)) </w:t>
      </w:r>
    </w:p>
    <w:p w14:paraId="3F63081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539EDD6" w14:textId="77777777" w:rsidR="0045454D" w:rsidRPr="0045454D" w:rsidRDefault="0045454D" w:rsidP="0045454D">
      <w:pPr>
        <w:pStyle w:val="NoSpacing"/>
        <w:rPr>
          <w:rStyle w:val="SubtleEmphasis"/>
          <w:color w:val="auto"/>
        </w:rPr>
      </w:pPr>
      <w:r w:rsidRPr="0045454D">
        <w:rPr>
          <w:rStyle w:val="SubtleEmphasis"/>
          <w:color w:val="auto"/>
        </w:rPr>
        <w:t xml:space="preserve">    Serial.println("Card failed_badPosture, or not present");</w:t>
      </w:r>
    </w:p>
    <w:p w14:paraId="2A660D46" w14:textId="77777777" w:rsidR="0045454D" w:rsidRPr="0045454D" w:rsidRDefault="0045454D" w:rsidP="0045454D">
      <w:pPr>
        <w:pStyle w:val="NoSpacing"/>
        <w:rPr>
          <w:rStyle w:val="SubtleEmphasis"/>
          <w:color w:val="auto"/>
        </w:rPr>
      </w:pPr>
      <w:r w:rsidRPr="0045454D">
        <w:rPr>
          <w:rStyle w:val="SubtleEmphasis"/>
          <w:color w:val="auto"/>
        </w:rPr>
        <w:t xml:space="preserve">    card = 0;</w:t>
      </w:r>
    </w:p>
    <w:p w14:paraId="28180AC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D63222E" w14:textId="77777777" w:rsidR="0045454D" w:rsidRPr="0045454D" w:rsidRDefault="0045454D" w:rsidP="0045454D">
      <w:pPr>
        <w:pStyle w:val="NoSpacing"/>
        <w:rPr>
          <w:rStyle w:val="SubtleEmphasis"/>
          <w:color w:val="auto"/>
        </w:rPr>
      </w:pPr>
      <w:r w:rsidRPr="0045454D">
        <w:rPr>
          <w:rStyle w:val="SubtleEmphasis"/>
          <w:color w:val="auto"/>
        </w:rPr>
        <w:t xml:space="preserve">  sprintf(filename,"log%d",filenum);</w:t>
      </w:r>
    </w:p>
    <w:p w14:paraId="1F23120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Serial.println("SD card initialized.");</w:t>
      </w:r>
    </w:p>
    <w:p w14:paraId="1F77962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9C7F01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6529CB7" w14:textId="77777777" w:rsidR="0045454D" w:rsidRPr="0045454D" w:rsidRDefault="0045454D" w:rsidP="0045454D">
      <w:pPr>
        <w:pStyle w:val="NoSpacing"/>
        <w:rPr>
          <w:rStyle w:val="SubtleEmphasis"/>
          <w:color w:val="auto"/>
        </w:rPr>
      </w:pPr>
      <w:r w:rsidRPr="0045454D">
        <w:rPr>
          <w:rStyle w:val="SubtleEmphasis"/>
          <w:color w:val="auto"/>
        </w:rPr>
        <w:t xml:space="preserve">  // wifi set up</w:t>
      </w:r>
    </w:p>
    <w:p w14:paraId="7A52E3B5" w14:textId="77777777" w:rsidR="0045454D" w:rsidRPr="0045454D" w:rsidRDefault="0045454D" w:rsidP="0045454D">
      <w:pPr>
        <w:pStyle w:val="NoSpacing"/>
        <w:rPr>
          <w:rStyle w:val="SubtleEmphasis"/>
          <w:color w:val="auto"/>
        </w:rPr>
      </w:pPr>
      <w:r w:rsidRPr="0045454D">
        <w:rPr>
          <w:rStyle w:val="SubtleEmphasis"/>
          <w:color w:val="auto"/>
        </w:rPr>
        <w:t xml:space="preserve">  while ( status != WL_CONNECTED) </w:t>
      </w:r>
    </w:p>
    <w:p w14:paraId="58F67EAE"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0366B0A8" w14:textId="77777777" w:rsidR="0045454D" w:rsidRPr="0045454D" w:rsidRDefault="0045454D" w:rsidP="0045454D">
      <w:pPr>
        <w:pStyle w:val="NoSpacing"/>
        <w:rPr>
          <w:rStyle w:val="SubtleEmphasis"/>
          <w:color w:val="auto"/>
        </w:rPr>
      </w:pPr>
      <w:r w:rsidRPr="0045454D">
        <w:rPr>
          <w:rStyle w:val="SubtleEmphasis"/>
          <w:color w:val="auto"/>
        </w:rPr>
        <w:t xml:space="preserve">    Serial.print("Attempting to connect to Network named: ");</w:t>
      </w:r>
    </w:p>
    <w:p w14:paraId="1593CF8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Serial.println(ssid);                   // print the network name (SSID);</w:t>
      </w:r>
    </w:p>
    <w:p w14:paraId="628D7E9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93DDC5D" w14:textId="77777777" w:rsidR="0045454D" w:rsidRPr="0045454D" w:rsidRDefault="0045454D" w:rsidP="0045454D">
      <w:pPr>
        <w:pStyle w:val="NoSpacing"/>
        <w:rPr>
          <w:rStyle w:val="SubtleEmphasis"/>
          <w:color w:val="auto"/>
        </w:rPr>
      </w:pPr>
      <w:r w:rsidRPr="0045454D">
        <w:rPr>
          <w:rStyle w:val="SubtleEmphasis"/>
          <w:color w:val="auto"/>
        </w:rPr>
        <w:t xml:space="preserve">    status = WiFi.begin(ssid, pass);</w:t>
      </w:r>
    </w:p>
    <w:p w14:paraId="053BCB82" w14:textId="77777777" w:rsidR="0045454D" w:rsidRPr="0045454D" w:rsidRDefault="0045454D" w:rsidP="0045454D">
      <w:pPr>
        <w:pStyle w:val="NoSpacing"/>
        <w:rPr>
          <w:rStyle w:val="SubtleEmphasis"/>
          <w:color w:val="auto"/>
        </w:rPr>
      </w:pPr>
      <w:r w:rsidRPr="0045454D">
        <w:rPr>
          <w:rStyle w:val="SubtleEmphasis"/>
          <w:color w:val="auto"/>
        </w:rPr>
        <w:t xml:space="preserve">    // wait 5 seconds for connection:</w:t>
      </w:r>
    </w:p>
    <w:p w14:paraId="61FAE708"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717E0F9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C2842F0"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 Server Connected");</w:t>
      </w:r>
    </w:p>
    <w:p w14:paraId="7F9C9E11" w14:textId="77777777" w:rsidR="0045454D" w:rsidRPr="0045454D" w:rsidRDefault="0045454D" w:rsidP="0045454D">
      <w:pPr>
        <w:pStyle w:val="NoSpacing"/>
        <w:rPr>
          <w:rStyle w:val="SubtleEmphasis"/>
          <w:color w:val="auto"/>
        </w:rPr>
      </w:pPr>
      <w:r w:rsidRPr="0045454D">
        <w:rPr>
          <w:rStyle w:val="SubtleEmphasis"/>
          <w:color w:val="auto"/>
        </w:rPr>
        <w:t xml:space="preserve">    server.begin();</w:t>
      </w:r>
    </w:p>
    <w:p w14:paraId="3668EAD0"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printWifiStatus();    </w:t>
      </w:r>
    </w:p>
    <w:p w14:paraId="7204F21F" w14:textId="77777777" w:rsidR="0045454D" w:rsidRPr="0045454D" w:rsidRDefault="0045454D" w:rsidP="0045454D">
      <w:pPr>
        <w:pStyle w:val="NoSpacing"/>
        <w:rPr>
          <w:rStyle w:val="SubtleEmphasis"/>
          <w:color w:val="auto"/>
        </w:rPr>
      </w:pPr>
      <w:r w:rsidRPr="0045454D">
        <w:rPr>
          <w:rStyle w:val="SubtleEmphasis"/>
          <w:color w:val="auto"/>
        </w:rPr>
        <w:t xml:space="preserve">    Serial.println("System start in 5 secs");</w:t>
      </w:r>
    </w:p>
    <w:p w14:paraId="42C970D2" w14:textId="77777777" w:rsidR="0045454D" w:rsidRPr="0045454D" w:rsidRDefault="0045454D" w:rsidP="0045454D">
      <w:pPr>
        <w:pStyle w:val="NoSpacing"/>
        <w:rPr>
          <w:rStyle w:val="SubtleEmphasis"/>
          <w:color w:val="auto"/>
        </w:rPr>
      </w:pPr>
      <w:r w:rsidRPr="0045454D">
        <w:rPr>
          <w:rStyle w:val="SubtleEmphasis"/>
          <w:color w:val="auto"/>
        </w:rPr>
        <w:t xml:space="preserve">    delay(5000);</w:t>
      </w:r>
    </w:p>
    <w:p w14:paraId="44F9EEF2" w14:textId="77777777" w:rsidR="0045454D" w:rsidRPr="0045454D" w:rsidRDefault="0045454D" w:rsidP="0045454D">
      <w:pPr>
        <w:pStyle w:val="NoSpacing"/>
        <w:rPr>
          <w:rStyle w:val="SubtleEmphasis"/>
          <w:color w:val="auto"/>
        </w:rPr>
      </w:pPr>
      <w:r w:rsidRPr="0045454D">
        <w:rPr>
          <w:rStyle w:val="SubtleEmphasis"/>
          <w:color w:val="auto"/>
        </w:rPr>
        <w:t>}</w:t>
      </w:r>
    </w:p>
    <w:p w14:paraId="43509EC5" w14:textId="77777777" w:rsidR="0045454D" w:rsidRPr="0045454D" w:rsidRDefault="0045454D" w:rsidP="0045454D">
      <w:pPr>
        <w:pStyle w:val="NoSpacing"/>
        <w:rPr>
          <w:rStyle w:val="SubtleEmphasis"/>
          <w:color w:val="auto"/>
        </w:rPr>
      </w:pPr>
    </w:p>
    <w:p w14:paraId="06E7B1C7" w14:textId="77777777" w:rsidR="0045454D" w:rsidRPr="0045454D" w:rsidRDefault="0045454D" w:rsidP="0045454D">
      <w:pPr>
        <w:pStyle w:val="NoSpacing"/>
        <w:rPr>
          <w:rStyle w:val="SubtleEmphasis"/>
          <w:color w:val="auto"/>
        </w:rPr>
      </w:pPr>
    </w:p>
    <w:p w14:paraId="019BDA57" w14:textId="77777777" w:rsidR="0045454D" w:rsidRPr="0045454D" w:rsidRDefault="0045454D" w:rsidP="0045454D">
      <w:pPr>
        <w:pStyle w:val="NoSpacing"/>
        <w:rPr>
          <w:rStyle w:val="SubtleEmphasis"/>
          <w:color w:val="auto"/>
        </w:rPr>
      </w:pPr>
      <w:r w:rsidRPr="0045454D">
        <w:rPr>
          <w:rStyle w:val="SubtleEmphasis"/>
          <w:color w:val="auto"/>
        </w:rPr>
        <w:t>void loop() {</w:t>
      </w:r>
    </w:p>
    <w:p w14:paraId="5313F42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F8B4182" w14:textId="77777777" w:rsidR="0045454D" w:rsidRPr="0045454D" w:rsidRDefault="0045454D" w:rsidP="0045454D">
      <w:pPr>
        <w:pStyle w:val="NoSpacing"/>
        <w:rPr>
          <w:rStyle w:val="SubtleEmphasis"/>
          <w:color w:val="auto"/>
        </w:rPr>
      </w:pPr>
      <w:r w:rsidRPr="0045454D">
        <w:rPr>
          <w:rStyle w:val="SubtleEmphasis"/>
          <w:color w:val="auto"/>
        </w:rPr>
        <w:t xml:space="preserve">  // System time</w:t>
      </w:r>
    </w:p>
    <w:p w14:paraId="5C5CF164" w14:textId="77777777" w:rsidR="0045454D" w:rsidRPr="0045454D" w:rsidRDefault="0045454D" w:rsidP="0045454D">
      <w:pPr>
        <w:pStyle w:val="NoSpacing"/>
        <w:rPr>
          <w:rStyle w:val="SubtleEmphasis"/>
          <w:color w:val="auto"/>
        </w:rPr>
      </w:pPr>
      <w:r w:rsidRPr="0045454D">
        <w:rPr>
          <w:rStyle w:val="SubtleEmphasis"/>
          <w:color w:val="auto"/>
        </w:rPr>
        <w:t xml:space="preserve">  updateSystemTimer();</w:t>
      </w:r>
    </w:p>
    <w:p w14:paraId="74A5690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8BA7036" w14:textId="77777777" w:rsidR="0045454D" w:rsidRPr="0045454D" w:rsidRDefault="0045454D" w:rsidP="0045454D">
      <w:pPr>
        <w:pStyle w:val="NoSpacing"/>
        <w:rPr>
          <w:rStyle w:val="SubtleEmphasis"/>
          <w:color w:val="auto"/>
        </w:rPr>
      </w:pPr>
      <w:r w:rsidRPr="0045454D">
        <w:rPr>
          <w:rStyle w:val="SubtleEmphasis"/>
          <w:color w:val="auto"/>
        </w:rPr>
        <w:t xml:space="preserve">  if (millis() - pretime &gt;= SYSTEM_DELAY)</w:t>
      </w:r>
    </w:p>
    <w:p w14:paraId="736F6C1B"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14933342" w14:textId="77777777" w:rsidR="0045454D" w:rsidRPr="0045454D" w:rsidRDefault="0045454D" w:rsidP="0045454D">
      <w:pPr>
        <w:pStyle w:val="NoSpacing"/>
        <w:rPr>
          <w:rStyle w:val="SubtleEmphasis"/>
          <w:color w:val="auto"/>
        </w:rPr>
      </w:pPr>
      <w:r w:rsidRPr="0045454D">
        <w:rPr>
          <w:rStyle w:val="SubtleEmphasis"/>
          <w:color w:val="auto"/>
        </w:rPr>
        <w:t xml:space="preserve">    pretime = millis();</w:t>
      </w:r>
    </w:p>
    <w:p w14:paraId="6E2230BB"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0B47A42" w14:textId="77777777" w:rsidR="0045454D" w:rsidRPr="0045454D" w:rsidRDefault="0045454D" w:rsidP="0045454D">
      <w:pPr>
        <w:pStyle w:val="NoSpacing"/>
        <w:rPr>
          <w:rStyle w:val="SubtleEmphasis"/>
          <w:color w:val="auto"/>
        </w:rPr>
      </w:pPr>
      <w:r w:rsidRPr="0045454D">
        <w:rPr>
          <w:rStyle w:val="SubtleEmphasis"/>
          <w:color w:val="auto"/>
        </w:rPr>
        <w:t xml:space="preserve">    // Print system time</w:t>
      </w:r>
    </w:p>
    <w:p w14:paraId="16C3076D" w14:textId="77777777" w:rsidR="0045454D" w:rsidRPr="0045454D" w:rsidRDefault="0045454D" w:rsidP="0045454D">
      <w:pPr>
        <w:pStyle w:val="NoSpacing"/>
        <w:rPr>
          <w:rStyle w:val="SubtleEmphasis"/>
          <w:color w:val="auto"/>
        </w:rPr>
      </w:pPr>
      <w:r w:rsidRPr="0045454D">
        <w:rPr>
          <w:rStyle w:val="SubtleEmphasis"/>
          <w:color w:val="auto"/>
        </w:rPr>
        <w:t xml:space="preserve">    printSystemTime();</w:t>
      </w:r>
    </w:p>
    <w:p w14:paraId="5300A51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AC9F137" w14:textId="77777777" w:rsidR="0045454D" w:rsidRPr="0045454D" w:rsidRDefault="0045454D" w:rsidP="0045454D">
      <w:pPr>
        <w:pStyle w:val="NoSpacing"/>
        <w:rPr>
          <w:rStyle w:val="SubtleEmphasis"/>
          <w:color w:val="auto"/>
        </w:rPr>
      </w:pPr>
      <w:r w:rsidRPr="0045454D">
        <w:rPr>
          <w:rStyle w:val="SubtleEmphasis"/>
          <w:color w:val="auto"/>
        </w:rPr>
        <w:t xml:space="preserve">    // Get sensor values</w:t>
      </w:r>
    </w:p>
    <w:p w14:paraId="1037BBFA" w14:textId="77777777" w:rsidR="0045454D" w:rsidRPr="0045454D" w:rsidRDefault="0045454D" w:rsidP="0045454D">
      <w:pPr>
        <w:pStyle w:val="NoSpacing"/>
        <w:rPr>
          <w:rStyle w:val="SubtleEmphasis"/>
          <w:color w:val="auto"/>
        </w:rPr>
      </w:pPr>
      <w:r w:rsidRPr="0045454D">
        <w:rPr>
          <w:rStyle w:val="SubtleEmphasis"/>
          <w:color w:val="auto"/>
        </w:rPr>
        <w:t xml:space="preserve">    queryData();</w:t>
      </w:r>
    </w:p>
    <w:p w14:paraId="4533160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3DFCFF8" w14:textId="77777777" w:rsidR="0045454D" w:rsidRPr="0045454D" w:rsidRDefault="0045454D" w:rsidP="0045454D">
      <w:pPr>
        <w:pStyle w:val="NoSpacing"/>
        <w:rPr>
          <w:rStyle w:val="SubtleEmphasis"/>
          <w:color w:val="auto"/>
        </w:rPr>
      </w:pPr>
      <w:r w:rsidRPr="0045454D">
        <w:rPr>
          <w:rStyle w:val="SubtleEmphasis"/>
          <w:color w:val="auto"/>
        </w:rPr>
        <w:t xml:space="preserve">    // Update status from either Wifi/screen interface, sync up master, wifi, and screen</w:t>
      </w:r>
    </w:p>
    <w:p w14:paraId="4C3A525B" w14:textId="77777777" w:rsidR="0045454D" w:rsidRPr="0045454D" w:rsidRDefault="0045454D" w:rsidP="0045454D">
      <w:pPr>
        <w:pStyle w:val="NoSpacing"/>
        <w:rPr>
          <w:rStyle w:val="SubtleEmphasis"/>
          <w:color w:val="auto"/>
        </w:rPr>
      </w:pPr>
      <w:r w:rsidRPr="0045454D">
        <w:rPr>
          <w:rStyle w:val="SubtleEmphasis"/>
          <w:color w:val="auto"/>
        </w:rPr>
        <w:t xml:space="preserve">    updateStatus();</w:t>
      </w:r>
    </w:p>
    <w:p w14:paraId="7476512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A148581" w14:textId="77777777" w:rsidR="0045454D" w:rsidRPr="0045454D" w:rsidRDefault="0045454D" w:rsidP="0045454D">
      <w:pPr>
        <w:pStyle w:val="NoSpacing"/>
        <w:rPr>
          <w:rStyle w:val="SubtleEmphasis"/>
          <w:color w:val="auto"/>
        </w:rPr>
      </w:pPr>
      <w:r w:rsidRPr="0045454D">
        <w:rPr>
          <w:rStyle w:val="SubtleEmphasis"/>
          <w:color w:val="auto"/>
        </w:rPr>
        <w:t xml:space="preserve">    // CheckPosture, timer1/timer2</w:t>
      </w:r>
    </w:p>
    <w:p w14:paraId="0052B08F" w14:textId="77777777" w:rsidR="0045454D" w:rsidRPr="0045454D" w:rsidRDefault="0045454D" w:rsidP="0045454D">
      <w:pPr>
        <w:pStyle w:val="NoSpacing"/>
        <w:rPr>
          <w:rStyle w:val="SubtleEmphasis"/>
          <w:color w:val="auto"/>
        </w:rPr>
      </w:pPr>
      <w:r w:rsidRPr="0045454D">
        <w:rPr>
          <w:rStyle w:val="SubtleEmphasis"/>
          <w:color w:val="auto"/>
        </w:rPr>
        <w:t xml:space="preserve">    process();</w:t>
      </w:r>
    </w:p>
    <w:p w14:paraId="7F4C19D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58745CA" w14:textId="77777777" w:rsidR="0045454D" w:rsidRPr="0045454D" w:rsidRDefault="0045454D" w:rsidP="0045454D">
      <w:pPr>
        <w:pStyle w:val="NoSpacing"/>
        <w:rPr>
          <w:rStyle w:val="SubtleEmphasis"/>
          <w:color w:val="auto"/>
        </w:rPr>
      </w:pPr>
      <w:r w:rsidRPr="0045454D">
        <w:rPr>
          <w:rStyle w:val="SubtleEmphasis"/>
          <w:color w:val="auto"/>
        </w:rPr>
        <w:t xml:space="preserve">    // Print current status</w:t>
      </w:r>
    </w:p>
    <w:p w14:paraId="518D1698" w14:textId="77777777" w:rsidR="0045454D" w:rsidRPr="0045454D" w:rsidRDefault="0045454D" w:rsidP="0045454D">
      <w:pPr>
        <w:pStyle w:val="NoSpacing"/>
        <w:rPr>
          <w:rStyle w:val="SubtleEmphasis"/>
          <w:color w:val="auto"/>
        </w:rPr>
      </w:pPr>
      <w:r w:rsidRPr="0045454D">
        <w:rPr>
          <w:rStyle w:val="SubtleEmphasis"/>
          <w:color w:val="auto"/>
        </w:rPr>
        <w:t xml:space="preserve">    printStatus();   </w:t>
      </w:r>
    </w:p>
    <w:p w14:paraId="2CA8B89C"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FBF080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EA38F5E" w14:textId="77777777" w:rsidR="0045454D" w:rsidRPr="0045454D" w:rsidRDefault="0045454D" w:rsidP="0045454D">
      <w:pPr>
        <w:pStyle w:val="NoSpacing"/>
        <w:rPr>
          <w:rStyle w:val="SubtleEmphasis"/>
          <w:color w:val="auto"/>
        </w:rPr>
      </w:pPr>
      <w:r w:rsidRPr="0045454D">
        <w:rPr>
          <w:rStyle w:val="SubtleEmphasis"/>
          <w:color w:val="auto"/>
        </w:rPr>
        <w:t xml:space="preserve">   //Record on SD card</w:t>
      </w:r>
    </w:p>
    <w:p w14:paraId="23BFE40A" w14:textId="77777777" w:rsidR="0045454D" w:rsidRPr="0045454D" w:rsidRDefault="0045454D" w:rsidP="0045454D">
      <w:pPr>
        <w:pStyle w:val="NoSpacing"/>
        <w:rPr>
          <w:rStyle w:val="SubtleEmphasis"/>
          <w:color w:val="auto"/>
        </w:rPr>
      </w:pPr>
      <w:r w:rsidRPr="0045454D">
        <w:rPr>
          <w:rStyle w:val="SubtleEmphasis"/>
          <w:color w:val="auto"/>
        </w:rPr>
        <w:t xml:space="preserve">   if (millis() - pre_sd_time &gt;= SD_INTERVAL) {</w:t>
      </w:r>
    </w:p>
    <w:p w14:paraId="139C13C6" w14:textId="77777777" w:rsidR="0045454D" w:rsidRPr="0045454D" w:rsidRDefault="0045454D" w:rsidP="0045454D">
      <w:pPr>
        <w:pStyle w:val="NoSpacing"/>
        <w:rPr>
          <w:rStyle w:val="SubtleEmphasis"/>
          <w:color w:val="auto"/>
        </w:rPr>
      </w:pPr>
      <w:r w:rsidRPr="0045454D">
        <w:rPr>
          <w:rStyle w:val="SubtleEmphasis"/>
          <w:color w:val="auto"/>
        </w:rPr>
        <w:t xml:space="preserve">         pre_sd_time = millis(); </w:t>
      </w:r>
    </w:p>
    <w:p w14:paraId="65AF58FC" w14:textId="77777777" w:rsidR="0045454D" w:rsidRPr="0045454D" w:rsidRDefault="0045454D" w:rsidP="0045454D">
      <w:pPr>
        <w:pStyle w:val="NoSpacing"/>
        <w:rPr>
          <w:rStyle w:val="SubtleEmphasis"/>
          <w:color w:val="auto"/>
        </w:rPr>
      </w:pPr>
      <w:r w:rsidRPr="0045454D">
        <w:rPr>
          <w:rStyle w:val="SubtleEmphasis"/>
          <w:color w:val="auto"/>
        </w:rPr>
        <w:t xml:space="preserve">         SDcard();</w:t>
      </w:r>
    </w:p>
    <w:p w14:paraId="12F5B56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73C316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B408DEB" w14:textId="77777777" w:rsidR="0045454D" w:rsidRPr="0045454D" w:rsidRDefault="0045454D" w:rsidP="0045454D">
      <w:pPr>
        <w:pStyle w:val="NoSpacing"/>
        <w:rPr>
          <w:rStyle w:val="SubtleEmphasis"/>
          <w:color w:val="auto"/>
        </w:rPr>
      </w:pPr>
      <w:r w:rsidRPr="0045454D">
        <w:rPr>
          <w:rStyle w:val="SubtleEmphasis"/>
          <w:color w:val="auto"/>
        </w:rPr>
        <w:t xml:space="preserve">   // Give warnings if user sits for too long or in a bad posture for too long</w:t>
      </w:r>
    </w:p>
    <w:p w14:paraId="5691451D" w14:textId="77777777" w:rsidR="0045454D" w:rsidRPr="0045454D" w:rsidRDefault="0045454D" w:rsidP="0045454D">
      <w:pPr>
        <w:pStyle w:val="NoSpacing"/>
        <w:rPr>
          <w:rStyle w:val="SubtleEmphasis"/>
          <w:color w:val="auto"/>
        </w:rPr>
      </w:pPr>
      <w:r w:rsidRPr="0045454D">
        <w:rPr>
          <w:rStyle w:val="SubtleEmphasis"/>
          <w:color w:val="auto"/>
        </w:rPr>
        <w:t xml:space="preserve">   warning();</w:t>
      </w:r>
    </w:p>
    <w:p w14:paraId="1E15541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3478EB5" w14:textId="77777777" w:rsidR="0045454D" w:rsidRPr="0045454D" w:rsidRDefault="0045454D" w:rsidP="0045454D">
      <w:pPr>
        <w:pStyle w:val="NoSpacing"/>
        <w:rPr>
          <w:rStyle w:val="SubtleEmphasis"/>
          <w:color w:val="auto"/>
        </w:rPr>
      </w:pPr>
      <w:r w:rsidRPr="0045454D">
        <w:rPr>
          <w:rStyle w:val="SubtleEmphasis"/>
          <w:color w:val="auto"/>
        </w:rPr>
        <w:t xml:space="preserve">   // wifiserver() always run</w:t>
      </w:r>
    </w:p>
    <w:p w14:paraId="5B3A90DE" w14:textId="77777777" w:rsidR="0045454D" w:rsidRPr="0045454D" w:rsidRDefault="0045454D" w:rsidP="0045454D">
      <w:pPr>
        <w:pStyle w:val="NoSpacing"/>
        <w:rPr>
          <w:rStyle w:val="SubtleEmphasis"/>
          <w:color w:val="auto"/>
        </w:rPr>
      </w:pPr>
      <w:r w:rsidRPr="0045454D">
        <w:rPr>
          <w:rStyle w:val="SubtleEmphasis"/>
          <w:color w:val="auto"/>
        </w:rPr>
        <w:t xml:space="preserve">   wifiserver();</w:t>
      </w:r>
    </w:p>
    <w:p w14:paraId="70D469B0" w14:textId="77777777" w:rsidR="0045454D" w:rsidRPr="0045454D" w:rsidRDefault="0045454D" w:rsidP="0045454D">
      <w:pPr>
        <w:pStyle w:val="NoSpacing"/>
        <w:rPr>
          <w:rStyle w:val="SubtleEmphasis"/>
          <w:color w:val="auto"/>
        </w:rPr>
      </w:pPr>
      <w:r w:rsidRPr="0045454D">
        <w:rPr>
          <w:rStyle w:val="SubtleEmphasis"/>
          <w:color w:val="auto"/>
        </w:rPr>
        <w:t>}</w:t>
      </w:r>
    </w:p>
    <w:p w14:paraId="1FE78B5C" w14:textId="77777777" w:rsidR="0045454D" w:rsidRPr="0045454D" w:rsidRDefault="0045454D" w:rsidP="0045454D">
      <w:pPr>
        <w:pStyle w:val="NoSpacing"/>
        <w:rPr>
          <w:rStyle w:val="SubtleEmphasis"/>
          <w:color w:val="auto"/>
        </w:rPr>
      </w:pPr>
    </w:p>
    <w:p w14:paraId="10DA1D2B" w14:textId="77777777" w:rsidR="0045454D" w:rsidRPr="0045454D" w:rsidRDefault="0045454D" w:rsidP="0045454D">
      <w:pPr>
        <w:pStyle w:val="NoSpacing"/>
        <w:rPr>
          <w:rStyle w:val="SubtleEmphasis"/>
          <w:color w:val="auto"/>
        </w:rPr>
      </w:pPr>
      <w:r w:rsidRPr="0045454D">
        <w:rPr>
          <w:rStyle w:val="SubtleEmphasis"/>
          <w:color w:val="auto"/>
        </w:rPr>
        <w:t>// Increment system timer every one second</w:t>
      </w:r>
    </w:p>
    <w:p w14:paraId="1A9DBECF" w14:textId="77777777" w:rsidR="0045454D" w:rsidRPr="0045454D" w:rsidRDefault="0045454D" w:rsidP="0045454D">
      <w:pPr>
        <w:pStyle w:val="NoSpacing"/>
        <w:rPr>
          <w:rStyle w:val="SubtleEmphasis"/>
          <w:color w:val="auto"/>
        </w:rPr>
      </w:pPr>
      <w:r w:rsidRPr="0045454D">
        <w:rPr>
          <w:rStyle w:val="SubtleEmphasis"/>
          <w:color w:val="auto"/>
        </w:rPr>
        <w:t>void updateSystemTimer(void) {</w:t>
      </w:r>
    </w:p>
    <w:p w14:paraId="30ADC9EA" w14:textId="77777777" w:rsidR="0045454D" w:rsidRPr="0045454D" w:rsidRDefault="0045454D" w:rsidP="0045454D">
      <w:pPr>
        <w:pStyle w:val="NoSpacing"/>
        <w:rPr>
          <w:rStyle w:val="SubtleEmphasis"/>
          <w:color w:val="auto"/>
        </w:rPr>
      </w:pPr>
      <w:r w:rsidRPr="0045454D">
        <w:rPr>
          <w:rStyle w:val="SubtleEmphasis"/>
          <w:color w:val="auto"/>
        </w:rPr>
        <w:t xml:space="preserve">  if (curr_millis == 0) </w:t>
      </w:r>
    </w:p>
    <w:p w14:paraId="1627F12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55A074F"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last_millis = millis(); </w:t>
      </w:r>
    </w:p>
    <w:p w14:paraId="39D71B6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C42C64A" w14:textId="77777777" w:rsidR="0045454D" w:rsidRPr="0045454D" w:rsidRDefault="0045454D" w:rsidP="0045454D">
      <w:pPr>
        <w:pStyle w:val="NoSpacing"/>
        <w:rPr>
          <w:rStyle w:val="SubtleEmphasis"/>
          <w:color w:val="auto"/>
        </w:rPr>
      </w:pPr>
      <w:r w:rsidRPr="0045454D">
        <w:rPr>
          <w:rStyle w:val="SubtleEmphasis"/>
          <w:color w:val="auto"/>
        </w:rPr>
        <w:t xml:space="preserve">  curr_millis = millis();</w:t>
      </w:r>
    </w:p>
    <w:p w14:paraId="78BDBB21" w14:textId="77777777" w:rsidR="0045454D" w:rsidRPr="0045454D" w:rsidRDefault="0045454D" w:rsidP="0045454D">
      <w:pPr>
        <w:pStyle w:val="NoSpacing"/>
        <w:rPr>
          <w:rStyle w:val="SubtleEmphasis"/>
          <w:color w:val="auto"/>
        </w:rPr>
      </w:pPr>
      <w:r w:rsidRPr="0045454D">
        <w:rPr>
          <w:rStyle w:val="SubtleEmphasis"/>
          <w:color w:val="auto"/>
        </w:rPr>
        <w:t xml:space="preserve">  delta_millis = curr_millis - last_millis;</w:t>
      </w:r>
    </w:p>
    <w:p w14:paraId="21C0CE50" w14:textId="77777777" w:rsidR="0045454D" w:rsidRPr="0045454D" w:rsidRDefault="0045454D" w:rsidP="0045454D">
      <w:pPr>
        <w:pStyle w:val="NoSpacing"/>
        <w:rPr>
          <w:rStyle w:val="SubtleEmphasis"/>
          <w:color w:val="auto"/>
        </w:rPr>
      </w:pPr>
      <w:r w:rsidRPr="0045454D">
        <w:rPr>
          <w:rStyle w:val="SubtleEmphasis"/>
          <w:color w:val="auto"/>
        </w:rPr>
        <w:t xml:space="preserve">  if (delta_millis &gt; 1000) </w:t>
      </w:r>
    </w:p>
    <w:p w14:paraId="7CB7872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7C82CC6" w14:textId="77777777" w:rsidR="0045454D" w:rsidRPr="0045454D" w:rsidRDefault="0045454D" w:rsidP="0045454D">
      <w:pPr>
        <w:pStyle w:val="NoSpacing"/>
        <w:rPr>
          <w:rStyle w:val="SubtleEmphasis"/>
          <w:color w:val="auto"/>
        </w:rPr>
      </w:pPr>
      <w:r w:rsidRPr="0045454D">
        <w:rPr>
          <w:rStyle w:val="SubtleEmphasis"/>
          <w:color w:val="auto"/>
        </w:rPr>
        <w:t xml:space="preserve">    system_time++;</w:t>
      </w:r>
    </w:p>
    <w:p w14:paraId="456A6080" w14:textId="77777777" w:rsidR="0045454D" w:rsidRPr="0045454D" w:rsidRDefault="0045454D" w:rsidP="0045454D">
      <w:pPr>
        <w:pStyle w:val="NoSpacing"/>
        <w:rPr>
          <w:rStyle w:val="SubtleEmphasis"/>
          <w:color w:val="auto"/>
        </w:rPr>
      </w:pPr>
      <w:r w:rsidRPr="0045454D">
        <w:rPr>
          <w:rStyle w:val="SubtleEmphasis"/>
          <w:color w:val="auto"/>
        </w:rPr>
        <w:t xml:space="preserve">    curr_millis = 0;</w:t>
      </w:r>
    </w:p>
    <w:p w14:paraId="1D04EDA9"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611E3A18" w14:textId="77777777" w:rsidR="0045454D" w:rsidRPr="0045454D" w:rsidRDefault="0045454D" w:rsidP="0045454D">
      <w:pPr>
        <w:pStyle w:val="NoSpacing"/>
        <w:rPr>
          <w:rStyle w:val="SubtleEmphasis"/>
          <w:color w:val="auto"/>
        </w:rPr>
      </w:pPr>
      <w:r w:rsidRPr="0045454D">
        <w:rPr>
          <w:rStyle w:val="SubtleEmphasis"/>
          <w:color w:val="auto"/>
        </w:rPr>
        <w:t>}</w:t>
      </w:r>
    </w:p>
    <w:p w14:paraId="5FA7926B" w14:textId="77777777" w:rsidR="0045454D" w:rsidRPr="0045454D" w:rsidRDefault="0045454D" w:rsidP="0045454D">
      <w:pPr>
        <w:pStyle w:val="NoSpacing"/>
        <w:rPr>
          <w:rStyle w:val="SubtleEmphasis"/>
          <w:color w:val="auto"/>
        </w:rPr>
      </w:pPr>
    </w:p>
    <w:p w14:paraId="3AA8FBB2" w14:textId="77777777" w:rsidR="0045454D" w:rsidRPr="0045454D" w:rsidRDefault="0045454D" w:rsidP="0045454D">
      <w:pPr>
        <w:pStyle w:val="NoSpacing"/>
        <w:rPr>
          <w:rStyle w:val="SubtleEmphasis"/>
          <w:color w:val="auto"/>
        </w:rPr>
      </w:pPr>
      <w:r w:rsidRPr="0045454D">
        <w:rPr>
          <w:rStyle w:val="SubtleEmphasis"/>
          <w:color w:val="auto"/>
        </w:rPr>
        <w:t>// Request values from the 16 sensors</w:t>
      </w:r>
    </w:p>
    <w:p w14:paraId="7FCCB9EC" w14:textId="77777777" w:rsidR="0045454D" w:rsidRPr="0045454D" w:rsidRDefault="0045454D" w:rsidP="0045454D">
      <w:pPr>
        <w:pStyle w:val="NoSpacing"/>
        <w:rPr>
          <w:rStyle w:val="SubtleEmphasis"/>
          <w:color w:val="auto"/>
        </w:rPr>
      </w:pPr>
      <w:r w:rsidRPr="0045454D">
        <w:rPr>
          <w:rStyle w:val="SubtleEmphasis"/>
          <w:color w:val="auto"/>
        </w:rPr>
        <w:t>// Results saved in rawSensorValues[4][4] and currentPosture[16]</w:t>
      </w:r>
    </w:p>
    <w:p w14:paraId="6C057FE7" w14:textId="77777777" w:rsidR="0045454D" w:rsidRPr="0045454D" w:rsidRDefault="0045454D" w:rsidP="0045454D">
      <w:pPr>
        <w:pStyle w:val="NoSpacing"/>
        <w:rPr>
          <w:rStyle w:val="SubtleEmphasis"/>
          <w:color w:val="auto"/>
        </w:rPr>
      </w:pPr>
      <w:r w:rsidRPr="0045454D">
        <w:rPr>
          <w:rStyle w:val="SubtleEmphasis"/>
          <w:color w:val="auto"/>
        </w:rPr>
        <w:t>void queryData() {</w:t>
      </w:r>
    </w:p>
    <w:p w14:paraId="2A08B3C9" w14:textId="77777777" w:rsidR="0045454D" w:rsidRPr="0045454D" w:rsidRDefault="0045454D" w:rsidP="0045454D">
      <w:pPr>
        <w:pStyle w:val="NoSpacing"/>
        <w:rPr>
          <w:rStyle w:val="SubtleEmphasis"/>
          <w:color w:val="auto"/>
        </w:rPr>
      </w:pPr>
      <w:r w:rsidRPr="0045454D">
        <w:rPr>
          <w:rStyle w:val="SubtleEmphasis"/>
          <w:color w:val="auto"/>
        </w:rPr>
        <w:t xml:space="preserve">  for(int i = 1; i&lt;=NUM_OF_PIC;i++)</w:t>
      </w:r>
    </w:p>
    <w:p w14:paraId="2AE5EB0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176508C" w14:textId="77777777" w:rsidR="0045454D" w:rsidRPr="0045454D" w:rsidRDefault="0045454D" w:rsidP="0045454D">
      <w:pPr>
        <w:pStyle w:val="NoSpacing"/>
        <w:rPr>
          <w:rStyle w:val="SubtleEmphasis"/>
          <w:color w:val="auto"/>
        </w:rPr>
      </w:pPr>
      <w:r w:rsidRPr="0045454D">
        <w:rPr>
          <w:rStyle w:val="SubtleEmphasis"/>
          <w:color w:val="auto"/>
        </w:rPr>
        <w:t xml:space="preserve">    Wire.requestFrom(i,8);</w:t>
      </w:r>
    </w:p>
    <w:p w14:paraId="42FCDF01" w14:textId="77777777" w:rsidR="0045454D" w:rsidRPr="0045454D" w:rsidRDefault="0045454D" w:rsidP="0045454D">
      <w:pPr>
        <w:pStyle w:val="NoSpacing"/>
        <w:rPr>
          <w:rStyle w:val="SubtleEmphasis"/>
          <w:color w:val="auto"/>
        </w:rPr>
      </w:pPr>
      <w:r w:rsidRPr="0045454D">
        <w:rPr>
          <w:rStyle w:val="SubtleEmphasis"/>
          <w:color w:val="auto"/>
        </w:rPr>
        <w:t xml:space="preserve">    for(int j = 0; j &lt; 4; j++)</w:t>
      </w:r>
    </w:p>
    <w:p w14:paraId="7A04028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6E1D4BB" w14:textId="77777777" w:rsidR="0045454D" w:rsidRPr="0045454D" w:rsidRDefault="0045454D" w:rsidP="0045454D">
      <w:pPr>
        <w:pStyle w:val="NoSpacing"/>
        <w:rPr>
          <w:rStyle w:val="SubtleEmphasis"/>
          <w:color w:val="auto"/>
        </w:rPr>
      </w:pPr>
      <w:r w:rsidRPr="0045454D">
        <w:rPr>
          <w:rStyle w:val="SubtleEmphasis"/>
          <w:color w:val="auto"/>
        </w:rPr>
        <w:t xml:space="preserve">       rawSensorValues[i-1][j] = Wire.read() * 256;</w:t>
      </w:r>
    </w:p>
    <w:p w14:paraId="20AABBC3" w14:textId="77777777" w:rsidR="0045454D" w:rsidRPr="0045454D" w:rsidRDefault="0045454D" w:rsidP="0045454D">
      <w:pPr>
        <w:pStyle w:val="NoSpacing"/>
        <w:rPr>
          <w:rStyle w:val="SubtleEmphasis"/>
          <w:color w:val="auto"/>
        </w:rPr>
      </w:pPr>
      <w:r w:rsidRPr="0045454D">
        <w:rPr>
          <w:rStyle w:val="SubtleEmphasis"/>
          <w:color w:val="auto"/>
        </w:rPr>
        <w:t xml:space="preserve">       rawSensorValues[i-1][j] += Wire.read();</w:t>
      </w:r>
    </w:p>
    <w:p w14:paraId="50F1F9A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E03AFB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E791231"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5BBAE74" w14:textId="77777777" w:rsidR="0045454D" w:rsidRPr="0045454D" w:rsidRDefault="0045454D" w:rsidP="0045454D">
      <w:pPr>
        <w:pStyle w:val="NoSpacing"/>
        <w:rPr>
          <w:rStyle w:val="SubtleEmphasis"/>
          <w:color w:val="auto"/>
        </w:rPr>
      </w:pPr>
      <w:r w:rsidRPr="0045454D">
        <w:rPr>
          <w:rStyle w:val="SubtleEmphasis"/>
          <w:color w:val="auto"/>
        </w:rPr>
        <w:t xml:space="preserve">  // reorder the raw data into a new array for sending to UI</w:t>
      </w:r>
    </w:p>
    <w:p w14:paraId="2C206B03"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currentPosture[0] = rawSensorValues[2][2];</w:t>
      </w:r>
    </w:p>
    <w:p w14:paraId="72B627E1"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 = rawSensorValues[2][0];</w:t>
      </w:r>
    </w:p>
    <w:p w14:paraId="5124E21E"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currentPosture[2] = rawSensorValues[3][2];</w:t>
      </w:r>
    </w:p>
    <w:p w14:paraId="0F036AA6"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currentPosture[3] = rawSensorValues[3][0];</w:t>
      </w:r>
    </w:p>
    <w:p w14:paraId="111F1C4D"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currentPosture[4] = rawSensorValues[2][3];</w:t>
      </w:r>
    </w:p>
    <w:p w14:paraId="718D8013"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currentPosture[5] = rawSensorValues[2][1];</w:t>
      </w:r>
    </w:p>
    <w:p w14:paraId="5C774B64"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currentPosture[6] = rawSensorValues[3][3];</w:t>
      </w:r>
    </w:p>
    <w:p w14:paraId="67942A25"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currentPosture[7] = rawSensorValues[3][1];</w:t>
      </w:r>
    </w:p>
    <w:p w14:paraId="3A21C015"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currentPosture[8] = rawSensorValues[0][2];</w:t>
      </w:r>
    </w:p>
    <w:p w14:paraId="3BD2BC06"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currentPosture[9] = rawSensorValues[0][0];</w:t>
      </w:r>
    </w:p>
    <w:p w14:paraId="1E83F638"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currentPosture[10] = rawSensorValues[1][2];</w:t>
      </w:r>
    </w:p>
    <w:p w14:paraId="4789731F"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currentPosture[11] = rawSensorValues[1][0];</w:t>
      </w:r>
    </w:p>
    <w:p w14:paraId="7F124F9D"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currentPosture[12] = rawSensorValues[0][3];</w:t>
      </w:r>
    </w:p>
    <w:p w14:paraId="7C8534B0"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currentPosture[13] = rawSensorValues[0][1];</w:t>
      </w:r>
    </w:p>
    <w:p w14:paraId="1D43517B"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currentPosture[14] = rawSensorValues[1][3];</w:t>
      </w:r>
    </w:p>
    <w:p w14:paraId="3A9993CE" w14:textId="77777777" w:rsidR="0045454D" w:rsidRPr="0045454D" w:rsidRDefault="0045454D" w:rsidP="0045454D">
      <w:pPr>
        <w:pStyle w:val="NoSpacing"/>
        <w:rPr>
          <w:rStyle w:val="SubtleEmphasis"/>
          <w:color w:val="auto"/>
        </w:rPr>
      </w:pPr>
      <w:r w:rsidRPr="0045454D">
        <w:rPr>
          <w:rStyle w:val="SubtleEmphasis"/>
          <w:color w:val="auto"/>
        </w:rPr>
        <w:t xml:space="preserve">  currentPosture[15] = rawSensorValues[1][1];</w:t>
      </w:r>
    </w:p>
    <w:p w14:paraId="30C8218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8BBDE4A" w14:textId="77777777" w:rsidR="0045454D" w:rsidRPr="0045454D" w:rsidRDefault="0045454D" w:rsidP="0045454D">
      <w:pPr>
        <w:pStyle w:val="NoSpacing"/>
        <w:rPr>
          <w:rStyle w:val="SubtleEmphasis"/>
          <w:color w:val="auto"/>
        </w:rPr>
      </w:pPr>
      <w:r w:rsidRPr="0045454D">
        <w:rPr>
          <w:rStyle w:val="SubtleEmphasis"/>
          <w:color w:val="auto"/>
        </w:rPr>
        <w:t xml:space="preserve">  user_sitting = isSeated();</w:t>
      </w:r>
    </w:p>
    <w:p w14:paraId="2A4B7BF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CDFD70D" w14:textId="77777777" w:rsidR="0045454D" w:rsidRPr="0045454D" w:rsidRDefault="0045454D" w:rsidP="0045454D">
      <w:pPr>
        <w:pStyle w:val="NoSpacing"/>
        <w:rPr>
          <w:rStyle w:val="SubtleEmphasis"/>
          <w:color w:val="auto"/>
        </w:rPr>
      </w:pPr>
      <w:r w:rsidRPr="0045454D">
        <w:rPr>
          <w:rStyle w:val="SubtleEmphasis"/>
          <w:color w:val="auto"/>
        </w:rPr>
        <w:t xml:space="preserve">  //print out for debug</w:t>
      </w:r>
    </w:p>
    <w:p w14:paraId="2249CE2A"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Serial.print(rawSensorValues[2][2], DEC);</w:t>
      </w:r>
    </w:p>
    <w:p w14:paraId="0476DCD4"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5F027400"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Serial.print(rawSensorValues[2][0], DEC);</w:t>
      </w:r>
    </w:p>
    <w:p w14:paraId="7C290CAC"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4DD8192C"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Serial.print(rawSensorValues[3][2], DEC);</w:t>
      </w:r>
    </w:p>
    <w:p w14:paraId="764A7C08"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Serial.print(" ");</w:t>
      </w:r>
    </w:p>
    <w:p w14:paraId="228530F3"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Serial.print(rawSensorValues[3][0], DEC);</w:t>
      </w:r>
    </w:p>
    <w:p w14:paraId="6AB39F6F"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07F85845"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Serial.print(rawSensorValues[2][3], DEC);</w:t>
      </w:r>
    </w:p>
    <w:p w14:paraId="5D5EF49B"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1EDAB83A"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Serial.print(rawSensorValues[2][1], DEC);</w:t>
      </w:r>
    </w:p>
    <w:p w14:paraId="47DA3B59"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1A239A9A"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Serial.print(rawSensorValues[3][3], DEC);</w:t>
      </w:r>
    </w:p>
    <w:p w14:paraId="62EED48B"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7F5CC716"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Serial.print(rawSensorValues[3][1], DEC);</w:t>
      </w:r>
    </w:p>
    <w:p w14:paraId="254E9B18"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53A0A42F"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Serial.print(rawSensorValues[0][2], DEC);</w:t>
      </w:r>
    </w:p>
    <w:p w14:paraId="54C78F51"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06D1F404"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Serial.print(rawSensorValues[0][0], DEC);</w:t>
      </w:r>
    </w:p>
    <w:p w14:paraId="3F8AEBE9"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4F8914CC"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Serial.print(rawSensorValues[1][2], DEC);</w:t>
      </w:r>
    </w:p>
    <w:p w14:paraId="58EFB711"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7F4EE2A9"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Serial.print(rawSensorValues[1][0], DEC);</w:t>
      </w:r>
    </w:p>
    <w:p w14:paraId="105A6548"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76EC469B"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Serial.print(rawSensorValues[0][3], DEC);</w:t>
      </w:r>
    </w:p>
    <w:p w14:paraId="615DA523"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6095213B"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Serial.print(rawSensorValues[0][1], DEC);</w:t>
      </w:r>
    </w:p>
    <w:p w14:paraId="5428B564"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38C398D1"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Serial.print(rawSensorValues[1][3], DEC);</w:t>
      </w:r>
    </w:p>
    <w:p w14:paraId="42CA5B73"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6823163A" w14:textId="77777777" w:rsidR="0045454D" w:rsidRPr="0045454D" w:rsidRDefault="0045454D" w:rsidP="0045454D">
      <w:pPr>
        <w:pStyle w:val="NoSpacing"/>
        <w:rPr>
          <w:rStyle w:val="SubtleEmphasis"/>
          <w:color w:val="auto"/>
        </w:rPr>
      </w:pPr>
      <w:r w:rsidRPr="0045454D">
        <w:rPr>
          <w:rStyle w:val="SubtleEmphasis"/>
          <w:color w:val="auto"/>
        </w:rPr>
        <w:t xml:space="preserve">  Serial.print(rawSensorValues[1][1], DEC);</w:t>
      </w:r>
    </w:p>
    <w:p w14:paraId="2518ABE7"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3E8787EC"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70763BC1" w14:textId="77777777" w:rsidR="0045454D" w:rsidRPr="0045454D" w:rsidRDefault="0045454D" w:rsidP="0045454D">
      <w:pPr>
        <w:pStyle w:val="NoSpacing"/>
        <w:rPr>
          <w:rStyle w:val="SubtleEmphasis"/>
          <w:color w:val="auto"/>
        </w:rPr>
      </w:pPr>
      <w:r w:rsidRPr="0045454D">
        <w:rPr>
          <w:rStyle w:val="SubtleEmphasis"/>
          <w:color w:val="auto"/>
        </w:rPr>
        <w:t>}</w:t>
      </w:r>
    </w:p>
    <w:p w14:paraId="02DF3ED9" w14:textId="77777777" w:rsidR="0045454D" w:rsidRPr="0045454D" w:rsidRDefault="0045454D" w:rsidP="0045454D">
      <w:pPr>
        <w:pStyle w:val="NoSpacing"/>
        <w:rPr>
          <w:rStyle w:val="SubtleEmphasis"/>
          <w:color w:val="auto"/>
        </w:rPr>
      </w:pPr>
    </w:p>
    <w:p w14:paraId="497AB551" w14:textId="77777777" w:rsidR="0045454D" w:rsidRPr="0045454D" w:rsidRDefault="0045454D" w:rsidP="0045454D">
      <w:pPr>
        <w:pStyle w:val="NoSpacing"/>
        <w:rPr>
          <w:rStyle w:val="SubtleEmphasis"/>
          <w:color w:val="auto"/>
        </w:rPr>
      </w:pPr>
      <w:r w:rsidRPr="0045454D">
        <w:rPr>
          <w:rStyle w:val="SubtleEmphasis"/>
          <w:color w:val="auto"/>
        </w:rPr>
        <w:t>// If Wifi has changed status, take them and sync up UI</w:t>
      </w:r>
    </w:p>
    <w:p w14:paraId="038ABDE6" w14:textId="77777777" w:rsidR="0045454D" w:rsidRPr="0045454D" w:rsidRDefault="0045454D" w:rsidP="0045454D">
      <w:pPr>
        <w:pStyle w:val="NoSpacing"/>
        <w:rPr>
          <w:rStyle w:val="SubtleEmphasis"/>
          <w:color w:val="auto"/>
        </w:rPr>
      </w:pPr>
      <w:r w:rsidRPr="0045454D">
        <w:rPr>
          <w:rStyle w:val="SubtleEmphasis"/>
          <w:color w:val="auto"/>
        </w:rPr>
        <w:t xml:space="preserve">void updateStatus() {  </w:t>
      </w:r>
    </w:p>
    <w:p w14:paraId="7CA3C005" w14:textId="77777777" w:rsidR="0045454D" w:rsidRPr="0045454D" w:rsidRDefault="0045454D" w:rsidP="0045454D">
      <w:pPr>
        <w:pStyle w:val="NoSpacing"/>
        <w:rPr>
          <w:rStyle w:val="SubtleEmphasis"/>
          <w:color w:val="auto"/>
        </w:rPr>
      </w:pPr>
      <w:r w:rsidRPr="0045454D">
        <w:rPr>
          <w:rStyle w:val="SubtleEmphasis"/>
          <w:color w:val="auto"/>
        </w:rPr>
        <w:t xml:space="preserve">  Wire.beginTransmission(UI_address);</w:t>
      </w:r>
    </w:p>
    <w:p w14:paraId="310A8B1C"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C877E6B" w14:textId="77777777" w:rsidR="0045454D" w:rsidRPr="0045454D" w:rsidRDefault="0045454D" w:rsidP="0045454D">
      <w:pPr>
        <w:pStyle w:val="NoSpacing"/>
        <w:rPr>
          <w:rStyle w:val="SubtleEmphasis"/>
          <w:color w:val="auto"/>
        </w:rPr>
      </w:pPr>
      <w:r w:rsidRPr="0045454D">
        <w:rPr>
          <w:rStyle w:val="SubtleEmphasis"/>
          <w:color w:val="auto"/>
        </w:rPr>
        <w:t xml:space="preserve">  // If user has made changes on wifi interface, update them</w:t>
      </w:r>
    </w:p>
    <w:p w14:paraId="7509D97C" w14:textId="77777777" w:rsidR="0045454D" w:rsidRPr="0045454D" w:rsidRDefault="0045454D" w:rsidP="0045454D">
      <w:pPr>
        <w:pStyle w:val="NoSpacing"/>
        <w:rPr>
          <w:rStyle w:val="SubtleEmphasis"/>
          <w:color w:val="auto"/>
        </w:rPr>
      </w:pPr>
      <w:r w:rsidRPr="0045454D">
        <w:rPr>
          <w:rStyle w:val="SubtleEmphasis"/>
          <w:color w:val="auto"/>
        </w:rPr>
        <w:t xml:space="preserve">  if (wifi_flag == 1) </w:t>
      </w:r>
    </w:p>
    <w:p w14:paraId="15E96BC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6D7686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Serial.println("got in wifi code");</w:t>
      </w:r>
    </w:p>
    <w:p w14:paraId="00CD5ED0" w14:textId="77777777" w:rsidR="0045454D" w:rsidRPr="0045454D" w:rsidRDefault="0045454D" w:rsidP="0045454D">
      <w:pPr>
        <w:pStyle w:val="NoSpacing"/>
        <w:rPr>
          <w:rStyle w:val="SubtleEmphasis"/>
          <w:color w:val="auto"/>
        </w:rPr>
      </w:pPr>
      <w:r w:rsidRPr="0045454D">
        <w:rPr>
          <w:rStyle w:val="SubtleEmphasis"/>
          <w:color w:val="auto"/>
        </w:rPr>
        <w:t xml:space="preserve">   // Load all wifi variables</w:t>
      </w:r>
    </w:p>
    <w:p w14:paraId="61BAFCCB" w14:textId="77777777" w:rsidR="0045454D" w:rsidRPr="0045454D" w:rsidRDefault="0045454D" w:rsidP="0045454D">
      <w:pPr>
        <w:pStyle w:val="NoSpacing"/>
        <w:rPr>
          <w:rStyle w:val="SubtleEmphasis"/>
          <w:color w:val="auto"/>
        </w:rPr>
      </w:pPr>
      <w:r w:rsidRPr="0045454D">
        <w:rPr>
          <w:rStyle w:val="SubtleEmphasis"/>
          <w:color w:val="auto"/>
        </w:rPr>
        <w:t xml:space="preserve">   tau = wifi_tau;</w:t>
      </w:r>
    </w:p>
    <w:p w14:paraId="5D80F088" w14:textId="77777777" w:rsidR="0045454D" w:rsidRPr="0045454D" w:rsidRDefault="0045454D" w:rsidP="0045454D">
      <w:pPr>
        <w:pStyle w:val="NoSpacing"/>
        <w:rPr>
          <w:rStyle w:val="SubtleEmphasis"/>
          <w:color w:val="auto"/>
        </w:rPr>
      </w:pPr>
      <w:r w:rsidRPr="0045454D">
        <w:rPr>
          <w:rStyle w:val="SubtleEmphasis"/>
          <w:color w:val="auto"/>
        </w:rPr>
        <w:t xml:space="preserve">   epsilon = wifi_err;</w:t>
      </w:r>
    </w:p>
    <w:p w14:paraId="36986F38" w14:textId="77777777" w:rsidR="0045454D" w:rsidRPr="0045454D" w:rsidRDefault="0045454D" w:rsidP="0045454D">
      <w:pPr>
        <w:pStyle w:val="NoSpacing"/>
        <w:rPr>
          <w:rStyle w:val="SubtleEmphasis"/>
          <w:color w:val="auto"/>
        </w:rPr>
      </w:pPr>
      <w:r w:rsidRPr="0045454D">
        <w:rPr>
          <w:rStyle w:val="SubtleEmphasis"/>
          <w:color w:val="auto"/>
        </w:rPr>
        <w:t xml:space="preserve">   logPosture = wifi_sd;</w:t>
      </w:r>
    </w:p>
    <w:p w14:paraId="10EF7AB5" w14:textId="77777777" w:rsidR="0045454D" w:rsidRPr="0045454D" w:rsidRDefault="0045454D" w:rsidP="0045454D">
      <w:pPr>
        <w:pStyle w:val="NoSpacing"/>
        <w:rPr>
          <w:rStyle w:val="SubtleEmphasis"/>
          <w:color w:val="auto"/>
        </w:rPr>
      </w:pPr>
      <w:r w:rsidRPr="0045454D">
        <w:rPr>
          <w:rStyle w:val="SubtleEmphasis"/>
          <w:color w:val="auto"/>
        </w:rPr>
        <w:t xml:space="preserve">   // Reset wifi variables changed flag</w:t>
      </w:r>
    </w:p>
    <w:p w14:paraId="4E43308B" w14:textId="77777777" w:rsidR="0045454D" w:rsidRPr="0045454D" w:rsidRDefault="0045454D" w:rsidP="0045454D">
      <w:pPr>
        <w:pStyle w:val="NoSpacing"/>
        <w:rPr>
          <w:rStyle w:val="SubtleEmphasis"/>
          <w:color w:val="auto"/>
        </w:rPr>
      </w:pPr>
      <w:r w:rsidRPr="0045454D">
        <w:rPr>
          <w:rStyle w:val="SubtleEmphasis"/>
          <w:color w:val="auto"/>
        </w:rPr>
        <w:t xml:space="preserve">   wifi_flag = 0;</w:t>
      </w:r>
    </w:p>
    <w:p w14:paraId="02AA2695"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5496CCB0" w14:textId="77777777" w:rsidR="0045454D" w:rsidRPr="0045454D" w:rsidRDefault="0045454D" w:rsidP="0045454D">
      <w:pPr>
        <w:pStyle w:val="NoSpacing"/>
        <w:rPr>
          <w:rStyle w:val="SubtleEmphasis"/>
          <w:color w:val="auto"/>
        </w:rPr>
      </w:pPr>
      <w:r w:rsidRPr="0045454D">
        <w:rPr>
          <w:rStyle w:val="SubtleEmphasis"/>
          <w:color w:val="auto"/>
        </w:rPr>
        <w:t xml:space="preserve">  else </w:t>
      </w:r>
    </w:p>
    <w:p w14:paraId="38375C6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EDF9096" w14:textId="77777777" w:rsidR="0045454D" w:rsidRPr="0045454D" w:rsidRDefault="0045454D" w:rsidP="0045454D">
      <w:pPr>
        <w:pStyle w:val="NoSpacing"/>
        <w:rPr>
          <w:rStyle w:val="SubtleEmphasis"/>
          <w:color w:val="auto"/>
        </w:rPr>
      </w:pPr>
      <w:r w:rsidRPr="0045454D">
        <w:rPr>
          <w:rStyle w:val="SubtleEmphasis"/>
          <w:color w:val="auto"/>
        </w:rPr>
        <w:t xml:space="preserve">    // Get status from UI</w:t>
      </w:r>
    </w:p>
    <w:p w14:paraId="21BAAFCC" w14:textId="77777777" w:rsidR="0045454D" w:rsidRPr="0045454D" w:rsidRDefault="0045454D" w:rsidP="0045454D">
      <w:pPr>
        <w:pStyle w:val="NoSpacing"/>
        <w:rPr>
          <w:rStyle w:val="SubtleEmphasis"/>
          <w:color w:val="auto"/>
        </w:rPr>
      </w:pPr>
      <w:r w:rsidRPr="0045454D">
        <w:rPr>
          <w:rStyle w:val="SubtleEmphasis"/>
          <w:color w:val="auto"/>
        </w:rPr>
        <w:t xml:space="preserve">    getFromUI();</w:t>
      </w:r>
    </w:p>
    <w:p w14:paraId="11F6EEC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9329DE2"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 Update master's wifi variables so that they are reflected on the web page</w:t>
      </w:r>
    </w:p>
    <w:p w14:paraId="35DFC849" w14:textId="77777777" w:rsidR="0045454D" w:rsidRPr="0045454D" w:rsidRDefault="0045454D" w:rsidP="0045454D">
      <w:pPr>
        <w:pStyle w:val="NoSpacing"/>
        <w:rPr>
          <w:rStyle w:val="SubtleEmphasis"/>
          <w:color w:val="auto"/>
        </w:rPr>
      </w:pPr>
      <w:r w:rsidRPr="0045454D">
        <w:rPr>
          <w:rStyle w:val="SubtleEmphasis"/>
          <w:color w:val="auto"/>
        </w:rPr>
        <w:t xml:space="preserve">    if (tau == 0) {</w:t>
      </w:r>
    </w:p>
    <w:p w14:paraId="6513628C" w14:textId="77777777" w:rsidR="0045454D" w:rsidRPr="0045454D" w:rsidRDefault="0045454D" w:rsidP="0045454D">
      <w:pPr>
        <w:pStyle w:val="NoSpacing"/>
        <w:rPr>
          <w:rStyle w:val="SubtleEmphasis"/>
          <w:color w:val="auto"/>
        </w:rPr>
      </w:pPr>
      <w:r w:rsidRPr="0045454D">
        <w:rPr>
          <w:rStyle w:val="SubtleEmphasis"/>
          <w:color w:val="auto"/>
        </w:rPr>
        <w:t xml:space="preserve">     wifi_tau = 1;</w:t>
      </w:r>
    </w:p>
    <w:p w14:paraId="33B88062" w14:textId="77777777" w:rsidR="0045454D" w:rsidRPr="0045454D" w:rsidRDefault="0045454D" w:rsidP="0045454D">
      <w:pPr>
        <w:pStyle w:val="NoSpacing"/>
        <w:rPr>
          <w:rStyle w:val="SubtleEmphasis"/>
          <w:color w:val="auto"/>
        </w:rPr>
      </w:pPr>
      <w:r w:rsidRPr="0045454D">
        <w:rPr>
          <w:rStyle w:val="SubtleEmphasis"/>
          <w:color w:val="auto"/>
        </w:rPr>
        <w:t xml:space="preserve">    } else if (tau == 50) {</w:t>
      </w:r>
    </w:p>
    <w:p w14:paraId="4821FC2E" w14:textId="77777777" w:rsidR="0045454D" w:rsidRPr="0045454D" w:rsidRDefault="0045454D" w:rsidP="0045454D">
      <w:pPr>
        <w:pStyle w:val="NoSpacing"/>
        <w:rPr>
          <w:rStyle w:val="SubtleEmphasis"/>
          <w:color w:val="auto"/>
        </w:rPr>
      </w:pPr>
      <w:r w:rsidRPr="0045454D">
        <w:rPr>
          <w:rStyle w:val="SubtleEmphasis"/>
          <w:color w:val="auto"/>
        </w:rPr>
        <w:t xml:space="preserve">     wifi_tau = 2; </w:t>
      </w:r>
    </w:p>
    <w:p w14:paraId="5AD43C9D" w14:textId="77777777" w:rsidR="0045454D" w:rsidRPr="0045454D" w:rsidRDefault="0045454D" w:rsidP="0045454D">
      <w:pPr>
        <w:pStyle w:val="NoSpacing"/>
        <w:rPr>
          <w:rStyle w:val="SubtleEmphasis"/>
          <w:color w:val="auto"/>
        </w:rPr>
      </w:pPr>
      <w:r w:rsidRPr="0045454D">
        <w:rPr>
          <w:rStyle w:val="SubtleEmphasis"/>
          <w:color w:val="auto"/>
        </w:rPr>
        <w:t xml:space="preserve">    } else if (tau == 100) {</w:t>
      </w:r>
    </w:p>
    <w:p w14:paraId="1B262CF4" w14:textId="77777777" w:rsidR="0045454D" w:rsidRPr="0045454D" w:rsidRDefault="0045454D" w:rsidP="0045454D">
      <w:pPr>
        <w:pStyle w:val="NoSpacing"/>
        <w:rPr>
          <w:rStyle w:val="SubtleEmphasis"/>
          <w:color w:val="auto"/>
        </w:rPr>
      </w:pPr>
      <w:r w:rsidRPr="0045454D">
        <w:rPr>
          <w:rStyle w:val="SubtleEmphasis"/>
          <w:color w:val="auto"/>
        </w:rPr>
        <w:t xml:space="preserve">     wifi_tau = 3;</w:t>
      </w:r>
    </w:p>
    <w:p w14:paraId="22973EEB"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F5592A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0E76C2E" w14:textId="77777777" w:rsidR="0045454D" w:rsidRPr="0045454D" w:rsidRDefault="0045454D" w:rsidP="0045454D">
      <w:pPr>
        <w:pStyle w:val="NoSpacing"/>
        <w:rPr>
          <w:rStyle w:val="SubtleEmphasis"/>
          <w:color w:val="auto"/>
        </w:rPr>
      </w:pPr>
      <w:r w:rsidRPr="0045454D">
        <w:rPr>
          <w:rStyle w:val="SubtleEmphasis"/>
          <w:color w:val="auto"/>
        </w:rPr>
        <w:t xml:space="preserve">    if (epsilon == 0) {</w:t>
      </w:r>
    </w:p>
    <w:p w14:paraId="392DE8F1" w14:textId="77777777" w:rsidR="0045454D" w:rsidRPr="0045454D" w:rsidRDefault="0045454D" w:rsidP="0045454D">
      <w:pPr>
        <w:pStyle w:val="NoSpacing"/>
        <w:rPr>
          <w:rStyle w:val="SubtleEmphasis"/>
          <w:color w:val="auto"/>
        </w:rPr>
      </w:pPr>
      <w:r w:rsidRPr="0045454D">
        <w:rPr>
          <w:rStyle w:val="SubtleEmphasis"/>
          <w:color w:val="auto"/>
        </w:rPr>
        <w:t xml:space="preserve">     wifi_err = 1; </w:t>
      </w:r>
    </w:p>
    <w:p w14:paraId="314E434A" w14:textId="77777777" w:rsidR="0045454D" w:rsidRPr="0045454D" w:rsidRDefault="0045454D" w:rsidP="0045454D">
      <w:pPr>
        <w:pStyle w:val="NoSpacing"/>
        <w:rPr>
          <w:rStyle w:val="SubtleEmphasis"/>
          <w:color w:val="auto"/>
        </w:rPr>
      </w:pPr>
      <w:r w:rsidRPr="0045454D">
        <w:rPr>
          <w:rStyle w:val="SubtleEmphasis"/>
          <w:color w:val="auto"/>
        </w:rPr>
        <w:t xml:space="preserve">    } else if (epsilon == 50) {</w:t>
      </w:r>
    </w:p>
    <w:p w14:paraId="22782A47" w14:textId="77777777" w:rsidR="0045454D" w:rsidRPr="0045454D" w:rsidRDefault="0045454D" w:rsidP="0045454D">
      <w:pPr>
        <w:pStyle w:val="NoSpacing"/>
        <w:rPr>
          <w:rStyle w:val="SubtleEmphasis"/>
          <w:color w:val="auto"/>
        </w:rPr>
      </w:pPr>
      <w:r w:rsidRPr="0045454D">
        <w:rPr>
          <w:rStyle w:val="SubtleEmphasis"/>
          <w:color w:val="auto"/>
        </w:rPr>
        <w:t xml:space="preserve">     wifi_err = 2; </w:t>
      </w:r>
    </w:p>
    <w:p w14:paraId="76FAA8B3" w14:textId="77777777" w:rsidR="0045454D" w:rsidRPr="0045454D" w:rsidRDefault="0045454D" w:rsidP="0045454D">
      <w:pPr>
        <w:pStyle w:val="NoSpacing"/>
        <w:rPr>
          <w:rStyle w:val="SubtleEmphasis"/>
          <w:color w:val="auto"/>
        </w:rPr>
      </w:pPr>
      <w:r w:rsidRPr="0045454D">
        <w:rPr>
          <w:rStyle w:val="SubtleEmphasis"/>
          <w:color w:val="auto"/>
        </w:rPr>
        <w:t xml:space="preserve">    } else if (epsilon ==100) {</w:t>
      </w:r>
    </w:p>
    <w:p w14:paraId="0926E31A" w14:textId="77777777" w:rsidR="0045454D" w:rsidRPr="0045454D" w:rsidRDefault="0045454D" w:rsidP="0045454D">
      <w:pPr>
        <w:pStyle w:val="NoSpacing"/>
        <w:rPr>
          <w:rStyle w:val="SubtleEmphasis"/>
          <w:color w:val="auto"/>
        </w:rPr>
      </w:pPr>
      <w:r w:rsidRPr="0045454D">
        <w:rPr>
          <w:rStyle w:val="SubtleEmphasis"/>
          <w:color w:val="auto"/>
        </w:rPr>
        <w:t xml:space="preserve">     wifi_err = 3; </w:t>
      </w:r>
    </w:p>
    <w:p w14:paraId="33E30A87"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817ABB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F23810B" w14:textId="77777777" w:rsidR="0045454D" w:rsidRPr="0045454D" w:rsidRDefault="0045454D" w:rsidP="0045454D">
      <w:pPr>
        <w:pStyle w:val="NoSpacing"/>
        <w:rPr>
          <w:rStyle w:val="SubtleEmphasis"/>
          <w:color w:val="auto"/>
        </w:rPr>
      </w:pPr>
      <w:r w:rsidRPr="0045454D">
        <w:rPr>
          <w:rStyle w:val="SubtleEmphasis"/>
          <w:color w:val="auto"/>
        </w:rPr>
        <w:t xml:space="preserve">    wifi_sd = logPosture;</w:t>
      </w:r>
    </w:p>
    <w:p w14:paraId="001A5C9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E5FAFCE" w14:textId="77777777" w:rsidR="0045454D" w:rsidRPr="0045454D" w:rsidRDefault="0045454D" w:rsidP="0045454D">
      <w:pPr>
        <w:pStyle w:val="NoSpacing"/>
        <w:rPr>
          <w:rStyle w:val="SubtleEmphasis"/>
          <w:color w:val="auto"/>
        </w:rPr>
      </w:pPr>
      <w:r w:rsidRPr="0045454D">
        <w:rPr>
          <w:rStyle w:val="SubtleEmphasis"/>
          <w:color w:val="auto"/>
        </w:rPr>
        <w:t xml:space="preserve">    // At the time, keep track of if user has set new posture</w:t>
      </w:r>
    </w:p>
    <w:p w14:paraId="07E8313B" w14:textId="77777777" w:rsidR="0045454D" w:rsidRPr="0045454D" w:rsidRDefault="0045454D" w:rsidP="0045454D">
      <w:pPr>
        <w:pStyle w:val="NoSpacing"/>
        <w:rPr>
          <w:rStyle w:val="SubtleEmphasis"/>
          <w:color w:val="auto"/>
        </w:rPr>
      </w:pPr>
      <w:r w:rsidRPr="0045454D">
        <w:rPr>
          <w:rStyle w:val="SubtleEmphasis"/>
          <w:color w:val="auto"/>
        </w:rPr>
        <w:t xml:space="preserve">    // from the WiFi interface, if so, raise the SET flag</w:t>
      </w:r>
    </w:p>
    <w:p w14:paraId="71B55989" w14:textId="77777777" w:rsidR="0045454D" w:rsidRPr="0045454D" w:rsidRDefault="0045454D" w:rsidP="0045454D">
      <w:pPr>
        <w:pStyle w:val="NoSpacing"/>
        <w:rPr>
          <w:rStyle w:val="SubtleEmphasis"/>
          <w:color w:val="auto"/>
        </w:rPr>
      </w:pPr>
      <w:r w:rsidRPr="0045454D">
        <w:rPr>
          <w:rStyle w:val="SubtleEmphasis"/>
          <w:color w:val="auto"/>
        </w:rPr>
        <w:t xml:space="preserve">    if (wifi_set == 1) {</w:t>
      </w:r>
    </w:p>
    <w:p w14:paraId="5538DC81" w14:textId="77777777" w:rsidR="0045454D" w:rsidRPr="0045454D" w:rsidRDefault="0045454D" w:rsidP="0045454D">
      <w:pPr>
        <w:pStyle w:val="NoSpacing"/>
        <w:rPr>
          <w:rStyle w:val="SubtleEmphasis"/>
          <w:color w:val="auto"/>
        </w:rPr>
      </w:pPr>
      <w:r w:rsidRPr="0045454D">
        <w:rPr>
          <w:rStyle w:val="SubtleEmphasis"/>
          <w:color w:val="auto"/>
        </w:rPr>
        <w:t xml:space="preserve">      savePosture = 1;</w:t>
      </w:r>
    </w:p>
    <w:p w14:paraId="017016F6" w14:textId="77777777" w:rsidR="0045454D" w:rsidRPr="0045454D" w:rsidRDefault="0045454D" w:rsidP="0045454D">
      <w:pPr>
        <w:pStyle w:val="NoSpacing"/>
        <w:rPr>
          <w:rStyle w:val="SubtleEmphasis"/>
          <w:color w:val="auto"/>
        </w:rPr>
      </w:pPr>
      <w:r w:rsidRPr="0045454D">
        <w:rPr>
          <w:rStyle w:val="SubtleEmphasis"/>
          <w:color w:val="auto"/>
        </w:rPr>
        <w:t xml:space="preserve">      wifi_set = 0; </w:t>
      </w:r>
    </w:p>
    <w:p w14:paraId="442D8387"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11BB9AC" w14:textId="77777777" w:rsidR="0045454D" w:rsidRPr="0045454D" w:rsidRDefault="0045454D" w:rsidP="0045454D">
      <w:pPr>
        <w:pStyle w:val="NoSpacing"/>
        <w:rPr>
          <w:rStyle w:val="SubtleEmphasis"/>
          <w:color w:val="auto"/>
        </w:rPr>
      </w:pPr>
      <w:r w:rsidRPr="0045454D">
        <w:rPr>
          <w:rStyle w:val="SubtleEmphasis"/>
          <w:color w:val="auto"/>
        </w:rPr>
        <w:t xml:space="preserve">    if (savePosture == 1) {</w:t>
      </w:r>
    </w:p>
    <w:p w14:paraId="3FAEC271" w14:textId="77777777" w:rsidR="0045454D" w:rsidRPr="0045454D" w:rsidRDefault="0045454D" w:rsidP="0045454D">
      <w:pPr>
        <w:pStyle w:val="NoSpacing"/>
        <w:rPr>
          <w:rStyle w:val="SubtleEmphasis"/>
          <w:color w:val="auto"/>
        </w:rPr>
      </w:pPr>
      <w:r w:rsidRPr="0045454D">
        <w:rPr>
          <w:rStyle w:val="SubtleEmphasis"/>
          <w:color w:val="auto"/>
        </w:rPr>
        <w:t xml:space="preserve">     user_set_posture = true; </w:t>
      </w:r>
    </w:p>
    <w:p w14:paraId="2E66436A" w14:textId="77777777" w:rsidR="0045454D" w:rsidRPr="0045454D" w:rsidRDefault="0045454D" w:rsidP="0045454D">
      <w:pPr>
        <w:pStyle w:val="NoSpacing"/>
        <w:rPr>
          <w:rStyle w:val="SubtleEmphasis"/>
          <w:color w:val="auto"/>
        </w:rPr>
      </w:pPr>
      <w:r w:rsidRPr="0045454D">
        <w:rPr>
          <w:rStyle w:val="SubtleEmphasis"/>
          <w:color w:val="auto"/>
        </w:rPr>
        <w:t xml:space="preserve">     warning_badPosture = 0;</w:t>
      </w:r>
    </w:p>
    <w:p w14:paraId="2435159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38A4B20"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0B70DB7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3A08A6D" w14:textId="77777777" w:rsidR="0045454D" w:rsidRPr="0045454D" w:rsidRDefault="0045454D" w:rsidP="0045454D">
      <w:pPr>
        <w:pStyle w:val="NoSpacing"/>
        <w:rPr>
          <w:rStyle w:val="SubtleEmphasis"/>
          <w:color w:val="auto"/>
        </w:rPr>
      </w:pPr>
      <w:r w:rsidRPr="0045454D">
        <w:rPr>
          <w:rStyle w:val="SubtleEmphasis"/>
          <w:color w:val="auto"/>
        </w:rPr>
        <w:t xml:space="preserve">  sendToUI();</w:t>
      </w:r>
    </w:p>
    <w:p w14:paraId="40EB266E"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82E1198" w14:textId="77777777" w:rsidR="0045454D" w:rsidRPr="0045454D" w:rsidRDefault="0045454D" w:rsidP="0045454D">
      <w:pPr>
        <w:pStyle w:val="NoSpacing"/>
        <w:rPr>
          <w:rStyle w:val="SubtleEmphasis"/>
          <w:color w:val="auto"/>
        </w:rPr>
      </w:pPr>
      <w:r w:rsidRPr="0045454D">
        <w:rPr>
          <w:rStyle w:val="SubtleEmphasis"/>
          <w:color w:val="auto"/>
        </w:rPr>
        <w:t xml:space="preserve">  Wire.endTransmission(); </w:t>
      </w:r>
    </w:p>
    <w:p w14:paraId="3A65C092" w14:textId="77777777" w:rsidR="0045454D" w:rsidRPr="0045454D" w:rsidRDefault="0045454D" w:rsidP="0045454D">
      <w:pPr>
        <w:pStyle w:val="NoSpacing"/>
        <w:rPr>
          <w:rStyle w:val="SubtleEmphasis"/>
          <w:color w:val="auto"/>
        </w:rPr>
      </w:pPr>
      <w:r w:rsidRPr="0045454D">
        <w:rPr>
          <w:rStyle w:val="SubtleEmphasis"/>
          <w:color w:val="auto"/>
        </w:rPr>
        <w:t>}</w:t>
      </w:r>
    </w:p>
    <w:p w14:paraId="6C997E66" w14:textId="77777777" w:rsidR="0045454D" w:rsidRPr="0045454D" w:rsidRDefault="0045454D" w:rsidP="0045454D">
      <w:pPr>
        <w:pStyle w:val="NoSpacing"/>
        <w:rPr>
          <w:rStyle w:val="SubtleEmphasis"/>
          <w:color w:val="auto"/>
        </w:rPr>
      </w:pPr>
    </w:p>
    <w:p w14:paraId="5792F555" w14:textId="77777777" w:rsidR="0045454D" w:rsidRPr="0045454D" w:rsidRDefault="0045454D" w:rsidP="0045454D">
      <w:pPr>
        <w:pStyle w:val="NoSpacing"/>
        <w:rPr>
          <w:rStyle w:val="SubtleEmphasis"/>
          <w:color w:val="auto"/>
        </w:rPr>
      </w:pPr>
      <w:r w:rsidRPr="0045454D">
        <w:rPr>
          <w:rStyle w:val="SubtleEmphasis"/>
          <w:color w:val="auto"/>
        </w:rPr>
        <w:t>void process(void) {</w:t>
      </w:r>
    </w:p>
    <w:p w14:paraId="3BDA9578" w14:textId="77777777" w:rsidR="0045454D" w:rsidRPr="0045454D" w:rsidRDefault="0045454D" w:rsidP="0045454D">
      <w:pPr>
        <w:pStyle w:val="NoSpacing"/>
        <w:rPr>
          <w:rStyle w:val="SubtleEmphasis"/>
          <w:color w:val="auto"/>
        </w:rPr>
      </w:pPr>
      <w:r w:rsidRPr="0045454D">
        <w:rPr>
          <w:rStyle w:val="SubtleEmphasis"/>
          <w:color w:val="auto"/>
        </w:rPr>
        <w:t xml:space="preserve">  if ((user_sitting == true &amp;&amp; playing_game == false))</w:t>
      </w:r>
    </w:p>
    <w:p w14:paraId="4BA5036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4801BA0" w14:textId="77777777" w:rsidR="0045454D" w:rsidRPr="0045454D" w:rsidRDefault="0045454D" w:rsidP="0045454D">
      <w:pPr>
        <w:pStyle w:val="NoSpacing"/>
        <w:rPr>
          <w:rStyle w:val="SubtleEmphasis"/>
          <w:color w:val="auto"/>
        </w:rPr>
      </w:pPr>
      <w:r w:rsidRPr="0045454D">
        <w:rPr>
          <w:rStyle w:val="SubtleEmphasis"/>
          <w:color w:val="auto"/>
        </w:rPr>
        <w:t xml:space="preserve">      if (user_set_posture == true) {</w:t>
      </w:r>
    </w:p>
    <w:p w14:paraId="11B08C1D" w14:textId="77777777" w:rsidR="0045454D" w:rsidRPr="0045454D" w:rsidRDefault="0045454D" w:rsidP="0045454D">
      <w:pPr>
        <w:pStyle w:val="NoSpacing"/>
        <w:rPr>
          <w:rStyle w:val="SubtleEmphasis"/>
          <w:color w:val="auto"/>
        </w:rPr>
      </w:pPr>
      <w:r w:rsidRPr="0045454D">
        <w:rPr>
          <w:rStyle w:val="SubtleEmphasis"/>
          <w:color w:val="auto"/>
        </w:rPr>
        <w:t xml:space="preserve">        checkPosture();</w:t>
      </w:r>
    </w:p>
    <w:p w14:paraId="3CFBF6D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939B328" w14:textId="77777777" w:rsidR="0045454D" w:rsidRPr="0045454D" w:rsidRDefault="0045454D" w:rsidP="0045454D">
      <w:pPr>
        <w:pStyle w:val="NoSpacing"/>
        <w:rPr>
          <w:rStyle w:val="SubtleEmphasis"/>
          <w:color w:val="auto"/>
        </w:rPr>
      </w:pPr>
      <w:r w:rsidRPr="0045454D">
        <w:rPr>
          <w:rStyle w:val="SubtleEmphasis"/>
          <w:color w:val="auto"/>
        </w:rPr>
        <w:t xml:space="preserve">      if (timer2 == 0) </w:t>
      </w:r>
    </w:p>
    <w:p w14:paraId="259AD49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FDA23CF" w14:textId="77777777" w:rsidR="0045454D" w:rsidRPr="0045454D" w:rsidRDefault="0045454D" w:rsidP="0045454D">
      <w:pPr>
        <w:pStyle w:val="NoSpacing"/>
        <w:rPr>
          <w:rStyle w:val="SubtleEmphasis"/>
          <w:color w:val="auto"/>
        </w:rPr>
      </w:pPr>
      <w:r w:rsidRPr="0045454D">
        <w:rPr>
          <w:rStyle w:val="SubtleEmphasis"/>
          <w:color w:val="auto"/>
        </w:rPr>
        <w:t xml:space="preserve">        Serial.println("timer2 started");</w:t>
      </w:r>
    </w:p>
    <w:p w14:paraId="2E9C8136" w14:textId="77777777" w:rsidR="0045454D" w:rsidRPr="0045454D" w:rsidRDefault="0045454D" w:rsidP="0045454D">
      <w:pPr>
        <w:pStyle w:val="NoSpacing"/>
        <w:rPr>
          <w:rStyle w:val="SubtleEmphasis"/>
          <w:color w:val="auto"/>
        </w:rPr>
      </w:pPr>
      <w:r w:rsidRPr="0045454D">
        <w:rPr>
          <w:rStyle w:val="SubtleEmphasis"/>
          <w:color w:val="auto"/>
        </w:rPr>
        <w:t xml:space="preserve">        timer2 = system_time;</w:t>
      </w:r>
    </w:p>
    <w:p w14:paraId="4515B342"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6C8ABF1E" w14:textId="77777777" w:rsidR="0045454D" w:rsidRPr="0045454D" w:rsidRDefault="0045454D" w:rsidP="0045454D">
      <w:pPr>
        <w:pStyle w:val="NoSpacing"/>
        <w:rPr>
          <w:rStyle w:val="SubtleEmphasis"/>
          <w:color w:val="auto"/>
        </w:rPr>
      </w:pPr>
      <w:r w:rsidRPr="0045454D">
        <w:rPr>
          <w:rStyle w:val="SubtleEmphasis"/>
          <w:color w:val="auto"/>
        </w:rPr>
        <w:t xml:space="preserve">      else </w:t>
      </w:r>
    </w:p>
    <w:p w14:paraId="21D2E16E"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21EF26F"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Serial.print("timer2 is now :");</w:t>
      </w:r>
    </w:p>
    <w:p w14:paraId="68474C03" w14:textId="77777777" w:rsidR="0045454D" w:rsidRPr="0045454D" w:rsidRDefault="0045454D" w:rsidP="0045454D">
      <w:pPr>
        <w:pStyle w:val="NoSpacing"/>
        <w:rPr>
          <w:rStyle w:val="SubtleEmphasis"/>
          <w:color w:val="auto"/>
        </w:rPr>
      </w:pPr>
      <w:r w:rsidRPr="0045454D">
        <w:rPr>
          <w:rStyle w:val="SubtleEmphasis"/>
          <w:color w:val="auto"/>
        </w:rPr>
        <w:t xml:space="preserve">        Serial.println(system_time - timer2);</w:t>
      </w:r>
    </w:p>
    <w:p w14:paraId="123BF811" w14:textId="77777777" w:rsidR="0045454D" w:rsidRPr="0045454D" w:rsidRDefault="0045454D" w:rsidP="0045454D">
      <w:pPr>
        <w:pStyle w:val="NoSpacing"/>
        <w:rPr>
          <w:rStyle w:val="SubtleEmphasis"/>
          <w:color w:val="auto"/>
        </w:rPr>
      </w:pPr>
      <w:r w:rsidRPr="0045454D">
        <w:rPr>
          <w:rStyle w:val="SubtleEmphasis"/>
          <w:color w:val="auto"/>
        </w:rPr>
        <w:t xml:space="preserve">        if ((system_time - timer2) &gt; MAX_SIT_TIME) {</w:t>
      </w:r>
    </w:p>
    <w:p w14:paraId="21A86A03" w14:textId="77777777" w:rsidR="0045454D" w:rsidRPr="0045454D" w:rsidRDefault="0045454D" w:rsidP="0045454D">
      <w:pPr>
        <w:pStyle w:val="NoSpacing"/>
        <w:rPr>
          <w:rStyle w:val="SubtleEmphasis"/>
          <w:color w:val="auto"/>
        </w:rPr>
      </w:pPr>
      <w:r w:rsidRPr="0045454D">
        <w:rPr>
          <w:rStyle w:val="SubtleEmphasis"/>
          <w:color w:val="auto"/>
        </w:rPr>
        <w:t xml:space="preserve">          Serial.println("Hey, you have sit for too long, get up man!");</w:t>
      </w:r>
    </w:p>
    <w:p w14:paraId="54F7B3A7" w14:textId="77777777" w:rsidR="0045454D" w:rsidRPr="0045454D" w:rsidRDefault="0045454D" w:rsidP="0045454D">
      <w:pPr>
        <w:pStyle w:val="NoSpacing"/>
        <w:rPr>
          <w:rStyle w:val="SubtleEmphasis"/>
          <w:color w:val="auto"/>
        </w:rPr>
      </w:pPr>
      <w:r w:rsidRPr="0045454D">
        <w:rPr>
          <w:rStyle w:val="SubtleEmphasis"/>
          <w:color w:val="auto"/>
        </w:rPr>
        <w:t xml:space="preserve">          warning_sittingLong = 1;</w:t>
      </w:r>
    </w:p>
    <w:p w14:paraId="3DB4013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D9F2B8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E562C72" w14:textId="77777777" w:rsidR="0045454D" w:rsidRPr="0045454D" w:rsidRDefault="0045454D" w:rsidP="0045454D">
      <w:pPr>
        <w:pStyle w:val="NoSpacing"/>
        <w:rPr>
          <w:rStyle w:val="SubtleEmphasis"/>
          <w:color w:val="auto"/>
        </w:rPr>
      </w:pPr>
      <w:r w:rsidRPr="0045454D">
        <w:rPr>
          <w:rStyle w:val="SubtleEmphasis"/>
          <w:color w:val="auto"/>
        </w:rPr>
        <w:t xml:space="preserve">    } else if (user_sitting == true &amp;&amp; playing_game == true) {</w:t>
      </w:r>
    </w:p>
    <w:p w14:paraId="6AF3C6B0" w14:textId="77777777" w:rsidR="0045454D" w:rsidRPr="0045454D" w:rsidRDefault="0045454D" w:rsidP="0045454D">
      <w:pPr>
        <w:pStyle w:val="NoSpacing"/>
        <w:rPr>
          <w:rStyle w:val="SubtleEmphasis"/>
          <w:color w:val="auto"/>
        </w:rPr>
      </w:pPr>
      <w:r w:rsidRPr="0045454D">
        <w:rPr>
          <w:rStyle w:val="SubtleEmphasis"/>
          <w:color w:val="auto"/>
        </w:rPr>
        <w:t xml:space="preserve">      timer1 = 0;</w:t>
      </w:r>
    </w:p>
    <w:p w14:paraId="251A2D66" w14:textId="77777777" w:rsidR="0045454D" w:rsidRPr="0045454D" w:rsidRDefault="0045454D" w:rsidP="0045454D">
      <w:pPr>
        <w:pStyle w:val="NoSpacing"/>
        <w:rPr>
          <w:rStyle w:val="SubtleEmphasis"/>
          <w:color w:val="auto"/>
        </w:rPr>
      </w:pPr>
      <w:r w:rsidRPr="0045454D">
        <w:rPr>
          <w:rStyle w:val="SubtleEmphasis"/>
          <w:color w:val="auto"/>
        </w:rPr>
        <w:t xml:space="preserve">      timer2 = 0; </w:t>
      </w:r>
    </w:p>
    <w:p w14:paraId="784C656A" w14:textId="77777777" w:rsidR="0045454D" w:rsidRPr="0045454D" w:rsidRDefault="0045454D" w:rsidP="0045454D">
      <w:pPr>
        <w:pStyle w:val="NoSpacing"/>
        <w:rPr>
          <w:rStyle w:val="SubtleEmphasis"/>
          <w:color w:val="auto"/>
        </w:rPr>
      </w:pPr>
      <w:r w:rsidRPr="0045454D">
        <w:rPr>
          <w:rStyle w:val="SubtleEmphasis"/>
          <w:color w:val="auto"/>
        </w:rPr>
        <w:t xml:space="preserve">      user_set_posture = false;</w:t>
      </w:r>
    </w:p>
    <w:p w14:paraId="25DB78AA" w14:textId="77777777" w:rsidR="0045454D" w:rsidRPr="0045454D" w:rsidRDefault="0045454D" w:rsidP="0045454D">
      <w:pPr>
        <w:pStyle w:val="NoSpacing"/>
        <w:rPr>
          <w:rStyle w:val="SubtleEmphasis"/>
          <w:color w:val="auto"/>
        </w:rPr>
      </w:pPr>
      <w:r w:rsidRPr="0045454D">
        <w:rPr>
          <w:rStyle w:val="SubtleEmphasis"/>
          <w:color w:val="auto"/>
        </w:rPr>
        <w:t xml:space="preserve">      warning_sittingLong = 0;</w:t>
      </w:r>
    </w:p>
    <w:p w14:paraId="6FB0CD9F" w14:textId="77777777" w:rsidR="0045454D" w:rsidRPr="0045454D" w:rsidRDefault="0045454D" w:rsidP="0045454D">
      <w:pPr>
        <w:pStyle w:val="NoSpacing"/>
        <w:rPr>
          <w:rStyle w:val="SubtleEmphasis"/>
          <w:color w:val="auto"/>
        </w:rPr>
      </w:pPr>
      <w:r w:rsidRPr="0045454D">
        <w:rPr>
          <w:rStyle w:val="SubtleEmphasis"/>
          <w:color w:val="auto"/>
        </w:rPr>
        <w:t xml:space="preserve">      logPosture = 0;      </w:t>
      </w:r>
    </w:p>
    <w:p w14:paraId="6CCD51FB" w14:textId="77777777" w:rsidR="0045454D" w:rsidRPr="0045454D" w:rsidRDefault="0045454D" w:rsidP="0045454D">
      <w:pPr>
        <w:pStyle w:val="NoSpacing"/>
        <w:rPr>
          <w:rStyle w:val="SubtleEmphasis"/>
          <w:color w:val="auto"/>
        </w:rPr>
      </w:pPr>
      <w:r w:rsidRPr="0045454D">
        <w:rPr>
          <w:rStyle w:val="SubtleEmphasis"/>
          <w:color w:val="auto"/>
        </w:rPr>
        <w:t xml:space="preserve">    } else {</w:t>
      </w:r>
    </w:p>
    <w:p w14:paraId="1BCF08E4" w14:textId="77777777" w:rsidR="0045454D" w:rsidRPr="0045454D" w:rsidRDefault="0045454D" w:rsidP="0045454D">
      <w:pPr>
        <w:pStyle w:val="NoSpacing"/>
        <w:rPr>
          <w:rStyle w:val="SubtleEmphasis"/>
          <w:color w:val="auto"/>
        </w:rPr>
      </w:pPr>
      <w:r w:rsidRPr="0045454D">
        <w:rPr>
          <w:rStyle w:val="SubtleEmphasis"/>
          <w:color w:val="auto"/>
        </w:rPr>
        <w:t xml:space="preserve">      timer1 = 0;</w:t>
      </w:r>
    </w:p>
    <w:p w14:paraId="7094CC4C" w14:textId="77777777" w:rsidR="0045454D" w:rsidRPr="0045454D" w:rsidRDefault="0045454D" w:rsidP="0045454D">
      <w:pPr>
        <w:pStyle w:val="NoSpacing"/>
        <w:rPr>
          <w:rStyle w:val="SubtleEmphasis"/>
          <w:color w:val="auto"/>
        </w:rPr>
      </w:pPr>
      <w:r w:rsidRPr="0045454D">
        <w:rPr>
          <w:rStyle w:val="SubtleEmphasis"/>
          <w:color w:val="auto"/>
        </w:rPr>
        <w:t xml:space="preserve">      timer2 = 0; </w:t>
      </w:r>
    </w:p>
    <w:p w14:paraId="176E65AA" w14:textId="77777777" w:rsidR="0045454D" w:rsidRPr="0045454D" w:rsidRDefault="0045454D" w:rsidP="0045454D">
      <w:pPr>
        <w:pStyle w:val="NoSpacing"/>
        <w:rPr>
          <w:rStyle w:val="SubtleEmphasis"/>
          <w:color w:val="auto"/>
        </w:rPr>
      </w:pPr>
      <w:r w:rsidRPr="0045454D">
        <w:rPr>
          <w:rStyle w:val="SubtleEmphasis"/>
          <w:color w:val="auto"/>
        </w:rPr>
        <w:t xml:space="preserve">      user_set_posture = false;</w:t>
      </w:r>
    </w:p>
    <w:p w14:paraId="013EED86" w14:textId="77777777" w:rsidR="0045454D" w:rsidRPr="0045454D" w:rsidRDefault="0045454D" w:rsidP="0045454D">
      <w:pPr>
        <w:pStyle w:val="NoSpacing"/>
        <w:rPr>
          <w:rStyle w:val="SubtleEmphasis"/>
          <w:color w:val="auto"/>
        </w:rPr>
      </w:pPr>
      <w:r w:rsidRPr="0045454D">
        <w:rPr>
          <w:rStyle w:val="SubtleEmphasis"/>
          <w:color w:val="auto"/>
        </w:rPr>
        <w:t xml:space="preserve">      warning_sittingLong = 0;</w:t>
      </w:r>
    </w:p>
    <w:p w14:paraId="662ADB16" w14:textId="77777777" w:rsidR="0045454D" w:rsidRPr="0045454D" w:rsidRDefault="0045454D" w:rsidP="0045454D">
      <w:pPr>
        <w:pStyle w:val="NoSpacing"/>
        <w:rPr>
          <w:rStyle w:val="SubtleEmphasis"/>
          <w:color w:val="auto"/>
        </w:rPr>
      </w:pPr>
      <w:r w:rsidRPr="0045454D">
        <w:rPr>
          <w:rStyle w:val="SubtleEmphasis"/>
          <w:color w:val="auto"/>
        </w:rPr>
        <w:t xml:space="preserve">      warning_badPosture = 0; </w:t>
      </w:r>
    </w:p>
    <w:p w14:paraId="1523B7AF"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164A679A" w14:textId="77777777" w:rsidR="0045454D" w:rsidRPr="0045454D" w:rsidRDefault="0045454D" w:rsidP="0045454D">
      <w:pPr>
        <w:pStyle w:val="NoSpacing"/>
        <w:rPr>
          <w:rStyle w:val="SubtleEmphasis"/>
          <w:color w:val="auto"/>
        </w:rPr>
      </w:pPr>
      <w:r w:rsidRPr="0045454D">
        <w:rPr>
          <w:rStyle w:val="SubtleEmphasis"/>
          <w:color w:val="auto"/>
        </w:rPr>
        <w:t>}</w:t>
      </w:r>
    </w:p>
    <w:p w14:paraId="3F754D2C" w14:textId="77777777" w:rsidR="0045454D" w:rsidRPr="0045454D" w:rsidRDefault="0045454D" w:rsidP="0045454D">
      <w:pPr>
        <w:pStyle w:val="NoSpacing"/>
        <w:rPr>
          <w:rStyle w:val="SubtleEmphasis"/>
          <w:color w:val="auto"/>
        </w:rPr>
      </w:pPr>
    </w:p>
    <w:p w14:paraId="121E5CBD" w14:textId="77777777" w:rsidR="0045454D" w:rsidRPr="0045454D" w:rsidRDefault="0045454D" w:rsidP="0045454D">
      <w:pPr>
        <w:pStyle w:val="NoSpacing"/>
        <w:rPr>
          <w:rStyle w:val="SubtleEmphasis"/>
          <w:color w:val="auto"/>
        </w:rPr>
      </w:pPr>
      <w:r w:rsidRPr="0045454D">
        <w:rPr>
          <w:rStyle w:val="SubtleEmphasis"/>
          <w:color w:val="auto"/>
        </w:rPr>
        <w:t>// Send current posture data to the User Interface</w:t>
      </w:r>
    </w:p>
    <w:p w14:paraId="31D88AA3" w14:textId="77777777" w:rsidR="0045454D" w:rsidRPr="0045454D" w:rsidRDefault="0045454D" w:rsidP="0045454D">
      <w:pPr>
        <w:pStyle w:val="NoSpacing"/>
        <w:rPr>
          <w:rStyle w:val="SubtleEmphasis"/>
          <w:color w:val="auto"/>
        </w:rPr>
      </w:pPr>
      <w:r w:rsidRPr="0045454D">
        <w:rPr>
          <w:rStyle w:val="SubtleEmphasis"/>
          <w:color w:val="auto"/>
        </w:rPr>
        <w:t>void sendToUI()</w:t>
      </w:r>
    </w:p>
    <w:p w14:paraId="5B4B7019" w14:textId="77777777" w:rsidR="0045454D" w:rsidRPr="0045454D" w:rsidRDefault="0045454D" w:rsidP="0045454D">
      <w:pPr>
        <w:pStyle w:val="NoSpacing"/>
        <w:rPr>
          <w:rStyle w:val="SubtleEmphasis"/>
          <w:color w:val="auto"/>
        </w:rPr>
      </w:pPr>
      <w:r w:rsidRPr="0045454D">
        <w:rPr>
          <w:rStyle w:val="SubtleEmphasis"/>
          <w:color w:val="auto"/>
        </w:rPr>
        <w:t>{</w:t>
      </w:r>
    </w:p>
    <w:p w14:paraId="78184399" w14:textId="77777777" w:rsidR="0045454D" w:rsidRPr="0045454D" w:rsidRDefault="0045454D" w:rsidP="0045454D">
      <w:pPr>
        <w:pStyle w:val="NoSpacing"/>
        <w:rPr>
          <w:rStyle w:val="SubtleEmphasis"/>
          <w:color w:val="auto"/>
        </w:rPr>
      </w:pPr>
      <w:r w:rsidRPr="0045454D">
        <w:rPr>
          <w:rStyle w:val="SubtleEmphasis"/>
          <w:color w:val="auto"/>
        </w:rPr>
        <w:t xml:space="preserve">  byte data[NUM_OF_PIC * NUM_OF_SEN_PER_PIC + 3];</w:t>
      </w:r>
    </w:p>
    <w:p w14:paraId="55E64096" w14:textId="77777777" w:rsidR="0045454D" w:rsidRPr="0045454D" w:rsidRDefault="0045454D" w:rsidP="0045454D">
      <w:pPr>
        <w:pStyle w:val="NoSpacing"/>
        <w:rPr>
          <w:rStyle w:val="SubtleEmphasis"/>
          <w:color w:val="auto"/>
        </w:rPr>
      </w:pPr>
      <w:r w:rsidRPr="0045454D">
        <w:rPr>
          <w:rStyle w:val="SubtleEmphasis"/>
          <w:color w:val="auto"/>
        </w:rPr>
        <w:t xml:space="preserve">  for(int i = 0; i &lt; NUM_OF_PIC * NUM_OF_SEN_PER_PIC; i++)</w:t>
      </w:r>
    </w:p>
    <w:p w14:paraId="7D48AC01" w14:textId="77777777" w:rsidR="0045454D" w:rsidRPr="0045454D" w:rsidRDefault="0045454D" w:rsidP="0045454D">
      <w:pPr>
        <w:pStyle w:val="NoSpacing"/>
        <w:rPr>
          <w:rStyle w:val="SubtleEmphasis"/>
          <w:color w:val="auto"/>
        </w:rPr>
      </w:pPr>
      <w:r w:rsidRPr="0045454D">
        <w:rPr>
          <w:rStyle w:val="SubtleEmphasis"/>
          <w:color w:val="auto"/>
        </w:rPr>
        <w:t xml:space="preserve">    data[i] = currentPosture[i] &gt;&gt; 2;</w:t>
      </w:r>
    </w:p>
    <w:p w14:paraId="67FBA9AF" w14:textId="77777777" w:rsidR="0045454D" w:rsidRPr="0045454D" w:rsidRDefault="0045454D" w:rsidP="0045454D">
      <w:pPr>
        <w:pStyle w:val="NoSpacing"/>
        <w:rPr>
          <w:rStyle w:val="SubtleEmphasis"/>
          <w:color w:val="auto"/>
        </w:rPr>
      </w:pPr>
      <w:r w:rsidRPr="0045454D">
        <w:rPr>
          <w:rStyle w:val="SubtleEmphasis"/>
          <w:color w:val="auto"/>
        </w:rPr>
        <w:t xml:space="preserve">  data[16] = tau;</w:t>
      </w:r>
    </w:p>
    <w:p w14:paraId="3CA97A36" w14:textId="77777777" w:rsidR="0045454D" w:rsidRPr="0045454D" w:rsidRDefault="0045454D" w:rsidP="0045454D">
      <w:pPr>
        <w:pStyle w:val="NoSpacing"/>
        <w:rPr>
          <w:rStyle w:val="SubtleEmphasis"/>
          <w:color w:val="auto"/>
        </w:rPr>
      </w:pPr>
      <w:r w:rsidRPr="0045454D">
        <w:rPr>
          <w:rStyle w:val="SubtleEmphasis"/>
          <w:color w:val="auto"/>
        </w:rPr>
        <w:t xml:space="preserve">  data[17] = epsilon;</w:t>
      </w:r>
    </w:p>
    <w:p w14:paraId="4CC24913" w14:textId="77777777" w:rsidR="0045454D" w:rsidRPr="0045454D" w:rsidRDefault="0045454D" w:rsidP="0045454D">
      <w:pPr>
        <w:pStyle w:val="NoSpacing"/>
        <w:rPr>
          <w:rStyle w:val="SubtleEmphasis"/>
          <w:color w:val="auto"/>
        </w:rPr>
      </w:pPr>
      <w:r w:rsidRPr="0045454D">
        <w:rPr>
          <w:rStyle w:val="SubtleEmphasis"/>
          <w:color w:val="auto"/>
        </w:rPr>
        <w:t xml:space="preserve">  data[18] = logPosture;</w:t>
      </w:r>
    </w:p>
    <w:p w14:paraId="547A477A" w14:textId="77777777" w:rsidR="0045454D" w:rsidRPr="0045454D" w:rsidRDefault="0045454D" w:rsidP="0045454D">
      <w:pPr>
        <w:pStyle w:val="NoSpacing"/>
        <w:rPr>
          <w:rStyle w:val="SubtleEmphasis"/>
          <w:color w:val="auto"/>
        </w:rPr>
      </w:pPr>
      <w:r w:rsidRPr="0045454D">
        <w:rPr>
          <w:rStyle w:val="SubtleEmphasis"/>
          <w:color w:val="auto"/>
        </w:rPr>
        <w:t xml:space="preserve">  //Wire.beginTransmission(UI_address);</w:t>
      </w:r>
    </w:p>
    <w:p w14:paraId="7214EA89" w14:textId="77777777" w:rsidR="0045454D" w:rsidRPr="0045454D" w:rsidRDefault="0045454D" w:rsidP="0045454D">
      <w:pPr>
        <w:pStyle w:val="NoSpacing"/>
        <w:rPr>
          <w:rStyle w:val="SubtleEmphasis"/>
          <w:color w:val="auto"/>
        </w:rPr>
      </w:pPr>
      <w:r w:rsidRPr="0045454D">
        <w:rPr>
          <w:rStyle w:val="SubtleEmphasis"/>
          <w:color w:val="auto"/>
        </w:rPr>
        <w:t xml:space="preserve">  Wire.write(data, NUM_OF_PIC * NUM_OF_SEN_PER_PIC + 3);</w:t>
      </w:r>
    </w:p>
    <w:p w14:paraId="27767418" w14:textId="77777777" w:rsidR="0045454D" w:rsidRPr="0045454D" w:rsidRDefault="0045454D" w:rsidP="0045454D">
      <w:pPr>
        <w:pStyle w:val="NoSpacing"/>
        <w:rPr>
          <w:rStyle w:val="SubtleEmphasis"/>
          <w:color w:val="auto"/>
        </w:rPr>
      </w:pPr>
      <w:r w:rsidRPr="0045454D">
        <w:rPr>
          <w:rStyle w:val="SubtleEmphasis"/>
          <w:color w:val="auto"/>
        </w:rPr>
        <w:t>}</w:t>
      </w:r>
    </w:p>
    <w:p w14:paraId="06508CF9" w14:textId="77777777" w:rsidR="0045454D" w:rsidRPr="0045454D" w:rsidRDefault="0045454D" w:rsidP="0045454D">
      <w:pPr>
        <w:pStyle w:val="NoSpacing"/>
        <w:rPr>
          <w:rStyle w:val="SubtleEmphasis"/>
          <w:color w:val="auto"/>
        </w:rPr>
      </w:pPr>
    </w:p>
    <w:p w14:paraId="5B3CCE2C" w14:textId="77777777" w:rsidR="0045454D" w:rsidRPr="0045454D" w:rsidRDefault="0045454D" w:rsidP="0045454D">
      <w:pPr>
        <w:pStyle w:val="NoSpacing"/>
        <w:rPr>
          <w:rStyle w:val="SubtleEmphasis"/>
          <w:color w:val="auto"/>
        </w:rPr>
      </w:pPr>
      <w:r w:rsidRPr="0045454D">
        <w:rPr>
          <w:rStyle w:val="SubtleEmphasis"/>
          <w:color w:val="auto"/>
        </w:rPr>
        <w:t>void getFromUI()</w:t>
      </w:r>
    </w:p>
    <w:p w14:paraId="46BE6425" w14:textId="77777777" w:rsidR="0045454D" w:rsidRPr="0045454D" w:rsidRDefault="0045454D" w:rsidP="0045454D">
      <w:pPr>
        <w:pStyle w:val="NoSpacing"/>
        <w:rPr>
          <w:rStyle w:val="SubtleEmphasis"/>
          <w:color w:val="auto"/>
        </w:rPr>
      </w:pPr>
      <w:r w:rsidRPr="0045454D">
        <w:rPr>
          <w:rStyle w:val="SubtleEmphasis"/>
          <w:color w:val="auto"/>
        </w:rPr>
        <w:t>{</w:t>
      </w:r>
    </w:p>
    <w:p w14:paraId="1114CA71" w14:textId="77777777" w:rsidR="0045454D" w:rsidRPr="0045454D" w:rsidRDefault="0045454D" w:rsidP="0045454D">
      <w:pPr>
        <w:pStyle w:val="NoSpacing"/>
        <w:rPr>
          <w:rStyle w:val="SubtleEmphasis"/>
          <w:color w:val="auto"/>
        </w:rPr>
      </w:pPr>
      <w:r w:rsidRPr="0045454D">
        <w:rPr>
          <w:rStyle w:val="SubtleEmphasis"/>
          <w:color w:val="auto"/>
        </w:rPr>
        <w:t xml:space="preserve">  Wire.requestFrom(UI_address,5);</w:t>
      </w:r>
    </w:p>
    <w:p w14:paraId="65A7133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598E75E" w14:textId="77777777" w:rsidR="0045454D" w:rsidRPr="0045454D" w:rsidRDefault="0045454D" w:rsidP="0045454D">
      <w:pPr>
        <w:pStyle w:val="NoSpacing"/>
        <w:rPr>
          <w:rStyle w:val="SubtleEmphasis"/>
          <w:color w:val="auto"/>
        </w:rPr>
      </w:pPr>
      <w:r w:rsidRPr="0045454D">
        <w:rPr>
          <w:rStyle w:val="SubtleEmphasis"/>
          <w:color w:val="auto"/>
        </w:rPr>
        <w:t xml:space="preserve">  epsilon = Wire.read();</w:t>
      </w:r>
    </w:p>
    <w:p w14:paraId="65F0D870" w14:textId="77777777" w:rsidR="0045454D" w:rsidRPr="0045454D" w:rsidRDefault="0045454D" w:rsidP="0045454D">
      <w:pPr>
        <w:pStyle w:val="NoSpacing"/>
        <w:rPr>
          <w:rStyle w:val="SubtleEmphasis"/>
          <w:color w:val="auto"/>
        </w:rPr>
      </w:pPr>
      <w:r w:rsidRPr="0045454D">
        <w:rPr>
          <w:rStyle w:val="SubtleEmphasis"/>
          <w:color w:val="auto"/>
        </w:rPr>
        <w:t xml:space="preserve">  tau = Wire.read();</w:t>
      </w:r>
    </w:p>
    <w:p w14:paraId="63AC31FA" w14:textId="77777777" w:rsidR="0045454D" w:rsidRPr="0045454D" w:rsidRDefault="0045454D" w:rsidP="0045454D">
      <w:pPr>
        <w:pStyle w:val="NoSpacing"/>
        <w:rPr>
          <w:rStyle w:val="SubtleEmphasis"/>
          <w:color w:val="auto"/>
        </w:rPr>
      </w:pPr>
      <w:r w:rsidRPr="0045454D">
        <w:rPr>
          <w:rStyle w:val="SubtleEmphasis"/>
          <w:color w:val="auto"/>
        </w:rPr>
        <w:t xml:space="preserve">  logPosture = Wire.read();</w:t>
      </w:r>
    </w:p>
    <w:p w14:paraId="6006363C" w14:textId="77777777" w:rsidR="0045454D" w:rsidRPr="0045454D" w:rsidRDefault="0045454D" w:rsidP="0045454D">
      <w:pPr>
        <w:pStyle w:val="NoSpacing"/>
        <w:rPr>
          <w:rStyle w:val="SubtleEmphasis"/>
          <w:color w:val="auto"/>
        </w:rPr>
      </w:pPr>
      <w:r w:rsidRPr="0045454D">
        <w:rPr>
          <w:rStyle w:val="SubtleEmphasis"/>
          <w:color w:val="auto"/>
        </w:rPr>
        <w:t xml:space="preserve">  savePosture = Wire.read();</w:t>
      </w:r>
    </w:p>
    <w:p w14:paraId="695B83A5" w14:textId="77777777" w:rsidR="0045454D" w:rsidRPr="0045454D" w:rsidRDefault="0045454D" w:rsidP="0045454D">
      <w:pPr>
        <w:pStyle w:val="NoSpacing"/>
        <w:rPr>
          <w:rStyle w:val="SubtleEmphasis"/>
          <w:color w:val="auto"/>
        </w:rPr>
      </w:pPr>
      <w:r w:rsidRPr="0045454D">
        <w:rPr>
          <w:rStyle w:val="SubtleEmphasis"/>
          <w:color w:val="auto"/>
        </w:rPr>
        <w:t xml:space="preserve">  playing_game = Wire.read();</w:t>
      </w:r>
    </w:p>
    <w:p w14:paraId="76D647B3" w14:textId="77777777" w:rsidR="0045454D" w:rsidRPr="0045454D" w:rsidRDefault="0045454D" w:rsidP="0045454D">
      <w:pPr>
        <w:pStyle w:val="NoSpacing"/>
        <w:rPr>
          <w:rStyle w:val="SubtleEmphasis"/>
          <w:color w:val="auto"/>
        </w:rPr>
      </w:pPr>
      <w:r w:rsidRPr="0045454D">
        <w:rPr>
          <w:rStyle w:val="SubtleEmphasis"/>
          <w:color w:val="auto"/>
        </w:rPr>
        <w:t>}</w:t>
      </w:r>
    </w:p>
    <w:p w14:paraId="15899A69" w14:textId="77777777" w:rsidR="0045454D" w:rsidRPr="0045454D" w:rsidRDefault="0045454D" w:rsidP="0045454D">
      <w:pPr>
        <w:pStyle w:val="NoSpacing"/>
        <w:rPr>
          <w:rStyle w:val="SubtleEmphasis"/>
          <w:color w:val="auto"/>
        </w:rPr>
      </w:pPr>
    </w:p>
    <w:p w14:paraId="5AF575B3" w14:textId="77777777" w:rsidR="0045454D" w:rsidRPr="0045454D" w:rsidRDefault="0045454D" w:rsidP="0045454D">
      <w:pPr>
        <w:pStyle w:val="NoSpacing"/>
        <w:rPr>
          <w:rStyle w:val="SubtleEmphasis"/>
          <w:color w:val="auto"/>
        </w:rPr>
      </w:pPr>
    </w:p>
    <w:p w14:paraId="15B13FC7" w14:textId="77777777" w:rsidR="0045454D" w:rsidRPr="0045454D" w:rsidRDefault="0045454D" w:rsidP="0045454D">
      <w:pPr>
        <w:pStyle w:val="NoSpacing"/>
        <w:rPr>
          <w:rStyle w:val="SubtleEmphasis"/>
          <w:color w:val="auto"/>
        </w:rPr>
      </w:pPr>
    </w:p>
    <w:p w14:paraId="4BE87069" w14:textId="77777777" w:rsidR="0045454D" w:rsidRPr="0045454D" w:rsidRDefault="0045454D" w:rsidP="0045454D">
      <w:pPr>
        <w:pStyle w:val="NoSpacing"/>
        <w:rPr>
          <w:rStyle w:val="SubtleEmphasis"/>
          <w:color w:val="auto"/>
        </w:rPr>
      </w:pPr>
      <w:r w:rsidRPr="0045454D">
        <w:rPr>
          <w:rStyle w:val="SubtleEmphasis"/>
          <w:color w:val="auto"/>
        </w:rPr>
        <w:t>void checkPosture()</w:t>
      </w:r>
    </w:p>
    <w:p w14:paraId="2F2D520C" w14:textId="77777777" w:rsidR="0045454D" w:rsidRPr="0045454D" w:rsidRDefault="0045454D" w:rsidP="0045454D">
      <w:pPr>
        <w:pStyle w:val="NoSpacing"/>
        <w:rPr>
          <w:rStyle w:val="SubtleEmphasis"/>
          <w:color w:val="auto"/>
        </w:rPr>
      </w:pPr>
      <w:r w:rsidRPr="0045454D">
        <w:rPr>
          <w:rStyle w:val="SubtleEmphasis"/>
          <w:color w:val="auto"/>
        </w:rPr>
        <w:lastRenderedPageBreak/>
        <w:t>{</w:t>
      </w:r>
    </w:p>
    <w:p w14:paraId="78B17165" w14:textId="77777777" w:rsidR="0045454D" w:rsidRPr="0045454D" w:rsidRDefault="0045454D" w:rsidP="0045454D">
      <w:pPr>
        <w:pStyle w:val="NoSpacing"/>
        <w:rPr>
          <w:rStyle w:val="SubtleEmphasis"/>
          <w:color w:val="auto"/>
        </w:rPr>
      </w:pPr>
      <w:r w:rsidRPr="0045454D">
        <w:rPr>
          <w:rStyle w:val="SubtleEmphasis"/>
          <w:color w:val="auto"/>
        </w:rPr>
        <w:t xml:space="preserve">  // Compute error</w:t>
      </w:r>
    </w:p>
    <w:p w14:paraId="4A582421" w14:textId="77777777" w:rsidR="0045454D" w:rsidRPr="0045454D" w:rsidRDefault="0045454D" w:rsidP="0045454D">
      <w:pPr>
        <w:pStyle w:val="NoSpacing"/>
        <w:rPr>
          <w:rStyle w:val="SubtleEmphasis"/>
          <w:color w:val="auto"/>
        </w:rPr>
      </w:pPr>
      <w:r w:rsidRPr="0045454D">
        <w:rPr>
          <w:rStyle w:val="SubtleEmphasis"/>
          <w:color w:val="auto"/>
        </w:rPr>
        <w:t xml:space="preserve">  error = 0;</w:t>
      </w:r>
    </w:p>
    <w:p w14:paraId="326EEA52" w14:textId="77777777" w:rsidR="0045454D" w:rsidRPr="0045454D" w:rsidRDefault="0045454D" w:rsidP="0045454D">
      <w:pPr>
        <w:pStyle w:val="NoSpacing"/>
        <w:rPr>
          <w:rStyle w:val="SubtleEmphasis"/>
          <w:color w:val="auto"/>
        </w:rPr>
      </w:pPr>
      <w:r w:rsidRPr="0045454D">
        <w:rPr>
          <w:rStyle w:val="SubtleEmphasis"/>
          <w:color w:val="auto"/>
        </w:rPr>
        <w:t xml:space="preserve">  for (int i = 0; i &lt; NUM_OF_PIC * NUM_OF_SEN_PER_PIC; i++)</w:t>
      </w:r>
    </w:p>
    <w:p w14:paraId="6420079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BCFB705" w14:textId="77777777" w:rsidR="0045454D" w:rsidRPr="0045454D" w:rsidRDefault="0045454D" w:rsidP="0045454D">
      <w:pPr>
        <w:pStyle w:val="NoSpacing"/>
        <w:rPr>
          <w:rStyle w:val="SubtleEmphasis"/>
          <w:color w:val="auto"/>
        </w:rPr>
      </w:pPr>
      <w:r w:rsidRPr="0045454D">
        <w:rPr>
          <w:rStyle w:val="SubtleEmphasis"/>
          <w:color w:val="auto"/>
        </w:rPr>
        <w:t xml:space="preserve">    if (savePosture)</w:t>
      </w:r>
    </w:p>
    <w:p w14:paraId="2AAD1721"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D5D1E6F" w14:textId="77777777" w:rsidR="0045454D" w:rsidRPr="0045454D" w:rsidRDefault="0045454D" w:rsidP="0045454D">
      <w:pPr>
        <w:pStyle w:val="NoSpacing"/>
        <w:rPr>
          <w:rStyle w:val="SubtleEmphasis"/>
          <w:color w:val="auto"/>
        </w:rPr>
      </w:pPr>
      <w:r w:rsidRPr="0045454D">
        <w:rPr>
          <w:rStyle w:val="SubtleEmphasis"/>
          <w:color w:val="auto"/>
        </w:rPr>
        <w:t xml:space="preserve">      savedPosture[i] = currentPosture[i];</w:t>
      </w:r>
    </w:p>
    <w:p w14:paraId="0865732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7003993" w14:textId="77777777" w:rsidR="0045454D" w:rsidRPr="0045454D" w:rsidRDefault="0045454D" w:rsidP="0045454D">
      <w:pPr>
        <w:pStyle w:val="NoSpacing"/>
        <w:rPr>
          <w:rStyle w:val="SubtleEmphasis"/>
          <w:color w:val="auto"/>
        </w:rPr>
      </w:pPr>
      <w:r w:rsidRPr="0045454D">
        <w:rPr>
          <w:rStyle w:val="SubtleEmphasis"/>
          <w:color w:val="auto"/>
        </w:rPr>
        <w:t xml:space="preserve">    else</w:t>
      </w:r>
    </w:p>
    <w:p w14:paraId="1EAD870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2221474" w14:textId="77777777" w:rsidR="0045454D" w:rsidRPr="0045454D" w:rsidRDefault="0045454D" w:rsidP="0045454D">
      <w:pPr>
        <w:pStyle w:val="NoSpacing"/>
        <w:rPr>
          <w:rStyle w:val="SubtleEmphasis"/>
          <w:color w:val="auto"/>
        </w:rPr>
      </w:pPr>
      <w:r w:rsidRPr="0045454D">
        <w:rPr>
          <w:rStyle w:val="SubtleEmphasis"/>
          <w:color w:val="auto"/>
        </w:rPr>
        <w:t xml:space="preserve">      int difference = savedPosture[i] - currentPosture[i];</w:t>
      </w:r>
    </w:p>
    <w:p w14:paraId="707751BF" w14:textId="77777777" w:rsidR="0045454D" w:rsidRPr="0045454D" w:rsidRDefault="0045454D" w:rsidP="0045454D">
      <w:pPr>
        <w:pStyle w:val="NoSpacing"/>
        <w:rPr>
          <w:rStyle w:val="SubtleEmphasis"/>
          <w:color w:val="auto"/>
        </w:rPr>
      </w:pPr>
      <w:r w:rsidRPr="0045454D">
        <w:rPr>
          <w:rStyle w:val="SubtleEmphasis"/>
          <w:color w:val="auto"/>
        </w:rPr>
        <w:t xml:space="preserve">      int abs_diff = abs(difference);</w:t>
      </w:r>
    </w:p>
    <w:p w14:paraId="2C8801A7" w14:textId="77777777" w:rsidR="0045454D" w:rsidRPr="0045454D" w:rsidRDefault="0045454D" w:rsidP="0045454D">
      <w:pPr>
        <w:pStyle w:val="NoSpacing"/>
        <w:rPr>
          <w:rStyle w:val="SubtleEmphasis"/>
          <w:color w:val="auto"/>
        </w:rPr>
      </w:pPr>
      <w:r w:rsidRPr="0045454D">
        <w:rPr>
          <w:rStyle w:val="SubtleEmphasis"/>
          <w:color w:val="auto"/>
        </w:rPr>
        <w:t xml:space="preserve">      if (abs_diff &gt;20)</w:t>
      </w:r>
    </w:p>
    <w:p w14:paraId="78B43869" w14:textId="77777777" w:rsidR="0045454D" w:rsidRPr="0045454D" w:rsidRDefault="0045454D" w:rsidP="0045454D">
      <w:pPr>
        <w:pStyle w:val="NoSpacing"/>
        <w:rPr>
          <w:rStyle w:val="SubtleEmphasis"/>
          <w:color w:val="auto"/>
        </w:rPr>
      </w:pPr>
      <w:r w:rsidRPr="0045454D">
        <w:rPr>
          <w:rStyle w:val="SubtleEmphasis"/>
          <w:color w:val="auto"/>
        </w:rPr>
        <w:t xml:space="preserve">        error = error + abs_diff;</w:t>
      </w:r>
    </w:p>
    <w:p w14:paraId="34E4FEB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00BB187"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BA67117"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B4D7285" w14:textId="77777777" w:rsidR="0045454D" w:rsidRPr="0045454D" w:rsidRDefault="0045454D" w:rsidP="0045454D">
      <w:pPr>
        <w:pStyle w:val="NoSpacing"/>
        <w:rPr>
          <w:rStyle w:val="SubtleEmphasis"/>
          <w:color w:val="auto"/>
        </w:rPr>
      </w:pPr>
      <w:r w:rsidRPr="0045454D">
        <w:rPr>
          <w:rStyle w:val="SubtleEmphasis"/>
          <w:color w:val="auto"/>
        </w:rPr>
        <w:t xml:space="preserve">  // watch timer1 if a posture is set by the user</w:t>
      </w:r>
    </w:p>
    <w:p w14:paraId="152F3934" w14:textId="77777777" w:rsidR="0045454D" w:rsidRPr="0045454D" w:rsidRDefault="0045454D" w:rsidP="0045454D">
      <w:pPr>
        <w:pStyle w:val="NoSpacing"/>
        <w:rPr>
          <w:rStyle w:val="SubtleEmphasis"/>
          <w:color w:val="auto"/>
        </w:rPr>
      </w:pPr>
      <w:r w:rsidRPr="0045454D">
        <w:rPr>
          <w:rStyle w:val="SubtleEmphasis"/>
          <w:color w:val="auto"/>
        </w:rPr>
        <w:t xml:space="preserve">  if (error &gt; errorMap(epsilon)) {</w:t>
      </w:r>
    </w:p>
    <w:p w14:paraId="4FB22E1F" w14:textId="77777777" w:rsidR="0045454D" w:rsidRPr="0045454D" w:rsidRDefault="0045454D" w:rsidP="0045454D">
      <w:pPr>
        <w:pStyle w:val="NoSpacing"/>
        <w:rPr>
          <w:rStyle w:val="SubtleEmphasis"/>
          <w:color w:val="auto"/>
        </w:rPr>
      </w:pPr>
      <w:r w:rsidRPr="0045454D">
        <w:rPr>
          <w:rStyle w:val="SubtleEmphasis"/>
          <w:color w:val="auto"/>
        </w:rPr>
        <w:t xml:space="preserve">    if (timer1 == 0) </w:t>
      </w:r>
    </w:p>
    <w:p w14:paraId="01A037E1"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A8C5354" w14:textId="77777777" w:rsidR="0045454D" w:rsidRPr="0045454D" w:rsidRDefault="0045454D" w:rsidP="0045454D">
      <w:pPr>
        <w:pStyle w:val="NoSpacing"/>
        <w:rPr>
          <w:rStyle w:val="SubtleEmphasis"/>
          <w:color w:val="auto"/>
        </w:rPr>
      </w:pPr>
      <w:r w:rsidRPr="0045454D">
        <w:rPr>
          <w:rStyle w:val="SubtleEmphasis"/>
          <w:color w:val="auto"/>
        </w:rPr>
        <w:t xml:space="preserve">     Serial.println("timer1 started");</w:t>
      </w:r>
    </w:p>
    <w:p w14:paraId="7465BE3E" w14:textId="77777777" w:rsidR="0045454D" w:rsidRPr="0045454D" w:rsidRDefault="0045454D" w:rsidP="0045454D">
      <w:pPr>
        <w:pStyle w:val="NoSpacing"/>
        <w:rPr>
          <w:rStyle w:val="SubtleEmphasis"/>
          <w:color w:val="auto"/>
        </w:rPr>
      </w:pPr>
      <w:r w:rsidRPr="0045454D">
        <w:rPr>
          <w:rStyle w:val="SubtleEmphasis"/>
          <w:color w:val="auto"/>
        </w:rPr>
        <w:t xml:space="preserve">     timer1 = system_time; </w:t>
      </w:r>
    </w:p>
    <w:p w14:paraId="7E403825" w14:textId="77777777" w:rsidR="0045454D" w:rsidRPr="0045454D" w:rsidRDefault="0045454D" w:rsidP="0045454D">
      <w:pPr>
        <w:pStyle w:val="NoSpacing"/>
        <w:rPr>
          <w:rStyle w:val="SubtleEmphasis"/>
          <w:color w:val="auto"/>
        </w:rPr>
      </w:pPr>
      <w:r w:rsidRPr="0045454D">
        <w:rPr>
          <w:rStyle w:val="SubtleEmphasis"/>
          <w:color w:val="auto"/>
        </w:rPr>
        <w:t xml:space="preserve">    } else {</w:t>
      </w:r>
    </w:p>
    <w:p w14:paraId="00B6EBBD" w14:textId="77777777" w:rsidR="0045454D" w:rsidRPr="0045454D" w:rsidRDefault="0045454D" w:rsidP="0045454D">
      <w:pPr>
        <w:pStyle w:val="NoSpacing"/>
        <w:rPr>
          <w:rStyle w:val="SubtleEmphasis"/>
          <w:color w:val="auto"/>
        </w:rPr>
      </w:pPr>
      <w:r w:rsidRPr="0045454D">
        <w:rPr>
          <w:rStyle w:val="SubtleEmphasis"/>
          <w:color w:val="auto"/>
        </w:rPr>
        <w:t xml:space="preserve">      // debug info</w:t>
      </w:r>
    </w:p>
    <w:p w14:paraId="047E74BA" w14:textId="77777777" w:rsidR="0045454D" w:rsidRPr="0045454D" w:rsidRDefault="0045454D" w:rsidP="0045454D">
      <w:pPr>
        <w:pStyle w:val="NoSpacing"/>
        <w:rPr>
          <w:rStyle w:val="SubtleEmphasis"/>
          <w:color w:val="auto"/>
        </w:rPr>
      </w:pPr>
      <w:r w:rsidRPr="0045454D">
        <w:rPr>
          <w:rStyle w:val="SubtleEmphasis"/>
          <w:color w:val="auto"/>
        </w:rPr>
        <w:t xml:space="preserve">     Serial.print("timer 1 is : ");</w:t>
      </w:r>
    </w:p>
    <w:p w14:paraId="0250A67E" w14:textId="77777777" w:rsidR="0045454D" w:rsidRPr="0045454D" w:rsidRDefault="0045454D" w:rsidP="0045454D">
      <w:pPr>
        <w:pStyle w:val="NoSpacing"/>
        <w:rPr>
          <w:rStyle w:val="SubtleEmphasis"/>
          <w:color w:val="auto"/>
        </w:rPr>
      </w:pPr>
      <w:r w:rsidRPr="0045454D">
        <w:rPr>
          <w:rStyle w:val="SubtleEmphasis"/>
          <w:color w:val="auto"/>
        </w:rPr>
        <w:t xml:space="preserve">     Serial.println(system_time-timer1);</w:t>
      </w:r>
    </w:p>
    <w:p w14:paraId="6B0FE11B" w14:textId="77777777" w:rsidR="0045454D" w:rsidRPr="0045454D" w:rsidRDefault="0045454D" w:rsidP="0045454D">
      <w:pPr>
        <w:pStyle w:val="NoSpacing"/>
        <w:rPr>
          <w:rStyle w:val="SubtleEmphasis"/>
          <w:color w:val="auto"/>
        </w:rPr>
      </w:pPr>
      <w:r w:rsidRPr="0045454D">
        <w:rPr>
          <w:rStyle w:val="SubtleEmphasis"/>
          <w:color w:val="auto"/>
        </w:rPr>
        <w:t xml:space="preserve">     if ((system_time - timer1) &gt; timeMap(tau)) {</w:t>
      </w:r>
    </w:p>
    <w:p w14:paraId="5B3BC59E" w14:textId="77777777" w:rsidR="0045454D" w:rsidRPr="0045454D" w:rsidRDefault="0045454D" w:rsidP="0045454D">
      <w:pPr>
        <w:pStyle w:val="NoSpacing"/>
        <w:rPr>
          <w:rStyle w:val="SubtleEmphasis"/>
          <w:color w:val="auto"/>
        </w:rPr>
      </w:pPr>
      <w:r w:rsidRPr="0045454D">
        <w:rPr>
          <w:rStyle w:val="SubtleEmphasis"/>
          <w:color w:val="auto"/>
        </w:rPr>
        <w:t xml:space="preserve">       warning_badPosture = 1;</w:t>
      </w:r>
    </w:p>
    <w:p w14:paraId="1F1920A2" w14:textId="77777777" w:rsidR="0045454D" w:rsidRPr="0045454D" w:rsidRDefault="0045454D" w:rsidP="0045454D">
      <w:pPr>
        <w:pStyle w:val="NoSpacing"/>
        <w:rPr>
          <w:rStyle w:val="SubtleEmphasis"/>
          <w:color w:val="auto"/>
        </w:rPr>
      </w:pPr>
      <w:r w:rsidRPr="0045454D">
        <w:rPr>
          <w:rStyle w:val="SubtleEmphasis"/>
          <w:color w:val="auto"/>
        </w:rPr>
        <w:t xml:space="preserve">       Serial.println("tolerance exceeded!");  </w:t>
      </w:r>
    </w:p>
    <w:p w14:paraId="22059F5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CBEF18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4447380" w14:textId="77777777" w:rsidR="0045454D" w:rsidRPr="0045454D" w:rsidRDefault="0045454D" w:rsidP="0045454D">
      <w:pPr>
        <w:pStyle w:val="NoSpacing"/>
        <w:rPr>
          <w:rStyle w:val="SubtleEmphasis"/>
          <w:color w:val="auto"/>
        </w:rPr>
      </w:pPr>
      <w:r w:rsidRPr="0045454D">
        <w:rPr>
          <w:rStyle w:val="SubtleEmphasis"/>
          <w:color w:val="auto"/>
        </w:rPr>
        <w:t xml:space="preserve">  } else if (timer1 != 0) {</w:t>
      </w:r>
    </w:p>
    <w:p w14:paraId="610FDCD3" w14:textId="77777777" w:rsidR="0045454D" w:rsidRPr="0045454D" w:rsidRDefault="0045454D" w:rsidP="0045454D">
      <w:pPr>
        <w:pStyle w:val="NoSpacing"/>
        <w:rPr>
          <w:rStyle w:val="SubtleEmphasis"/>
          <w:color w:val="auto"/>
        </w:rPr>
      </w:pPr>
      <w:r w:rsidRPr="0045454D">
        <w:rPr>
          <w:rStyle w:val="SubtleEmphasis"/>
          <w:color w:val="auto"/>
        </w:rPr>
        <w:t xml:space="preserve">   timer1 = 0;</w:t>
      </w:r>
    </w:p>
    <w:p w14:paraId="38977700" w14:textId="77777777" w:rsidR="0045454D" w:rsidRPr="0045454D" w:rsidRDefault="0045454D" w:rsidP="0045454D">
      <w:pPr>
        <w:pStyle w:val="NoSpacing"/>
        <w:rPr>
          <w:rStyle w:val="SubtleEmphasis"/>
          <w:color w:val="auto"/>
        </w:rPr>
      </w:pPr>
      <w:r w:rsidRPr="0045454D">
        <w:rPr>
          <w:rStyle w:val="SubtleEmphasis"/>
          <w:color w:val="auto"/>
        </w:rPr>
        <w:t xml:space="preserve">   // debug info</w:t>
      </w:r>
    </w:p>
    <w:p w14:paraId="25BD0781" w14:textId="77777777" w:rsidR="0045454D" w:rsidRPr="0045454D" w:rsidRDefault="0045454D" w:rsidP="0045454D">
      <w:pPr>
        <w:pStyle w:val="NoSpacing"/>
        <w:rPr>
          <w:rStyle w:val="SubtleEmphasis"/>
          <w:color w:val="auto"/>
        </w:rPr>
      </w:pPr>
      <w:r w:rsidRPr="0045454D">
        <w:rPr>
          <w:rStyle w:val="SubtleEmphasis"/>
          <w:color w:val="auto"/>
        </w:rPr>
        <w:t xml:space="preserve">   Serial.println("timer1 reset");</w:t>
      </w:r>
    </w:p>
    <w:p w14:paraId="5FD5A4CC" w14:textId="77777777" w:rsidR="0045454D" w:rsidRPr="0045454D" w:rsidRDefault="0045454D" w:rsidP="0045454D">
      <w:pPr>
        <w:pStyle w:val="NoSpacing"/>
        <w:rPr>
          <w:rStyle w:val="SubtleEmphasis"/>
          <w:color w:val="auto"/>
        </w:rPr>
      </w:pPr>
      <w:r w:rsidRPr="0045454D">
        <w:rPr>
          <w:rStyle w:val="SubtleEmphasis"/>
          <w:color w:val="auto"/>
        </w:rPr>
        <w:t xml:space="preserve">   warning_badPosture = 0; </w:t>
      </w:r>
    </w:p>
    <w:p w14:paraId="22200426"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14BD7B5" w14:textId="77777777" w:rsidR="0045454D" w:rsidRPr="0045454D" w:rsidRDefault="0045454D" w:rsidP="0045454D">
      <w:pPr>
        <w:pStyle w:val="NoSpacing"/>
        <w:rPr>
          <w:rStyle w:val="SubtleEmphasis"/>
          <w:color w:val="auto"/>
        </w:rPr>
      </w:pPr>
    </w:p>
    <w:p w14:paraId="159F138C" w14:textId="77777777" w:rsidR="0045454D" w:rsidRPr="0045454D" w:rsidRDefault="0045454D" w:rsidP="0045454D">
      <w:pPr>
        <w:pStyle w:val="NoSpacing"/>
        <w:rPr>
          <w:rStyle w:val="SubtleEmphasis"/>
          <w:color w:val="auto"/>
        </w:rPr>
      </w:pPr>
      <w:r w:rsidRPr="0045454D">
        <w:rPr>
          <w:rStyle w:val="SubtleEmphasis"/>
          <w:color w:val="auto"/>
        </w:rPr>
        <w:t xml:space="preserve">  if (savePosture == 1)</w:t>
      </w:r>
    </w:p>
    <w:p w14:paraId="12BD9EB4" w14:textId="77777777" w:rsidR="0045454D" w:rsidRPr="0045454D" w:rsidRDefault="0045454D" w:rsidP="0045454D">
      <w:pPr>
        <w:pStyle w:val="NoSpacing"/>
        <w:rPr>
          <w:rStyle w:val="SubtleEmphasis"/>
          <w:color w:val="auto"/>
        </w:rPr>
      </w:pPr>
      <w:r w:rsidRPr="0045454D">
        <w:rPr>
          <w:rStyle w:val="SubtleEmphasis"/>
          <w:color w:val="auto"/>
        </w:rPr>
        <w:t xml:space="preserve">      savePosture = 0;</w:t>
      </w:r>
    </w:p>
    <w:p w14:paraId="0F7E25C0" w14:textId="77777777" w:rsidR="0045454D" w:rsidRPr="0045454D" w:rsidRDefault="0045454D" w:rsidP="0045454D">
      <w:pPr>
        <w:pStyle w:val="NoSpacing"/>
        <w:rPr>
          <w:rStyle w:val="SubtleEmphasis"/>
          <w:color w:val="auto"/>
        </w:rPr>
      </w:pPr>
      <w:r w:rsidRPr="0045454D">
        <w:rPr>
          <w:rStyle w:val="SubtleEmphasis"/>
          <w:color w:val="auto"/>
        </w:rPr>
        <w:t xml:space="preserve">  // debug printout    </w:t>
      </w:r>
    </w:p>
    <w:p w14:paraId="757AFFBA" w14:textId="77777777" w:rsidR="0045454D" w:rsidRPr="0045454D" w:rsidRDefault="0045454D" w:rsidP="0045454D">
      <w:pPr>
        <w:pStyle w:val="NoSpacing"/>
        <w:rPr>
          <w:rStyle w:val="SubtleEmphasis"/>
          <w:color w:val="auto"/>
        </w:rPr>
      </w:pPr>
      <w:r w:rsidRPr="0045454D">
        <w:rPr>
          <w:rStyle w:val="SubtleEmphasis"/>
          <w:color w:val="auto"/>
        </w:rPr>
        <w:t xml:space="preserve">  Serial.print("error is ");</w:t>
      </w:r>
    </w:p>
    <w:p w14:paraId="0AB17FA1" w14:textId="77777777" w:rsidR="0045454D" w:rsidRPr="0045454D" w:rsidRDefault="0045454D" w:rsidP="0045454D">
      <w:pPr>
        <w:pStyle w:val="NoSpacing"/>
        <w:rPr>
          <w:rStyle w:val="SubtleEmphasis"/>
          <w:color w:val="auto"/>
        </w:rPr>
      </w:pPr>
      <w:r w:rsidRPr="0045454D">
        <w:rPr>
          <w:rStyle w:val="SubtleEmphasis"/>
          <w:color w:val="auto"/>
        </w:rPr>
        <w:t xml:space="preserve">  Serial.println(error, DEC);</w:t>
      </w:r>
    </w:p>
    <w:p w14:paraId="5679FD1B" w14:textId="77777777" w:rsidR="0045454D" w:rsidRPr="0045454D" w:rsidRDefault="0045454D" w:rsidP="0045454D">
      <w:pPr>
        <w:pStyle w:val="NoSpacing"/>
        <w:rPr>
          <w:rStyle w:val="SubtleEmphasis"/>
          <w:color w:val="auto"/>
        </w:rPr>
      </w:pPr>
      <w:r w:rsidRPr="0045454D">
        <w:rPr>
          <w:rStyle w:val="SubtleEmphasis"/>
          <w:color w:val="auto"/>
        </w:rPr>
        <w:t>}</w:t>
      </w:r>
    </w:p>
    <w:p w14:paraId="20EFE8CD" w14:textId="77777777" w:rsidR="0045454D" w:rsidRPr="0045454D" w:rsidRDefault="0045454D" w:rsidP="0045454D">
      <w:pPr>
        <w:pStyle w:val="NoSpacing"/>
        <w:rPr>
          <w:rStyle w:val="SubtleEmphasis"/>
          <w:color w:val="auto"/>
        </w:rPr>
      </w:pPr>
    </w:p>
    <w:p w14:paraId="2EC2BAD8" w14:textId="77777777" w:rsidR="0045454D" w:rsidRPr="0045454D" w:rsidRDefault="0045454D" w:rsidP="0045454D">
      <w:pPr>
        <w:pStyle w:val="NoSpacing"/>
        <w:rPr>
          <w:rStyle w:val="SubtleEmphasis"/>
          <w:color w:val="auto"/>
        </w:rPr>
      </w:pPr>
    </w:p>
    <w:p w14:paraId="7F86B70C" w14:textId="77777777" w:rsidR="0045454D" w:rsidRPr="0045454D" w:rsidRDefault="0045454D" w:rsidP="0045454D">
      <w:pPr>
        <w:pStyle w:val="NoSpacing"/>
        <w:rPr>
          <w:rStyle w:val="SubtleEmphasis"/>
          <w:color w:val="auto"/>
        </w:rPr>
      </w:pPr>
      <w:r w:rsidRPr="0045454D">
        <w:rPr>
          <w:rStyle w:val="SubtleEmphasis"/>
          <w:color w:val="auto"/>
        </w:rPr>
        <w:t>// returns how much error tolerance is based on epsilon</w:t>
      </w:r>
    </w:p>
    <w:p w14:paraId="6E294B9B" w14:textId="77777777" w:rsidR="0045454D" w:rsidRPr="0045454D" w:rsidRDefault="0045454D" w:rsidP="0045454D">
      <w:pPr>
        <w:pStyle w:val="NoSpacing"/>
        <w:rPr>
          <w:rStyle w:val="SubtleEmphasis"/>
          <w:color w:val="auto"/>
        </w:rPr>
      </w:pPr>
      <w:r w:rsidRPr="0045454D">
        <w:rPr>
          <w:rStyle w:val="SubtleEmphasis"/>
          <w:color w:val="auto"/>
        </w:rPr>
        <w:t>int errorMap(int eps)</w:t>
      </w:r>
    </w:p>
    <w:p w14:paraId="41466A13" w14:textId="77777777" w:rsidR="0045454D" w:rsidRPr="0045454D" w:rsidRDefault="0045454D" w:rsidP="0045454D">
      <w:pPr>
        <w:pStyle w:val="NoSpacing"/>
        <w:rPr>
          <w:rStyle w:val="SubtleEmphasis"/>
          <w:color w:val="auto"/>
        </w:rPr>
      </w:pPr>
      <w:r w:rsidRPr="0045454D">
        <w:rPr>
          <w:rStyle w:val="SubtleEmphasis"/>
          <w:color w:val="auto"/>
        </w:rPr>
        <w:lastRenderedPageBreak/>
        <w:t>{</w:t>
      </w:r>
    </w:p>
    <w:p w14:paraId="456042FA" w14:textId="77777777" w:rsidR="0045454D" w:rsidRPr="0045454D" w:rsidRDefault="0045454D" w:rsidP="0045454D">
      <w:pPr>
        <w:pStyle w:val="NoSpacing"/>
        <w:rPr>
          <w:rStyle w:val="SubtleEmphasis"/>
          <w:color w:val="auto"/>
        </w:rPr>
      </w:pPr>
      <w:r w:rsidRPr="0045454D">
        <w:rPr>
          <w:rStyle w:val="SubtleEmphasis"/>
          <w:color w:val="auto"/>
        </w:rPr>
        <w:t xml:space="preserve">   switch(eps)</w:t>
      </w:r>
    </w:p>
    <w:p w14:paraId="18F6562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D52D348" w14:textId="77777777" w:rsidR="0045454D" w:rsidRPr="0045454D" w:rsidRDefault="0045454D" w:rsidP="0045454D">
      <w:pPr>
        <w:pStyle w:val="NoSpacing"/>
        <w:rPr>
          <w:rStyle w:val="SubtleEmphasis"/>
          <w:color w:val="auto"/>
        </w:rPr>
      </w:pPr>
      <w:r w:rsidRPr="0045454D">
        <w:rPr>
          <w:rStyle w:val="SubtleEmphasis"/>
          <w:color w:val="auto"/>
        </w:rPr>
        <w:t xml:space="preserve">     case 0:</w:t>
      </w:r>
    </w:p>
    <w:p w14:paraId="2D8039D7" w14:textId="77777777" w:rsidR="0045454D" w:rsidRPr="0045454D" w:rsidRDefault="0045454D" w:rsidP="0045454D">
      <w:pPr>
        <w:pStyle w:val="NoSpacing"/>
        <w:rPr>
          <w:rStyle w:val="SubtleEmphasis"/>
          <w:color w:val="auto"/>
        </w:rPr>
      </w:pPr>
      <w:r w:rsidRPr="0045454D">
        <w:rPr>
          <w:rStyle w:val="SubtleEmphasis"/>
          <w:color w:val="auto"/>
        </w:rPr>
        <w:t xml:space="preserve">       return 225;</w:t>
      </w:r>
    </w:p>
    <w:p w14:paraId="2B37A7ED" w14:textId="77777777" w:rsidR="0045454D" w:rsidRPr="0045454D" w:rsidRDefault="0045454D" w:rsidP="0045454D">
      <w:pPr>
        <w:pStyle w:val="NoSpacing"/>
        <w:rPr>
          <w:rStyle w:val="SubtleEmphasis"/>
          <w:color w:val="auto"/>
        </w:rPr>
      </w:pPr>
      <w:r w:rsidRPr="0045454D">
        <w:rPr>
          <w:rStyle w:val="SubtleEmphasis"/>
          <w:color w:val="auto"/>
        </w:rPr>
        <w:t xml:space="preserve">     case 50:</w:t>
      </w:r>
    </w:p>
    <w:p w14:paraId="1131F921" w14:textId="77777777" w:rsidR="0045454D" w:rsidRPr="0045454D" w:rsidRDefault="0045454D" w:rsidP="0045454D">
      <w:pPr>
        <w:pStyle w:val="NoSpacing"/>
        <w:rPr>
          <w:rStyle w:val="SubtleEmphasis"/>
          <w:color w:val="auto"/>
        </w:rPr>
      </w:pPr>
      <w:r w:rsidRPr="0045454D">
        <w:rPr>
          <w:rStyle w:val="SubtleEmphasis"/>
          <w:color w:val="auto"/>
        </w:rPr>
        <w:t xml:space="preserve">       return 700;</w:t>
      </w:r>
    </w:p>
    <w:p w14:paraId="452F2C26" w14:textId="77777777" w:rsidR="0045454D" w:rsidRPr="0045454D" w:rsidRDefault="0045454D" w:rsidP="0045454D">
      <w:pPr>
        <w:pStyle w:val="NoSpacing"/>
        <w:rPr>
          <w:rStyle w:val="SubtleEmphasis"/>
          <w:color w:val="auto"/>
        </w:rPr>
      </w:pPr>
      <w:r w:rsidRPr="0045454D">
        <w:rPr>
          <w:rStyle w:val="SubtleEmphasis"/>
          <w:color w:val="auto"/>
        </w:rPr>
        <w:t xml:space="preserve">     case 100:</w:t>
      </w:r>
    </w:p>
    <w:p w14:paraId="3DBD7A62" w14:textId="77777777" w:rsidR="0045454D" w:rsidRPr="0045454D" w:rsidRDefault="0045454D" w:rsidP="0045454D">
      <w:pPr>
        <w:pStyle w:val="NoSpacing"/>
        <w:rPr>
          <w:rStyle w:val="SubtleEmphasis"/>
          <w:color w:val="auto"/>
        </w:rPr>
      </w:pPr>
      <w:r w:rsidRPr="0045454D">
        <w:rPr>
          <w:rStyle w:val="SubtleEmphasis"/>
          <w:color w:val="auto"/>
        </w:rPr>
        <w:t xml:space="preserve">       return 1500;</w:t>
      </w:r>
    </w:p>
    <w:p w14:paraId="290CCD81"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B34A7C6" w14:textId="77777777" w:rsidR="0045454D" w:rsidRPr="0045454D" w:rsidRDefault="0045454D" w:rsidP="0045454D">
      <w:pPr>
        <w:pStyle w:val="NoSpacing"/>
        <w:rPr>
          <w:rStyle w:val="SubtleEmphasis"/>
          <w:color w:val="auto"/>
        </w:rPr>
      </w:pPr>
      <w:r w:rsidRPr="0045454D">
        <w:rPr>
          <w:rStyle w:val="SubtleEmphasis"/>
          <w:color w:val="auto"/>
        </w:rPr>
        <w:t>}</w:t>
      </w:r>
    </w:p>
    <w:p w14:paraId="5E1555EE" w14:textId="77777777" w:rsidR="0045454D" w:rsidRPr="0045454D" w:rsidRDefault="0045454D" w:rsidP="0045454D">
      <w:pPr>
        <w:pStyle w:val="NoSpacing"/>
        <w:rPr>
          <w:rStyle w:val="SubtleEmphasis"/>
          <w:color w:val="auto"/>
        </w:rPr>
      </w:pPr>
    </w:p>
    <w:p w14:paraId="738E872A" w14:textId="77777777" w:rsidR="0045454D" w:rsidRPr="0045454D" w:rsidRDefault="0045454D" w:rsidP="0045454D">
      <w:pPr>
        <w:pStyle w:val="NoSpacing"/>
        <w:rPr>
          <w:rStyle w:val="SubtleEmphasis"/>
          <w:color w:val="auto"/>
        </w:rPr>
      </w:pPr>
    </w:p>
    <w:p w14:paraId="3DE45231" w14:textId="77777777" w:rsidR="0045454D" w:rsidRPr="0045454D" w:rsidRDefault="0045454D" w:rsidP="0045454D">
      <w:pPr>
        <w:pStyle w:val="NoSpacing"/>
        <w:rPr>
          <w:rStyle w:val="SubtleEmphasis"/>
          <w:color w:val="auto"/>
        </w:rPr>
      </w:pPr>
      <w:r w:rsidRPr="0045454D">
        <w:rPr>
          <w:rStyle w:val="SubtleEmphasis"/>
          <w:color w:val="auto"/>
        </w:rPr>
        <w:t>// returns how many seconds before alarm is issued based on tau</w:t>
      </w:r>
    </w:p>
    <w:p w14:paraId="7B31E60F" w14:textId="77777777" w:rsidR="0045454D" w:rsidRPr="0045454D" w:rsidRDefault="0045454D" w:rsidP="0045454D">
      <w:pPr>
        <w:pStyle w:val="NoSpacing"/>
        <w:rPr>
          <w:rStyle w:val="SubtleEmphasis"/>
          <w:color w:val="auto"/>
        </w:rPr>
      </w:pPr>
      <w:r w:rsidRPr="0045454D">
        <w:rPr>
          <w:rStyle w:val="SubtleEmphasis"/>
          <w:color w:val="auto"/>
        </w:rPr>
        <w:t>int timeMap(int tau) {</w:t>
      </w:r>
    </w:p>
    <w:p w14:paraId="4453B97F" w14:textId="77777777" w:rsidR="0045454D" w:rsidRPr="0045454D" w:rsidRDefault="0045454D" w:rsidP="0045454D">
      <w:pPr>
        <w:pStyle w:val="NoSpacing"/>
        <w:rPr>
          <w:rStyle w:val="SubtleEmphasis"/>
          <w:color w:val="auto"/>
        </w:rPr>
      </w:pPr>
      <w:r w:rsidRPr="0045454D">
        <w:rPr>
          <w:rStyle w:val="SubtleEmphasis"/>
          <w:color w:val="auto"/>
        </w:rPr>
        <w:t xml:space="preserve"> switch(tau)</w:t>
      </w:r>
    </w:p>
    <w:p w14:paraId="5B001447"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D16CB26" w14:textId="77777777" w:rsidR="0045454D" w:rsidRPr="0045454D" w:rsidRDefault="0045454D" w:rsidP="0045454D">
      <w:pPr>
        <w:pStyle w:val="NoSpacing"/>
        <w:rPr>
          <w:rStyle w:val="SubtleEmphasis"/>
          <w:color w:val="auto"/>
        </w:rPr>
      </w:pPr>
      <w:r w:rsidRPr="0045454D">
        <w:rPr>
          <w:rStyle w:val="SubtleEmphasis"/>
          <w:color w:val="auto"/>
        </w:rPr>
        <w:t xml:space="preserve">    case 0:</w:t>
      </w:r>
    </w:p>
    <w:p w14:paraId="5E7C4519" w14:textId="77777777" w:rsidR="0045454D" w:rsidRPr="0045454D" w:rsidRDefault="0045454D" w:rsidP="0045454D">
      <w:pPr>
        <w:pStyle w:val="NoSpacing"/>
        <w:rPr>
          <w:rStyle w:val="SubtleEmphasis"/>
          <w:color w:val="auto"/>
        </w:rPr>
      </w:pPr>
      <w:r w:rsidRPr="0045454D">
        <w:rPr>
          <w:rStyle w:val="SubtleEmphasis"/>
          <w:color w:val="auto"/>
        </w:rPr>
        <w:t xml:space="preserve">      return 3;</w:t>
      </w:r>
    </w:p>
    <w:p w14:paraId="6073B72F" w14:textId="77777777" w:rsidR="0045454D" w:rsidRPr="0045454D" w:rsidRDefault="0045454D" w:rsidP="0045454D">
      <w:pPr>
        <w:pStyle w:val="NoSpacing"/>
        <w:rPr>
          <w:rStyle w:val="SubtleEmphasis"/>
          <w:color w:val="auto"/>
        </w:rPr>
      </w:pPr>
      <w:r w:rsidRPr="0045454D">
        <w:rPr>
          <w:rStyle w:val="SubtleEmphasis"/>
          <w:color w:val="auto"/>
        </w:rPr>
        <w:t xml:space="preserve">    case 50:</w:t>
      </w:r>
    </w:p>
    <w:p w14:paraId="52475D84" w14:textId="77777777" w:rsidR="0045454D" w:rsidRPr="0045454D" w:rsidRDefault="0045454D" w:rsidP="0045454D">
      <w:pPr>
        <w:pStyle w:val="NoSpacing"/>
        <w:rPr>
          <w:rStyle w:val="SubtleEmphasis"/>
          <w:color w:val="auto"/>
        </w:rPr>
      </w:pPr>
      <w:r w:rsidRPr="0045454D">
        <w:rPr>
          <w:rStyle w:val="SubtleEmphasis"/>
          <w:color w:val="auto"/>
        </w:rPr>
        <w:t xml:space="preserve">      return 5;</w:t>
      </w:r>
    </w:p>
    <w:p w14:paraId="16DB69D2" w14:textId="77777777" w:rsidR="0045454D" w:rsidRPr="0045454D" w:rsidRDefault="0045454D" w:rsidP="0045454D">
      <w:pPr>
        <w:pStyle w:val="NoSpacing"/>
        <w:rPr>
          <w:rStyle w:val="SubtleEmphasis"/>
          <w:color w:val="auto"/>
        </w:rPr>
      </w:pPr>
      <w:r w:rsidRPr="0045454D">
        <w:rPr>
          <w:rStyle w:val="SubtleEmphasis"/>
          <w:color w:val="auto"/>
        </w:rPr>
        <w:t xml:space="preserve">    case 100:</w:t>
      </w:r>
    </w:p>
    <w:p w14:paraId="7A776119" w14:textId="77777777" w:rsidR="0045454D" w:rsidRPr="0045454D" w:rsidRDefault="0045454D" w:rsidP="0045454D">
      <w:pPr>
        <w:pStyle w:val="NoSpacing"/>
        <w:rPr>
          <w:rStyle w:val="SubtleEmphasis"/>
          <w:color w:val="auto"/>
        </w:rPr>
      </w:pPr>
      <w:r w:rsidRPr="0045454D">
        <w:rPr>
          <w:rStyle w:val="SubtleEmphasis"/>
          <w:color w:val="auto"/>
        </w:rPr>
        <w:t xml:space="preserve">      return 7;</w:t>
      </w:r>
    </w:p>
    <w:p w14:paraId="50D4E4AE"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1255D6EF" w14:textId="77777777" w:rsidR="0045454D" w:rsidRPr="0045454D" w:rsidRDefault="0045454D" w:rsidP="0045454D">
      <w:pPr>
        <w:pStyle w:val="NoSpacing"/>
        <w:rPr>
          <w:rStyle w:val="SubtleEmphasis"/>
          <w:color w:val="auto"/>
        </w:rPr>
      </w:pPr>
      <w:r w:rsidRPr="0045454D">
        <w:rPr>
          <w:rStyle w:val="SubtleEmphasis"/>
          <w:color w:val="auto"/>
        </w:rPr>
        <w:t>}</w:t>
      </w:r>
    </w:p>
    <w:p w14:paraId="02233BA3" w14:textId="77777777" w:rsidR="0045454D" w:rsidRPr="0045454D" w:rsidRDefault="0045454D" w:rsidP="0045454D">
      <w:pPr>
        <w:pStyle w:val="NoSpacing"/>
        <w:rPr>
          <w:rStyle w:val="SubtleEmphasis"/>
          <w:color w:val="auto"/>
        </w:rPr>
      </w:pPr>
    </w:p>
    <w:p w14:paraId="1CB38128" w14:textId="77777777" w:rsidR="0045454D" w:rsidRPr="0045454D" w:rsidRDefault="0045454D" w:rsidP="0045454D">
      <w:pPr>
        <w:pStyle w:val="NoSpacing"/>
        <w:rPr>
          <w:rStyle w:val="SubtleEmphasis"/>
          <w:color w:val="auto"/>
        </w:rPr>
      </w:pPr>
      <w:r w:rsidRPr="0045454D">
        <w:rPr>
          <w:rStyle w:val="SubtleEmphasis"/>
          <w:color w:val="auto"/>
        </w:rPr>
        <w:t>// returns true if user is sitting on the chair</w:t>
      </w:r>
    </w:p>
    <w:p w14:paraId="2D6EA411" w14:textId="77777777" w:rsidR="0045454D" w:rsidRPr="0045454D" w:rsidRDefault="0045454D" w:rsidP="0045454D">
      <w:pPr>
        <w:pStyle w:val="NoSpacing"/>
        <w:rPr>
          <w:rStyle w:val="SubtleEmphasis"/>
          <w:color w:val="auto"/>
        </w:rPr>
      </w:pPr>
      <w:r w:rsidRPr="0045454D">
        <w:rPr>
          <w:rStyle w:val="SubtleEmphasis"/>
          <w:color w:val="auto"/>
        </w:rPr>
        <w:t>// returns false otherwise</w:t>
      </w:r>
    </w:p>
    <w:p w14:paraId="0898E411" w14:textId="77777777" w:rsidR="0045454D" w:rsidRPr="0045454D" w:rsidRDefault="0045454D" w:rsidP="0045454D">
      <w:pPr>
        <w:pStyle w:val="NoSpacing"/>
        <w:rPr>
          <w:rStyle w:val="SubtleEmphasis"/>
          <w:color w:val="auto"/>
        </w:rPr>
      </w:pPr>
      <w:r w:rsidRPr="0045454D">
        <w:rPr>
          <w:rStyle w:val="SubtleEmphasis"/>
          <w:color w:val="auto"/>
        </w:rPr>
        <w:t>boolean isSeated(void) {</w:t>
      </w:r>
    </w:p>
    <w:p w14:paraId="6C720304" w14:textId="77777777" w:rsidR="0045454D" w:rsidRPr="0045454D" w:rsidRDefault="0045454D" w:rsidP="0045454D">
      <w:pPr>
        <w:pStyle w:val="NoSpacing"/>
        <w:rPr>
          <w:rStyle w:val="SubtleEmphasis"/>
          <w:color w:val="auto"/>
        </w:rPr>
      </w:pPr>
      <w:r w:rsidRPr="0045454D">
        <w:rPr>
          <w:rStyle w:val="SubtleEmphasis"/>
          <w:color w:val="auto"/>
        </w:rPr>
        <w:t xml:space="preserve">  for (int i = 0; i &lt; 16; i++) {</w:t>
      </w:r>
    </w:p>
    <w:p w14:paraId="6CEA9C0C" w14:textId="77777777" w:rsidR="0045454D" w:rsidRPr="0045454D" w:rsidRDefault="0045454D" w:rsidP="0045454D">
      <w:pPr>
        <w:pStyle w:val="NoSpacing"/>
        <w:rPr>
          <w:rStyle w:val="SubtleEmphasis"/>
          <w:color w:val="auto"/>
        </w:rPr>
      </w:pPr>
      <w:r w:rsidRPr="0045454D">
        <w:rPr>
          <w:rStyle w:val="SubtleEmphasis"/>
          <w:color w:val="auto"/>
        </w:rPr>
        <w:t xml:space="preserve">   if (currentPosture[i] &lt; 800)</w:t>
      </w:r>
    </w:p>
    <w:p w14:paraId="7F717244" w14:textId="77777777" w:rsidR="0045454D" w:rsidRPr="0045454D" w:rsidRDefault="0045454D" w:rsidP="0045454D">
      <w:pPr>
        <w:pStyle w:val="NoSpacing"/>
        <w:rPr>
          <w:rStyle w:val="SubtleEmphasis"/>
          <w:color w:val="auto"/>
        </w:rPr>
      </w:pPr>
      <w:r w:rsidRPr="0045454D">
        <w:rPr>
          <w:rStyle w:val="SubtleEmphasis"/>
          <w:color w:val="auto"/>
        </w:rPr>
        <w:t xml:space="preserve">    return true;</w:t>
      </w:r>
    </w:p>
    <w:p w14:paraId="3E3988EC"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046A711" w14:textId="77777777" w:rsidR="0045454D" w:rsidRPr="0045454D" w:rsidRDefault="0045454D" w:rsidP="0045454D">
      <w:pPr>
        <w:pStyle w:val="NoSpacing"/>
        <w:rPr>
          <w:rStyle w:val="SubtleEmphasis"/>
          <w:color w:val="auto"/>
        </w:rPr>
      </w:pPr>
      <w:r w:rsidRPr="0045454D">
        <w:rPr>
          <w:rStyle w:val="SubtleEmphasis"/>
          <w:color w:val="auto"/>
        </w:rPr>
        <w:t xml:space="preserve">  return false;</w:t>
      </w:r>
    </w:p>
    <w:p w14:paraId="71840F24" w14:textId="77777777" w:rsidR="0045454D" w:rsidRPr="0045454D" w:rsidRDefault="0045454D" w:rsidP="0045454D">
      <w:pPr>
        <w:pStyle w:val="NoSpacing"/>
        <w:rPr>
          <w:rStyle w:val="SubtleEmphasis"/>
          <w:color w:val="auto"/>
        </w:rPr>
      </w:pPr>
      <w:r w:rsidRPr="0045454D">
        <w:rPr>
          <w:rStyle w:val="SubtleEmphasis"/>
          <w:color w:val="auto"/>
        </w:rPr>
        <w:t>}</w:t>
      </w:r>
    </w:p>
    <w:p w14:paraId="7245BB5B" w14:textId="77777777" w:rsidR="0045454D" w:rsidRPr="0045454D" w:rsidRDefault="0045454D" w:rsidP="0045454D">
      <w:pPr>
        <w:pStyle w:val="NoSpacing"/>
        <w:rPr>
          <w:rStyle w:val="SubtleEmphasis"/>
          <w:color w:val="auto"/>
        </w:rPr>
      </w:pPr>
    </w:p>
    <w:p w14:paraId="783185D2" w14:textId="77777777" w:rsidR="0045454D" w:rsidRPr="0045454D" w:rsidRDefault="0045454D" w:rsidP="0045454D">
      <w:pPr>
        <w:pStyle w:val="NoSpacing"/>
        <w:rPr>
          <w:rStyle w:val="SubtleEmphasis"/>
          <w:color w:val="auto"/>
        </w:rPr>
      </w:pPr>
    </w:p>
    <w:p w14:paraId="1EE7BB8F" w14:textId="77777777" w:rsidR="0045454D" w:rsidRPr="0045454D" w:rsidRDefault="0045454D" w:rsidP="0045454D">
      <w:pPr>
        <w:pStyle w:val="NoSpacing"/>
        <w:rPr>
          <w:rStyle w:val="SubtleEmphasis"/>
          <w:color w:val="auto"/>
        </w:rPr>
      </w:pPr>
      <w:r w:rsidRPr="0045454D">
        <w:rPr>
          <w:rStyle w:val="SubtleEmphasis"/>
          <w:color w:val="auto"/>
        </w:rPr>
        <w:t>void fileName()</w:t>
      </w:r>
    </w:p>
    <w:p w14:paraId="3B131093" w14:textId="77777777" w:rsidR="0045454D" w:rsidRPr="0045454D" w:rsidRDefault="0045454D" w:rsidP="0045454D">
      <w:pPr>
        <w:pStyle w:val="NoSpacing"/>
        <w:rPr>
          <w:rStyle w:val="SubtleEmphasis"/>
          <w:color w:val="auto"/>
        </w:rPr>
      </w:pPr>
      <w:r w:rsidRPr="0045454D">
        <w:rPr>
          <w:rStyle w:val="SubtleEmphasis"/>
          <w:color w:val="auto"/>
        </w:rPr>
        <w:t>{</w:t>
      </w:r>
    </w:p>
    <w:p w14:paraId="656FB702" w14:textId="77777777" w:rsidR="0045454D" w:rsidRPr="0045454D" w:rsidRDefault="0045454D" w:rsidP="0045454D">
      <w:pPr>
        <w:pStyle w:val="NoSpacing"/>
        <w:rPr>
          <w:rStyle w:val="SubtleEmphasis"/>
          <w:color w:val="auto"/>
        </w:rPr>
      </w:pPr>
      <w:r w:rsidRPr="0045454D">
        <w:rPr>
          <w:rStyle w:val="SubtleEmphasis"/>
          <w:color w:val="auto"/>
        </w:rPr>
        <w:tab/>
        <w:t>if(!logPosture)</w:t>
      </w:r>
    </w:p>
    <w:p w14:paraId="09CCBF3E" w14:textId="77777777" w:rsidR="0045454D" w:rsidRPr="0045454D" w:rsidRDefault="0045454D" w:rsidP="0045454D">
      <w:pPr>
        <w:pStyle w:val="NoSpacing"/>
        <w:rPr>
          <w:rStyle w:val="SubtleEmphasis"/>
          <w:color w:val="auto"/>
        </w:rPr>
      </w:pPr>
      <w:r w:rsidRPr="0045454D">
        <w:rPr>
          <w:rStyle w:val="SubtleEmphasis"/>
          <w:color w:val="auto"/>
        </w:rPr>
        <w:tab/>
        <w:t>{</w:t>
      </w:r>
    </w:p>
    <w:p w14:paraId="0ED15623" w14:textId="77777777" w:rsidR="0045454D" w:rsidRPr="0045454D" w:rsidRDefault="0045454D" w:rsidP="0045454D">
      <w:pPr>
        <w:pStyle w:val="NoSpacing"/>
        <w:rPr>
          <w:rStyle w:val="SubtleEmphasis"/>
          <w:color w:val="auto"/>
        </w:rPr>
      </w:pPr>
      <w:r w:rsidRPr="0045454D">
        <w:rPr>
          <w:rStyle w:val="SubtleEmphasis"/>
          <w:color w:val="auto"/>
        </w:rPr>
        <w:t xml:space="preserve">            sprintf(filename,"log%d",filenum);</w:t>
      </w:r>
    </w:p>
    <w:p w14:paraId="0FE2416D" w14:textId="77777777" w:rsidR="0045454D" w:rsidRPr="0045454D" w:rsidRDefault="0045454D" w:rsidP="0045454D">
      <w:pPr>
        <w:pStyle w:val="NoSpacing"/>
        <w:rPr>
          <w:rStyle w:val="SubtleEmphasis"/>
          <w:color w:val="auto"/>
        </w:rPr>
      </w:pPr>
      <w:r w:rsidRPr="0045454D">
        <w:rPr>
          <w:rStyle w:val="SubtleEmphasis"/>
          <w:color w:val="auto"/>
        </w:rPr>
        <w:t xml:space="preserve">            while(SD.exists(filename))</w:t>
      </w:r>
    </w:p>
    <w:p w14:paraId="75F4BBB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8D2B333" w14:textId="77777777" w:rsidR="0045454D" w:rsidRPr="0045454D" w:rsidRDefault="0045454D" w:rsidP="0045454D">
      <w:pPr>
        <w:pStyle w:val="NoSpacing"/>
        <w:rPr>
          <w:rStyle w:val="SubtleEmphasis"/>
          <w:color w:val="auto"/>
        </w:rPr>
      </w:pPr>
      <w:r w:rsidRPr="0045454D">
        <w:rPr>
          <w:rStyle w:val="SubtleEmphasis"/>
          <w:color w:val="auto"/>
        </w:rPr>
        <w:t xml:space="preserve">              filenum++;</w:t>
      </w:r>
    </w:p>
    <w:p w14:paraId="56318344" w14:textId="77777777" w:rsidR="0045454D" w:rsidRPr="0045454D" w:rsidRDefault="0045454D" w:rsidP="0045454D">
      <w:pPr>
        <w:pStyle w:val="NoSpacing"/>
        <w:rPr>
          <w:rStyle w:val="SubtleEmphasis"/>
          <w:color w:val="auto"/>
        </w:rPr>
      </w:pPr>
      <w:r w:rsidRPr="0045454D">
        <w:rPr>
          <w:rStyle w:val="SubtleEmphasis"/>
          <w:color w:val="auto"/>
        </w:rPr>
        <w:t xml:space="preserve">              sprintf(filename,"log%d",filenum);</w:t>
      </w:r>
    </w:p>
    <w:p w14:paraId="4485BC71"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99B14BD" w14:textId="77777777" w:rsidR="0045454D" w:rsidRPr="0045454D" w:rsidRDefault="0045454D" w:rsidP="0045454D">
      <w:pPr>
        <w:pStyle w:val="NoSpacing"/>
        <w:rPr>
          <w:rStyle w:val="SubtleEmphasis"/>
          <w:color w:val="auto"/>
        </w:rPr>
      </w:pPr>
      <w:r w:rsidRPr="0045454D">
        <w:rPr>
          <w:rStyle w:val="SubtleEmphasis"/>
          <w:color w:val="auto"/>
        </w:rPr>
        <w:tab/>
        <w:t>}</w:t>
      </w:r>
    </w:p>
    <w:p w14:paraId="2D7780C3" w14:textId="77777777" w:rsidR="0045454D" w:rsidRPr="0045454D" w:rsidRDefault="0045454D" w:rsidP="0045454D">
      <w:pPr>
        <w:pStyle w:val="NoSpacing"/>
        <w:rPr>
          <w:rStyle w:val="SubtleEmphasis"/>
          <w:color w:val="auto"/>
        </w:rPr>
      </w:pPr>
      <w:r w:rsidRPr="0045454D">
        <w:rPr>
          <w:rStyle w:val="SubtleEmphasis"/>
          <w:color w:val="auto"/>
        </w:rPr>
        <w:t>}</w:t>
      </w:r>
    </w:p>
    <w:p w14:paraId="5C93741B"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FDA23A6" w14:textId="77777777" w:rsidR="0045454D" w:rsidRPr="0045454D" w:rsidRDefault="0045454D" w:rsidP="0045454D">
      <w:pPr>
        <w:pStyle w:val="NoSpacing"/>
        <w:rPr>
          <w:rStyle w:val="SubtleEmphasis"/>
          <w:color w:val="auto"/>
        </w:rPr>
      </w:pPr>
      <w:r w:rsidRPr="0045454D">
        <w:rPr>
          <w:rStyle w:val="SubtleEmphasis"/>
          <w:color w:val="auto"/>
        </w:rPr>
        <w:lastRenderedPageBreak/>
        <w:t>void SDcard()</w:t>
      </w:r>
    </w:p>
    <w:p w14:paraId="0E966A1B" w14:textId="77777777" w:rsidR="0045454D" w:rsidRPr="0045454D" w:rsidRDefault="0045454D" w:rsidP="0045454D">
      <w:pPr>
        <w:pStyle w:val="NoSpacing"/>
        <w:rPr>
          <w:rStyle w:val="SubtleEmphasis"/>
          <w:color w:val="auto"/>
        </w:rPr>
      </w:pPr>
      <w:r w:rsidRPr="0045454D">
        <w:rPr>
          <w:rStyle w:val="SubtleEmphasis"/>
          <w:color w:val="auto"/>
        </w:rPr>
        <w:t>{</w:t>
      </w:r>
    </w:p>
    <w:p w14:paraId="3B713645" w14:textId="77777777" w:rsidR="0045454D" w:rsidRPr="0045454D" w:rsidRDefault="0045454D" w:rsidP="0045454D">
      <w:pPr>
        <w:pStyle w:val="NoSpacing"/>
        <w:rPr>
          <w:rStyle w:val="SubtleEmphasis"/>
          <w:color w:val="auto"/>
        </w:rPr>
      </w:pPr>
      <w:r w:rsidRPr="0045454D">
        <w:rPr>
          <w:rStyle w:val="SubtleEmphasis"/>
          <w:color w:val="auto"/>
        </w:rPr>
        <w:t xml:space="preserve">  fileName();</w:t>
      </w:r>
    </w:p>
    <w:p w14:paraId="013BD235" w14:textId="77777777" w:rsidR="0045454D" w:rsidRPr="0045454D" w:rsidRDefault="0045454D" w:rsidP="0045454D">
      <w:pPr>
        <w:pStyle w:val="NoSpacing"/>
        <w:rPr>
          <w:rStyle w:val="SubtleEmphasis"/>
          <w:color w:val="auto"/>
        </w:rPr>
      </w:pPr>
      <w:r w:rsidRPr="0045454D">
        <w:rPr>
          <w:rStyle w:val="SubtleEmphasis"/>
          <w:color w:val="auto"/>
        </w:rPr>
        <w:t xml:space="preserve">  if(logPosture)</w:t>
      </w:r>
    </w:p>
    <w:p w14:paraId="6EFBE643"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50BD7C38" w14:textId="77777777" w:rsidR="0045454D" w:rsidRPr="0045454D" w:rsidRDefault="0045454D" w:rsidP="0045454D">
      <w:pPr>
        <w:pStyle w:val="NoSpacing"/>
        <w:rPr>
          <w:rStyle w:val="SubtleEmphasis"/>
          <w:color w:val="auto"/>
        </w:rPr>
      </w:pPr>
      <w:r w:rsidRPr="0045454D">
        <w:rPr>
          <w:rStyle w:val="SubtleEmphasis"/>
          <w:color w:val="auto"/>
        </w:rPr>
        <w:t xml:space="preserve">      dataFile = SD.open(filename, FILE_WRITE);</w:t>
      </w:r>
    </w:p>
    <w:p w14:paraId="10535AAC" w14:textId="77777777" w:rsidR="0045454D" w:rsidRPr="0045454D" w:rsidRDefault="0045454D" w:rsidP="0045454D">
      <w:pPr>
        <w:pStyle w:val="NoSpacing"/>
        <w:rPr>
          <w:rStyle w:val="SubtleEmphasis"/>
          <w:color w:val="auto"/>
        </w:rPr>
      </w:pPr>
      <w:r w:rsidRPr="0045454D">
        <w:rPr>
          <w:rStyle w:val="SubtleEmphasis"/>
          <w:color w:val="auto"/>
        </w:rPr>
        <w:t xml:space="preserve">      dataFile.print(millis()/1000,DEC);</w:t>
      </w:r>
    </w:p>
    <w:p w14:paraId="68CA224B" w14:textId="77777777" w:rsidR="0045454D" w:rsidRPr="0045454D" w:rsidRDefault="0045454D" w:rsidP="0045454D">
      <w:pPr>
        <w:pStyle w:val="NoSpacing"/>
        <w:rPr>
          <w:rStyle w:val="SubtleEmphasis"/>
          <w:color w:val="auto"/>
        </w:rPr>
      </w:pPr>
      <w:r w:rsidRPr="0045454D">
        <w:rPr>
          <w:rStyle w:val="SubtleEmphasis"/>
          <w:color w:val="auto"/>
        </w:rPr>
        <w:t xml:space="preserve">      dataFile.print(",");</w:t>
      </w:r>
    </w:p>
    <w:p w14:paraId="2D927EB9" w14:textId="77777777" w:rsidR="0045454D" w:rsidRPr="0045454D" w:rsidRDefault="0045454D" w:rsidP="0045454D">
      <w:pPr>
        <w:pStyle w:val="NoSpacing"/>
        <w:rPr>
          <w:rStyle w:val="SubtleEmphasis"/>
          <w:color w:val="auto"/>
        </w:rPr>
      </w:pPr>
      <w:r w:rsidRPr="0045454D">
        <w:rPr>
          <w:rStyle w:val="SubtleEmphasis"/>
          <w:color w:val="auto"/>
        </w:rPr>
        <w:t xml:space="preserve">      dataFile.print(error, DEC);</w:t>
      </w:r>
    </w:p>
    <w:p w14:paraId="6814532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EC5DD3F" w14:textId="77777777" w:rsidR="0045454D" w:rsidRPr="0045454D" w:rsidRDefault="0045454D" w:rsidP="0045454D">
      <w:pPr>
        <w:pStyle w:val="NoSpacing"/>
        <w:rPr>
          <w:rStyle w:val="SubtleEmphasis"/>
          <w:color w:val="auto"/>
        </w:rPr>
      </w:pPr>
      <w:r w:rsidRPr="0045454D">
        <w:rPr>
          <w:rStyle w:val="SubtleEmphasis"/>
          <w:color w:val="auto"/>
        </w:rPr>
        <w:t xml:space="preserve">      int i = 0;</w:t>
      </w:r>
    </w:p>
    <w:p w14:paraId="37C5A5EF" w14:textId="77777777" w:rsidR="0045454D" w:rsidRPr="0045454D" w:rsidRDefault="0045454D" w:rsidP="0045454D">
      <w:pPr>
        <w:pStyle w:val="NoSpacing"/>
        <w:rPr>
          <w:rStyle w:val="SubtleEmphasis"/>
          <w:color w:val="auto"/>
        </w:rPr>
      </w:pPr>
      <w:r w:rsidRPr="0045454D">
        <w:rPr>
          <w:rStyle w:val="SubtleEmphasis"/>
          <w:color w:val="auto"/>
        </w:rPr>
        <w:t xml:space="preserve">      for(int i = 0 ; i&lt; 16; i++)</w:t>
      </w:r>
    </w:p>
    <w:p w14:paraId="347B98F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4A81F17" w14:textId="77777777" w:rsidR="0045454D" w:rsidRPr="0045454D" w:rsidRDefault="0045454D" w:rsidP="0045454D">
      <w:pPr>
        <w:pStyle w:val="NoSpacing"/>
        <w:rPr>
          <w:rStyle w:val="SubtleEmphasis"/>
          <w:color w:val="auto"/>
        </w:rPr>
      </w:pPr>
      <w:r w:rsidRPr="0045454D">
        <w:rPr>
          <w:rStyle w:val="SubtleEmphasis"/>
          <w:color w:val="auto"/>
        </w:rPr>
        <w:t xml:space="preserve">        dataFile.print(",");</w:t>
      </w:r>
    </w:p>
    <w:p w14:paraId="40BD6349" w14:textId="77777777" w:rsidR="0045454D" w:rsidRPr="0045454D" w:rsidRDefault="0045454D" w:rsidP="0045454D">
      <w:pPr>
        <w:pStyle w:val="NoSpacing"/>
        <w:rPr>
          <w:rStyle w:val="SubtleEmphasis"/>
          <w:color w:val="auto"/>
        </w:rPr>
      </w:pPr>
      <w:r w:rsidRPr="0045454D">
        <w:rPr>
          <w:rStyle w:val="SubtleEmphasis"/>
          <w:color w:val="auto"/>
        </w:rPr>
        <w:t xml:space="preserve">        dataFile.print(1023-currentPosture[i], DEC);</w:t>
      </w:r>
    </w:p>
    <w:p w14:paraId="3C96CE9F"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0818135" w14:textId="77777777" w:rsidR="0045454D" w:rsidRPr="0045454D" w:rsidRDefault="0045454D" w:rsidP="0045454D">
      <w:pPr>
        <w:pStyle w:val="NoSpacing"/>
        <w:rPr>
          <w:rStyle w:val="SubtleEmphasis"/>
          <w:color w:val="auto"/>
        </w:rPr>
      </w:pPr>
      <w:r w:rsidRPr="0045454D">
        <w:rPr>
          <w:rStyle w:val="SubtleEmphasis"/>
          <w:color w:val="auto"/>
        </w:rPr>
        <w:t xml:space="preserve">      dataFile.println();</w:t>
      </w:r>
    </w:p>
    <w:p w14:paraId="034680C2" w14:textId="77777777" w:rsidR="0045454D" w:rsidRPr="0045454D" w:rsidRDefault="0045454D" w:rsidP="0045454D">
      <w:pPr>
        <w:pStyle w:val="NoSpacing"/>
        <w:rPr>
          <w:rStyle w:val="SubtleEmphasis"/>
          <w:color w:val="auto"/>
        </w:rPr>
      </w:pPr>
      <w:r w:rsidRPr="0045454D">
        <w:rPr>
          <w:rStyle w:val="SubtleEmphasis"/>
          <w:color w:val="auto"/>
        </w:rPr>
        <w:t xml:space="preserve">      dataFile.close();</w:t>
      </w:r>
    </w:p>
    <w:p w14:paraId="42C6564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DE9229E" w14:textId="77777777" w:rsidR="0045454D" w:rsidRPr="0045454D" w:rsidRDefault="0045454D" w:rsidP="0045454D">
      <w:pPr>
        <w:pStyle w:val="NoSpacing"/>
        <w:rPr>
          <w:rStyle w:val="SubtleEmphasis"/>
          <w:color w:val="auto"/>
        </w:rPr>
      </w:pPr>
      <w:r w:rsidRPr="0045454D">
        <w:rPr>
          <w:rStyle w:val="SubtleEmphasis"/>
          <w:color w:val="auto"/>
        </w:rPr>
        <w:t>}</w:t>
      </w:r>
    </w:p>
    <w:p w14:paraId="03E1EECE" w14:textId="77777777" w:rsidR="0045454D" w:rsidRPr="0045454D" w:rsidRDefault="0045454D" w:rsidP="0045454D">
      <w:pPr>
        <w:pStyle w:val="NoSpacing"/>
        <w:rPr>
          <w:rStyle w:val="SubtleEmphasis"/>
          <w:color w:val="auto"/>
        </w:rPr>
      </w:pPr>
    </w:p>
    <w:p w14:paraId="0D92FB6D" w14:textId="77777777" w:rsidR="0045454D" w:rsidRPr="0045454D" w:rsidRDefault="0045454D" w:rsidP="0045454D">
      <w:pPr>
        <w:pStyle w:val="NoSpacing"/>
        <w:rPr>
          <w:rStyle w:val="SubtleEmphasis"/>
          <w:color w:val="auto"/>
        </w:rPr>
      </w:pPr>
    </w:p>
    <w:p w14:paraId="5AC44CFA" w14:textId="77777777" w:rsidR="0045454D" w:rsidRPr="0045454D" w:rsidRDefault="0045454D" w:rsidP="0045454D">
      <w:pPr>
        <w:pStyle w:val="NoSpacing"/>
        <w:rPr>
          <w:rStyle w:val="SubtleEmphasis"/>
          <w:color w:val="auto"/>
        </w:rPr>
      </w:pPr>
      <w:r w:rsidRPr="0045454D">
        <w:rPr>
          <w:rStyle w:val="SubtleEmphasis"/>
          <w:color w:val="auto"/>
        </w:rPr>
        <w:t>void wifiserver() {</w:t>
      </w:r>
    </w:p>
    <w:p w14:paraId="37C9FE7E" w14:textId="77777777" w:rsidR="0045454D" w:rsidRPr="0045454D" w:rsidRDefault="0045454D" w:rsidP="0045454D">
      <w:pPr>
        <w:pStyle w:val="NoSpacing"/>
        <w:rPr>
          <w:rStyle w:val="SubtleEmphasis"/>
          <w:color w:val="auto"/>
        </w:rPr>
      </w:pPr>
      <w:r w:rsidRPr="0045454D">
        <w:rPr>
          <w:rStyle w:val="SubtleEmphasis"/>
          <w:color w:val="auto"/>
        </w:rPr>
        <w:t xml:space="preserve">  WiFiClient client = server.available();   </w:t>
      </w:r>
    </w:p>
    <w:p w14:paraId="5B350249" w14:textId="77777777" w:rsidR="0045454D" w:rsidRPr="0045454D" w:rsidRDefault="0045454D" w:rsidP="0045454D">
      <w:pPr>
        <w:pStyle w:val="NoSpacing"/>
        <w:rPr>
          <w:rStyle w:val="SubtleEmphasis"/>
          <w:color w:val="auto"/>
        </w:rPr>
      </w:pPr>
    </w:p>
    <w:p w14:paraId="1BA5948C" w14:textId="77777777" w:rsidR="0045454D" w:rsidRPr="0045454D" w:rsidRDefault="0045454D" w:rsidP="0045454D">
      <w:pPr>
        <w:pStyle w:val="NoSpacing"/>
        <w:rPr>
          <w:rStyle w:val="SubtleEmphasis"/>
          <w:color w:val="auto"/>
        </w:rPr>
      </w:pPr>
      <w:r w:rsidRPr="0045454D">
        <w:rPr>
          <w:rStyle w:val="SubtleEmphasis"/>
          <w:color w:val="auto"/>
        </w:rPr>
        <w:t xml:space="preserve">  if (client) {                             </w:t>
      </w:r>
    </w:p>
    <w:p w14:paraId="3A40732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Serial.println("Web UI: new client");           </w:t>
      </w:r>
    </w:p>
    <w:p w14:paraId="558EBD7E" w14:textId="77777777" w:rsidR="0045454D" w:rsidRPr="0045454D" w:rsidRDefault="0045454D" w:rsidP="0045454D">
      <w:pPr>
        <w:pStyle w:val="NoSpacing"/>
        <w:rPr>
          <w:rStyle w:val="SubtleEmphasis"/>
          <w:color w:val="auto"/>
        </w:rPr>
      </w:pPr>
      <w:r w:rsidRPr="0045454D">
        <w:rPr>
          <w:rStyle w:val="SubtleEmphasis"/>
          <w:color w:val="auto"/>
        </w:rPr>
        <w:t xml:space="preserve">    String currentLine = "";                </w:t>
      </w:r>
    </w:p>
    <w:p w14:paraId="60085D31" w14:textId="77777777" w:rsidR="0045454D" w:rsidRPr="0045454D" w:rsidRDefault="0045454D" w:rsidP="0045454D">
      <w:pPr>
        <w:pStyle w:val="NoSpacing"/>
        <w:rPr>
          <w:rStyle w:val="SubtleEmphasis"/>
          <w:color w:val="auto"/>
        </w:rPr>
      </w:pPr>
      <w:r w:rsidRPr="0045454D">
        <w:rPr>
          <w:rStyle w:val="SubtleEmphasis"/>
          <w:color w:val="auto"/>
        </w:rPr>
        <w:t xml:space="preserve">    while (client.connected()) {            </w:t>
      </w:r>
    </w:p>
    <w:p w14:paraId="3BEC1983" w14:textId="77777777" w:rsidR="0045454D" w:rsidRPr="0045454D" w:rsidRDefault="0045454D" w:rsidP="0045454D">
      <w:pPr>
        <w:pStyle w:val="NoSpacing"/>
        <w:rPr>
          <w:rStyle w:val="SubtleEmphasis"/>
          <w:color w:val="auto"/>
        </w:rPr>
      </w:pPr>
      <w:r w:rsidRPr="0045454D">
        <w:rPr>
          <w:rStyle w:val="SubtleEmphasis"/>
          <w:color w:val="auto"/>
        </w:rPr>
        <w:t xml:space="preserve">      if (client.available()) {             </w:t>
      </w:r>
    </w:p>
    <w:p w14:paraId="6B9B81F7" w14:textId="77777777" w:rsidR="0045454D" w:rsidRPr="0045454D" w:rsidRDefault="0045454D" w:rsidP="0045454D">
      <w:pPr>
        <w:pStyle w:val="NoSpacing"/>
        <w:rPr>
          <w:rStyle w:val="SubtleEmphasis"/>
          <w:color w:val="auto"/>
        </w:rPr>
      </w:pPr>
      <w:r w:rsidRPr="0045454D">
        <w:rPr>
          <w:rStyle w:val="SubtleEmphasis"/>
          <w:color w:val="auto"/>
        </w:rPr>
        <w:t xml:space="preserve">        char c = client.read();             </w:t>
      </w:r>
    </w:p>
    <w:p w14:paraId="47D5D698" w14:textId="77777777" w:rsidR="0045454D" w:rsidRPr="0045454D" w:rsidRDefault="0045454D" w:rsidP="0045454D">
      <w:pPr>
        <w:pStyle w:val="NoSpacing"/>
        <w:rPr>
          <w:rStyle w:val="SubtleEmphasis"/>
          <w:color w:val="auto"/>
        </w:rPr>
      </w:pPr>
      <w:r w:rsidRPr="0045454D">
        <w:rPr>
          <w:rStyle w:val="SubtleEmphasis"/>
          <w:color w:val="auto"/>
        </w:rPr>
        <w:t xml:space="preserve">        Serial.write(c);                    </w:t>
      </w:r>
    </w:p>
    <w:p w14:paraId="7196546A" w14:textId="77777777" w:rsidR="0045454D" w:rsidRPr="0045454D" w:rsidRDefault="0045454D" w:rsidP="0045454D">
      <w:pPr>
        <w:pStyle w:val="NoSpacing"/>
        <w:rPr>
          <w:rStyle w:val="SubtleEmphasis"/>
          <w:color w:val="auto"/>
        </w:rPr>
      </w:pPr>
      <w:r w:rsidRPr="0045454D">
        <w:rPr>
          <w:rStyle w:val="SubtleEmphasis"/>
          <w:color w:val="auto"/>
        </w:rPr>
        <w:t xml:space="preserve">        if (c == '\n') {                    </w:t>
      </w:r>
    </w:p>
    <w:p w14:paraId="2F31667D" w14:textId="77777777" w:rsidR="0045454D" w:rsidRPr="0045454D" w:rsidRDefault="0045454D" w:rsidP="0045454D">
      <w:pPr>
        <w:pStyle w:val="NoSpacing"/>
        <w:rPr>
          <w:rStyle w:val="SubtleEmphasis"/>
          <w:color w:val="auto"/>
        </w:rPr>
      </w:pPr>
    </w:p>
    <w:p w14:paraId="1535862E" w14:textId="77777777" w:rsidR="0045454D" w:rsidRPr="0045454D" w:rsidRDefault="0045454D" w:rsidP="0045454D">
      <w:pPr>
        <w:pStyle w:val="NoSpacing"/>
        <w:rPr>
          <w:rStyle w:val="SubtleEmphasis"/>
          <w:color w:val="auto"/>
        </w:rPr>
      </w:pPr>
      <w:r w:rsidRPr="0045454D">
        <w:rPr>
          <w:rStyle w:val="SubtleEmphasis"/>
          <w:color w:val="auto"/>
        </w:rPr>
        <w:t xml:space="preserve">          // if the current line is blank, you got two newline characters in a row.</w:t>
      </w:r>
    </w:p>
    <w:p w14:paraId="4169521A" w14:textId="77777777" w:rsidR="0045454D" w:rsidRPr="0045454D" w:rsidRDefault="0045454D" w:rsidP="0045454D">
      <w:pPr>
        <w:pStyle w:val="NoSpacing"/>
        <w:rPr>
          <w:rStyle w:val="SubtleEmphasis"/>
          <w:color w:val="auto"/>
        </w:rPr>
      </w:pPr>
      <w:r w:rsidRPr="0045454D">
        <w:rPr>
          <w:rStyle w:val="SubtleEmphasis"/>
          <w:color w:val="auto"/>
        </w:rPr>
        <w:t xml:space="preserve">          // that's the end of the client HTTP request, so send a response:</w:t>
      </w:r>
    </w:p>
    <w:p w14:paraId="007F7C8D" w14:textId="77777777" w:rsidR="0045454D" w:rsidRPr="0045454D" w:rsidRDefault="0045454D" w:rsidP="0045454D">
      <w:pPr>
        <w:pStyle w:val="NoSpacing"/>
        <w:rPr>
          <w:rStyle w:val="SubtleEmphasis"/>
          <w:color w:val="auto"/>
        </w:rPr>
      </w:pPr>
      <w:r w:rsidRPr="0045454D">
        <w:rPr>
          <w:rStyle w:val="SubtleEmphasis"/>
          <w:color w:val="auto"/>
        </w:rPr>
        <w:t xml:space="preserve">          if (currentLine.length() == 0) {  </w:t>
      </w:r>
    </w:p>
    <w:p w14:paraId="35D9DD2D" w14:textId="77777777" w:rsidR="0045454D" w:rsidRPr="0045454D" w:rsidRDefault="0045454D" w:rsidP="0045454D">
      <w:pPr>
        <w:pStyle w:val="NoSpacing"/>
        <w:rPr>
          <w:rStyle w:val="SubtleEmphasis"/>
          <w:color w:val="auto"/>
        </w:rPr>
      </w:pPr>
      <w:r w:rsidRPr="0045454D">
        <w:rPr>
          <w:rStyle w:val="SubtleEmphasis"/>
          <w:color w:val="auto"/>
        </w:rPr>
        <w:t xml:space="preserve">            // HTTP headers always start with a response code (e.g. HTTP/1.1 200 OK)</w:t>
      </w:r>
    </w:p>
    <w:p w14:paraId="0206EAC8" w14:textId="77777777" w:rsidR="0045454D" w:rsidRPr="0045454D" w:rsidRDefault="0045454D" w:rsidP="0045454D">
      <w:pPr>
        <w:pStyle w:val="NoSpacing"/>
        <w:rPr>
          <w:rStyle w:val="SubtleEmphasis"/>
          <w:color w:val="auto"/>
        </w:rPr>
      </w:pPr>
      <w:r w:rsidRPr="0045454D">
        <w:rPr>
          <w:rStyle w:val="SubtleEmphasis"/>
          <w:color w:val="auto"/>
        </w:rPr>
        <w:t xml:space="preserve">            // and a content-type so the client knows what's coming, then a blank line:    </w:t>
      </w:r>
    </w:p>
    <w:p w14:paraId="5E69BB05" w14:textId="77777777" w:rsidR="0045454D" w:rsidRPr="0045454D" w:rsidRDefault="0045454D" w:rsidP="0045454D">
      <w:pPr>
        <w:pStyle w:val="NoSpacing"/>
        <w:rPr>
          <w:rStyle w:val="SubtleEmphasis"/>
          <w:color w:val="auto"/>
        </w:rPr>
      </w:pPr>
      <w:r w:rsidRPr="0045454D">
        <w:rPr>
          <w:rStyle w:val="SubtleEmphasis"/>
          <w:color w:val="auto"/>
        </w:rPr>
        <w:t xml:space="preserve">            client.println("HTTP/1.1 200 OK");</w:t>
      </w:r>
    </w:p>
    <w:p w14:paraId="193889C9" w14:textId="77777777" w:rsidR="0045454D" w:rsidRPr="0045454D" w:rsidRDefault="0045454D" w:rsidP="0045454D">
      <w:pPr>
        <w:pStyle w:val="NoSpacing"/>
        <w:rPr>
          <w:rStyle w:val="SubtleEmphasis"/>
          <w:color w:val="auto"/>
        </w:rPr>
      </w:pPr>
      <w:r w:rsidRPr="0045454D">
        <w:rPr>
          <w:rStyle w:val="SubtleEmphasis"/>
          <w:color w:val="auto"/>
        </w:rPr>
        <w:t xml:space="preserve">            client.println("Content-type:text/html");</w:t>
      </w:r>
    </w:p>
    <w:p w14:paraId="290A9BC5" w14:textId="77777777" w:rsidR="0045454D" w:rsidRPr="0045454D" w:rsidRDefault="0045454D" w:rsidP="0045454D">
      <w:pPr>
        <w:pStyle w:val="NoSpacing"/>
        <w:rPr>
          <w:rStyle w:val="SubtleEmphasis"/>
          <w:color w:val="auto"/>
        </w:rPr>
      </w:pPr>
      <w:r w:rsidRPr="0045454D">
        <w:rPr>
          <w:rStyle w:val="SubtleEmphasis"/>
          <w:color w:val="auto"/>
        </w:rPr>
        <w:t xml:space="preserve">            client.println();</w:t>
      </w:r>
    </w:p>
    <w:p w14:paraId="17068D71" w14:textId="77777777" w:rsidR="0045454D" w:rsidRPr="0045454D" w:rsidRDefault="0045454D" w:rsidP="0045454D">
      <w:pPr>
        <w:pStyle w:val="NoSpacing"/>
        <w:rPr>
          <w:rStyle w:val="SubtleEmphasis"/>
          <w:color w:val="auto"/>
        </w:rPr>
      </w:pPr>
    </w:p>
    <w:p w14:paraId="716CD65B" w14:textId="77777777" w:rsidR="0045454D" w:rsidRPr="0045454D" w:rsidRDefault="0045454D" w:rsidP="0045454D">
      <w:pPr>
        <w:pStyle w:val="NoSpacing"/>
        <w:rPr>
          <w:rStyle w:val="SubtleEmphasis"/>
          <w:color w:val="auto"/>
        </w:rPr>
      </w:pPr>
      <w:r w:rsidRPr="0045454D">
        <w:rPr>
          <w:rStyle w:val="SubtleEmphasis"/>
          <w:color w:val="auto"/>
        </w:rPr>
        <w:t xml:space="preserve">            // the content of the HTTP response follows the header:</w:t>
      </w:r>
    </w:p>
    <w:p w14:paraId="776844A3"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client.println("&lt;html&gt;");</w:t>
      </w:r>
    </w:p>
    <w:p w14:paraId="761E0A7C"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client.println("&lt;head&gt;");</w:t>
      </w:r>
    </w:p>
    <w:p w14:paraId="79853F30"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client.println("&lt;title&gt;Sit-Smart&lt;/title&gt;");</w:t>
      </w:r>
    </w:p>
    <w:p w14:paraId="07D6164B"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client.println("&lt;meta http-equiv=\"refresh\" content=\"20; url=?\" /&gt;");</w:t>
      </w:r>
    </w:p>
    <w:p w14:paraId="3B21E67B"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client.println("&lt;/head&gt;");</w:t>
      </w:r>
    </w:p>
    <w:p w14:paraId="1E93CF1B"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client.println("&lt;body&gt;");</w:t>
      </w:r>
    </w:p>
    <w:p w14:paraId="277D1128"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client.println("&lt;h2&gt;Web Interface&lt;/h2&gt;");</w:t>
      </w:r>
    </w:p>
    <w:p w14:paraId="0407F6EA" w14:textId="77777777" w:rsidR="0045454D" w:rsidRPr="0045454D" w:rsidRDefault="0045454D" w:rsidP="0045454D">
      <w:pPr>
        <w:pStyle w:val="NoSpacing"/>
        <w:rPr>
          <w:rStyle w:val="SubtleEmphasis"/>
          <w:color w:val="auto"/>
        </w:rPr>
      </w:pPr>
      <w:r w:rsidRPr="0045454D">
        <w:rPr>
          <w:rStyle w:val="SubtleEmphasis"/>
          <w:color w:val="auto"/>
        </w:rPr>
        <w:t xml:space="preserve">            client.println();</w:t>
      </w:r>
    </w:p>
    <w:p w14:paraId="40981825" w14:textId="77777777" w:rsidR="0045454D" w:rsidRPr="0045454D" w:rsidRDefault="0045454D" w:rsidP="0045454D">
      <w:pPr>
        <w:pStyle w:val="NoSpacing"/>
        <w:rPr>
          <w:rStyle w:val="SubtleEmphasis"/>
          <w:color w:val="auto"/>
        </w:rPr>
      </w:pPr>
      <w:r w:rsidRPr="0045454D">
        <w:rPr>
          <w:rStyle w:val="SubtleEmphasis"/>
          <w:color w:val="auto"/>
        </w:rPr>
        <w:t xml:space="preserve">            //store button</w:t>
      </w:r>
    </w:p>
    <w:p w14:paraId="25E31291"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client.println("&lt;p&gt;&lt;a href=\"?set\"&gt;&lt;input name=\"Set\" type=\"button\" value=\"Store Current Posture\" /&gt;&lt;/a&gt;&lt;/p&gt;");</w:t>
      </w:r>
    </w:p>
    <w:p w14:paraId="134C1753" w14:textId="77777777" w:rsidR="0045454D" w:rsidRPr="0045454D" w:rsidRDefault="0045454D" w:rsidP="0045454D">
      <w:pPr>
        <w:pStyle w:val="NoSpacing"/>
        <w:rPr>
          <w:rStyle w:val="SubtleEmphasis"/>
          <w:color w:val="auto"/>
        </w:rPr>
      </w:pPr>
      <w:r w:rsidRPr="0045454D">
        <w:rPr>
          <w:rStyle w:val="SubtleEmphasis"/>
          <w:color w:val="auto"/>
        </w:rPr>
        <w:t xml:space="preserve">            //refresh button</w:t>
      </w:r>
    </w:p>
    <w:p w14:paraId="69278C0A"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client.println("&lt;p&gt;&lt;a href=\"?\"&gt;&lt;input name=\"Refresh\" type=\"button\" value=\"Refresh\" /&gt;&lt;/a&gt;&lt;/p&gt;");</w:t>
      </w:r>
    </w:p>
    <w:p w14:paraId="2D344103"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8AEE0B6" w14:textId="77777777" w:rsidR="0045454D" w:rsidRPr="0045454D" w:rsidRDefault="0045454D" w:rsidP="0045454D">
      <w:pPr>
        <w:pStyle w:val="NoSpacing"/>
        <w:rPr>
          <w:rStyle w:val="SubtleEmphasis"/>
          <w:color w:val="auto"/>
        </w:rPr>
      </w:pPr>
      <w:r w:rsidRPr="0045454D">
        <w:rPr>
          <w:rStyle w:val="SubtleEmphasis"/>
          <w:color w:val="auto"/>
        </w:rPr>
        <w:t xml:space="preserve">            //tau/error tolerance input box</w:t>
      </w:r>
    </w:p>
    <w:p w14:paraId="77EF9109"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client.println("&lt;form action=\"\"");</w:t>
      </w:r>
    </w:p>
    <w:p w14:paraId="3C9C0E31"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client.println("&lt;p&gt;Parameters:&lt;/p&gt;");</w:t>
      </w:r>
    </w:p>
    <w:p w14:paraId="49D93475" w14:textId="77777777" w:rsidR="0045454D" w:rsidRPr="0045454D" w:rsidRDefault="0045454D" w:rsidP="0045454D">
      <w:pPr>
        <w:pStyle w:val="NoSpacing"/>
        <w:rPr>
          <w:rStyle w:val="SubtleEmphasis"/>
          <w:color w:val="auto"/>
        </w:rPr>
      </w:pPr>
      <w:r w:rsidRPr="0045454D">
        <w:rPr>
          <w:rStyle w:val="SubtleEmphasis"/>
          <w:color w:val="auto"/>
        </w:rPr>
        <w:t xml:space="preserve">            client.print("&lt;p&gt;Error Tolerance: ");</w:t>
      </w:r>
    </w:p>
    <w:p w14:paraId="2CBE515C" w14:textId="77777777" w:rsidR="0045454D" w:rsidRPr="0045454D" w:rsidRDefault="0045454D" w:rsidP="0045454D">
      <w:pPr>
        <w:pStyle w:val="NoSpacing"/>
        <w:rPr>
          <w:rStyle w:val="SubtleEmphasis"/>
          <w:color w:val="auto"/>
        </w:rPr>
      </w:pPr>
      <w:r w:rsidRPr="0045454D">
        <w:rPr>
          <w:rStyle w:val="SubtleEmphasis"/>
          <w:color w:val="auto"/>
        </w:rPr>
        <w:t xml:space="preserve">            int i;</w:t>
      </w:r>
    </w:p>
    <w:p w14:paraId="1C43FCA2" w14:textId="77777777" w:rsidR="0045454D" w:rsidRPr="0045454D" w:rsidRDefault="0045454D" w:rsidP="0045454D">
      <w:pPr>
        <w:pStyle w:val="NoSpacing"/>
        <w:rPr>
          <w:rStyle w:val="SubtleEmphasis"/>
          <w:color w:val="auto"/>
        </w:rPr>
      </w:pPr>
      <w:r w:rsidRPr="0045454D">
        <w:rPr>
          <w:rStyle w:val="SubtleEmphasis"/>
          <w:color w:val="auto"/>
        </w:rPr>
        <w:t xml:space="preserve">            for (i = 1; i &lt;= 3; i++)</w:t>
      </w:r>
    </w:p>
    <w:p w14:paraId="773F8DE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C336920" w14:textId="77777777" w:rsidR="0045454D" w:rsidRPr="0045454D" w:rsidRDefault="0045454D" w:rsidP="0045454D">
      <w:pPr>
        <w:pStyle w:val="NoSpacing"/>
        <w:rPr>
          <w:rStyle w:val="SubtleEmphasis"/>
          <w:color w:val="auto"/>
        </w:rPr>
      </w:pPr>
      <w:r w:rsidRPr="0045454D">
        <w:rPr>
          <w:rStyle w:val="SubtleEmphasis"/>
          <w:color w:val="auto"/>
        </w:rPr>
        <w:t xml:space="preserve">              client.print("&lt;input type=\"radio\" name=\"err\" value=");</w:t>
      </w:r>
    </w:p>
    <w:p w14:paraId="3B54CFDC" w14:textId="77777777" w:rsidR="0045454D" w:rsidRPr="0045454D" w:rsidRDefault="0045454D" w:rsidP="0045454D">
      <w:pPr>
        <w:pStyle w:val="NoSpacing"/>
        <w:rPr>
          <w:rStyle w:val="SubtleEmphasis"/>
          <w:color w:val="auto"/>
        </w:rPr>
      </w:pPr>
      <w:r w:rsidRPr="0045454D">
        <w:rPr>
          <w:rStyle w:val="SubtleEmphasis"/>
          <w:color w:val="auto"/>
        </w:rPr>
        <w:t xml:space="preserve">              client.print(i);</w:t>
      </w:r>
    </w:p>
    <w:p w14:paraId="3FB6FF97" w14:textId="77777777" w:rsidR="0045454D" w:rsidRPr="0045454D" w:rsidRDefault="0045454D" w:rsidP="0045454D">
      <w:pPr>
        <w:pStyle w:val="NoSpacing"/>
        <w:rPr>
          <w:rStyle w:val="SubtleEmphasis"/>
          <w:color w:val="auto"/>
        </w:rPr>
      </w:pPr>
      <w:r w:rsidRPr="0045454D">
        <w:rPr>
          <w:rStyle w:val="SubtleEmphasis"/>
          <w:color w:val="auto"/>
        </w:rPr>
        <w:t xml:space="preserve">              if(i == wifi_err)</w:t>
      </w:r>
    </w:p>
    <w:p w14:paraId="6A78276F" w14:textId="77777777" w:rsidR="0045454D" w:rsidRPr="0045454D" w:rsidRDefault="0045454D" w:rsidP="0045454D">
      <w:pPr>
        <w:pStyle w:val="NoSpacing"/>
        <w:rPr>
          <w:rStyle w:val="SubtleEmphasis"/>
          <w:color w:val="auto"/>
        </w:rPr>
      </w:pPr>
      <w:r w:rsidRPr="0045454D">
        <w:rPr>
          <w:rStyle w:val="SubtleEmphasis"/>
          <w:color w:val="auto"/>
        </w:rPr>
        <w:t xml:space="preserve">                client.print(" checked =\"checked\"");</w:t>
      </w:r>
    </w:p>
    <w:p w14:paraId="1E8DB687" w14:textId="77777777" w:rsidR="0045454D" w:rsidRPr="0045454D" w:rsidRDefault="0045454D" w:rsidP="0045454D">
      <w:pPr>
        <w:pStyle w:val="NoSpacing"/>
        <w:rPr>
          <w:rStyle w:val="SubtleEmphasis"/>
          <w:color w:val="auto"/>
        </w:rPr>
      </w:pPr>
      <w:r w:rsidRPr="0045454D">
        <w:rPr>
          <w:rStyle w:val="SubtleEmphasis"/>
          <w:color w:val="auto"/>
        </w:rPr>
        <w:t xml:space="preserve">              client.print(" /&gt;");</w:t>
      </w:r>
    </w:p>
    <w:p w14:paraId="3DA00D6B" w14:textId="77777777" w:rsidR="0045454D" w:rsidRPr="0045454D" w:rsidRDefault="0045454D" w:rsidP="0045454D">
      <w:pPr>
        <w:pStyle w:val="NoSpacing"/>
        <w:rPr>
          <w:rStyle w:val="SubtleEmphasis"/>
          <w:color w:val="auto"/>
        </w:rPr>
      </w:pPr>
      <w:r w:rsidRPr="0045454D">
        <w:rPr>
          <w:rStyle w:val="SubtleEmphasis"/>
          <w:color w:val="auto"/>
        </w:rPr>
        <w:t xml:space="preserve">              if(i == 1)</w:t>
      </w:r>
    </w:p>
    <w:p w14:paraId="402F9A70" w14:textId="77777777" w:rsidR="0045454D" w:rsidRPr="0045454D" w:rsidRDefault="0045454D" w:rsidP="0045454D">
      <w:pPr>
        <w:pStyle w:val="NoSpacing"/>
        <w:rPr>
          <w:rStyle w:val="SubtleEmphasis"/>
          <w:color w:val="auto"/>
        </w:rPr>
      </w:pPr>
      <w:r w:rsidRPr="0045454D">
        <w:rPr>
          <w:rStyle w:val="SubtleEmphasis"/>
          <w:color w:val="auto"/>
        </w:rPr>
        <w:t xml:space="preserve">                client.print("Low");</w:t>
      </w:r>
    </w:p>
    <w:p w14:paraId="7D4488FC" w14:textId="77777777" w:rsidR="0045454D" w:rsidRPr="0045454D" w:rsidRDefault="0045454D" w:rsidP="0045454D">
      <w:pPr>
        <w:pStyle w:val="NoSpacing"/>
        <w:rPr>
          <w:rStyle w:val="SubtleEmphasis"/>
          <w:color w:val="auto"/>
        </w:rPr>
      </w:pPr>
      <w:r w:rsidRPr="0045454D">
        <w:rPr>
          <w:rStyle w:val="SubtleEmphasis"/>
          <w:color w:val="auto"/>
        </w:rPr>
        <w:t xml:space="preserve">              else if(i == 2)</w:t>
      </w:r>
    </w:p>
    <w:p w14:paraId="494824A1" w14:textId="77777777" w:rsidR="0045454D" w:rsidRPr="0045454D" w:rsidRDefault="0045454D" w:rsidP="0045454D">
      <w:pPr>
        <w:pStyle w:val="NoSpacing"/>
        <w:rPr>
          <w:rStyle w:val="SubtleEmphasis"/>
          <w:color w:val="auto"/>
        </w:rPr>
      </w:pPr>
      <w:r w:rsidRPr="0045454D">
        <w:rPr>
          <w:rStyle w:val="SubtleEmphasis"/>
          <w:color w:val="auto"/>
        </w:rPr>
        <w:t xml:space="preserve">                client.print("Medium");</w:t>
      </w:r>
    </w:p>
    <w:p w14:paraId="6FB222B5" w14:textId="77777777" w:rsidR="0045454D" w:rsidRPr="0045454D" w:rsidRDefault="0045454D" w:rsidP="0045454D">
      <w:pPr>
        <w:pStyle w:val="NoSpacing"/>
        <w:rPr>
          <w:rStyle w:val="SubtleEmphasis"/>
          <w:color w:val="auto"/>
        </w:rPr>
      </w:pPr>
      <w:r w:rsidRPr="0045454D">
        <w:rPr>
          <w:rStyle w:val="SubtleEmphasis"/>
          <w:color w:val="auto"/>
        </w:rPr>
        <w:t xml:space="preserve">              else if(i == 3)</w:t>
      </w:r>
    </w:p>
    <w:p w14:paraId="1FEA5B03" w14:textId="77777777" w:rsidR="0045454D" w:rsidRPr="0045454D" w:rsidRDefault="0045454D" w:rsidP="0045454D">
      <w:pPr>
        <w:pStyle w:val="NoSpacing"/>
        <w:rPr>
          <w:rStyle w:val="SubtleEmphasis"/>
          <w:color w:val="auto"/>
        </w:rPr>
      </w:pPr>
      <w:r w:rsidRPr="0045454D">
        <w:rPr>
          <w:rStyle w:val="SubtleEmphasis"/>
          <w:color w:val="auto"/>
        </w:rPr>
        <w:t xml:space="preserve">                client.print("High");</w:t>
      </w:r>
    </w:p>
    <w:p w14:paraId="7CB2533C"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0301A22" w14:textId="77777777" w:rsidR="0045454D" w:rsidRPr="0045454D" w:rsidRDefault="0045454D" w:rsidP="0045454D">
      <w:pPr>
        <w:pStyle w:val="NoSpacing"/>
        <w:rPr>
          <w:rStyle w:val="SubtleEmphasis"/>
          <w:color w:val="auto"/>
        </w:rPr>
      </w:pPr>
      <w:r w:rsidRPr="0045454D">
        <w:rPr>
          <w:rStyle w:val="SubtleEmphasis"/>
          <w:color w:val="auto"/>
        </w:rPr>
        <w:t xml:space="preserve">            client.print("&lt;/p&gt;");</w:t>
      </w:r>
    </w:p>
    <w:p w14:paraId="30677593"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C165F79" w14:textId="77777777" w:rsidR="0045454D" w:rsidRPr="0045454D" w:rsidRDefault="0045454D" w:rsidP="0045454D">
      <w:pPr>
        <w:pStyle w:val="NoSpacing"/>
        <w:rPr>
          <w:rStyle w:val="SubtleEmphasis"/>
          <w:color w:val="auto"/>
        </w:rPr>
      </w:pPr>
      <w:r w:rsidRPr="0045454D">
        <w:rPr>
          <w:rStyle w:val="SubtleEmphasis"/>
          <w:color w:val="auto"/>
        </w:rPr>
        <w:t xml:space="preserve">            client.print("&lt;p&gt;&lt;p&gt;Timiming Tolerance(seconds):");</w:t>
      </w:r>
    </w:p>
    <w:p w14:paraId="51595AFB" w14:textId="77777777" w:rsidR="0045454D" w:rsidRPr="0045454D" w:rsidRDefault="0045454D" w:rsidP="0045454D">
      <w:pPr>
        <w:pStyle w:val="NoSpacing"/>
        <w:rPr>
          <w:rStyle w:val="SubtleEmphasis"/>
          <w:color w:val="auto"/>
        </w:rPr>
      </w:pPr>
      <w:r w:rsidRPr="0045454D">
        <w:rPr>
          <w:rStyle w:val="SubtleEmphasis"/>
          <w:color w:val="auto"/>
        </w:rPr>
        <w:t xml:space="preserve">            for (i = 1; i &lt;= 3; i++)</w:t>
      </w:r>
    </w:p>
    <w:p w14:paraId="6C04279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66FFF4E" w14:textId="77777777" w:rsidR="0045454D" w:rsidRPr="0045454D" w:rsidRDefault="0045454D" w:rsidP="0045454D">
      <w:pPr>
        <w:pStyle w:val="NoSpacing"/>
        <w:rPr>
          <w:rStyle w:val="SubtleEmphasis"/>
          <w:color w:val="auto"/>
        </w:rPr>
      </w:pPr>
      <w:r w:rsidRPr="0045454D">
        <w:rPr>
          <w:rStyle w:val="SubtleEmphasis"/>
          <w:color w:val="auto"/>
        </w:rPr>
        <w:t xml:space="preserve">              client.print("&lt;input type=\"radio\" name=\"tau\" value=");</w:t>
      </w:r>
    </w:p>
    <w:p w14:paraId="41A254BD" w14:textId="77777777" w:rsidR="0045454D" w:rsidRPr="0045454D" w:rsidRDefault="0045454D" w:rsidP="0045454D">
      <w:pPr>
        <w:pStyle w:val="NoSpacing"/>
        <w:rPr>
          <w:rStyle w:val="SubtleEmphasis"/>
          <w:color w:val="auto"/>
        </w:rPr>
      </w:pPr>
      <w:r w:rsidRPr="0045454D">
        <w:rPr>
          <w:rStyle w:val="SubtleEmphasis"/>
          <w:color w:val="auto"/>
        </w:rPr>
        <w:t xml:space="preserve">              client.print(i);</w:t>
      </w:r>
    </w:p>
    <w:p w14:paraId="0B99A4D0" w14:textId="77777777" w:rsidR="0045454D" w:rsidRPr="0045454D" w:rsidRDefault="0045454D" w:rsidP="0045454D">
      <w:pPr>
        <w:pStyle w:val="NoSpacing"/>
        <w:rPr>
          <w:rStyle w:val="SubtleEmphasis"/>
          <w:color w:val="auto"/>
        </w:rPr>
      </w:pPr>
      <w:r w:rsidRPr="0045454D">
        <w:rPr>
          <w:rStyle w:val="SubtleEmphasis"/>
          <w:color w:val="auto"/>
        </w:rPr>
        <w:t xml:space="preserve">              if(i == wifi_tau)</w:t>
      </w:r>
    </w:p>
    <w:p w14:paraId="20548459" w14:textId="77777777" w:rsidR="0045454D" w:rsidRPr="0045454D" w:rsidRDefault="0045454D" w:rsidP="0045454D">
      <w:pPr>
        <w:pStyle w:val="NoSpacing"/>
        <w:rPr>
          <w:rStyle w:val="SubtleEmphasis"/>
          <w:color w:val="auto"/>
        </w:rPr>
      </w:pPr>
      <w:r w:rsidRPr="0045454D">
        <w:rPr>
          <w:rStyle w:val="SubtleEmphasis"/>
          <w:color w:val="auto"/>
        </w:rPr>
        <w:t xml:space="preserve">                client.print(" checked =\"checked\"");</w:t>
      </w:r>
    </w:p>
    <w:p w14:paraId="65661A6E" w14:textId="77777777" w:rsidR="0045454D" w:rsidRPr="0045454D" w:rsidRDefault="0045454D" w:rsidP="0045454D">
      <w:pPr>
        <w:pStyle w:val="NoSpacing"/>
        <w:rPr>
          <w:rStyle w:val="SubtleEmphasis"/>
          <w:color w:val="auto"/>
        </w:rPr>
      </w:pPr>
      <w:r w:rsidRPr="0045454D">
        <w:rPr>
          <w:rStyle w:val="SubtleEmphasis"/>
          <w:color w:val="auto"/>
        </w:rPr>
        <w:t xml:space="preserve">              client.print(" /&gt;");</w:t>
      </w:r>
    </w:p>
    <w:p w14:paraId="1910CE79" w14:textId="77777777" w:rsidR="0045454D" w:rsidRPr="0045454D" w:rsidRDefault="0045454D" w:rsidP="0045454D">
      <w:pPr>
        <w:pStyle w:val="NoSpacing"/>
        <w:rPr>
          <w:rStyle w:val="SubtleEmphasis"/>
          <w:color w:val="auto"/>
        </w:rPr>
      </w:pPr>
      <w:r w:rsidRPr="0045454D">
        <w:rPr>
          <w:rStyle w:val="SubtleEmphasis"/>
          <w:color w:val="auto"/>
        </w:rPr>
        <w:t xml:space="preserve">              if(i == 1)</w:t>
      </w:r>
    </w:p>
    <w:p w14:paraId="34CDA9A3" w14:textId="77777777" w:rsidR="0045454D" w:rsidRPr="0045454D" w:rsidRDefault="0045454D" w:rsidP="0045454D">
      <w:pPr>
        <w:pStyle w:val="NoSpacing"/>
        <w:rPr>
          <w:rStyle w:val="SubtleEmphasis"/>
          <w:color w:val="auto"/>
        </w:rPr>
      </w:pPr>
      <w:r w:rsidRPr="0045454D">
        <w:rPr>
          <w:rStyle w:val="SubtleEmphasis"/>
          <w:color w:val="auto"/>
        </w:rPr>
        <w:t xml:space="preserve">                client.print("3");</w:t>
      </w:r>
    </w:p>
    <w:p w14:paraId="50F19619" w14:textId="77777777" w:rsidR="0045454D" w:rsidRPr="0045454D" w:rsidRDefault="0045454D" w:rsidP="0045454D">
      <w:pPr>
        <w:pStyle w:val="NoSpacing"/>
        <w:rPr>
          <w:rStyle w:val="SubtleEmphasis"/>
          <w:color w:val="auto"/>
        </w:rPr>
      </w:pPr>
      <w:r w:rsidRPr="0045454D">
        <w:rPr>
          <w:rStyle w:val="SubtleEmphasis"/>
          <w:color w:val="auto"/>
        </w:rPr>
        <w:t xml:space="preserve">              else if(i == 2)</w:t>
      </w:r>
    </w:p>
    <w:p w14:paraId="5F182CA6" w14:textId="77777777" w:rsidR="0045454D" w:rsidRPr="0045454D" w:rsidRDefault="0045454D" w:rsidP="0045454D">
      <w:pPr>
        <w:pStyle w:val="NoSpacing"/>
        <w:rPr>
          <w:rStyle w:val="SubtleEmphasis"/>
          <w:color w:val="auto"/>
        </w:rPr>
      </w:pPr>
      <w:r w:rsidRPr="0045454D">
        <w:rPr>
          <w:rStyle w:val="SubtleEmphasis"/>
          <w:color w:val="auto"/>
        </w:rPr>
        <w:t xml:space="preserve">                client.print("5");</w:t>
      </w:r>
    </w:p>
    <w:p w14:paraId="3D75C7E7" w14:textId="77777777" w:rsidR="0045454D" w:rsidRPr="0045454D" w:rsidRDefault="0045454D" w:rsidP="0045454D">
      <w:pPr>
        <w:pStyle w:val="NoSpacing"/>
        <w:rPr>
          <w:rStyle w:val="SubtleEmphasis"/>
          <w:color w:val="auto"/>
        </w:rPr>
      </w:pPr>
      <w:r w:rsidRPr="0045454D">
        <w:rPr>
          <w:rStyle w:val="SubtleEmphasis"/>
          <w:color w:val="auto"/>
        </w:rPr>
        <w:t xml:space="preserve">              else if(i == 3)</w:t>
      </w:r>
    </w:p>
    <w:p w14:paraId="6A82BC76"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client.print("7");</w:t>
      </w:r>
    </w:p>
    <w:p w14:paraId="3484E903"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9EBF260" w14:textId="77777777" w:rsidR="0045454D" w:rsidRPr="0045454D" w:rsidRDefault="0045454D" w:rsidP="0045454D">
      <w:pPr>
        <w:pStyle w:val="NoSpacing"/>
        <w:rPr>
          <w:rStyle w:val="SubtleEmphasis"/>
          <w:color w:val="auto"/>
        </w:rPr>
      </w:pPr>
      <w:r w:rsidRPr="0045454D">
        <w:rPr>
          <w:rStyle w:val="SubtleEmphasis"/>
          <w:color w:val="auto"/>
        </w:rPr>
        <w:t xml:space="preserve">            client.print("&lt;/p&gt;");</w:t>
      </w:r>
    </w:p>
    <w:p w14:paraId="1BBE485C" w14:textId="77777777" w:rsidR="0045454D" w:rsidRPr="0045454D" w:rsidRDefault="0045454D" w:rsidP="0045454D">
      <w:pPr>
        <w:pStyle w:val="NoSpacing"/>
        <w:rPr>
          <w:rStyle w:val="SubtleEmphasis"/>
          <w:color w:val="auto"/>
        </w:rPr>
      </w:pPr>
      <w:r w:rsidRPr="0045454D">
        <w:rPr>
          <w:rStyle w:val="SubtleEmphasis"/>
          <w:color w:val="auto"/>
        </w:rPr>
        <w:t xml:space="preserve">            // checked=\"checked\"</w:t>
      </w:r>
    </w:p>
    <w:p w14:paraId="6DEAB215"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client.println("&lt;p&gt;SD log: &lt;input type=\"radio\" name=\"sd\" value=1");</w:t>
      </w:r>
    </w:p>
    <w:p w14:paraId="5FBEC677" w14:textId="77777777" w:rsidR="0045454D" w:rsidRPr="0045454D" w:rsidRDefault="0045454D" w:rsidP="0045454D">
      <w:pPr>
        <w:pStyle w:val="NoSpacing"/>
        <w:rPr>
          <w:rStyle w:val="SubtleEmphasis"/>
          <w:color w:val="auto"/>
        </w:rPr>
      </w:pPr>
      <w:r w:rsidRPr="0045454D">
        <w:rPr>
          <w:rStyle w:val="SubtleEmphasis"/>
          <w:color w:val="auto"/>
        </w:rPr>
        <w:t xml:space="preserve">            if(wifi_sd)</w:t>
      </w:r>
    </w:p>
    <w:p w14:paraId="34D0A05E" w14:textId="77777777" w:rsidR="0045454D" w:rsidRPr="0045454D" w:rsidRDefault="0045454D" w:rsidP="0045454D">
      <w:pPr>
        <w:pStyle w:val="NoSpacing"/>
        <w:rPr>
          <w:rStyle w:val="SubtleEmphasis"/>
          <w:color w:val="auto"/>
        </w:rPr>
      </w:pPr>
      <w:r w:rsidRPr="0045454D">
        <w:rPr>
          <w:rStyle w:val="SubtleEmphasis"/>
          <w:color w:val="auto"/>
        </w:rPr>
        <w:t xml:space="preserve">              client.println(" checked=\"checked\"");</w:t>
      </w:r>
    </w:p>
    <w:p w14:paraId="42A50785" w14:textId="77777777" w:rsidR="0045454D" w:rsidRPr="0045454D" w:rsidRDefault="0045454D" w:rsidP="0045454D">
      <w:pPr>
        <w:pStyle w:val="NoSpacing"/>
        <w:rPr>
          <w:rStyle w:val="SubtleEmphasis"/>
          <w:color w:val="auto"/>
        </w:rPr>
      </w:pPr>
      <w:r w:rsidRPr="0045454D">
        <w:rPr>
          <w:rStyle w:val="SubtleEmphasis"/>
          <w:color w:val="auto"/>
        </w:rPr>
        <w:t xml:space="preserve">            client.println("&gt; On &lt;input type=\"radio\" name=\"sd\" value=0");</w:t>
      </w:r>
    </w:p>
    <w:p w14:paraId="501E5D32" w14:textId="77777777" w:rsidR="0045454D" w:rsidRPr="0045454D" w:rsidRDefault="0045454D" w:rsidP="0045454D">
      <w:pPr>
        <w:pStyle w:val="NoSpacing"/>
        <w:rPr>
          <w:rStyle w:val="SubtleEmphasis"/>
          <w:color w:val="auto"/>
        </w:rPr>
      </w:pPr>
      <w:r w:rsidRPr="0045454D">
        <w:rPr>
          <w:rStyle w:val="SubtleEmphasis"/>
          <w:color w:val="auto"/>
        </w:rPr>
        <w:t xml:space="preserve">            if(!wifi_sd)</w:t>
      </w:r>
    </w:p>
    <w:p w14:paraId="37EA25E0" w14:textId="77777777" w:rsidR="0045454D" w:rsidRPr="0045454D" w:rsidRDefault="0045454D" w:rsidP="0045454D">
      <w:pPr>
        <w:pStyle w:val="NoSpacing"/>
        <w:rPr>
          <w:rStyle w:val="SubtleEmphasis"/>
          <w:color w:val="auto"/>
        </w:rPr>
      </w:pPr>
      <w:r w:rsidRPr="0045454D">
        <w:rPr>
          <w:rStyle w:val="SubtleEmphasis"/>
          <w:color w:val="auto"/>
        </w:rPr>
        <w:t xml:space="preserve">              client.println(" checked=\"checked\"");</w:t>
      </w:r>
    </w:p>
    <w:p w14:paraId="2CBBCCA1" w14:textId="77777777" w:rsidR="0045454D" w:rsidRPr="0045454D" w:rsidRDefault="0045454D" w:rsidP="0045454D">
      <w:pPr>
        <w:pStyle w:val="NoSpacing"/>
        <w:rPr>
          <w:rStyle w:val="SubtleEmphasis"/>
          <w:color w:val="auto"/>
        </w:rPr>
      </w:pPr>
      <w:r w:rsidRPr="0045454D">
        <w:rPr>
          <w:rStyle w:val="SubtleEmphasis"/>
          <w:color w:val="auto"/>
        </w:rPr>
        <w:t xml:space="preserve">            client.println(" &gt; Off&lt;/p&gt;");</w:t>
      </w:r>
    </w:p>
    <w:p w14:paraId="3BA6168D" w14:textId="77777777" w:rsidR="0045454D" w:rsidRPr="0045454D" w:rsidRDefault="0045454D" w:rsidP="0045454D">
      <w:pPr>
        <w:pStyle w:val="NoSpacing"/>
        <w:rPr>
          <w:rStyle w:val="SubtleEmphasis"/>
          <w:color w:val="auto"/>
        </w:rPr>
      </w:pPr>
      <w:r w:rsidRPr="0045454D">
        <w:rPr>
          <w:rStyle w:val="SubtleEmphasis"/>
          <w:color w:val="auto"/>
        </w:rPr>
        <w:t xml:space="preserve">            //hidden tag</w:t>
      </w:r>
    </w:p>
    <w:p w14:paraId="6DBC05CC"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client.println("&lt;input type=\"hidden\" name=\"para\" value=1 /&gt;");</w:t>
      </w:r>
    </w:p>
    <w:p w14:paraId="6137567F" w14:textId="77777777" w:rsidR="0045454D" w:rsidRPr="0045454D" w:rsidRDefault="0045454D" w:rsidP="0045454D">
      <w:pPr>
        <w:pStyle w:val="NoSpacing"/>
        <w:rPr>
          <w:rStyle w:val="SubtleEmphasis"/>
          <w:color w:val="auto"/>
        </w:rPr>
      </w:pPr>
      <w:r w:rsidRPr="0045454D">
        <w:rPr>
          <w:rStyle w:val="SubtleEmphasis"/>
          <w:color w:val="auto"/>
        </w:rPr>
        <w:t xml:space="preserve">            //submit button</w:t>
      </w:r>
    </w:p>
    <w:p w14:paraId="22FE3BDA"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client.println("&lt;p&gt;&lt;input type=\"submit\" value=\"Submit\" /&gt;&lt;/p&gt;");</w:t>
      </w:r>
    </w:p>
    <w:p w14:paraId="0E4ADB63" w14:textId="77777777" w:rsidR="0045454D" w:rsidRPr="0045454D" w:rsidRDefault="0045454D" w:rsidP="0045454D">
      <w:pPr>
        <w:pStyle w:val="NoSpacing"/>
        <w:rPr>
          <w:rStyle w:val="SubtleEmphasis"/>
          <w:color w:val="auto"/>
        </w:rPr>
      </w:pPr>
      <w:r w:rsidRPr="0045454D">
        <w:rPr>
          <w:rStyle w:val="SubtleEmphasis"/>
          <w:color w:val="auto"/>
        </w:rPr>
        <w:t xml:space="preserve">            //sscanf testing</w:t>
      </w:r>
    </w:p>
    <w:p w14:paraId="68CF197D" w14:textId="77777777" w:rsidR="0045454D" w:rsidRPr="0045454D" w:rsidRDefault="0045454D" w:rsidP="0045454D">
      <w:pPr>
        <w:pStyle w:val="NoSpacing"/>
        <w:rPr>
          <w:rStyle w:val="SubtleEmphasis"/>
          <w:color w:val="auto"/>
        </w:rPr>
      </w:pPr>
      <w:r w:rsidRPr="0045454D">
        <w:rPr>
          <w:rStyle w:val="SubtleEmphasis"/>
          <w:color w:val="auto"/>
        </w:rPr>
        <w:t xml:space="preserve">            int test1=0,test2=0,test3=0;</w:t>
      </w:r>
    </w:p>
    <w:p w14:paraId="6C11B6E9" w14:textId="77777777" w:rsidR="0045454D" w:rsidRPr="0045454D" w:rsidRDefault="0045454D" w:rsidP="0045454D">
      <w:pPr>
        <w:pStyle w:val="NoSpacing"/>
        <w:rPr>
          <w:rStyle w:val="SubtleEmphasis"/>
          <w:color w:val="auto"/>
        </w:rPr>
      </w:pPr>
      <w:r w:rsidRPr="0045454D">
        <w:rPr>
          <w:rStyle w:val="SubtleEmphasis"/>
          <w:color w:val="auto"/>
        </w:rPr>
        <w:t xml:space="preserve">            sscanf("a=1&amp;b=2&amp;c=3","a=%d&amp;b=%d&amp;c=%d",&amp;test1,&amp;test2,&amp;test3);</w:t>
      </w:r>
    </w:p>
    <w:p w14:paraId="7EA2F510" w14:textId="77777777" w:rsidR="0045454D" w:rsidRPr="0045454D" w:rsidRDefault="0045454D" w:rsidP="0045454D">
      <w:pPr>
        <w:pStyle w:val="NoSpacing"/>
        <w:rPr>
          <w:rStyle w:val="SubtleEmphasis"/>
          <w:color w:val="auto"/>
        </w:rPr>
      </w:pPr>
      <w:r w:rsidRPr="0045454D">
        <w:rPr>
          <w:rStyle w:val="SubtleEmphasis"/>
          <w:color w:val="auto"/>
        </w:rPr>
        <w:t xml:space="preserve">            client.println(test1);</w:t>
      </w:r>
    </w:p>
    <w:p w14:paraId="4CA060B8" w14:textId="77777777" w:rsidR="0045454D" w:rsidRPr="0045454D" w:rsidRDefault="0045454D" w:rsidP="0045454D">
      <w:pPr>
        <w:pStyle w:val="NoSpacing"/>
        <w:rPr>
          <w:rStyle w:val="SubtleEmphasis"/>
          <w:color w:val="auto"/>
        </w:rPr>
      </w:pPr>
      <w:r w:rsidRPr="0045454D">
        <w:rPr>
          <w:rStyle w:val="SubtleEmphasis"/>
          <w:color w:val="auto"/>
        </w:rPr>
        <w:t xml:space="preserve">            client.println(test2);</w:t>
      </w:r>
    </w:p>
    <w:p w14:paraId="3FAB6110" w14:textId="77777777" w:rsidR="0045454D" w:rsidRPr="0045454D" w:rsidRDefault="0045454D" w:rsidP="0045454D">
      <w:pPr>
        <w:pStyle w:val="NoSpacing"/>
        <w:rPr>
          <w:rStyle w:val="SubtleEmphasis"/>
          <w:color w:val="auto"/>
        </w:rPr>
      </w:pPr>
      <w:r w:rsidRPr="0045454D">
        <w:rPr>
          <w:rStyle w:val="SubtleEmphasis"/>
          <w:color w:val="auto"/>
        </w:rPr>
        <w:t xml:space="preserve">            client.println(test3);</w:t>
      </w:r>
    </w:p>
    <w:p w14:paraId="2CB7841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752778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51C0AA2B" w14:textId="77777777" w:rsidR="0045454D" w:rsidRPr="0045454D" w:rsidRDefault="0045454D" w:rsidP="0045454D">
      <w:pPr>
        <w:pStyle w:val="NoSpacing"/>
        <w:rPr>
          <w:rStyle w:val="SubtleEmphasis"/>
          <w:color w:val="auto"/>
        </w:rPr>
      </w:pPr>
      <w:r w:rsidRPr="0045454D">
        <w:rPr>
          <w:rStyle w:val="SubtleEmphasis"/>
          <w:color w:val="auto"/>
        </w:rPr>
        <w:t xml:space="preserve">            //end tags</w:t>
      </w:r>
    </w:p>
    <w:p w14:paraId="674D26EF"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client.println("&lt;/form&gt;");</w:t>
      </w:r>
    </w:p>
    <w:p w14:paraId="15DB8D92"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client.println("&lt;/body&gt;");</w:t>
      </w:r>
    </w:p>
    <w:p w14:paraId="22D2DF5A" w14:textId="77777777" w:rsidR="0045454D" w:rsidRPr="0045454D" w:rsidRDefault="0045454D" w:rsidP="0045454D">
      <w:pPr>
        <w:pStyle w:val="NoSpacing"/>
        <w:rPr>
          <w:rStyle w:val="SubtleEmphasis"/>
          <w:color w:val="auto"/>
        </w:rPr>
      </w:pPr>
      <w:r w:rsidRPr="0045454D">
        <w:rPr>
          <w:rStyle w:val="SubtleEmphasis"/>
          <w:color w:val="auto"/>
        </w:rPr>
        <w:t xml:space="preserve">            client.println("&lt;/html&gt;");</w:t>
      </w:r>
    </w:p>
    <w:p w14:paraId="0ECF33D9" w14:textId="77777777" w:rsidR="0045454D" w:rsidRPr="0045454D" w:rsidRDefault="0045454D" w:rsidP="0045454D">
      <w:pPr>
        <w:pStyle w:val="NoSpacing"/>
        <w:rPr>
          <w:rStyle w:val="SubtleEmphasis"/>
          <w:color w:val="auto"/>
        </w:rPr>
      </w:pPr>
      <w:r w:rsidRPr="0045454D">
        <w:rPr>
          <w:rStyle w:val="SubtleEmphasis"/>
          <w:color w:val="auto"/>
        </w:rPr>
        <w:t xml:space="preserve">            // The HTTP response ends with another blank line:</w:t>
      </w:r>
    </w:p>
    <w:p w14:paraId="3E04CF7E" w14:textId="77777777" w:rsidR="0045454D" w:rsidRPr="0045454D" w:rsidRDefault="0045454D" w:rsidP="0045454D">
      <w:pPr>
        <w:pStyle w:val="NoSpacing"/>
        <w:rPr>
          <w:rStyle w:val="SubtleEmphasis"/>
          <w:color w:val="auto"/>
        </w:rPr>
      </w:pPr>
      <w:r w:rsidRPr="0045454D">
        <w:rPr>
          <w:rStyle w:val="SubtleEmphasis"/>
          <w:color w:val="auto"/>
        </w:rPr>
        <w:t xml:space="preserve">            client.println();</w:t>
      </w:r>
    </w:p>
    <w:p w14:paraId="5998EF6F" w14:textId="77777777" w:rsidR="0045454D" w:rsidRPr="0045454D" w:rsidRDefault="0045454D" w:rsidP="0045454D">
      <w:pPr>
        <w:pStyle w:val="NoSpacing"/>
        <w:rPr>
          <w:rStyle w:val="SubtleEmphasis"/>
          <w:color w:val="auto"/>
        </w:rPr>
      </w:pPr>
      <w:r w:rsidRPr="0045454D">
        <w:rPr>
          <w:rStyle w:val="SubtleEmphasis"/>
          <w:color w:val="auto"/>
        </w:rPr>
        <w:t xml:space="preserve">            // break out of the while loop:</w:t>
      </w:r>
    </w:p>
    <w:p w14:paraId="5B266D48" w14:textId="77777777" w:rsidR="0045454D" w:rsidRPr="0045454D" w:rsidRDefault="0045454D" w:rsidP="0045454D">
      <w:pPr>
        <w:pStyle w:val="NoSpacing"/>
        <w:rPr>
          <w:rStyle w:val="SubtleEmphasis"/>
          <w:color w:val="auto"/>
        </w:rPr>
      </w:pPr>
      <w:r w:rsidRPr="0045454D">
        <w:rPr>
          <w:rStyle w:val="SubtleEmphasis"/>
          <w:color w:val="auto"/>
        </w:rPr>
        <w:t xml:space="preserve">            break;         </w:t>
      </w:r>
    </w:p>
    <w:p w14:paraId="6C3B5BF0"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3C42FEE6" w14:textId="77777777" w:rsidR="0045454D" w:rsidRPr="0045454D" w:rsidRDefault="0045454D" w:rsidP="0045454D">
      <w:pPr>
        <w:pStyle w:val="NoSpacing"/>
        <w:rPr>
          <w:rStyle w:val="SubtleEmphasis"/>
          <w:color w:val="auto"/>
        </w:rPr>
      </w:pPr>
      <w:r w:rsidRPr="0045454D">
        <w:rPr>
          <w:rStyle w:val="SubtleEmphasis"/>
          <w:color w:val="auto"/>
        </w:rPr>
        <w:t xml:space="preserve">          else {      // if you got a newline, then clear currentLine:</w:t>
      </w:r>
    </w:p>
    <w:p w14:paraId="71398901" w14:textId="77777777" w:rsidR="0045454D" w:rsidRPr="0045454D" w:rsidRDefault="0045454D" w:rsidP="0045454D">
      <w:pPr>
        <w:pStyle w:val="NoSpacing"/>
        <w:rPr>
          <w:rStyle w:val="SubtleEmphasis"/>
          <w:color w:val="auto"/>
        </w:rPr>
      </w:pPr>
      <w:r w:rsidRPr="0045454D">
        <w:rPr>
          <w:rStyle w:val="SubtleEmphasis"/>
          <w:color w:val="auto"/>
        </w:rPr>
        <w:t xml:space="preserve">            currentLine = "";</w:t>
      </w:r>
    </w:p>
    <w:p w14:paraId="4749E83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95D9150" w14:textId="77777777" w:rsidR="0045454D" w:rsidRPr="0045454D" w:rsidRDefault="0045454D" w:rsidP="0045454D">
      <w:pPr>
        <w:pStyle w:val="NoSpacing"/>
        <w:rPr>
          <w:rStyle w:val="SubtleEmphasis"/>
          <w:color w:val="auto"/>
        </w:rPr>
      </w:pPr>
      <w:r w:rsidRPr="0045454D">
        <w:rPr>
          <w:rStyle w:val="SubtleEmphasis"/>
          <w:color w:val="auto"/>
        </w:rPr>
        <w:t xml:space="preserve">        }     </w:t>
      </w:r>
    </w:p>
    <w:p w14:paraId="159CB163" w14:textId="77777777" w:rsidR="0045454D" w:rsidRPr="0045454D" w:rsidRDefault="0045454D" w:rsidP="0045454D">
      <w:pPr>
        <w:pStyle w:val="NoSpacing"/>
        <w:rPr>
          <w:rStyle w:val="SubtleEmphasis"/>
          <w:color w:val="auto"/>
        </w:rPr>
      </w:pPr>
      <w:r w:rsidRPr="0045454D">
        <w:rPr>
          <w:rStyle w:val="SubtleEmphasis"/>
          <w:color w:val="auto"/>
        </w:rPr>
        <w:t xml:space="preserve">        else if (c != '\r') {    // if you got anything else but a carriage return character,</w:t>
      </w:r>
    </w:p>
    <w:p w14:paraId="374DD83D" w14:textId="77777777" w:rsidR="0045454D" w:rsidRPr="0045454D" w:rsidRDefault="0045454D" w:rsidP="0045454D">
      <w:pPr>
        <w:pStyle w:val="NoSpacing"/>
        <w:rPr>
          <w:rStyle w:val="SubtleEmphasis"/>
          <w:color w:val="auto"/>
        </w:rPr>
      </w:pPr>
      <w:r w:rsidRPr="0045454D">
        <w:rPr>
          <w:rStyle w:val="SubtleEmphasis"/>
          <w:color w:val="auto"/>
        </w:rPr>
        <w:t xml:space="preserve">          currentLine += c;      // add it to the end of the currentLine</w:t>
      </w:r>
    </w:p>
    <w:p w14:paraId="406D7B9E"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32C45F9" w14:textId="77777777" w:rsidR="0045454D" w:rsidRPr="0045454D" w:rsidRDefault="0045454D" w:rsidP="0045454D">
      <w:pPr>
        <w:pStyle w:val="NoSpacing"/>
        <w:rPr>
          <w:rStyle w:val="SubtleEmphasis"/>
          <w:color w:val="auto"/>
        </w:rPr>
      </w:pPr>
    </w:p>
    <w:p w14:paraId="148538AD" w14:textId="77777777" w:rsidR="0045454D" w:rsidRPr="0045454D" w:rsidRDefault="0045454D" w:rsidP="0045454D">
      <w:pPr>
        <w:pStyle w:val="NoSpacing"/>
        <w:rPr>
          <w:rStyle w:val="SubtleEmphasis"/>
          <w:color w:val="auto"/>
        </w:rPr>
      </w:pPr>
      <w:r w:rsidRPr="0045454D">
        <w:rPr>
          <w:rStyle w:val="SubtleEmphasis"/>
          <w:color w:val="auto"/>
        </w:rPr>
        <w:t xml:space="preserve">        if (currentLine.endsWith("&amp;para=1 HTTP/1.1")) {</w:t>
      </w:r>
    </w:p>
    <w:p w14:paraId="55DC08CE" w14:textId="77777777" w:rsidR="0045454D" w:rsidRPr="0045454D" w:rsidRDefault="0045454D" w:rsidP="0045454D">
      <w:pPr>
        <w:pStyle w:val="NoSpacing"/>
        <w:rPr>
          <w:rStyle w:val="SubtleEmphasis"/>
          <w:color w:val="auto"/>
        </w:rPr>
      </w:pPr>
      <w:r w:rsidRPr="0045454D">
        <w:rPr>
          <w:rStyle w:val="SubtleEmphasis"/>
          <w:color w:val="auto"/>
        </w:rPr>
        <w:t xml:space="preserve">          //GET /?err=1&amp;tau=1&amp;sd=0&amp;para=1 HTTP/1.1</w:t>
      </w:r>
    </w:p>
    <w:p w14:paraId="754ABD5F" w14:textId="77777777" w:rsidR="0045454D" w:rsidRPr="0045454D" w:rsidRDefault="0045454D" w:rsidP="0045454D">
      <w:pPr>
        <w:pStyle w:val="NoSpacing"/>
        <w:rPr>
          <w:rStyle w:val="SubtleEmphasis"/>
          <w:color w:val="auto"/>
        </w:rPr>
      </w:pPr>
      <w:r w:rsidRPr="0045454D">
        <w:rPr>
          <w:rStyle w:val="SubtleEmphasis"/>
          <w:color w:val="auto"/>
        </w:rPr>
        <w:t xml:space="preserve">          //10 16 21</w:t>
      </w:r>
    </w:p>
    <w:p w14:paraId="4F4FCCFD"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wifi_flag = 1;</w:t>
      </w:r>
    </w:p>
    <w:p w14:paraId="4377D9E8" w14:textId="77777777" w:rsidR="0045454D" w:rsidRPr="0045454D" w:rsidRDefault="0045454D" w:rsidP="0045454D">
      <w:pPr>
        <w:pStyle w:val="NoSpacing"/>
        <w:rPr>
          <w:rStyle w:val="SubtleEmphasis"/>
          <w:color w:val="auto"/>
        </w:rPr>
      </w:pPr>
      <w:r w:rsidRPr="0045454D">
        <w:rPr>
          <w:rStyle w:val="SubtleEmphasis"/>
          <w:color w:val="auto"/>
        </w:rPr>
        <w:t xml:space="preserve">          char s[100];</w:t>
      </w:r>
    </w:p>
    <w:p w14:paraId="67EF6482" w14:textId="77777777" w:rsidR="0045454D" w:rsidRPr="0045454D" w:rsidRDefault="0045454D" w:rsidP="0045454D">
      <w:pPr>
        <w:pStyle w:val="NoSpacing"/>
        <w:rPr>
          <w:rStyle w:val="SubtleEmphasis"/>
          <w:color w:val="auto"/>
        </w:rPr>
      </w:pPr>
      <w:r w:rsidRPr="0045454D">
        <w:rPr>
          <w:rStyle w:val="SubtleEmphasis"/>
          <w:color w:val="auto"/>
        </w:rPr>
        <w:t xml:space="preserve">          currentLine.toCharArray(s, 100);</w:t>
      </w:r>
    </w:p>
    <w:p w14:paraId="65EFB726" w14:textId="77777777" w:rsidR="0045454D" w:rsidRPr="0045454D" w:rsidRDefault="0045454D" w:rsidP="0045454D">
      <w:pPr>
        <w:pStyle w:val="NoSpacing"/>
        <w:rPr>
          <w:rStyle w:val="SubtleEmphasis"/>
          <w:color w:val="auto"/>
        </w:rPr>
      </w:pPr>
      <w:r w:rsidRPr="0045454D">
        <w:rPr>
          <w:rStyle w:val="SubtleEmphasis"/>
          <w:color w:val="auto"/>
        </w:rPr>
        <w:t xml:space="preserve">          sscanf(s,"GET /?err=%d&amp;tau=%d&amp;sd=%d&amp;para=1 HTTP/1.1",&amp;wifi_err, &amp;wifi_tau, &amp;wifi_sd);</w:t>
      </w:r>
    </w:p>
    <w:p w14:paraId="38522A8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Serial.println("\n Updated:");</w:t>
      </w:r>
    </w:p>
    <w:p w14:paraId="43369BAB" w14:textId="77777777" w:rsidR="0045454D" w:rsidRPr="0045454D" w:rsidRDefault="0045454D" w:rsidP="0045454D">
      <w:pPr>
        <w:pStyle w:val="NoSpacing"/>
        <w:rPr>
          <w:rStyle w:val="SubtleEmphasis"/>
          <w:color w:val="auto"/>
        </w:rPr>
      </w:pPr>
      <w:r w:rsidRPr="0045454D">
        <w:rPr>
          <w:rStyle w:val="SubtleEmphasis"/>
          <w:color w:val="auto"/>
        </w:rPr>
        <w:t xml:space="preserve">          Serial.println(currentLine.charAt(10));</w:t>
      </w:r>
    </w:p>
    <w:p w14:paraId="20FEB70E" w14:textId="77777777" w:rsidR="0045454D" w:rsidRPr="0045454D" w:rsidRDefault="0045454D" w:rsidP="0045454D">
      <w:pPr>
        <w:pStyle w:val="NoSpacing"/>
        <w:rPr>
          <w:rStyle w:val="SubtleEmphasis"/>
          <w:color w:val="auto"/>
        </w:rPr>
      </w:pPr>
      <w:r w:rsidRPr="0045454D">
        <w:rPr>
          <w:rStyle w:val="SubtleEmphasis"/>
          <w:color w:val="auto"/>
        </w:rPr>
        <w:t xml:space="preserve">          Serial.println(currentLine.charAt(16));</w:t>
      </w:r>
    </w:p>
    <w:p w14:paraId="66C155F2" w14:textId="77777777" w:rsidR="0045454D" w:rsidRPr="0045454D" w:rsidRDefault="0045454D" w:rsidP="0045454D">
      <w:pPr>
        <w:pStyle w:val="NoSpacing"/>
        <w:rPr>
          <w:rStyle w:val="SubtleEmphasis"/>
          <w:color w:val="auto"/>
        </w:rPr>
      </w:pPr>
      <w:r w:rsidRPr="0045454D">
        <w:rPr>
          <w:rStyle w:val="SubtleEmphasis"/>
          <w:color w:val="auto"/>
        </w:rPr>
        <w:t xml:space="preserve">          Serial.println(currentLine.charAt(21));</w:t>
      </w:r>
    </w:p>
    <w:p w14:paraId="220B182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EAA77F2" w14:textId="77777777" w:rsidR="0045454D" w:rsidRPr="0045454D" w:rsidRDefault="0045454D" w:rsidP="0045454D">
      <w:pPr>
        <w:pStyle w:val="NoSpacing"/>
        <w:rPr>
          <w:rStyle w:val="SubtleEmphasis"/>
          <w:color w:val="auto"/>
        </w:rPr>
      </w:pPr>
      <w:r w:rsidRPr="0045454D">
        <w:rPr>
          <w:rStyle w:val="SubtleEmphasis"/>
          <w:color w:val="auto"/>
        </w:rPr>
        <w:t xml:space="preserve">        if (currentLine.endsWith("/?set HTTP/1.1")) {</w:t>
      </w:r>
    </w:p>
    <w:p w14:paraId="0CC84859" w14:textId="77777777" w:rsidR="0045454D" w:rsidRPr="0045454D" w:rsidRDefault="0045454D" w:rsidP="0045454D">
      <w:pPr>
        <w:pStyle w:val="NoSpacing"/>
        <w:rPr>
          <w:rStyle w:val="SubtleEmphasis"/>
          <w:color w:val="auto"/>
        </w:rPr>
      </w:pPr>
      <w:r w:rsidRPr="0045454D">
        <w:rPr>
          <w:rStyle w:val="SubtleEmphasis"/>
          <w:color w:val="auto"/>
        </w:rPr>
        <w:t xml:space="preserve">            wifi_set = 1;</w:t>
      </w:r>
    </w:p>
    <w:p w14:paraId="7A8C321B"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F6B235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C38231C"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10A7ED46" w14:textId="77777777" w:rsidR="0045454D" w:rsidRPr="0045454D" w:rsidRDefault="0045454D" w:rsidP="0045454D">
      <w:pPr>
        <w:pStyle w:val="NoSpacing"/>
        <w:rPr>
          <w:rStyle w:val="SubtleEmphasis"/>
          <w:color w:val="auto"/>
        </w:rPr>
      </w:pPr>
      <w:r w:rsidRPr="0045454D">
        <w:rPr>
          <w:rStyle w:val="SubtleEmphasis"/>
          <w:color w:val="auto"/>
        </w:rPr>
        <w:t xml:space="preserve">    client.stop();</w:t>
      </w:r>
    </w:p>
    <w:p w14:paraId="154652E6"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Serial.println("Web UI: client disonnected\n/////////////////////////////////////////////////");</w:t>
      </w:r>
    </w:p>
    <w:p w14:paraId="45E70B6F"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BAE7EE9" w14:textId="77777777" w:rsidR="0045454D" w:rsidRPr="0045454D" w:rsidRDefault="0045454D" w:rsidP="0045454D">
      <w:pPr>
        <w:pStyle w:val="NoSpacing"/>
        <w:rPr>
          <w:rStyle w:val="SubtleEmphasis"/>
          <w:color w:val="auto"/>
        </w:rPr>
      </w:pPr>
      <w:r w:rsidRPr="0045454D">
        <w:rPr>
          <w:rStyle w:val="SubtleEmphasis"/>
          <w:color w:val="auto"/>
        </w:rPr>
        <w:t>}</w:t>
      </w:r>
    </w:p>
    <w:p w14:paraId="00478578" w14:textId="77777777" w:rsidR="0045454D" w:rsidRPr="0045454D" w:rsidRDefault="0045454D" w:rsidP="0045454D">
      <w:pPr>
        <w:pStyle w:val="NoSpacing"/>
        <w:rPr>
          <w:rStyle w:val="SubtleEmphasis"/>
          <w:color w:val="auto"/>
        </w:rPr>
      </w:pPr>
    </w:p>
    <w:p w14:paraId="52D7F162" w14:textId="77777777" w:rsidR="0045454D" w:rsidRPr="0045454D" w:rsidRDefault="0045454D" w:rsidP="0045454D">
      <w:pPr>
        <w:pStyle w:val="NoSpacing"/>
        <w:rPr>
          <w:rStyle w:val="SubtleEmphasis"/>
          <w:color w:val="auto"/>
        </w:rPr>
      </w:pPr>
      <w:r w:rsidRPr="0045454D">
        <w:rPr>
          <w:rStyle w:val="SubtleEmphasis"/>
          <w:color w:val="auto"/>
        </w:rPr>
        <w:t>void printWifiStatus() {</w:t>
      </w:r>
    </w:p>
    <w:p w14:paraId="41541D8F" w14:textId="77777777" w:rsidR="0045454D" w:rsidRPr="0045454D" w:rsidRDefault="0045454D" w:rsidP="0045454D">
      <w:pPr>
        <w:pStyle w:val="NoSpacing"/>
        <w:rPr>
          <w:rStyle w:val="SubtleEmphasis"/>
          <w:color w:val="auto"/>
        </w:rPr>
      </w:pPr>
      <w:r w:rsidRPr="0045454D">
        <w:rPr>
          <w:rStyle w:val="SubtleEmphasis"/>
          <w:color w:val="auto"/>
        </w:rPr>
        <w:t xml:space="preserve">  // print the SSID of the network you're attached to:</w:t>
      </w:r>
    </w:p>
    <w:p w14:paraId="52FEE0D2" w14:textId="77777777" w:rsidR="0045454D" w:rsidRPr="0045454D" w:rsidRDefault="0045454D" w:rsidP="0045454D">
      <w:pPr>
        <w:pStyle w:val="NoSpacing"/>
        <w:rPr>
          <w:rStyle w:val="SubtleEmphasis"/>
          <w:color w:val="auto"/>
        </w:rPr>
      </w:pPr>
      <w:r w:rsidRPr="0045454D">
        <w:rPr>
          <w:rStyle w:val="SubtleEmphasis"/>
          <w:color w:val="auto"/>
        </w:rPr>
        <w:t xml:space="preserve">  Serial.print("SSID: ");</w:t>
      </w:r>
    </w:p>
    <w:p w14:paraId="1703CB62"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Serial.println(WiFi.SSID());</w:t>
      </w:r>
    </w:p>
    <w:p w14:paraId="079E2215" w14:textId="77777777" w:rsidR="0045454D" w:rsidRPr="0045454D" w:rsidRDefault="0045454D" w:rsidP="0045454D">
      <w:pPr>
        <w:pStyle w:val="NoSpacing"/>
        <w:rPr>
          <w:rStyle w:val="SubtleEmphasis"/>
          <w:color w:val="auto"/>
        </w:rPr>
      </w:pPr>
    </w:p>
    <w:p w14:paraId="588E2AF0" w14:textId="77777777" w:rsidR="0045454D" w:rsidRPr="0045454D" w:rsidRDefault="0045454D" w:rsidP="0045454D">
      <w:pPr>
        <w:pStyle w:val="NoSpacing"/>
        <w:rPr>
          <w:rStyle w:val="SubtleEmphasis"/>
          <w:color w:val="auto"/>
        </w:rPr>
      </w:pPr>
      <w:r w:rsidRPr="0045454D">
        <w:rPr>
          <w:rStyle w:val="SubtleEmphasis"/>
          <w:color w:val="auto"/>
        </w:rPr>
        <w:t xml:space="preserve">  // print your WiFi shield's IP address:</w:t>
      </w:r>
    </w:p>
    <w:p w14:paraId="61121293" w14:textId="77777777" w:rsidR="0045454D" w:rsidRPr="0045454D" w:rsidRDefault="0045454D" w:rsidP="0045454D">
      <w:pPr>
        <w:pStyle w:val="NoSpacing"/>
        <w:rPr>
          <w:rStyle w:val="SubtleEmphasis"/>
          <w:color w:val="auto"/>
        </w:rPr>
      </w:pPr>
      <w:r w:rsidRPr="0045454D">
        <w:rPr>
          <w:rStyle w:val="SubtleEmphasis"/>
          <w:color w:val="auto"/>
        </w:rPr>
        <w:t xml:space="preserve">  IPAddress ip = WiFi.localIP();</w:t>
      </w:r>
    </w:p>
    <w:p w14:paraId="0D5F85FF" w14:textId="77777777" w:rsidR="0045454D" w:rsidRPr="0045454D" w:rsidRDefault="0045454D" w:rsidP="0045454D">
      <w:pPr>
        <w:pStyle w:val="NoSpacing"/>
        <w:rPr>
          <w:rStyle w:val="SubtleEmphasis"/>
          <w:color w:val="auto"/>
        </w:rPr>
      </w:pPr>
      <w:r w:rsidRPr="0045454D">
        <w:rPr>
          <w:rStyle w:val="SubtleEmphasis"/>
          <w:color w:val="auto"/>
        </w:rPr>
        <w:t xml:space="preserve">  Serial.print("IP Address: ");</w:t>
      </w:r>
    </w:p>
    <w:p w14:paraId="24A42D07" w14:textId="77777777" w:rsidR="0045454D" w:rsidRPr="0045454D" w:rsidRDefault="0045454D" w:rsidP="0045454D">
      <w:pPr>
        <w:pStyle w:val="NoSpacing"/>
        <w:rPr>
          <w:rStyle w:val="SubtleEmphasis"/>
          <w:color w:val="auto"/>
        </w:rPr>
      </w:pPr>
      <w:r w:rsidRPr="0045454D">
        <w:rPr>
          <w:rStyle w:val="SubtleEmphasis"/>
          <w:color w:val="auto"/>
        </w:rPr>
        <w:t xml:space="preserve">  Serial.println(ip);</w:t>
      </w:r>
    </w:p>
    <w:p w14:paraId="49603185"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0A589C34" w14:textId="77777777" w:rsidR="0045454D" w:rsidRPr="0045454D" w:rsidRDefault="0045454D" w:rsidP="0045454D">
      <w:pPr>
        <w:pStyle w:val="NoSpacing"/>
        <w:rPr>
          <w:rStyle w:val="SubtleEmphasis"/>
          <w:color w:val="auto"/>
        </w:rPr>
      </w:pPr>
      <w:r w:rsidRPr="0045454D">
        <w:rPr>
          <w:rStyle w:val="SubtleEmphasis"/>
          <w:color w:val="auto"/>
        </w:rPr>
        <w:t xml:space="preserve">  byte data[4] = {ip[0], ip[1], ip[2], ip[3]};</w:t>
      </w:r>
    </w:p>
    <w:p w14:paraId="046D250D"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6A331300"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46CD871" w14:textId="77777777" w:rsidR="0045454D" w:rsidRPr="0045454D" w:rsidRDefault="0045454D" w:rsidP="0045454D">
      <w:pPr>
        <w:pStyle w:val="NoSpacing"/>
        <w:rPr>
          <w:rStyle w:val="SubtleEmphasis"/>
          <w:color w:val="auto"/>
        </w:rPr>
      </w:pPr>
      <w:r w:rsidRPr="0045454D">
        <w:rPr>
          <w:rStyle w:val="SubtleEmphasis"/>
          <w:color w:val="auto"/>
        </w:rPr>
        <w:t xml:space="preserve">  Wire.beginTransmission(UI_address);</w:t>
      </w:r>
    </w:p>
    <w:p w14:paraId="1EB8410B" w14:textId="77777777" w:rsidR="0045454D" w:rsidRPr="0045454D" w:rsidRDefault="0045454D" w:rsidP="0045454D">
      <w:pPr>
        <w:pStyle w:val="NoSpacing"/>
        <w:rPr>
          <w:rStyle w:val="SubtleEmphasis"/>
          <w:color w:val="auto"/>
        </w:rPr>
      </w:pPr>
      <w:r w:rsidRPr="0045454D">
        <w:rPr>
          <w:rStyle w:val="SubtleEmphasis"/>
          <w:color w:val="auto"/>
        </w:rPr>
        <w:t xml:space="preserve">  Wire.write(data, 4);</w:t>
      </w:r>
    </w:p>
    <w:p w14:paraId="1DA3FC3E" w14:textId="77777777" w:rsidR="0045454D" w:rsidRPr="0045454D" w:rsidRDefault="0045454D" w:rsidP="0045454D">
      <w:pPr>
        <w:pStyle w:val="NoSpacing"/>
        <w:rPr>
          <w:rStyle w:val="SubtleEmphasis"/>
          <w:color w:val="auto"/>
        </w:rPr>
      </w:pPr>
      <w:r w:rsidRPr="0045454D">
        <w:rPr>
          <w:rStyle w:val="SubtleEmphasis"/>
          <w:color w:val="auto"/>
        </w:rPr>
        <w:t xml:space="preserve">  Wire.endTransmission();</w:t>
      </w:r>
    </w:p>
    <w:p w14:paraId="3710A7AC" w14:textId="77777777" w:rsidR="0045454D" w:rsidRPr="0045454D" w:rsidRDefault="0045454D" w:rsidP="0045454D">
      <w:pPr>
        <w:pStyle w:val="NoSpacing"/>
        <w:rPr>
          <w:rStyle w:val="SubtleEmphasis"/>
          <w:color w:val="auto"/>
        </w:rPr>
      </w:pPr>
    </w:p>
    <w:p w14:paraId="14FD4076" w14:textId="77777777" w:rsidR="0045454D" w:rsidRPr="0045454D" w:rsidRDefault="0045454D" w:rsidP="0045454D">
      <w:pPr>
        <w:pStyle w:val="NoSpacing"/>
        <w:rPr>
          <w:rStyle w:val="SubtleEmphasis"/>
          <w:color w:val="auto"/>
        </w:rPr>
      </w:pPr>
    </w:p>
    <w:p w14:paraId="529EB393" w14:textId="77777777" w:rsidR="0045454D" w:rsidRPr="0045454D" w:rsidRDefault="0045454D" w:rsidP="0045454D">
      <w:pPr>
        <w:pStyle w:val="NoSpacing"/>
        <w:rPr>
          <w:rStyle w:val="SubtleEmphasis"/>
          <w:color w:val="auto"/>
        </w:rPr>
      </w:pPr>
      <w:r w:rsidRPr="0045454D">
        <w:rPr>
          <w:rStyle w:val="SubtleEmphasis"/>
          <w:color w:val="auto"/>
        </w:rPr>
        <w:t xml:space="preserve">  // print the received signal strength:</w:t>
      </w:r>
    </w:p>
    <w:p w14:paraId="2D5BFDE6" w14:textId="77777777" w:rsidR="0045454D" w:rsidRPr="0045454D" w:rsidRDefault="0045454D" w:rsidP="0045454D">
      <w:pPr>
        <w:pStyle w:val="NoSpacing"/>
        <w:rPr>
          <w:rStyle w:val="SubtleEmphasis"/>
          <w:color w:val="auto"/>
        </w:rPr>
      </w:pPr>
      <w:r w:rsidRPr="0045454D">
        <w:rPr>
          <w:rStyle w:val="SubtleEmphasis"/>
          <w:color w:val="auto"/>
        </w:rPr>
        <w:t xml:space="preserve">  long rssi = WiFi.RSSI();</w:t>
      </w:r>
    </w:p>
    <w:p w14:paraId="3D281ED2" w14:textId="77777777" w:rsidR="0045454D" w:rsidRPr="0045454D" w:rsidRDefault="0045454D" w:rsidP="0045454D">
      <w:pPr>
        <w:pStyle w:val="NoSpacing"/>
        <w:rPr>
          <w:rStyle w:val="SubtleEmphasis"/>
          <w:color w:val="auto"/>
        </w:rPr>
      </w:pPr>
      <w:r w:rsidRPr="0045454D">
        <w:rPr>
          <w:rStyle w:val="SubtleEmphasis"/>
          <w:color w:val="auto"/>
        </w:rPr>
        <w:t xml:space="preserve">  Serial.print("signal strength (RSSI):");</w:t>
      </w:r>
    </w:p>
    <w:p w14:paraId="473335F4" w14:textId="77777777" w:rsidR="0045454D" w:rsidRPr="0045454D" w:rsidRDefault="0045454D" w:rsidP="0045454D">
      <w:pPr>
        <w:pStyle w:val="NoSpacing"/>
        <w:rPr>
          <w:rStyle w:val="SubtleEmphasis"/>
          <w:color w:val="auto"/>
        </w:rPr>
      </w:pPr>
      <w:r w:rsidRPr="0045454D">
        <w:rPr>
          <w:rStyle w:val="SubtleEmphasis"/>
          <w:color w:val="auto"/>
        </w:rPr>
        <w:t xml:space="preserve">  Serial.print(rssi);</w:t>
      </w:r>
    </w:p>
    <w:p w14:paraId="12A9BF6A"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dBm");</w:t>
      </w:r>
    </w:p>
    <w:p w14:paraId="1520FCF5" w14:textId="77777777" w:rsidR="0045454D" w:rsidRPr="0045454D" w:rsidRDefault="0045454D" w:rsidP="0045454D">
      <w:pPr>
        <w:pStyle w:val="NoSpacing"/>
        <w:rPr>
          <w:rStyle w:val="SubtleEmphasis"/>
          <w:color w:val="auto"/>
        </w:rPr>
      </w:pPr>
      <w:r w:rsidRPr="0045454D">
        <w:rPr>
          <w:rStyle w:val="SubtleEmphasis"/>
          <w:color w:val="auto"/>
        </w:rPr>
        <w:t xml:space="preserve">  // print where to go in a browser:</w:t>
      </w:r>
    </w:p>
    <w:p w14:paraId="2D95065E" w14:textId="77777777" w:rsidR="0045454D" w:rsidRPr="0045454D" w:rsidRDefault="0045454D" w:rsidP="0045454D">
      <w:pPr>
        <w:pStyle w:val="NoSpacing"/>
        <w:rPr>
          <w:rStyle w:val="SubtleEmphasis"/>
          <w:color w:val="auto"/>
        </w:rPr>
      </w:pPr>
      <w:r w:rsidRPr="0045454D">
        <w:rPr>
          <w:rStyle w:val="SubtleEmphasis"/>
          <w:color w:val="auto"/>
        </w:rPr>
        <w:t xml:space="preserve">  Serial.print("To see this page in action, open a browser to http://");</w:t>
      </w:r>
    </w:p>
    <w:p w14:paraId="492202F0" w14:textId="77777777" w:rsidR="0045454D" w:rsidRPr="0045454D" w:rsidRDefault="0045454D" w:rsidP="0045454D">
      <w:pPr>
        <w:pStyle w:val="NoSpacing"/>
        <w:rPr>
          <w:rStyle w:val="SubtleEmphasis"/>
          <w:color w:val="auto"/>
        </w:rPr>
      </w:pPr>
      <w:r w:rsidRPr="0045454D">
        <w:rPr>
          <w:rStyle w:val="SubtleEmphasis"/>
          <w:color w:val="auto"/>
        </w:rPr>
        <w:t xml:space="preserve">  Serial.print(ip);</w:t>
      </w:r>
    </w:p>
    <w:p w14:paraId="38D79345" w14:textId="77777777" w:rsidR="0045454D" w:rsidRPr="0045454D" w:rsidRDefault="0045454D" w:rsidP="0045454D">
      <w:pPr>
        <w:pStyle w:val="NoSpacing"/>
        <w:rPr>
          <w:rStyle w:val="SubtleEmphasis"/>
          <w:color w:val="auto"/>
        </w:rPr>
      </w:pPr>
      <w:r w:rsidRPr="0045454D">
        <w:rPr>
          <w:rStyle w:val="SubtleEmphasis"/>
          <w:color w:val="auto"/>
        </w:rPr>
        <w:t xml:space="preserve">  Serial.print(":");</w:t>
      </w:r>
    </w:p>
    <w:p w14:paraId="41398EFD" w14:textId="77777777" w:rsidR="0045454D" w:rsidRPr="0045454D" w:rsidRDefault="0045454D" w:rsidP="0045454D">
      <w:pPr>
        <w:pStyle w:val="NoSpacing"/>
        <w:rPr>
          <w:rStyle w:val="SubtleEmphasis"/>
          <w:color w:val="auto"/>
        </w:rPr>
      </w:pPr>
      <w:r w:rsidRPr="0045454D">
        <w:rPr>
          <w:rStyle w:val="SubtleEmphasis"/>
          <w:color w:val="auto"/>
        </w:rPr>
        <w:t xml:space="preserve">  Serial.println(port);</w:t>
      </w:r>
    </w:p>
    <w:p w14:paraId="582F6057" w14:textId="77777777" w:rsidR="0045454D" w:rsidRPr="0045454D" w:rsidRDefault="0045454D" w:rsidP="0045454D">
      <w:pPr>
        <w:pStyle w:val="NoSpacing"/>
        <w:rPr>
          <w:rStyle w:val="SubtleEmphasis"/>
          <w:color w:val="auto"/>
        </w:rPr>
      </w:pPr>
      <w:r w:rsidRPr="0045454D">
        <w:rPr>
          <w:rStyle w:val="SubtleEmphasis"/>
          <w:color w:val="auto"/>
        </w:rPr>
        <w:lastRenderedPageBreak/>
        <w:t>}</w:t>
      </w:r>
    </w:p>
    <w:p w14:paraId="2C8FE10B" w14:textId="77777777" w:rsidR="0045454D" w:rsidRPr="0045454D" w:rsidRDefault="0045454D" w:rsidP="0045454D">
      <w:pPr>
        <w:pStyle w:val="NoSpacing"/>
        <w:rPr>
          <w:rStyle w:val="SubtleEmphasis"/>
          <w:color w:val="auto"/>
        </w:rPr>
      </w:pPr>
    </w:p>
    <w:p w14:paraId="26B92B01" w14:textId="77777777" w:rsidR="0045454D" w:rsidRPr="0045454D" w:rsidRDefault="0045454D" w:rsidP="0045454D">
      <w:pPr>
        <w:pStyle w:val="NoSpacing"/>
        <w:rPr>
          <w:rStyle w:val="SubtleEmphasis"/>
          <w:color w:val="auto"/>
        </w:rPr>
      </w:pPr>
      <w:r w:rsidRPr="0045454D">
        <w:rPr>
          <w:rStyle w:val="SubtleEmphasis"/>
          <w:color w:val="auto"/>
        </w:rPr>
        <w:t>void warning(void) {</w:t>
      </w:r>
    </w:p>
    <w:p w14:paraId="28B38E32" w14:textId="77777777" w:rsidR="0045454D" w:rsidRPr="0045454D" w:rsidRDefault="0045454D" w:rsidP="0045454D">
      <w:pPr>
        <w:pStyle w:val="NoSpacing"/>
        <w:rPr>
          <w:rStyle w:val="SubtleEmphasis"/>
          <w:color w:val="auto"/>
        </w:rPr>
      </w:pPr>
      <w:r w:rsidRPr="0045454D">
        <w:rPr>
          <w:rStyle w:val="SubtleEmphasis"/>
          <w:color w:val="auto"/>
        </w:rPr>
        <w:t xml:space="preserve">  if (warning_badPosture == 1)</w:t>
      </w:r>
    </w:p>
    <w:p w14:paraId="0B62DCEC" w14:textId="77777777" w:rsidR="0045454D" w:rsidRPr="0045454D" w:rsidRDefault="0045454D" w:rsidP="0045454D">
      <w:pPr>
        <w:pStyle w:val="NoSpacing"/>
        <w:rPr>
          <w:rStyle w:val="SubtleEmphasis"/>
          <w:color w:val="auto"/>
        </w:rPr>
      </w:pPr>
      <w:r w:rsidRPr="0045454D">
        <w:rPr>
          <w:rStyle w:val="SubtleEmphasis"/>
          <w:color w:val="auto"/>
        </w:rPr>
        <w:t xml:space="preserve">    digitalWrite(led_badPosture, HIGH); </w:t>
      </w:r>
    </w:p>
    <w:p w14:paraId="6AC20B85" w14:textId="77777777" w:rsidR="0045454D" w:rsidRPr="0045454D" w:rsidRDefault="0045454D" w:rsidP="0045454D">
      <w:pPr>
        <w:pStyle w:val="NoSpacing"/>
        <w:rPr>
          <w:rStyle w:val="SubtleEmphasis"/>
          <w:color w:val="auto"/>
        </w:rPr>
      </w:pPr>
      <w:r w:rsidRPr="0045454D">
        <w:rPr>
          <w:rStyle w:val="SubtleEmphasis"/>
          <w:color w:val="auto"/>
        </w:rPr>
        <w:t xml:space="preserve">  else </w:t>
      </w:r>
    </w:p>
    <w:p w14:paraId="3140D997" w14:textId="77777777" w:rsidR="0045454D" w:rsidRPr="0045454D" w:rsidRDefault="0045454D" w:rsidP="0045454D">
      <w:pPr>
        <w:pStyle w:val="NoSpacing"/>
        <w:rPr>
          <w:rStyle w:val="SubtleEmphasis"/>
          <w:color w:val="auto"/>
        </w:rPr>
      </w:pPr>
      <w:r w:rsidRPr="0045454D">
        <w:rPr>
          <w:rStyle w:val="SubtleEmphasis"/>
          <w:color w:val="auto"/>
        </w:rPr>
        <w:t xml:space="preserve">    digitalWrite(led_badPosture, LOW);</w:t>
      </w:r>
    </w:p>
    <w:p w14:paraId="1FE83B64"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B3B3463" w14:textId="77777777" w:rsidR="0045454D" w:rsidRPr="0045454D" w:rsidRDefault="0045454D" w:rsidP="0045454D">
      <w:pPr>
        <w:pStyle w:val="NoSpacing"/>
        <w:rPr>
          <w:rStyle w:val="SubtleEmphasis"/>
          <w:color w:val="auto"/>
        </w:rPr>
      </w:pPr>
      <w:r w:rsidRPr="0045454D">
        <w:rPr>
          <w:rStyle w:val="SubtleEmphasis"/>
          <w:color w:val="auto"/>
        </w:rPr>
        <w:t xml:space="preserve">  if (warning_sittingLong == 1)</w:t>
      </w:r>
    </w:p>
    <w:p w14:paraId="19557144" w14:textId="77777777" w:rsidR="0045454D" w:rsidRPr="0045454D" w:rsidRDefault="0045454D" w:rsidP="0045454D">
      <w:pPr>
        <w:pStyle w:val="NoSpacing"/>
        <w:rPr>
          <w:rStyle w:val="SubtleEmphasis"/>
          <w:color w:val="auto"/>
        </w:rPr>
      </w:pPr>
      <w:r w:rsidRPr="0045454D">
        <w:rPr>
          <w:rStyle w:val="SubtleEmphasis"/>
          <w:color w:val="auto"/>
        </w:rPr>
        <w:t xml:space="preserve">    digitalWrite(led_sittingLong, HIGH);</w:t>
      </w:r>
    </w:p>
    <w:p w14:paraId="7DE6F320" w14:textId="77777777" w:rsidR="0045454D" w:rsidRPr="0045454D" w:rsidRDefault="0045454D" w:rsidP="0045454D">
      <w:pPr>
        <w:pStyle w:val="NoSpacing"/>
        <w:rPr>
          <w:rStyle w:val="SubtleEmphasis"/>
          <w:color w:val="auto"/>
        </w:rPr>
      </w:pPr>
      <w:r w:rsidRPr="0045454D">
        <w:rPr>
          <w:rStyle w:val="SubtleEmphasis"/>
          <w:color w:val="auto"/>
        </w:rPr>
        <w:t xml:space="preserve">  else</w:t>
      </w:r>
    </w:p>
    <w:p w14:paraId="200A0006" w14:textId="77777777" w:rsidR="0045454D" w:rsidRPr="0045454D" w:rsidRDefault="0045454D" w:rsidP="0045454D">
      <w:pPr>
        <w:pStyle w:val="NoSpacing"/>
        <w:rPr>
          <w:rStyle w:val="SubtleEmphasis"/>
          <w:color w:val="auto"/>
        </w:rPr>
      </w:pPr>
      <w:r w:rsidRPr="0045454D">
        <w:rPr>
          <w:rStyle w:val="SubtleEmphasis"/>
          <w:color w:val="auto"/>
        </w:rPr>
        <w:t xml:space="preserve">    digitalWrite(led_sittingLong, LOW);  </w:t>
      </w:r>
    </w:p>
    <w:p w14:paraId="3AAFA126" w14:textId="77777777" w:rsidR="0045454D" w:rsidRPr="0045454D" w:rsidRDefault="0045454D" w:rsidP="0045454D">
      <w:pPr>
        <w:pStyle w:val="NoSpacing"/>
        <w:rPr>
          <w:rStyle w:val="SubtleEmphasis"/>
          <w:color w:val="auto"/>
        </w:rPr>
      </w:pPr>
      <w:r w:rsidRPr="0045454D">
        <w:rPr>
          <w:rStyle w:val="SubtleEmphasis"/>
          <w:color w:val="auto"/>
        </w:rPr>
        <w:t>}</w:t>
      </w:r>
    </w:p>
    <w:p w14:paraId="7EC606C4" w14:textId="77777777" w:rsidR="0045454D" w:rsidRPr="0045454D" w:rsidRDefault="0045454D" w:rsidP="0045454D">
      <w:pPr>
        <w:pStyle w:val="NoSpacing"/>
        <w:rPr>
          <w:rStyle w:val="SubtleEmphasis"/>
          <w:color w:val="auto"/>
        </w:rPr>
      </w:pPr>
    </w:p>
    <w:p w14:paraId="0DFE96DA" w14:textId="77777777" w:rsidR="0045454D" w:rsidRPr="0045454D" w:rsidRDefault="0045454D" w:rsidP="0045454D">
      <w:pPr>
        <w:pStyle w:val="NoSpacing"/>
        <w:rPr>
          <w:rStyle w:val="SubtleEmphasis"/>
          <w:color w:val="auto"/>
        </w:rPr>
      </w:pPr>
      <w:r w:rsidRPr="0045454D">
        <w:rPr>
          <w:rStyle w:val="SubtleEmphasis"/>
          <w:color w:val="auto"/>
        </w:rPr>
        <w:t>void printSystemTime(void) {</w:t>
      </w:r>
    </w:p>
    <w:p w14:paraId="7AEDD03B"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105A59A1"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752D2211"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5F80E94C"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6F830404"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103DED84"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32CD8F56"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t>
      </w:r>
    </w:p>
    <w:p w14:paraId="13009A6E" w14:textId="77777777" w:rsidR="0045454D" w:rsidRPr="0045454D" w:rsidRDefault="0045454D" w:rsidP="0045454D">
      <w:pPr>
        <w:pStyle w:val="NoSpacing"/>
        <w:rPr>
          <w:rStyle w:val="SubtleEmphasis"/>
          <w:color w:val="auto"/>
        </w:rPr>
      </w:pPr>
      <w:r w:rsidRPr="0045454D">
        <w:rPr>
          <w:rStyle w:val="SubtleEmphasis"/>
          <w:color w:val="auto"/>
        </w:rPr>
        <w:t xml:space="preserve">  Serial.print("The system has run : ");</w:t>
      </w:r>
    </w:p>
    <w:p w14:paraId="19312CAE" w14:textId="77777777" w:rsidR="0045454D" w:rsidRPr="0045454D" w:rsidRDefault="0045454D" w:rsidP="0045454D">
      <w:pPr>
        <w:pStyle w:val="NoSpacing"/>
        <w:rPr>
          <w:rStyle w:val="SubtleEmphasis"/>
          <w:color w:val="auto"/>
        </w:rPr>
      </w:pPr>
      <w:r w:rsidRPr="0045454D">
        <w:rPr>
          <w:rStyle w:val="SubtleEmphasis"/>
          <w:color w:val="auto"/>
        </w:rPr>
        <w:t xml:space="preserve">  Serial.print(system_time);</w:t>
      </w:r>
    </w:p>
    <w:p w14:paraId="0E8BC3F7"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seconds");  </w:t>
      </w:r>
    </w:p>
    <w:p w14:paraId="22E9896A" w14:textId="77777777" w:rsidR="0045454D" w:rsidRPr="0045454D" w:rsidRDefault="0045454D" w:rsidP="0045454D">
      <w:pPr>
        <w:pStyle w:val="NoSpacing"/>
        <w:rPr>
          <w:rStyle w:val="SubtleEmphasis"/>
          <w:color w:val="auto"/>
        </w:rPr>
      </w:pPr>
      <w:r w:rsidRPr="0045454D">
        <w:rPr>
          <w:rStyle w:val="SubtleEmphasis"/>
          <w:color w:val="auto"/>
        </w:rPr>
        <w:t>}</w:t>
      </w:r>
    </w:p>
    <w:p w14:paraId="74496133" w14:textId="77777777" w:rsidR="0045454D" w:rsidRPr="0045454D" w:rsidRDefault="0045454D" w:rsidP="0045454D">
      <w:pPr>
        <w:pStyle w:val="NoSpacing"/>
        <w:rPr>
          <w:rStyle w:val="SubtleEmphasis"/>
          <w:color w:val="auto"/>
        </w:rPr>
      </w:pPr>
    </w:p>
    <w:p w14:paraId="3E22DC7C" w14:textId="77777777" w:rsidR="0045454D" w:rsidRPr="0045454D" w:rsidRDefault="0045454D" w:rsidP="0045454D">
      <w:pPr>
        <w:pStyle w:val="NoSpacing"/>
        <w:rPr>
          <w:rStyle w:val="SubtleEmphasis"/>
          <w:color w:val="auto"/>
        </w:rPr>
      </w:pPr>
      <w:r w:rsidRPr="0045454D">
        <w:rPr>
          <w:rStyle w:val="SubtleEmphasis"/>
          <w:color w:val="auto"/>
        </w:rPr>
        <w:t>void printStatus(void) {</w:t>
      </w:r>
    </w:p>
    <w:p w14:paraId="5A715DBB" w14:textId="77777777" w:rsidR="0045454D" w:rsidRPr="0045454D" w:rsidRDefault="0045454D" w:rsidP="0045454D">
      <w:pPr>
        <w:pStyle w:val="NoSpacing"/>
        <w:rPr>
          <w:rStyle w:val="SubtleEmphasis"/>
          <w:color w:val="auto"/>
        </w:rPr>
      </w:pPr>
      <w:r w:rsidRPr="0045454D">
        <w:rPr>
          <w:rStyle w:val="SubtleEmphasis"/>
          <w:color w:val="auto"/>
        </w:rPr>
        <w:t xml:space="preserve">  Serial.print("    epsilon is ");</w:t>
      </w:r>
    </w:p>
    <w:p w14:paraId="4A25C339" w14:textId="77777777" w:rsidR="0045454D" w:rsidRPr="0045454D" w:rsidRDefault="0045454D" w:rsidP="0045454D">
      <w:pPr>
        <w:pStyle w:val="NoSpacing"/>
        <w:rPr>
          <w:rStyle w:val="SubtleEmphasis"/>
          <w:color w:val="auto"/>
        </w:rPr>
      </w:pPr>
      <w:r w:rsidRPr="0045454D">
        <w:rPr>
          <w:rStyle w:val="SubtleEmphasis"/>
          <w:color w:val="auto"/>
        </w:rPr>
        <w:t xml:space="preserve">  Serial.print(epsilon, DEC);</w:t>
      </w:r>
    </w:p>
    <w:p w14:paraId="25BF37F4"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33D241BD" w14:textId="77777777" w:rsidR="0045454D" w:rsidRPr="0045454D" w:rsidRDefault="0045454D" w:rsidP="0045454D">
      <w:pPr>
        <w:pStyle w:val="NoSpacing"/>
        <w:rPr>
          <w:rStyle w:val="SubtleEmphasis"/>
          <w:color w:val="auto"/>
        </w:rPr>
      </w:pPr>
      <w:r w:rsidRPr="0045454D">
        <w:rPr>
          <w:rStyle w:val="SubtleEmphasis"/>
          <w:color w:val="auto"/>
        </w:rPr>
        <w:t xml:space="preserve">  Serial.print(" wifi_err is ");</w:t>
      </w:r>
    </w:p>
    <w:p w14:paraId="2430CF0C"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Serial.println(wifi_err);</w:t>
      </w:r>
    </w:p>
    <w:p w14:paraId="7F83BB9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BC0DE48" w14:textId="77777777" w:rsidR="0045454D" w:rsidRPr="0045454D" w:rsidRDefault="0045454D" w:rsidP="0045454D">
      <w:pPr>
        <w:pStyle w:val="NoSpacing"/>
        <w:rPr>
          <w:rStyle w:val="SubtleEmphasis"/>
          <w:color w:val="auto"/>
        </w:rPr>
      </w:pPr>
      <w:r w:rsidRPr="0045454D">
        <w:rPr>
          <w:rStyle w:val="SubtleEmphasis"/>
          <w:color w:val="auto"/>
        </w:rPr>
        <w:t xml:space="preserve">  Serial.print("        tau is ");</w:t>
      </w:r>
    </w:p>
    <w:p w14:paraId="311C5A2E" w14:textId="77777777" w:rsidR="0045454D" w:rsidRPr="0045454D" w:rsidRDefault="0045454D" w:rsidP="0045454D">
      <w:pPr>
        <w:pStyle w:val="NoSpacing"/>
        <w:rPr>
          <w:rStyle w:val="SubtleEmphasis"/>
          <w:color w:val="auto"/>
        </w:rPr>
      </w:pPr>
      <w:r w:rsidRPr="0045454D">
        <w:rPr>
          <w:rStyle w:val="SubtleEmphasis"/>
          <w:color w:val="auto"/>
        </w:rPr>
        <w:t xml:space="preserve">  Serial.print(tau, DEC);</w:t>
      </w:r>
    </w:p>
    <w:p w14:paraId="27BC7173"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03592159" w14:textId="77777777" w:rsidR="0045454D" w:rsidRPr="0045454D" w:rsidRDefault="0045454D" w:rsidP="0045454D">
      <w:pPr>
        <w:pStyle w:val="NoSpacing"/>
        <w:rPr>
          <w:rStyle w:val="SubtleEmphasis"/>
          <w:color w:val="auto"/>
        </w:rPr>
      </w:pPr>
      <w:r w:rsidRPr="0045454D">
        <w:rPr>
          <w:rStyle w:val="SubtleEmphasis"/>
          <w:color w:val="auto"/>
        </w:rPr>
        <w:t xml:space="preserve">  Serial.print("wifi_tau is ");</w:t>
      </w:r>
    </w:p>
    <w:p w14:paraId="0D60FB46"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Serial.println(wifi_tau);</w:t>
      </w:r>
    </w:p>
    <w:p w14:paraId="5C9458C9"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421F053D" w14:textId="77777777" w:rsidR="0045454D" w:rsidRPr="0045454D" w:rsidRDefault="0045454D" w:rsidP="0045454D">
      <w:pPr>
        <w:pStyle w:val="NoSpacing"/>
        <w:rPr>
          <w:rStyle w:val="SubtleEmphasis"/>
          <w:color w:val="auto"/>
        </w:rPr>
      </w:pPr>
      <w:r w:rsidRPr="0045454D">
        <w:rPr>
          <w:rStyle w:val="SubtleEmphasis"/>
          <w:color w:val="auto"/>
        </w:rPr>
        <w:t xml:space="preserve">  Serial.print(" logPosture is ");</w:t>
      </w:r>
    </w:p>
    <w:p w14:paraId="3B18D66B" w14:textId="77777777" w:rsidR="0045454D" w:rsidRPr="0045454D" w:rsidRDefault="0045454D" w:rsidP="0045454D">
      <w:pPr>
        <w:pStyle w:val="NoSpacing"/>
        <w:rPr>
          <w:rStyle w:val="SubtleEmphasis"/>
          <w:color w:val="auto"/>
        </w:rPr>
      </w:pPr>
      <w:r w:rsidRPr="0045454D">
        <w:rPr>
          <w:rStyle w:val="SubtleEmphasis"/>
          <w:color w:val="auto"/>
        </w:rPr>
        <w:t xml:space="preserve">  Serial.print(logPosture, DEC);</w:t>
      </w:r>
    </w:p>
    <w:p w14:paraId="42E697DE"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235D070D" w14:textId="77777777" w:rsidR="0045454D" w:rsidRPr="0045454D" w:rsidRDefault="0045454D" w:rsidP="0045454D">
      <w:pPr>
        <w:pStyle w:val="NoSpacing"/>
        <w:rPr>
          <w:rStyle w:val="SubtleEmphasis"/>
          <w:color w:val="auto"/>
        </w:rPr>
      </w:pPr>
      <w:r w:rsidRPr="0045454D">
        <w:rPr>
          <w:rStyle w:val="SubtleEmphasis"/>
          <w:color w:val="auto"/>
        </w:rPr>
        <w:t xml:space="preserve">  Serial.print(" wifi_sd is ");</w:t>
      </w:r>
    </w:p>
    <w:p w14:paraId="42E44AAD"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Serial.println(wifi_sd);</w:t>
      </w:r>
    </w:p>
    <w:p w14:paraId="4B11973A"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7CE377BD" w14:textId="77777777" w:rsidR="0045454D" w:rsidRPr="0045454D" w:rsidRDefault="0045454D" w:rsidP="0045454D">
      <w:pPr>
        <w:pStyle w:val="NoSpacing"/>
        <w:rPr>
          <w:rStyle w:val="SubtleEmphasis"/>
          <w:color w:val="auto"/>
        </w:rPr>
      </w:pPr>
      <w:r w:rsidRPr="0045454D">
        <w:rPr>
          <w:rStyle w:val="SubtleEmphasis"/>
          <w:color w:val="auto"/>
        </w:rPr>
        <w:t xml:space="preserve">  Serial.print("savePosture is ");</w:t>
      </w:r>
    </w:p>
    <w:p w14:paraId="3D758E8A" w14:textId="77777777" w:rsidR="0045454D" w:rsidRPr="0045454D" w:rsidRDefault="0045454D" w:rsidP="0045454D">
      <w:pPr>
        <w:pStyle w:val="NoSpacing"/>
        <w:rPr>
          <w:rStyle w:val="SubtleEmphasis"/>
          <w:color w:val="auto"/>
        </w:rPr>
      </w:pPr>
      <w:r w:rsidRPr="0045454D">
        <w:rPr>
          <w:rStyle w:val="SubtleEmphasis"/>
          <w:color w:val="auto"/>
        </w:rPr>
        <w:t xml:space="preserve">  Serial.print(savePosture, DEC);</w:t>
      </w:r>
    </w:p>
    <w:p w14:paraId="61EA07CB" w14:textId="77777777" w:rsidR="0045454D" w:rsidRPr="0045454D" w:rsidRDefault="0045454D" w:rsidP="0045454D">
      <w:pPr>
        <w:pStyle w:val="NoSpacing"/>
        <w:rPr>
          <w:rStyle w:val="SubtleEmphasis"/>
          <w:color w:val="auto"/>
        </w:rPr>
      </w:pPr>
      <w:r w:rsidRPr="0045454D">
        <w:rPr>
          <w:rStyle w:val="SubtleEmphasis"/>
          <w:color w:val="auto"/>
        </w:rPr>
        <w:t xml:space="preserve">  Serial.print(" ");</w:t>
      </w:r>
    </w:p>
    <w:p w14:paraId="6A39D168" w14:textId="77777777" w:rsidR="0045454D" w:rsidRPr="0045454D" w:rsidRDefault="0045454D" w:rsidP="0045454D">
      <w:pPr>
        <w:pStyle w:val="NoSpacing"/>
        <w:rPr>
          <w:rStyle w:val="SubtleEmphasis"/>
          <w:color w:val="auto"/>
        </w:rPr>
      </w:pPr>
      <w:r w:rsidRPr="0045454D">
        <w:rPr>
          <w:rStyle w:val="SubtleEmphasis"/>
          <w:color w:val="auto"/>
        </w:rPr>
        <w:t xml:space="preserve">  Serial.print("wifi_set is ");</w:t>
      </w:r>
    </w:p>
    <w:p w14:paraId="47237ABE" w14:textId="77777777" w:rsidR="0045454D" w:rsidRPr="0045454D" w:rsidRDefault="0045454D" w:rsidP="0045454D">
      <w:pPr>
        <w:pStyle w:val="NoSpacing"/>
        <w:rPr>
          <w:rStyle w:val="SubtleEmphasis"/>
          <w:color w:val="auto"/>
        </w:rPr>
      </w:pPr>
      <w:r w:rsidRPr="0045454D">
        <w:rPr>
          <w:rStyle w:val="SubtleEmphasis"/>
          <w:color w:val="auto"/>
        </w:rPr>
        <w:lastRenderedPageBreak/>
        <w:t xml:space="preserve">  Serial.println(wifi_set);</w:t>
      </w:r>
    </w:p>
    <w:p w14:paraId="37289D72"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2C2CF0C3" w14:textId="77777777" w:rsidR="0045454D" w:rsidRPr="0045454D" w:rsidRDefault="0045454D" w:rsidP="0045454D">
      <w:pPr>
        <w:pStyle w:val="NoSpacing"/>
        <w:rPr>
          <w:rStyle w:val="SubtleEmphasis"/>
          <w:color w:val="auto"/>
        </w:rPr>
      </w:pPr>
      <w:r w:rsidRPr="0045454D">
        <w:rPr>
          <w:rStyle w:val="SubtleEmphasis"/>
          <w:color w:val="auto"/>
        </w:rPr>
        <w:t xml:space="preserve">  Serial.print("  wifi_flag is ");</w:t>
      </w:r>
    </w:p>
    <w:p w14:paraId="531D3438" w14:textId="77777777" w:rsidR="0045454D" w:rsidRPr="0045454D" w:rsidRDefault="0045454D" w:rsidP="0045454D">
      <w:pPr>
        <w:pStyle w:val="NoSpacing"/>
        <w:rPr>
          <w:rStyle w:val="SubtleEmphasis"/>
          <w:color w:val="auto"/>
        </w:rPr>
      </w:pPr>
      <w:r w:rsidRPr="0045454D">
        <w:rPr>
          <w:rStyle w:val="SubtleEmphasis"/>
          <w:color w:val="auto"/>
        </w:rPr>
        <w:t xml:space="preserve">  Serial.println(wifi_flag);</w:t>
      </w:r>
    </w:p>
    <w:p w14:paraId="226917D8" w14:textId="77777777" w:rsidR="0045454D" w:rsidRPr="0045454D" w:rsidRDefault="0045454D" w:rsidP="0045454D">
      <w:pPr>
        <w:pStyle w:val="NoSpacing"/>
        <w:rPr>
          <w:rStyle w:val="SubtleEmphasis"/>
          <w:color w:val="auto"/>
        </w:rPr>
      </w:pPr>
      <w:r w:rsidRPr="0045454D">
        <w:rPr>
          <w:rStyle w:val="SubtleEmphasis"/>
          <w:color w:val="auto"/>
        </w:rPr>
        <w:t xml:space="preserve">     </w:t>
      </w:r>
    </w:p>
    <w:p w14:paraId="34C48898" w14:textId="77777777" w:rsidR="0045454D" w:rsidRPr="0045454D" w:rsidRDefault="0045454D" w:rsidP="0045454D">
      <w:pPr>
        <w:pStyle w:val="NoSpacing"/>
        <w:rPr>
          <w:rStyle w:val="SubtleEmphasis"/>
          <w:color w:val="auto"/>
        </w:rPr>
      </w:pPr>
      <w:r w:rsidRPr="0045454D">
        <w:rPr>
          <w:rStyle w:val="SubtleEmphasis"/>
          <w:color w:val="auto"/>
        </w:rPr>
        <w:t xml:space="preserve">  Serial.print("playing_game is ");</w:t>
      </w:r>
    </w:p>
    <w:p w14:paraId="72B901DD" w14:textId="77777777" w:rsidR="0045454D" w:rsidRPr="0045454D" w:rsidRDefault="0045454D" w:rsidP="0045454D">
      <w:pPr>
        <w:pStyle w:val="NoSpacing"/>
        <w:rPr>
          <w:rStyle w:val="SubtleEmphasis"/>
          <w:color w:val="auto"/>
        </w:rPr>
      </w:pPr>
      <w:r w:rsidRPr="0045454D">
        <w:rPr>
          <w:rStyle w:val="SubtleEmphasis"/>
          <w:color w:val="auto"/>
        </w:rPr>
        <w:t xml:space="preserve">  Serial.println(playing_game, DEC);</w:t>
      </w:r>
    </w:p>
    <w:p w14:paraId="3E896289" w14:textId="77777777" w:rsidR="0045454D" w:rsidRPr="0045454D" w:rsidRDefault="0045454D" w:rsidP="0045454D">
      <w:pPr>
        <w:pStyle w:val="NoSpacing"/>
        <w:rPr>
          <w:rStyle w:val="SubtleEmphasis"/>
          <w:color w:val="auto"/>
        </w:rPr>
      </w:pPr>
      <w:r w:rsidRPr="0045454D">
        <w:rPr>
          <w:rStyle w:val="SubtleEmphasis"/>
          <w:color w:val="auto"/>
        </w:rPr>
        <w:t xml:space="preserve">  Serial.println();   </w:t>
      </w:r>
    </w:p>
    <w:p w14:paraId="3796074C" w14:textId="77777777" w:rsidR="0045454D" w:rsidRDefault="0045454D" w:rsidP="0045454D">
      <w:pPr>
        <w:pStyle w:val="NoSpacing"/>
        <w:rPr>
          <w:rStyle w:val="SubtleEmphasis"/>
          <w:rFonts w:eastAsia="SimSun"/>
          <w:color w:val="auto"/>
        </w:rPr>
      </w:pPr>
      <w:r w:rsidRPr="0045454D">
        <w:rPr>
          <w:rStyle w:val="SubtleEmphasis"/>
          <w:color w:val="auto"/>
        </w:rPr>
        <w:t>}</w:t>
      </w:r>
    </w:p>
    <w:p w14:paraId="11A2CD2C" w14:textId="77777777" w:rsidR="0045454D" w:rsidRDefault="0045454D">
      <w:pPr>
        <w:widowControl/>
        <w:tabs>
          <w:tab w:val="clear" w:pos="90"/>
        </w:tabs>
        <w:autoSpaceDE/>
        <w:autoSpaceDN/>
        <w:adjustRightInd/>
        <w:spacing w:after="0"/>
        <w:rPr>
          <w:rStyle w:val="SubtleEmphasis"/>
          <w:rFonts w:ascii="Courier New" w:eastAsia="SimSun" w:hAnsi="Courier New" w:cs="Courier New"/>
          <w:color w:val="auto"/>
          <w:sz w:val="22"/>
        </w:rPr>
      </w:pPr>
      <w:r>
        <w:rPr>
          <w:rStyle w:val="SubtleEmphasis"/>
          <w:rFonts w:eastAsia="SimSun"/>
          <w:color w:val="auto"/>
        </w:rPr>
        <w:br w:type="page"/>
      </w:r>
    </w:p>
    <w:p w14:paraId="2DA5CD4E" w14:textId="77777777" w:rsidR="0045454D" w:rsidRDefault="0045454D" w:rsidP="0045454D">
      <w:pPr>
        <w:pStyle w:val="Heading2"/>
        <w:rPr>
          <w:rFonts w:eastAsia="SimSun"/>
        </w:rPr>
      </w:pPr>
      <w:bookmarkStart w:id="84" w:name="_Toc414372752"/>
      <w:r>
        <w:rPr>
          <w:rFonts w:eastAsia="SimSun" w:hint="eastAsia"/>
        </w:rPr>
        <w:lastRenderedPageBreak/>
        <w:t>Touchscreen UI sub-system</w:t>
      </w:r>
      <w:bookmarkEnd w:id="84"/>
    </w:p>
    <w:p w14:paraId="4CC1E547" w14:textId="77777777" w:rsidR="0045454D" w:rsidRDefault="0045454D" w:rsidP="0045454D">
      <w:pPr>
        <w:rPr>
          <w:rFonts w:eastAsia="SimSun"/>
        </w:rPr>
      </w:pPr>
      <w:r>
        <w:rPr>
          <w:rFonts w:eastAsia="SimSun" w:hint="eastAsia"/>
        </w:rPr>
        <w:t>Using Arduino IDE</w:t>
      </w:r>
    </w:p>
    <w:p w14:paraId="4585BA9F" w14:textId="77777777" w:rsidR="0045454D" w:rsidRDefault="0045454D" w:rsidP="0045454D">
      <w:pPr>
        <w:pStyle w:val="NoSpacing"/>
      </w:pPr>
      <w:r>
        <w:t>#include &lt;EEPROM.h&gt;</w:t>
      </w:r>
    </w:p>
    <w:p w14:paraId="365539D5" w14:textId="77777777" w:rsidR="0045454D" w:rsidRDefault="0045454D" w:rsidP="0045454D">
      <w:pPr>
        <w:pStyle w:val="NoSpacing"/>
      </w:pPr>
      <w:r>
        <w:t>#include &lt;SPI.h&gt;</w:t>
      </w:r>
    </w:p>
    <w:p w14:paraId="7E987292" w14:textId="77777777" w:rsidR="0045454D" w:rsidRDefault="0045454D" w:rsidP="0045454D">
      <w:pPr>
        <w:pStyle w:val="NoSpacing"/>
      </w:pPr>
      <w:r>
        <w:t>#include &lt;GD2.h&gt;</w:t>
      </w:r>
    </w:p>
    <w:p w14:paraId="39705535" w14:textId="77777777" w:rsidR="0045454D" w:rsidRDefault="0045454D" w:rsidP="0045454D">
      <w:pPr>
        <w:pStyle w:val="NoSpacing"/>
      </w:pPr>
      <w:r>
        <w:t>#include &lt;Wire.h&gt;</w:t>
      </w:r>
    </w:p>
    <w:p w14:paraId="2581A9FF" w14:textId="77777777" w:rsidR="0045454D" w:rsidRDefault="0045454D" w:rsidP="0045454D">
      <w:pPr>
        <w:pStyle w:val="NoSpacing"/>
      </w:pPr>
    </w:p>
    <w:p w14:paraId="7A636A02" w14:textId="77777777" w:rsidR="0045454D" w:rsidRDefault="0045454D" w:rsidP="0045454D">
      <w:pPr>
        <w:pStyle w:val="NoSpacing"/>
      </w:pPr>
      <w:r>
        <w:t>#define TAG_SLIDER_SENSITIVITY 101</w:t>
      </w:r>
    </w:p>
    <w:p w14:paraId="52E6CEC7" w14:textId="77777777" w:rsidR="0045454D" w:rsidRDefault="0045454D" w:rsidP="0045454D">
      <w:pPr>
        <w:pStyle w:val="NoSpacing"/>
      </w:pPr>
      <w:r>
        <w:t>#define TAG_SLIDER_TIME 102</w:t>
      </w:r>
    </w:p>
    <w:p w14:paraId="7B979277" w14:textId="77777777" w:rsidR="0045454D" w:rsidRDefault="0045454D" w:rsidP="0045454D">
      <w:pPr>
        <w:pStyle w:val="NoSpacing"/>
      </w:pPr>
      <w:r>
        <w:t xml:space="preserve">#define TAG_LOG_BUTTON_START 103 </w:t>
      </w:r>
    </w:p>
    <w:p w14:paraId="00DAC7D6" w14:textId="77777777" w:rsidR="0045454D" w:rsidRDefault="0045454D" w:rsidP="0045454D">
      <w:pPr>
        <w:pStyle w:val="NoSpacing"/>
      </w:pPr>
      <w:r>
        <w:t>#define TAG_LOG_BUTTON_STOP 107</w:t>
      </w:r>
    </w:p>
    <w:p w14:paraId="6430FFBB" w14:textId="77777777" w:rsidR="0045454D" w:rsidRDefault="0045454D" w:rsidP="0045454D">
      <w:pPr>
        <w:pStyle w:val="NoSpacing"/>
      </w:pPr>
      <w:r>
        <w:t>#define TAG_BUTTON_SET 104</w:t>
      </w:r>
    </w:p>
    <w:p w14:paraId="46CFA278" w14:textId="77777777" w:rsidR="0045454D" w:rsidRDefault="0045454D" w:rsidP="0045454D">
      <w:pPr>
        <w:pStyle w:val="NoSpacing"/>
      </w:pPr>
      <w:r>
        <w:t>#define TAG_BUTTON_LEFT 105</w:t>
      </w:r>
    </w:p>
    <w:p w14:paraId="2698AC5D" w14:textId="77777777" w:rsidR="0045454D" w:rsidRDefault="0045454D" w:rsidP="0045454D">
      <w:pPr>
        <w:pStyle w:val="NoSpacing"/>
      </w:pPr>
      <w:r>
        <w:t>#define TAG_BUTTON_RIGHT 106</w:t>
      </w:r>
    </w:p>
    <w:p w14:paraId="4A192C4C" w14:textId="77777777" w:rsidR="0045454D" w:rsidRDefault="0045454D" w:rsidP="0045454D">
      <w:pPr>
        <w:pStyle w:val="NoSpacing"/>
      </w:pPr>
    </w:p>
    <w:p w14:paraId="42C54882" w14:textId="77777777" w:rsidR="0045454D" w:rsidRDefault="0045454D" w:rsidP="0045454D">
      <w:pPr>
        <w:pStyle w:val="NoSpacing"/>
      </w:pPr>
      <w:r>
        <w:t>#define RADIUS 25</w:t>
      </w:r>
    </w:p>
    <w:p w14:paraId="257B8875" w14:textId="77777777" w:rsidR="0045454D" w:rsidRDefault="0045454D" w:rsidP="0045454D">
      <w:pPr>
        <w:pStyle w:val="NoSpacing"/>
      </w:pPr>
    </w:p>
    <w:p w14:paraId="0F2EB332" w14:textId="77777777" w:rsidR="0045454D" w:rsidRDefault="0045454D" w:rsidP="0045454D">
      <w:pPr>
        <w:pStyle w:val="NoSpacing"/>
      </w:pPr>
    </w:p>
    <w:p w14:paraId="0D9D2B9B" w14:textId="77777777" w:rsidR="0045454D" w:rsidRDefault="0045454D" w:rsidP="0045454D">
      <w:pPr>
        <w:pStyle w:val="NoSpacing"/>
      </w:pPr>
      <w:r>
        <w:t>#define GAME_SENSITIVITY 200</w:t>
      </w:r>
    </w:p>
    <w:p w14:paraId="619E93C0" w14:textId="77777777" w:rsidR="0045454D" w:rsidRDefault="0045454D" w:rsidP="0045454D">
      <w:pPr>
        <w:pStyle w:val="NoSpacing"/>
      </w:pPr>
      <w:r>
        <w:t>#define TAG_BUTTON_RESET 110</w:t>
      </w:r>
    </w:p>
    <w:p w14:paraId="1B9720AB" w14:textId="77777777" w:rsidR="0045454D" w:rsidRDefault="0045454D" w:rsidP="0045454D">
      <w:pPr>
        <w:pStyle w:val="NoSpacing"/>
      </w:pPr>
    </w:p>
    <w:p w14:paraId="0FCCF386" w14:textId="77777777" w:rsidR="0045454D" w:rsidRDefault="0045454D" w:rsidP="0045454D">
      <w:pPr>
        <w:pStyle w:val="NoSpacing"/>
      </w:pPr>
    </w:p>
    <w:p w14:paraId="44A72662" w14:textId="77777777" w:rsidR="0045454D" w:rsidRDefault="0045454D" w:rsidP="0045454D">
      <w:pPr>
        <w:pStyle w:val="NoSpacing"/>
      </w:pPr>
      <w:r>
        <w:t>uint16_t slider_value_sensitivity;</w:t>
      </w:r>
    </w:p>
    <w:p w14:paraId="5B785B1C" w14:textId="77777777" w:rsidR="0045454D" w:rsidRDefault="0045454D" w:rsidP="0045454D">
      <w:pPr>
        <w:pStyle w:val="NoSpacing"/>
      </w:pPr>
      <w:r>
        <w:t>uint16_t slider_value_time;</w:t>
      </w:r>
    </w:p>
    <w:p w14:paraId="334C3563" w14:textId="77777777" w:rsidR="0045454D" w:rsidRDefault="0045454D" w:rsidP="0045454D">
      <w:pPr>
        <w:pStyle w:val="NoSpacing"/>
      </w:pPr>
    </w:p>
    <w:p w14:paraId="0DA8E63E" w14:textId="77777777" w:rsidR="0045454D" w:rsidRDefault="0045454D" w:rsidP="0045454D">
      <w:pPr>
        <w:pStyle w:val="NoSpacing"/>
      </w:pPr>
      <w:r>
        <w:t>uint16_t currentPos_sensitivity;</w:t>
      </w:r>
    </w:p>
    <w:p w14:paraId="239592BF" w14:textId="77777777" w:rsidR="0045454D" w:rsidRDefault="0045454D" w:rsidP="0045454D">
      <w:pPr>
        <w:pStyle w:val="NoSpacing"/>
      </w:pPr>
      <w:r>
        <w:t>uint16_t currentPos_time;</w:t>
      </w:r>
    </w:p>
    <w:p w14:paraId="3C2B6208" w14:textId="77777777" w:rsidR="0045454D" w:rsidRDefault="0045454D" w:rsidP="0045454D">
      <w:pPr>
        <w:pStyle w:val="NoSpacing"/>
      </w:pPr>
    </w:p>
    <w:p w14:paraId="675CB308" w14:textId="77777777" w:rsidR="0045454D" w:rsidRDefault="0045454D" w:rsidP="0045454D">
      <w:pPr>
        <w:pStyle w:val="NoSpacing"/>
      </w:pPr>
      <w:r>
        <w:t>uint16_t toggle_log;</w:t>
      </w:r>
    </w:p>
    <w:p w14:paraId="6A4D29D9" w14:textId="77777777" w:rsidR="0045454D" w:rsidRDefault="0045454D" w:rsidP="0045454D">
      <w:pPr>
        <w:pStyle w:val="NoSpacing"/>
      </w:pPr>
      <w:r>
        <w:t>uint16_t toggle_log_position;</w:t>
      </w:r>
    </w:p>
    <w:p w14:paraId="2D4B51E9" w14:textId="77777777" w:rsidR="0045454D" w:rsidRDefault="0045454D" w:rsidP="0045454D">
      <w:pPr>
        <w:pStyle w:val="NoSpacing"/>
      </w:pPr>
    </w:p>
    <w:p w14:paraId="3D921696" w14:textId="77777777" w:rsidR="0045454D" w:rsidRDefault="0045454D" w:rsidP="0045454D">
      <w:pPr>
        <w:pStyle w:val="NoSpacing"/>
      </w:pPr>
    </w:p>
    <w:p w14:paraId="28794226" w14:textId="77777777" w:rsidR="0045454D" w:rsidRDefault="0045454D" w:rsidP="0045454D">
      <w:pPr>
        <w:pStyle w:val="NoSpacing"/>
      </w:pPr>
      <w:r>
        <w:t>int busy;</w:t>
      </w:r>
    </w:p>
    <w:p w14:paraId="4EEB747C" w14:textId="77777777" w:rsidR="0045454D" w:rsidRDefault="0045454D" w:rsidP="0045454D">
      <w:pPr>
        <w:pStyle w:val="NoSpacing"/>
      </w:pPr>
    </w:p>
    <w:p w14:paraId="39E09A3B" w14:textId="77777777" w:rsidR="0045454D" w:rsidRDefault="0045454D" w:rsidP="0045454D">
      <w:pPr>
        <w:pStyle w:val="NoSpacing"/>
      </w:pPr>
      <w:r>
        <w:t>const char * pageNum = "1";</w:t>
      </w:r>
    </w:p>
    <w:p w14:paraId="78899376" w14:textId="77777777" w:rsidR="0045454D" w:rsidRDefault="0045454D" w:rsidP="0045454D">
      <w:pPr>
        <w:pStyle w:val="NoSpacing"/>
      </w:pPr>
    </w:p>
    <w:p w14:paraId="50EB0163" w14:textId="77777777" w:rsidR="0045454D" w:rsidRDefault="0045454D" w:rsidP="0045454D">
      <w:pPr>
        <w:pStyle w:val="NoSpacing"/>
      </w:pPr>
      <w:r>
        <w:t>//=============status variables=====================//</w:t>
      </w:r>
    </w:p>
    <w:p w14:paraId="62A125FA" w14:textId="77777777" w:rsidR="0045454D" w:rsidRDefault="0045454D" w:rsidP="0045454D">
      <w:pPr>
        <w:pStyle w:val="NoSpacing"/>
      </w:pPr>
    </w:p>
    <w:p w14:paraId="5B3AE10E" w14:textId="77777777" w:rsidR="0045454D" w:rsidRDefault="0045454D" w:rsidP="0045454D">
      <w:pPr>
        <w:pStyle w:val="NoSpacing"/>
      </w:pPr>
      <w:r>
        <w:t>byte sensitivity_level = 0;</w:t>
      </w:r>
    </w:p>
    <w:p w14:paraId="7CD8ABE0" w14:textId="77777777" w:rsidR="0045454D" w:rsidRDefault="0045454D" w:rsidP="0045454D">
      <w:pPr>
        <w:pStyle w:val="NoSpacing"/>
      </w:pPr>
      <w:r>
        <w:t>byte time_tolerance = 0;</w:t>
      </w:r>
    </w:p>
    <w:p w14:paraId="1F46AFC1" w14:textId="77777777" w:rsidR="0045454D" w:rsidRDefault="0045454D" w:rsidP="0045454D">
      <w:pPr>
        <w:pStyle w:val="NoSpacing"/>
      </w:pPr>
      <w:r>
        <w:t>byte pos_logging_en = 0;</w:t>
      </w:r>
    </w:p>
    <w:p w14:paraId="75D150DB" w14:textId="77777777" w:rsidR="0045454D" w:rsidRDefault="0045454D" w:rsidP="0045454D">
      <w:pPr>
        <w:pStyle w:val="NoSpacing"/>
      </w:pPr>
      <w:r>
        <w:t>byte set_posture = 0;</w:t>
      </w:r>
    </w:p>
    <w:p w14:paraId="7A17E847" w14:textId="77777777" w:rsidR="0045454D" w:rsidRDefault="0045454D" w:rsidP="0045454D">
      <w:pPr>
        <w:pStyle w:val="NoSpacing"/>
      </w:pPr>
    </w:p>
    <w:p w14:paraId="0236DC6A" w14:textId="77777777" w:rsidR="0045454D" w:rsidRDefault="0045454D" w:rsidP="0045454D">
      <w:pPr>
        <w:pStyle w:val="NoSpacing"/>
      </w:pPr>
      <w:r>
        <w:t>//===========pressure values from master============//</w:t>
      </w:r>
    </w:p>
    <w:p w14:paraId="0DB28249" w14:textId="77777777" w:rsidR="0045454D" w:rsidRDefault="0045454D" w:rsidP="0045454D">
      <w:pPr>
        <w:pStyle w:val="NoSpacing"/>
      </w:pPr>
    </w:p>
    <w:p w14:paraId="143CF1B5" w14:textId="77777777" w:rsidR="0045454D" w:rsidRDefault="0045454D" w:rsidP="0045454D">
      <w:pPr>
        <w:pStyle w:val="NoSpacing"/>
      </w:pPr>
      <w:r>
        <w:t>byte pressure[16];</w:t>
      </w:r>
    </w:p>
    <w:p w14:paraId="0111664E" w14:textId="77777777" w:rsidR="0045454D" w:rsidRDefault="0045454D" w:rsidP="0045454D">
      <w:pPr>
        <w:pStyle w:val="NoSpacing"/>
      </w:pPr>
      <w:r>
        <w:t>int points;</w:t>
      </w:r>
    </w:p>
    <w:p w14:paraId="138E5EA2" w14:textId="77777777" w:rsidR="0045454D" w:rsidRDefault="0045454D" w:rsidP="0045454D">
      <w:pPr>
        <w:pStyle w:val="NoSpacing"/>
      </w:pPr>
      <w:r>
        <w:t>char game_buff[12];</w:t>
      </w:r>
    </w:p>
    <w:p w14:paraId="57D12B58" w14:textId="77777777" w:rsidR="0045454D" w:rsidRDefault="0045454D" w:rsidP="0045454D">
      <w:pPr>
        <w:pStyle w:val="NoSpacing"/>
      </w:pPr>
    </w:p>
    <w:p w14:paraId="0E78A0AE" w14:textId="77777777" w:rsidR="0045454D" w:rsidRDefault="0045454D" w:rsidP="0045454D">
      <w:pPr>
        <w:pStyle w:val="NoSpacing"/>
      </w:pPr>
      <w:r>
        <w:t>int xval;</w:t>
      </w:r>
    </w:p>
    <w:p w14:paraId="44B8FCF1" w14:textId="77777777" w:rsidR="0045454D" w:rsidRDefault="0045454D" w:rsidP="0045454D">
      <w:pPr>
        <w:pStyle w:val="NoSpacing"/>
      </w:pPr>
      <w:r>
        <w:t>int yval;</w:t>
      </w:r>
    </w:p>
    <w:p w14:paraId="07CC7934" w14:textId="77777777" w:rsidR="0045454D" w:rsidRDefault="0045454D" w:rsidP="0045454D">
      <w:pPr>
        <w:pStyle w:val="NoSpacing"/>
      </w:pPr>
      <w:r>
        <w:t>int minval;</w:t>
      </w:r>
    </w:p>
    <w:p w14:paraId="4A527697" w14:textId="77777777" w:rsidR="0045454D" w:rsidRDefault="0045454D" w:rsidP="0045454D">
      <w:pPr>
        <w:pStyle w:val="NoSpacing"/>
      </w:pPr>
      <w:r>
        <w:t>int colorValue;</w:t>
      </w:r>
    </w:p>
    <w:p w14:paraId="589C4942" w14:textId="77777777" w:rsidR="0045454D" w:rsidRDefault="0045454D" w:rsidP="0045454D">
      <w:pPr>
        <w:pStyle w:val="NoSpacing"/>
      </w:pPr>
    </w:p>
    <w:p w14:paraId="7EB350F9" w14:textId="77777777" w:rsidR="0045454D" w:rsidRDefault="0045454D" w:rsidP="0045454D">
      <w:pPr>
        <w:pStyle w:val="NoSpacing"/>
      </w:pPr>
      <w:r>
        <w:t>int target_x = 50;</w:t>
      </w:r>
    </w:p>
    <w:p w14:paraId="40366528" w14:textId="77777777" w:rsidR="0045454D" w:rsidRDefault="0045454D" w:rsidP="0045454D">
      <w:pPr>
        <w:pStyle w:val="NoSpacing"/>
      </w:pPr>
      <w:r>
        <w:t>int target_y = 50;</w:t>
      </w:r>
    </w:p>
    <w:p w14:paraId="01D37D63" w14:textId="77777777" w:rsidR="0045454D" w:rsidRDefault="0045454D" w:rsidP="0045454D">
      <w:pPr>
        <w:pStyle w:val="NoSpacing"/>
      </w:pPr>
      <w:r>
        <w:t>int player_x = 240;</w:t>
      </w:r>
    </w:p>
    <w:p w14:paraId="297DE7E1" w14:textId="77777777" w:rsidR="0045454D" w:rsidRDefault="0045454D" w:rsidP="0045454D">
      <w:pPr>
        <w:pStyle w:val="NoSpacing"/>
      </w:pPr>
      <w:r>
        <w:t>int player_y = 105;</w:t>
      </w:r>
    </w:p>
    <w:p w14:paraId="5E355CF5" w14:textId="77777777" w:rsidR="0045454D" w:rsidRDefault="0045454D" w:rsidP="0045454D">
      <w:pPr>
        <w:pStyle w:val="NoSpacing"/>
      </w:pPr>
      <w:r>
        <w:t>int playingGame;</w:t>
      </w:r>
    </w:p>
    <w:p w14:paraId="403C1904" w14:textId="77777777" w:rsidR="0045454D" w:rsidRDefault="0045454D" w:rsidP="0045454D">
      <w:pPr>
        <w:pStyle w:val="NoSpacing"/>
      </w:pPr>
    </w:p>
    <w:p w14:paraId="5C988B83" w14:textId="77777777" w:rsidR="0045454D" w:rsidRDefault="0045454D" w:rsidP="0045454D">
      <w:pPr>
        <w:pStyle w:val="NoSpacing"/>
      </w:pPr>
    </w:p>
    <w:p w14:paraId="632D115B" w14:textId="77777777" w:rsidR="0045454D" w:rsidRDefault="0045454D" w:rsidP="0045454D">
      <w:pPr>
        <w:pStyle w:val="NoSpacing"/>
      </w:pPr>
    </w:p>
    <w:p w14:paraId="52FFB80F" w14:textId="77777777" w:rsidR="0045454D" w:rsidRDefault="0045454D" w:rsidP="0045454D">
      <w:pPr>
        <w:pStyle w:val="NoSpacing"/>
      </w:pPr>
      <w:r>
        <w:t>void setup()</w:t>
      </w:r>
    </w:p>
    <w:p w14:paraId="3744F5C9" w14:textId="77777777" w:rsidR="0045454D" w:rsidRDefault="0045454D" w:rsidP="0045454D">
      <w:pPr>
        <w:pStyle w:val="NoSpacing"/>
      </w:pPr>
      <w:r>
        <w:t>{</w:t>
      </w:r>
    </w:p>
    <w:p w14:paraId="6B95EDCB" w14:textId="77777777" w:rsidR="0045454D" w:rsidRDefault="0045454D" w:rsidP="0045454D">
      <w:pPr>
        <w:pStyle w:val="NoSpacing"/>
      </w:pPr>
      <w:r>
        <w:t xml:space="preserve">  GD.begin();</w:t>
      </w:r>
    </w:p>
    <w:p w14:paraId="71D0736A" w14:textId="77777777" w:rsidR="0045454D" w:rsidRDefault="0045454D" w:rsidP="0045454D">
      <w:pPr>
        <w:pStyle w:val="NoSpacing"/>
      </w:pPr>
      <w:r>
        <w:t xml:space="preserve">  Serial.begin(9600);</w:t>
      </w:r>
    </w:p>
    <w:p w14:paraId="64E88E49" w14:textId="77777777" w:rsidR="0045454D" w:rsidRDefault="0045454D" w:rsidP="0045454D">
      <w:pPr>
        <w:pStyle w:val="NoSpacing"/>
      </w:pPr>
      <w:r>
        <w:t xml:space="preserve">  Wire.begin(10);</w:t>
      </w:r>
    </w:p>
    <w:p w14:paraId="48A76C32" w14:textId="77777777" w:rsidR="0045454D" w:rsidRDefault="0045454D" w:rsidP="0045454D">
      <w:pPr>
        <w:pStyle w:val="NoSpacing"/>
      </w:pPr>
      <w:r>
        <w:t xml:space="preserve">  Wire.onRequest(requestEvent);</w:t>
      </w:r>
    </w:p>
    <w:p w14:paraId="59EEA6A9" w14:textId="77777777" w:rsidR="0045454D" w:rsidRDefault="0045454D" w:rsidP="0045454D">
      <w:pPr>
        <w:pStyle w:val="NoSpacing"/>
      </w:pPr>
      <w:r>
        <w:t xml:space="preserve">  Wire.onReceive(receiveEvent);</w:t>
      </w:r>
    </w:p>
    <w:p w14:paraId="337C7BD6" w14:textId="77777777" w:rsidR="0045454D" w:rsidRDefault="0045454D" w:rsidP="0045454D">
      <w:pPr>
        <w:pStyle w:val="NoSpacing"/>
      </w:pPr>
      <w:r>
        <w:t>}</w:t>
      </w:r>
    </w:p>
    <w:p w14:paraId="49A77D6F" w14:textId="77777777" w:rsidR="0045454D" w:rsidRDefault="0045454D" w:rsidP="0045454D">
      <w:pPr>
        <w:pStyle w:val="NoSpacing"/>
      </w:pPr>
    </w:p>
    <w:p w14:paraId="3983EA1C" w14:textId="77777777" w:rsidR="0045454D" w:rsidRDefault="0045454D" w:rsidP="0045454D">
      <w:pPr>
        <w:pStyle w:val="NoSpacing"/>
      </w:pPr>
      <w:r>
        <w:t>void loop() {</w:t>
      </w:r>
    </w:p>
    <w:p w14:paraId="14B90566" w14:textId="77777777" w:rsidR="0045454D" w:rsidRDefault="0045454D" w:rsidP="0045454D">
      <w:pPr>
        <w:pStyle w:val="NoSpacing"/>
      </w:pPr>
      <w:r>
        <w:t xml:space="preserve">  // put your main code here, to run repeatedly:</w:t>
      </w:r>
    </w:p>
    <w:p w14:paraId="1910C9A3" w14:textId="77777777" w:rsidR="0045454D" w:rsidRDefault="0045454D" w:rsidP="0045454D">
      <w:pPr>
        <w:pStyle w:val="NoSpacing"/>
      </w:pPr>
    </w:p>
    <w:p w14:paraId="341432CE" w14:textId="77777777" w:rsidR="0045454D" w:rsidRDefault="0045454D" w:rsidP="0045454D">
      <w:pPr>
        <w:pStyle w:val="NoSpacing"/>
      </w:pPr>
      <w:r>
        <w:t xml:space="preserve">  </w:t>
      </w:r>
    </w:p>
    <w:p w14:paraId="05EDD258" w14:textId="77777777" w:rsidR="0045454D" w:rsidRDefault="0045454D" w:rsidP="0045454D">
      <w:pPr>
        <w:pStyle w:val="NoSpacing"/>
      </w:pPr>
      <w:r>
        <w:t xml:space="preserve">  if (pageNum == "1")</w:t>
      </w:r>
    </w:p>
    <w:p w14:paraId="0FAB34B7" w14:textId="77777777" w:rsidR="0045454D" w:rsidRDefault="0045454D" w:rsidP="0045454D">
      <w:pPr>
        <w:pStyle w:val="NoSpacing"/>
      </w:pPr>
      <w:r>
        <w:t xml:space="preserve">    pageOne();</w:t>
      </w:r>
    </w:p>
    <w:p w14:paraId="3612138B" w14:textId="77777777" w:rsidR="0045454D" w:rsidRDefault="0045454D" w:rsidP="0045454D">
      <w:pPr>
        <w:pStyle w:val="NoSpacing"/>
      </w:pPr>
      <w:r>
        <w:t xml:space="preserve">  if (pageNum == "2")</w:t>
      </w:r>
    </w:p>
    <w:p w14:paraId="6E8484C6" w14:textId="77777777" w:rsidR="0045454D" w:rsidRDefault="0045454D" w:rsidP="0045454D">
      <w:pPr>
        <w:pStyle w:val="NoSpacing"/>
      </w:pPr>
      <w:r>
        <w:t xml:space="preserve">    pageTwo();</w:t>
      </w:r>
    </w:p>
    <w:p w14:paraId="6CE6927E" w14:textId="77777777" w:rsidR="0045454D" w:rsidRDefault="0045454D" w:rsidP="0045454D">
      <w:pPr>
        <w:pStyle w:val="NoSpacing"/>
      </w:pPr>
      <w:r>
        <w:t xml:space="preserve">  if (pageNum == "3")</w:t>
      </w:r>
    </w:p>
    <w:p w14:paraId="648EE1A2" w14:textId="77777777" w:rsidR="0045454D" w:rsidRDefault="0045454D" w:rsidP="0045454D">
      <w:pPr>
        <w:pStyle w:val="NoSpacing"/>
      </w:pPr>
      <w:r>
        <w:t xml:space="preserve">    pageThree();</w:t>
      </w:r>
    </w:p>
    <w:p w14:paraId="5872F96A" w14:textId="77777777" w:rsidR="0045454D" w:rsidRDefault="0045454D" w:rsidP="0045454D">
      <w:pPr>
        <w:pStyle w:val="NoSpacing"/>
      </w:pPr>
      <w:r>
        <w:t xml:space="preserve">    </w:t>
      </w:r>
    </w:p>
    <w:p w14:paraId="4DD7311F" w14:textId="77777777" w:rsidR="0045454D" w:rsidRDefault="0045454D" w:rsidP="0045454D">
      <w:pPr>
        <w:pStyle w:val="NoSpacing"/>
      </w:pPr>
      <w:r>
        <w:t>}</w:t>
      </w:r>
    </w:p>
    <w:p w14:paraId="53845564" w14:textId="77777777" w:rsidR="0045454D" w:rsidRDefault="0045454D" w:rsidP="0045454D">
      <w:pPr>
        <w:pStyle w:val="NoSpacing"/>
      </w:pPr>
    </w:p>
    <w:p w14:paraId="16CCC315" w14:textId="77777777" w:rsidR="0045454D" w:rsidRDefault="0045454D" w:rsidP="0045454D">
      <w:pPr>
        <w:pStyle w:val="NoSpacing"/>
      </w:pPr>
      <w:r>
        <w:t>void pageOne()</w:t>
      </w:r>
    </w:p>
    <w:p w14:paraId="4864C9BB" w14:textId="77777777" w:rsidR="0045454D" w:rsidRDefault="0045454D" w:rsidP="0045454D">
      <w:pPr>
        <w:pStyle w:val="NoSpacing"/>
      </w:pPr>
      <w:r>
        <w:t xml:space="preserve">{  </w:t>
      </w:r>
    </w:p>
    <w:p w14:paraId="5D9BE140" w14:textId="77777777" w:rsidR="0045454D" w:rsidRDefault="0045454D" w:rsidP="0045454D">
      <w:pPr>
        <w:pStyle w:val="NoSpacing"/>
      </w:pPr>
      <w:r>
        <w:t xml:space="preserve">  GD.get_inputs();</w:t>
      </w:r>
    </w:p>
    <w:p w14:paraId="401D37AE" w14:textId="77777777" w:rsidR="0045454D" w:rsidRDefault="0045454D" w:rsidP="0045454D">
      <w:pPr>
        <w:pStyle w:val="NoSpacing"/>
      </w:pPr>
      <w:r>
        <w:t xml:space="preserve">  GD.Clear();</w:t>
      </w:r>
    </w:p>
    <w:p w14:paraId="3BEDE979" w14:textId="77777777" w:rsidR="0045454D" w:rsidRDefault="0045454D" w:rsidP="0045454D">
      <w:pPr>
        <w:pStyle w:val="NoSpacing"/>
      </w:pPr>
      <w:r>
        <w:t xml:space="preserve">  GD.ClearColorRGB(0x000000);</w:t>
      </w:r>
    </w:p>
    <w:p w14:paraId="3122A9F0" w14:textId="77777777" w:rsidR="0045454D" w:rsidRDefault="0045454D" w:rsidP="0045454D">
      <w:pPr>
        <w:pStyle w:val="NoSpacing"/>
      </w:pPr>
      <w:r>
        <w:t xml:space="preserve">  </w:t>
      </w:r>
    </w:p>
    <w:p w14:paraId="19DE3402" w14:textId="77777777" w:rsidR="0045454D" w:rsidRDefault="0045454D" w:rsidP="0045454D">
      <w:pPr>
        <w:pStyle w:val="NoSpacing"/>
      </w:pPr>
      <w:r>
        <w:t xml:space="preserve"> // draw text labels</w:t>
      </w:r>
    </w:p>
    <w:p w14:paraId="7C7DDFB4" w14:textId="77777777" w:rsidR="0045454D" w:rsidRDefault="0045454D" w:rsidP="0045454D">
      <w:pPr>
        <w:pStyle w:val="NoSpacing"/>
      </w:pPr>
      <w:r>
        <w:t xml:space="preserve">  GD.cmd_text(10, 16, 21, 0, "Set Sensitivity: ");</w:t>
      </w:r>
    </w:p>
    <w:p w14:paraId="03FBF853" w14:textId="77777777" w:rsidR="0045454D" w:rsidRDefault="0045454D" w:rsidP="0045454D">
      <w:pPr>
        <w:pStyle w:val="NoSpacing"/>
      </w:pPr>
      <w:r>
        <w:t xml:space="preserve">  GD.cmd_text(10, 65, 21, 0, "Set Time Tolerance: ");</w:t>
      </w:r>
    </w:p>
    <w:p w14:paraId="74724C69" w14:textId="77777777" w:rsidR="0045454D" w:rsidRDefault="0045454D" w:rsidP="0045454D">
      <w:pPr>
        <w:pStyle w:val="NoSpacing"/>
      </w:pPr>
      <w:r>
        <w:t xml:space="preserve">  GD.cmd_text(10, 130, 21, 0, "Posture Logging: ");</w:t>
      </w:r>
    </w:p>
    <w:p w14:paraId="5FEA4431" w14:textId="77777777" w:rsidR="0045454D" w:rsidRDefault="0045454D" w:rsidP="0045454D">
      <w:pPr>
        <w:pStyle w:val="NoSpacing"/>
      </w:pPr>
      <w:r>
        <w:t xml:space="preserve">  GD.cmd_text(10, 200, 21, 0, "Set Posture: ");</w:t>
      </w:r>
    </w:p>
    <w:p w14:paraId="3946E2F1" w14:textId="77777777" w:rsidR="0045454D" w:rsidRDefault="0045454D" w:rsidP="0045454D">
      <w:pPr>
        <w:pStyle w:val="NoSpacing"/>
      </w:pPr>
      <w:r>
        <w:t xml:space="preserve">  </w:t>
      </w:r>
    </w:p>
    <w:p w14:paraId="6F7D1AE7" w14:textId="77777777" w:rsidR="0045454D" w:rsidRDefault="0045454D" w:rsidP="0045454D">
      <w:pPr>
        <w:pStyle w:val="NoSpacing"/>
      </w:pPr>
      <w:r>
        <w:t xml:space="preserve">  // draw and track SENSITIVITY slider</w:t>
      </w:r>
    </w:p>
    <w:p w14:paraId="2D7E0A94" w14:textId="77777777" w:rsidR="0045454D" w:rsidRDefault="0045454D" w:rsidP="0045454D">
      <w:pPr>
        <w:pStyle w:val="NoSpacing"/>
      </w:pPr>
      <w:r>
        <w:t xml:space="preserve">  GD.Tag(TAG_SLIDER_SENSITIVITY);</w:t>
      </w:r>
    </w:p>
    <w:p w14:paraId="57689094" w14:textId="77777777" w:rsidR="0045454D" w:rsidRDefault="0045454D" w:rsidP="0045454D">
      <w:pPr>
        <w:pStyle w:val="NoSpacing"/>
      </w:pPr>
      <w:r>
        <w:lastRenderedPageBreak/>
        <w:t xml:space="preserve">  GD.cmd_slider(170,22,270,10,0, currentPos_sensitivity,65535);</w:t>
      </w:r>
    </w:p>
    <w:p w14:paraId="617F5C2C" w14:textId="77777777" w:rsidR="0045454D" w:rsidRDefault="0045454D" w:rsidP="0045454D">
      <w:pPr>
        <w:pStyle w:val="NoSpacing"/>
      </w:pPr>
      <w:r>
        <w:t xml:space="preserve">  GD.cmd_track(170,22,270,10,TAG_SLIDER_SENSITIVITY);</w:t>
      </w:r>
    </w:p>
    <w:p w14:paraId="6DFFFF17" w14:textId="77777777" w:rsidR="0045454D" w:rsidRDefault="0045454D" w:rsidP="0045454D">
      <w:pPr>
        <w:pStyle w:val="NoSpacing"/>
      </w:pPr>
      <w:r>
        <w:t xml:space="preserve">  </w:t>
      </w:r>
    </w:p>
    <w:p w14:paraId="10E9FFE8" w14:textId="77777777" w:rsidR="0045454D" w:rsidRDefault="0045454D" w:rsidP="0045454D">
      <w:pPr>
        <w:pStyle w:val="NoSpacing"/>
      </w:pPr>
      <w:r>
        <w:t xml:space="preserve">  // draw and track TIME slider</w:t>
      </w:r>
    </w:p>
    <w:p w14:paraId="7C0B2625" w14:textId="77777777" w:rsidR="0045454D" w:rsidRDefault="0045454D" w:rsidP="0045454D">
      <w:pPr>
        <w:pStyle w:val="NoSpacing"/>
      </w:pPr>
      <w:r>
        <w:t xml:space="preserve">  GD.Tag(TAG_SLIDER_TIME);</w:t>
      </w:r>
    </w:p>
    <w:p w14:paraId="52C3427D" w14:textId="77777777" w:rsidR="0045454D" w:rsidRDefault="0045454D" w:rsidP="0045454D">
      <w:pPr>
        <w:pStyle w:val="NoSpacing"/>
      </w:pPr>
      <w:r>
        <w:t xml:space="preserve">  GD.cmd_slider(170,71,270,10,0, currentPos_time,65535);</w:t>
      </w:r>
    </w:p>
    <w:p w14:paraId="27DAA8BA" w14:textId="77777777" w:rsidR="0045454D" w:rsidRDefault="0045454D" w:rsidP="0045454D">
      <w:pPr>
        <w:pStyle w:val="NoSpacing"/>
      </w:pPr>
      <w:r>
        <w:t xml:space="preserve">  GD.cmd_track(170,71,270,10,TAG_SLIDER_TIME);</w:t>
      </w:r>
    </w:p>
    <w:p w14:paraId="0A87AFF4" w14:textId="77777777" w:rsidR="0045454D" w:rsidRDefault="0045454D" w:rsidP="0045454D">
      <w:pPr>
        <w:pStyle w:val="NoSpacing"/>
      </w:pPr>
      <w:r>
        <w:t xml:space="preserve">  </w:t>
      </w:r>
    </w:p>
    <w:p w14:paraId="1275E8F4" w14:textId="77777777" w:rsidR="0045454D" w:rsidRDefault="0045454D" w:rsidP="0045454D">
      <w:pPr>
        <w:pStyle w:val="NoSpacing"/>
      </w:pPr>
      <w:r>
        <w:t xml:space="preserve">  // draw SET button</w:t>
      </w:r>
    </w:p>
    <w:p w14:paraId="50768CCA" w14:textId="77777777" w:rsidR="0045454D" w:rsidRDefault="0045454D" w:rsidP="0045454D">
      <w:pPr>
        <w:pStyle w:val="NoSpacing"/>
      </w:pPr>
      <w:r>
        <w:t xml:space="preserve">  GD.Tag(TAG_BUTTON_SET);</w:t>
      </w:r>
    </w:p>
    <w:p w14:paraId="6F040B67" w14:textId="77777777" w:rsidR="0045454D" w:rsidRDefault="0045454D" w:rsidP="0045454D">
      <w:pPr>
        <w:pStyle w:val="NoSpacing"/>
      </w:pPr>
      <w:r>
        <w:t xml:space="preserve">  GD.cmd_button(160, 200, 60, 45, 30, 0, "SET");</w:t>
      </w:r>
    </w:p>
    <w:p w14:paraId="09366F73" w14:textId="77777777" w:rsidR="0045454D" w:rsidRDefault="0045454D" w:rsidP="0045454D">
      <w:pPr>
        <w:pStyle w:val="NoSpacing"/>
      </w:pPr>
      <w:r>
        <w:t xml:space="preserve">  GD.cmd_track(160, 200, 60, 45, TAG_BUTTON_SET);</w:t>
      </w:r>
    </w:p>
    <w:p w14:paraId="085E3A2A" w14:textId="77777777" w:rsidR="0045454D" w:rsidRDefault="0045454D" w:rsidP="0045454D">
      <w:pPr>
        <w:pStyle w:val="NoSpacing"/>
      </w:pPr>
      <w:r>
        <w:t xml:space="preserve">  </w:t>
      </w:r>
    </w:p>
    <w:p w14:paraId="21EA1741" w14:textId="77777777" w:rsidR="0045454D" w:rsidRDefault="0045454D" w:rsidP="0045454D">
      <w:pPr>
        <w:pStyle w:val="NoSpacing"/>
      </w:pPr>
      <w:r>
        <w:t xml:space="preserve">  // this is for starting posture log</w:t>
      </w:r>
    </w:p>
    <w:p w14:paraId="2C8AE2B8" w14:textId="77777777" w:rsidR="0045454D" w:rsidRDefault="0045454D" w:rsidP="0045454D">
      <w:pPr>
        <w:pStyle w:val="NoSpacing"/>
      </w:pPr>
      <w:r>
        <w:t xml:space="preserve">  GD.Tag(TAG_LOG_BUTTON_START);</w:t>
      </w:r>
    </w:p>
    <w:p w14:paraId="672878F8" w14:textId="77777777" w:rsidR="0045454D" w:rsidRDefault="0045454D" w:rsidP="0045454D">
      <w:pPr>
        <w:pStyle w:val="NoSpacing"/>
      </w:pPr>
      <w:r>
        <w:t xml:space="preserve">  if (pos_logging_en)</w:t>
      </w:r>
    </w:p>
    <w:p w14:paraId="16B5B0EA" w14:textId="77777777" w:rsidR="0045454D" w:rsidRDefault="0045454D" w:rsidP="0045454D">
      <w:pPr>
        <w:pStyle w:val="NoSpacing"/>
      </w:pPr>
      <w:r>
        <w:t xml:space="preserve">    GD.cmd_button(160, 130, 60, 45, 30, OPT_FLAT, "ON");</w:t>
      </w:r>
    </w:p>
    <w:p w14:paraId="5350CD49" w14:textId="77777777" w:rsidR="0045454D" w:rsidRDefault="0045454D" w:rsidP="0045454D">
      <w:pPr>
        <w:pStyle w:val="NoSpacing"/>
      </w:pPr>
      <w:r>
        <w:t xml:space="preserve">  else</w:t>
      </w:r>
    </w:p>
    <w:p w14:paraId="5DE03FE9" w14:textId="77777777" w:rsidR="0045454D" w:rsidRDefault="0045454D" w:rsidP="0045454D">
      <w:pPr>
        <w:pStyle w:val="NoSpacing"/>
      </w:pPr>
      <w:r>
        <w:t xml:space="preserve">    GD.cmd_button(160, 130, 60, 45, 30, 0, "ON");</w:t>
      </w:r>
    </w:p>
    <w:p w14:paraId="7F00B80A" w14:textId="77777777" w:rsidR="0045454D" w:rsidRDefault="0045454D" w:rsidP="0045454D">
      <w:pPr>
        <w:pStyle w:val="NoSpacing"/>
      </w:pPr>
      <w:r>
        <w:t xml:space="preserve">  GD.cmd_track(160, 130, 60, 45, TAG_LOG_BUTTON_START);</w:t>
      </w:r>
    </w:p>
    <w:p w14:paraId="59A15523" w14:textId="77777777" w:rsidR="0045454D" w:rsidRDefault="0045454D" w:rsidP="0045454D">
      <w:pPr>
        <w:pStyle w:val="NoSpacing"/>
      </w:pPr>
      <w:r>
        <w:t xml:space="preserve">  </w:t>
      </w:r>
    </w:p>
    <w:p w14:paraId="1D4C0326" w14:textId="77777777" w:rsidR="0045454D" w:rsidRDefault="0045454D" w:rsidP="0045454D">
      <w:pPr>
        <w:pStyle w:val="NoSpacing"/>
      </w:pPr>
      <w:r>
        <w:t xml:space="preserve">  GD.Tag(TAG_LOG_BUTTON_STOP);</w:t>
      </w:r>
    </w:p>
    <w:p w14:paraId="08217DB5" w14:textId="77777777" w:rsidR="0045454D" w:rsidRDefault="0045454D" w:rsidP="0045454D">
      <w:pPr>
        <w:pStyle w:val="NoSpacing"/>
      </w:pPr>
      <w:r>
        <w:t xml:space="preserve">  if (pos_logging_en)</w:t>
      </w:r>
    </w:p>
    <w:p w14:paraId="07E04560" w14:textId="77777777" w:rsidR="0045454D" w:rsidRDefault="0045454D" w:rsidP="0045454D">
      <w:pPr>
        <w:pStyle w:val="NoSpacing"/>
      </w:pPr>
      <w:r>
        <w:t xml:space="preserve">    GD.cmd_button(230, 130, 60, 45, 30, 0, "OFF");</w:t>
      </w:r>
    </w:p>
    <w:p w14:paraId="41D22554" w14:textId="77777777" w:rsidR="0045454D" w:rsidRDefault="0045454D" w:rsidP="0045454D">
      <w:pPr>
        <w:pStyle w:val="NoSpacing"/>
      </w:pPr>
      <w:r>
        <w:t xml:space="preserve">  else</w:t>
      </w:r>
    </w:p>
    <w:p w14:paraId="35EEDCDC" w14:textId="77777777" w:rsidR="0045454D" w:rsidRDefault="0045454D" w:rsidP="0045454D">
      <w:pPr>
        <w:pStyle w:val="NoSpacing"/>
      </w:pPr>
      <w:r>
        <w:t xml:space="preserve">    GD.cmd_button(230, 130, 60, 45, 30, OPT_FLAT, "OFF");</w:t>
      </w:r>
    </w:p>
    <w:p w14:paraId="279BB97E" w14:textId="77777777" w:rsidR="0045454D" w:rsidRDefault="0045454D" w:rsidP="0045454D">
      <w:pPr>
        <w:pStyle w:val="NoSpacing"/>
      </w:pPr>
      <w:r>
        <w:t xml:space="preserve">  GD.cmd_track(230, 130, 60, 45, TAG_LOG_BUTTON_STOP);</w:t>
      </w:r>
    </w:p>
    <w:p w14:paraId="1C27DAE3" w14:textId="77777777" w:rsidR="0045454D" w:rsidRDefault="0045454D" w:rsidP="0045454D">
      <w:pPr>
        <w:pStyle w:val="NoSpacing"/>
      </w:pPr>
      <w:r>
        <w:t xml:space="preserve">  </w:t>
      </w:r>
    </w:p>
    <w:p w14:paraId="4004EE36" w14:textId="77777777" w:rsidR="0045454D" w:rsidRDefault="0045454D" w:rsidP="0045454D">
      <w:pPr>
        <w:pStyle w:val="NoSpacing"/>
      </w:pPr>
      <w:r>
        <w:t xml:space="preserve">  // This is for changing pages</w:t>
      </w:r>
    </w:p>
    <w:p w14:paraId="18336CDB" w14:textId="77777777" w:rsidR="0045454D" w:rsidRDefault="0045454D" w:rsidP="0045454D">
      <w:pPr>
        <w:pStyle w:val="NoSpacing"/>
      </w:pPr>
      <w:r>
        <w:t xml:space="preserve">  GD.cmd_text(395, 228, 23, 0, pageNum);</w:t>
      </w:r>
    </w:p>
    <w:p w14:paraId="07E3BBDE" w14:textId="77777777" w:rsidR="0045454D" w:rsidRDefault="0045454D" w:rsidP="0045454D">
      <w:pPr>
        <w:pStyle w:val="NoSpacing"/>
      </w:pPr>
      <w:r>
        <w:t xml:space="preserve">  GD.Tag(TAG_BUTTON_LEFT);</w:t>
      </w:r>
    </w:p>
    <w:p w14:paraId="46AAF0DD" w14:textId="77777777" w:rsidR="0045454D" w:rsidRDefault="0045454D" w:rsidP="0045454D">
      <w:pPr>
        <w:pStyle w:val="NoSpacing"/>
      </w:pPr>
      <w:r>
        <w:t xml:space="preserve">  GD.cmd_button(340, 225, 45, 30, 22, 0, "&lt;");</w:t>
      </w:r>
    </w:p>
    <w:p w14:paraId="26E7377D" w14:textId="77777777" w:rsidR="0045454D" w:rsidRDefault="0045454D" w:rsidP="0045454D">
      <w:pPr>
        <w:pStyle w:val="NoSpacing"/>
      </w:pPr>
      <w:r>
        <w:t xml:space="preserve">  GD.cmd_track(340, 225, 45, 30, TAG_BUTTON_SET);</w:t>
      </w:r>
    </w:p>
    <w:p w14:paraId="0F486ACA" w14:textId="77777777" w:rsidR="0045454D" w:rsidRDefault="0045454D" w:rsidP="0045454D">
      <w:pPr>
        <w:pStyle w:val="NoSpacing"/>
      </w:pPr>
      <w:r>
        <w:t xml:space="preserve">  </w:t>
      </w:r>
    </w:p>
    <w:p w14:paraId="68357995" w14:textId="77777777" w:rsidR="0045454D" w:rsidRDefault="0045454D" w:rsidP="0045454D">
      <w:pPr>
        <w:pStyle w:val="NoSpacing"/>
      </w:pPr>
      <w:r>
        <w:t xml:space="preserve">  GD.Tag(TAG_BUTTON_RIGHT);</w:t>
      </w:r>
    </w:p>
    <w:p w14:paraId="66863DCA" w14:textId="77777777" w:rsidR="0045454D" w:rsidRDefault="0045454D" w:rsidP="0045454D">
      <w:pPr>
        <w:pStyle w:val="NoSpacing"/>
      </w:pPr>
      <w:r>
        <w:t xml:space="preserve">  GD.cmd_button(415, 225, 45, 30, 22, 0, "&gt;");</w:t>
      </w:r>
    </w:p>
    <w:p w14:paraId="46FD6778" w14:textId="77777777" w:rsidR="0045454D" w:rsidRDefault="0045454D" w:rsidP="0045454D">
      <w:pPr>
        <w:pStyle w:val="NoSpacing"/>
      </w:pPr>
      <w:r>
        <w:t xml:space="preserve">  GD.cmd_track(415, 225, 45, 30, TAG_BUTTON_SET);</w:t>
      </w:r>
    </w:p>
    <w:p w14:paraId="02772E74" w14:textId="77777777" w:rsidR="0045454D" w:rsidRDefault="0045454D" w:rsidP="0045454D">
      <w:pPr>
        <w:pStyle w:val="NoSpacing"/>
      </w:pPr>
      <w:r>
        <w:t xml:space="preserve">  </w:t>
      </w:r>
    </w:p>
    <w:p w14:paraId="313DD309" w14:textId="77777777" w:rsidR="0045454D" w:rsidRDefault="0045454D" w:rsidP="0045454D">
      <w:pPr>
        <w:pStyle w:val="NoSpacing"/>
      </w:pPr>
      <w:r>
        <w:t xml:space="preserve">  switch (GD.inputs.track_tag &amp; 0xff) {</w:t>
      </w:r>
    </w:p>
    <w:p w14:paraId="2BD5D145" w14:textId="77777777" w:rsidR="0045454D" w:rsidRDefault="0045454D" w:rsidP="0045454D">
      <w:pPr>
        <w:pStyle w:val="NoSpacing"/>
      </w:pPr>
      <w:r>
        <w:t xml:space="preserve">    </w:t>
      </w:r>
    </w:p>
    <w:p w14:paraId="44CA1C1B" w14:textId="77777777" w:rsidR="0045454D" w:rsidRDefault="0045454D" w:rsidP="0045454D">
      <w:pPr>
        <w:pStyle w:val="NoSpacing"/>
      </w:pPr>
      <w:r>
        <w:t xml:space="preserve">   case TAG_SLIDER_SENSITIVITY:</w:t>
      </w:r>
    </w:p>
    <w:p w14:paraId="18A5220F" w14:textId="77777777" w:rsidR="0045454D" w:rsidRDefault="0045454D" w:rsidP="0045454D">
      <w:pPr>
        <w:pStyle w:val="NoSpacing"/>
      </w:pPr>
      <w:r>
        <w:t xml:space="preserve">     slider_value_sensitivity = GD.inputs.track_val;</w:t>
      </w:r>
    </w:p>
    <w:p w14:paraId="121862A8" w14:textId="77777777" w:rsidR="0045454D" w:rsidRDefault="0045454D" w:rsidP="0045454D">
      <w:pPr>
        <w:pStyle w:val="NoSpacing"/>
      </w:pPr>
      <w:r>
        <w:t xml:space="preserve">    if ( slider_value_sensitivity &gt; 65535/3 &amp; slider_value_sensitivity &lt; 65535*2/3 &amp; slider_value_sensitivity !=0) {</w:t>
      </w:r>
    </w:p>
    <w:p w14:paraId="4C8D8C44" w14:textId="77777777" w:rsidR="0045454D" w:rsidRDefault="0045454D" w:rsidP="0045454D">
      <w:pPr>
        <w:pStyle w:val="NoSpacing"/>
      </w:pPr>
      <w:r>
        <w:t xml:space="preserve">      currentPos_sensitivity = 65535/2;</w:t>
      </w:r>
    </w:p>
    <w:p w14:paraId="6D4AE03F" w14:textId="77777777" w:rsidR="0045454D" w:rsidRDefault="0045454D" w:rsidP="0045454D">
      <w:pPr>
        <w:pStyle w:val="NoSpacing"/>
      </w:pPr>
      <w:r>
        <w:t xml:space="preserve">      sensitivity_level = 50;</w:t>
      </w:r>
    </w:p>
    <w:p w14:paraId="6C89BF07" w14:textId="77777777" w:rsidR="0045454D" w:rsidRDefault="0045454D" w:rsidP="0045454D">
      <w:pPr>
        <w:pStyle w:val="NoSpacing"/>
      </w:pPr>
      <w:r>
        <w:t xml:space="preserve">    }</w:t>
      </w:r>
    </w:p>
    <w:p w14:paraId="7B727057" w14:textId="77777777" w:rsidR="0045454D" w:rsidRDefault="0045454D" w:rsidP="0045454D">
      <w:pPr>
        <w:pStyle w:val="NoSpacing"/>
      </w:pPr>
      <w:r>
        <w:t xml:space="preserve">    else if (slider_value_sensitivity &lt;65535/3 &amp; slider_value_sensitivity !=0) {</w:t>
      </w:r>
    </w:p>
    <w:p w14:paraId="704CC319" w14:textId="77777777" w:rsidR="0045454D" w:rsidRDefault="0045454D" w:rsidP="0045454D">
      <w:pPr>
        <w:pStyle w:val="NoSpacing"/>
      </w:pPr>
      <w:r>
        <w:t xml:space="preserve">      currentPos_sensitivity = 0;</w:t>
      </w:r>
    </w:p>
    <w:p w14:paraId="4BE57BE9" w14:textId="77777777" w:rsidR="0045454D" w:rsidRDefault="0045454D" w:rsidP="0045454D">
      <w:pPr>
        <w:pStyle w:val="NoSpacing"/>
      </w:pPr>
      <w:r>
        <w:lastRenderedPageBreak/>
        <w:t xml:space="preserve">      sensitivity_level = 0;</w:t>
      </w:r>
    </w:p>
    <w:p w14:paraId="3DCF6DCA" w14:textId="77777777" w:rsidR="0045454D" w:rsidRDefault="0045454D" w:rsidP="0045454D">
      <w:pPr>
        <w:pStyle w:val="NoSpacing"/>
      </w:pPr>
      <w:r>
        <w:t xml:space="preserve">    }</w:t>
      </w:r>
    </w:p>
    <w:p w14:paraId="59B3B78C" w14:textId="77777777" w:rsidR="0045454D" w:rsidRDefault="0045454D" w:rsidP="0045454D">
      <w:pPr>
        <w:pStyle w:val="NoSpacing"/>
      </w:pPr>
      <w:r>
        <w:t xml:space="preserve">    else if (slider_value_sensitivity &gt;65535*2/3 &amp; slider_value_sensitivity !=0) {</w:t>
      </w:r>
    </w:p>
    <w:p w14:paraId="5E95558B" w14:textId="77777777" w:rsidR="0045454D" w:rsidRDefault="0045454D" w:rsidP="0045454D">
      <w:pPr>
        <w:pStyle w:val="NoSpacing"/>
      </w:pPr>
      <w:r>
        <w:t xml:space="preserve">      currentPos_sensitivity = 65535;</w:t>
      </w:r>
    </w:p>
    <w:p w14:paraId="21FF8D9D" w14:textId="77777777" w:rsidR="0045454D" w:rsidRDefault="0045454D" w:rsidP="0045454D">
      <w:pPr>
        <w:pStyle w:val="NoSpacing"/>
      </w:pPr>
      <w:r>
        <w:t xml:space="preserve">      sensitivity_level = 100;</w:t>
      </w:r>
    </w:p>
    <w:p w14:paraId="63E88AE3" w14:textId="77777777" w:rsidR="0045454D" w:rsidRDefault="0045454D" w:rsidP="0045454D">
      <w:pPr>
        <w:pStyle w:val="NoSpacing"/>
      </w:pPr>
      <w:r>
        <w:t xml:space="preserve">    }</w:t>
      </w:r>
    </w:p>
    <w:p w14:paraId="6B2511E9" w14:textId="77777777" w:rsidR="0045454D" w:rsidRDefault="0045454D" w:rsidP="0045454D">
      <w:pPr>
        <w:pStyle w:val="NoSpacing"/>
      </w:pPr>
      <w:r>
        <w:t xml:space="preserve">     </w:t>
      </w:r>
    </w:p>
    <w:p w14:paraId="082D039F" w14:textId="77777777" w:rsidR="0045454D" w:rsidRDefault="0045454D" w:rsidP="0045454D">
      <w:pPr>
        <w:pStyle w:val="NoSpacing"/>
      </w:pPr>
      <w:r>
        <w:t xml:space="preserve">     break;</w:t>
      </w:r>
    </w:p>
    <w:p w14:paraId="41F0947F" w14:textId="77777777" w:rsidR="0045454D" w:rsidRDefault="0045454D" w:rsidP="0045454D">
      <w:pPr>
        <w:pStyle w:val="NoSpacing"/>
      </w:pPr>
      <w:r>
        <w:t xml:space="preserve">      </w:t>
      </w:r>
    </w:p>
    <w:p w14:paraId="457DACA5" w14:textId="77777777" w:rsidR="0045454D" w:rsidRDefault="0045454D" w:rsidP="0045454D">
      <w:pPr>
        <w:pStyle w:val="NoSpacing"/>
      </w:pPr>
      <w:r>
        <w:t xml:space="preserve">      </w:t>
      </w:r>
    </w:p>
    <w:p w14:paraId="01550DFC" w14:textId="77777777" w:rsidR="0045454D" w:rsidRDefault="0045454D" w:rsidP="0045454D">
      <w:pPr>
        <w:pStyle w:val="NoSpacing"/>
      </w:pPr>
      <w:r>
        <w:t xml:space="preserve">   case TAG_SLIDER_TIME:</w:t>
      </w:r>
    </w:p>
    <w:p w14:paraId="3706406F" w14:textId="77777777" w:rsidR="0045454D" w:rsidRDefault="0045454D" w:rsidP="0045454D">
      <w:pPr>
        <w:pStyle w:val="NoSpacing"/>
      </w:pPr>
      <w:r>
        <w:t xml:space="preserve">     slider_value_time = GD.inputs.track_val;</w:t>
      </w:r>
    </w:p>
    <w:p w14:paraId="05E2AB89" w14:textId="77777777" w:rsidR="0045454D" w:rsidRDefault="0045454D" w:rsidP="0045454D">
      <w:pPr>
        <w:pStyle w:val="NoSpacing"/>
      </w:pPr>
      <w:r>
        <w:t xml:space="preserve">     if ( slider_value_time &gt; 65535/3 &amp; slider_value_time &lt; 65535*2/3 &amp; slider_value_time !=0) {</w:t>
      </w:r>
    </w:p>
    <w:p w14:paraId="63DB511A" w14:textId="77777777" w:rsidR="0045454D" w:rsidRDefault="0045454D" w:rsidP="0045454D">
      <w:pPr>
        <w:pStyle w:val="NoSpacing"/>
      </w:pPr>
      <w:r>
        <w:t xml:space="preserve">      currentPos_time = 65535/2;</w:t>
      </w:r>
    </w:p>
    <w:p w14:paraId="6FC34455" w14:textId="77777777" w:rsidR="0045454D" w:rsidRDefault="0045454D" w:rsidP="0045454D">
      <w:pPr>
        <w:pStyle w:val="NoSpacing"/>
      </w:pPr>
      <w:r>
        <w:t xml:space="preserve">      time_tolerance = 50;</w:t>
      </w:r>
    </w:p>
    <w:p w14:paraId="312174AE" w14:textId="77777777" w:rsidR="0045454D" w:rsidRDefault="0045454D" w:rsidP="0045454D">
      <w:pPr>
        <w:pStyle w:val="NoSpacing"/>
      </w:pPr>
      <w:r>
        <w:t xml:space="preserve">     }</w:t>
      </w:r>
    </w:p>
    <w:p w14:paraId="6B85FE2A" w14:textId="77777777" w:rsidR="0045454D" w:rsidRDefault="0045454D" w:rsidP="0045454D">
      <w:pPr>
        <w:pStyle w:val="NoSpacing"/>
      </w:pPr>
      <w:r>
        <w:t xml:space="preserve">    else if (slider_value_time &lt;65535/3 &amp; slider_value_time !=0) {</w:t>
      </w:r>
    </w:p>
    <w:p w14:paraId="0E7491FD" w14:textId="77777777" w:rsidR="0045454D" w:rsidRDefault="0045454D" w:rsidP="0045454D">
      <w:pPr>
        <w:pStyle w:val="NoSpacing"/>
      </w:pPr>
      <w:r>
        <w:t xml:space="preserve">      currentPos_time = 0;</w:t>
      </w:r>
    </w:p>
    <w:p w14:paraId="29114CC9" w14:textId="77777777" w:rsidR="0045454D" w:rsidRDefault="0045454D" w:rsidP="0045454D">
      <w:pPr>
        <w:pStyle w:val="NoSpacing"/>
      </w:pPr>
      <w:r>
        <w:t xml:space="preserve">      time_tolerance = 0;</w:t>
      </w:r>
    </w:p>
    <w:p w14:paraId="17BB8580" w14:textId="77777777" w:rsidR="0045454D" w:rsidRDefault="0045454D" w:rsidP="0045454D">
      <w:pPr>
        <w:pStyle w:val="NoSpacing"/>
      </w:pPr>
      <w:r>
        <w:t xml:space="preserve">    }</w:t>
      </w:r>
    </w:p>
    <w:p w14:paraId="0FFD481C" w14:textId="77777777" w:rsidR="0045454D" w:rsidRDefault="0045454D" w:rsidP="0045454D">
      <w:pPr>
        <w:pStyle w:val="NoSpacing"/>
      </w:pPr>
      <w:r>
        <w:t xml:space="preserve">    else if (slider_value_time &gt;65535*2/3 &amp; slider_value_time !=0) {</w:t>
      </w:r>
    </w:p>
    <w:p w14:paraId="02C40E07" w14:textId="77777777" w:rsidR="0045454D" w:rsidRDefault="0045454D" w:rsidP="0045454D">
      <w:pPr>
        <w:pStyle w:val="NoSpacing"/>
      </w:pPr>
      <w:r>
        <w:t xml:space="preserve">      currentPos_time = 65535;</w:t>
      </w:r>
    </w:p>
    <w:p w14:paraId="365ACA55" w14:textId="77777777" w:rsidR="0045454D" w:rsidRDefault="0045454D" w:rsidP="0045454D">
      <w:pPr>
        <w:pStyle w:val="NoSpacing"/>
      </w:pPr>
      <w:r>
        <w:t xml:space="preserve">      time_tolerance = 100;</w:t>
      </w:r>
    </w:p>
    <w:p w14:paraId="5410E3AA" w14:textId="77777777" w:rsidR="0045454D" w:rsidRDefault="0045454D" w:rsidP="0045454D">
      <w:pPr>
        <w:pStyle w:val="NoSpacing"/>
      </w:pPr>
      <w:r>
        <w:t xml:space="preserve">    }</w:t>
      </w:r>
    </w:p>
    <w:p w14:paraId="26FAD7DC" w14:textId="77777777" w:rsidR="0045454D" w:rsidRDefault="0045454D" w:rsidP="0045454D">
      <w:pPr>
        <w:pStyle w:val="NoSpacing"/>
      </w:pPr>
      <w:r>
        <w:t xml:space="preserve">      </w:t>
      </w:r>
    </w:p>
    <w:p w14:paraId="0037EA5E" w14:textId="77777777" w:rsidR="0045454D" w:rsidRDefault="0045454D" w:rsidP="0045454D">
      <w:pPr>
        <w:pStyle w:val="NoSpacing"/>
      </w:pPr>
      <w:r>
        <w:t xml:space="preserve">     break;</w:t>
      </w:r>
    </w:p>
    <w:p w14:paraId="7C26CAA6" w14:textId="77777777" w:rsidR="0045454D" w:rsidRDefault="0045454D" w:rsidP="0045454D">
      <w:pPr>
        <w:pStyle w:val="NoSpacing"/>
      </w:pPr>
      <w:r>
        <w:t xml:space="preserve">      </w:t>
      </w:r>
    </w:p>
    <w:p w14:paraId="77392C7A" w14:textId="77777777" w:rsidR="0045454D" w:rsidRDefault="0045454D" w:rsidP="0045454D">
      <w:pPr>
        <w:pStyle w:val="NoSpacing"/>
      </w:pPr>
      <w:r>
        <w:t xml:space="preserve">      </w:t>
      </w:r>
    </w:p>
    <w:p w14:paraId="676C3B61" w14:textId="77777777" w:rsidR="0045454D" w:rsidRDefault="0045454D" w:rsidP="0045454D">
      <w:pPr>
        <w:pStyle w:val="NoSpacing"/>
      </w:pPr>
      <w:r>
        <w:t xml:space="preserve">   case TAG_BUTTON_SET:</w:t>
      </w:r>
    </w:p>
    <w:p w14:paraId="3E2EEA34" w14:textId="77777777" w:rsidR="0045454D" w:rsidRDefault="0045454D" w:rsidP="0045454D">
      <w:pPr>
        <w:pStyle w:val="NoSpacing"/>
      </w:pPr>
      <w:r>
        <w:t xml:space="preserve">     for (int i=0; i&lt;5; i++) {</w:t>
      </w:r>
    </w:p>
    <w:p w14:paraId="28DBB14C" w14:textId="77777777" w:rsidR="0045454D" w:rsidRDefault="0045454D" w:rsidP="0045454D">
      <w:pPr>
        <w:pStyle w:val="NoSpacing"/>
      </w:pPr>
      <w:r>
        <w:t xml:space="preserve">       GD.cmd_button(160, 200, 60, 45, 30, OPT_FLAT, "SET");</w:t>
      </w:r>
    </w:p>
    <w:p w14:paraId="0F2D7360" w14:textId="77777777" w:rsidR="0045454D" w:rsidRDefault="0045454D" w:rsidP="0045454D">
      <w:pPr>
        <w:pStyle w:val="NoSpacing"/>
      </w:pPr>
      <w:r>
        <w:t xml:space="preserve">     }</w:t>
      </w:r>
    </w:p>
    <w:p w14:paraId="5DAFD748" w14:textId="77777777" w:rsidR="0045454D" w:rsidRDefault="0045454D" w:rsidP="0045454D">
      <w:pPr>
        <w:pStyle w:val="NoSpacing"/>
      </w:pPr>
      <w:r>
        <w:t xml:space="preserve">     set_posture = 1;</w:t>
      </w:r>
    </w:p>
    <w:p w14:paraId="3DE2C1D8" w14:textId="77777777" w:rsidR="0045454D" w:rsidRDefault="0045454D" w:rsidP="0045454D">
      <w:pPr>
        <w:pStyle w:val="NoSpacing"/>
      </w:pPr>
      <w:r>
        <w:t xml:space="preserve">     break;</w:t>
      </w:r>
    </w:p>
    <w:p w14:paraId="3F334965" w14:textId="77777777" w:rsidR="0045454D" w:rsidRDefault="0045454D" w:rsidP="0045454D">
      <w:pPr>
        <w:pStyle w:val="NoSpacing"/>
      </w:pPr>
      <w:r>
        <w:t xml:space="preserve">    </w:t>
      </w:r>
    </w:p>
    <w:p w14:paraId="2D937DEF" w14:textId="77777777" w:rsidR="0045454D" w:rsidRDefault="0045454D" w:rsidP="0045454D">
      <w:pPr>
        <w:pStyle w:val="NoSpacing"/>
      </w:pPr>
      <w:r>
        <w:t xml:space="preserve">    case TAG_LOG_BUTTON_START:</w:t>
      </w:r>
    </w:p>
    <w:p w14:paraId="0E53164A" w14:textId="77777777" w:rsidR="0045454D" w:rsidRDefault="0045454D" w:rsidP="0045454D">
      <w:pPr>
        <w:pStyle w:val="NoSpacing"/>
      </w:pPr>
      <w:r>
        <w:t xml:space="preserve">      for (int i=0; i&lt;5; i++) {</w:t>
      </w:r>
    </w:p>
    <w:p w14:paraId="248ACDE8" w14:textId="77777777" w:rsidR="0045454D" w:rsidRDefault="0045454D" w:rsidP="0045454D">
      <w:pPr>
        <w:pStyle w:val="NoSpacing"/>
      </w:pPr>
      <w:r>
        <w:t xml:space="preserve">        GD.cmd_button(160, 130, 60, 45, 30, OPT_FLAT, "ON");</w:t>
      </w:r>
    </w:p>
    <w:p w14:paraId="7C09F985" w14:textId="77777777" w:rsidR="0045454D" w:rsidRDefault="0045454D" w:rsidP="0045454D">
      <w:pPr>
        <w:pStyle w:val="NoSpacing"/>
      </w:pPr>
      <w:r>
        <w:t xml:space="preserve">      }</w:t>
      </w:r>
    </w:p>
    <w:p w14:paraId="25B66505" w14:textId="77777777" w:rsidR="0045454D" w:rsidRDefault="0045454D" w:rsidP="0045454D">
      <w:pPr>
        <w:pStyle w:val="NoSpacing"/>
      </w:pPr>
      <w:r>
        <w:t xml:space="preserve">      pos_logging_en = 1;</w:t>
      </w:r>
    </w:p>
    <w:p w14:paraId="614E347A" w14:textId="77777777" w:rsidR="0045454D" w:rsidRDefault="0045454D" w:rsidP="0045454D">
      <w:pPr>
        <w:pStyle w:val="NoSpacing"/>
      </w:pPr>
      <w:r>
        <w:t xml:space="preserve">       break;</w:t>
      </w:r>
    </w:p>
    <w:p w14:paraId="104006FD" w14:textId="77777777" w:rsidR="0045454D" w:rsidRDefault="0045454D" w:rsidP="0045454D">
      <w:pPr>
        <w:pStyle w:val="NoSpacing"/>
      </w:pPr>
      <w:r>
        <w:t xml:space="preserve">     </w:t>
      </w:r>
    </w:p>
    <w:p w14:paraId="0358C326" w14:textId="77777777" w:rsidR="0045454D" w:rsidRDefault="0045454D" w:rsidP="0045454D">
      <w:pPr>
        <w:pStyle w:val="NoSpacing"/>
      </w:pPr>
      <w:r>
        <w:t xml:space="preserve">    case TAG_LOG_BUTTON_STOP:</w:t>
      </w:r>
    </w:p>
    <w:p w14:paraId="7F4334DC" w14:textId="77777777" w:rsidR="0045454D" w:rsidRDefault="0045454D" w:rsidP="0045454D">
      <w:pPr>
        <w:pStyle w:val="NoSpacing"/>
      </w:pPr>
      <w:r>
        <w:t xml:space="preserve">      for (int i=0; i&lt;5; i++) {</w:t>
      </w:r>
    </w:p>
    <w:p w14:paraId="504FD4A1" w14:textId="77777777" w:rsidR="0045454D" w:rsidRDefault="0045454D" w:rsidP="0045454D">
      <w:pPr>
        <w:pStyle w:val="NoSpacing"/>
      </w:pPr>
      <w:r>
        <w:t xml:space="preserve">        GD.cmd_button(230, 130, 60, 45, 30, OPT_FLAT, "OFF");</w:t>
      </w:r>
    </w:p>
    <w:p w14:paraId="219D164E" w14:textId="77777777" w:rsidR="0045454D" w:rsidRDefault="0045454D" w:rsidP="0045454D">
      <w:pPr>
        <w:pStyle w:val="NoSpacing"/>
      </w:pPr>
      <w:r>
        <w:t xml:space="preserve">      } </w:t>
      </w:r>
    </w:p>
    <w:p w14:paraId="226D84CE" w14:textId="77777777" w:rsidR="0045454D" w:rsidRDefault="0045454D" w:rsidP="0045454D">
      <w:pPr>
        <w:pStyle w:val="NoSpacing"/>
      </w:pPr>
      <w:r>
        <w:t xml:space="preserve">      pos_logging_en = 0;</w:t>
      </w:r>
    </w:p>
    <w:p w14:paraId="5E8C9DD6" w14:textId="77777777" w:rsidR="0045454D" w:rsidRDefault="0045454D" w:rsidP="0045454D">
      <w:pPr>
        <w:pStyle w:val="NoSpacing"/>
      </w:pPr>
      <w:r>
        <w:t xml:space="preserve">      break;</w:t>
      </w:r>
    </w:p>
    <w:p w14:paraId="53901420" w14:textId="77777777" w:rsidR="0045454D" w:rsidRDefault="0045454D" w:rsidP="0045454D">
      <w:pPr>
        <w:pStyle w:val="NoSpacing"/>
      </w:pPr>
      <w:r>
        <w:lastRenderedPageBreak/>
        <w:t xml:space="preserve">     </w:t>
      </w:r>
    </w:p>
    <w:p w14:paraId="5960F35A" w14:textId="77777777" w:rsidR="0045454D" w:rsidRDefault="0045454D" w:rsidP="0045454D">
      <w:pPr>
        <w:pStyle w:val="NoSpacing"/>
      </w:pPr>
      <w:r>
        <w:t xml:space="preserve">    case TAG_BUTTON_LEFT:</w:t>
      </w:r>
    </w:p>
    <w:p w14:paraId="7764BAD4" w14:textId="77777777" w:rsidR="0045454D" w:rsidRDefault="0045454D" w:rsidP="0045454D">
      <w:pPr>
        <w:pStyle w:val="NoSpacing"/>
      </w:pPr>
      <w:r>
        <w:t xml:space="preserve">       for (int i=0; i&lt;5; i++) {</w:t>
      </w:r>
    </w:p>
    <w:p w14:paraId="6E604FDF" w14:textId="77777777" w:rsidR="0045454D" w:rsidRDefault="0045454D" w:rsidP="0045454D">
      <w:pPr>
        <w:pStyle w:val="NoSpacing"/>
      </w:pPr>
      <w:r>
        <w:t xml:space="preserve">          GD.cmd_button(340, 225, 45, 30, 22, OPT_FLAT, "&lt;");</w:t>
      </w:r>
    </w:p>
    <w:p w14:paraId="7FE51DC3" w14:textId="77777777" w:rsidR="0045454D" w:rsidRDefault="0045454D" w:rsidP="0045454D">
      <w:pPr>
        <w:pStyle w:val="NoSpacing"/>
      </w:pPr>
      <w:r>
        <w:t xml:space="preserve">       }</w:t>
      </w:r>
    </w:p>
    <w:p w14:paraId="13B3B682" w14:textId="77777777" w:rsidR="0045454D" w:rsidRDefault="0045454D" w:rsidP="0045454D">
      <w:pPr>
        <w:pStyle w:val="NoSpacing"/>
      </w:pPr>
      <w:r>
        <w:t xml:space="preserve">        </w:t>
      </w:r>
    </w:p>
    <w:p w14:paraId="706D45A8" w14:textId="77777777" w:rsidR="0045454D" w:rsidRDefault="0045454D" w:rsidP="0045454D">
      <w:pPr>
        <w:pStyle w:val="NoSpacing"/>
      </w:pPr>
      <w:r>
        <w:t xml:space="preserve">       break;</w:t>
      </w:r>
    </w:p>
    <w:p w14:paraId="2B163338" w14:textId="77777777" w:rsidR="0045454D" w:rsidRDefault="0045454D" w:rsidP="0045454D">
      <w:pPr>
        <w:pStyle w:val="NoSpacing"/>
      </w:pPr>
      <w:r>
        <w:t xml:space="preserve">     </w:t>
      </w:r>
    </w:p>
    <w:p w14:paraId="0DB7C87C" w14:textId="77777777" w:rsidR="0045454D" w:rsidRDefault="0045454D" w:rsidP="0045454D">
      <w:pPr>
        <w:pStyle w:val="NoSpacing"/>
      </w:pPr>
      <w:r>
        <w:t xml:space="preserve">     </w:t>
      </w:r>
    </w:p>
    <w:p w14:paraId="5E92E80E" w14:textId="77777777" w:rsidR="0045454D" w:rsidRDefault="0045454D" w:rsidP="0045454D">
      <w:pPr>
        <w:pStyle w:val="NoSpacing"/>
      </w:pPr>
      <w:r>
        <w:t xml:space="preserve">    case TAG_BUTTON_RIGHT:</w:t>
      </w:r>
    </w:p>
    <w:p w14:paraId="44DD44F7" w14:textId="77777777" w:rsidR="0045454D" w:rsidRDefault="0045454D" w:rsidP="0045454D">
      <w:pPr>
        <w:pStyle w:val="NoSpacing"/>
      </w:pPr>
      <w:r>
        <w:t xml:space="preserve">      if (!busy)</w:t>
      </w:r>
    </w:p>
    <w:p w14:paraId="77AB9670" w14:textId="77777777" w:rsidR="0045454D" w:rsidRDefault="0045454D" w:rsidP="0045454D">
      <w:pPr>
        <w:pStyle w:val="NoSpacing"/>
      </w:pPr>
      <w:r>
        <w:t xml:space="preserve">      {</w:t>
      </w:r>
    </w:p>
    <w:p w14:paraId="0CB7374F" w14:textId="77777777" w:rsidR="0045454D" w:rsidRDefault="0045454D" w:rsidP="0045454D">
      <w:pPr>
        <w:pStyle w:val="NoSpacing"/>
      </w:pPr>
      <w:r>
        <w:t xml:space="preserve">        for (int i=0; i&lt;5; i++)</w:t>
      </w:r>
    </w:p>
    <w:p w14:paraId="6BD18579" w14:textId="77777777" w:rsidR="0045454D" w:rsidRDefault="0045454D" w:rsidP="0045454D">
      <w:pPr>
        <w:pStyle w:val="NoSpacing"/>
      </w:pPr>
      <w:r>
        <w:t xml:space="preserve">        {</w:t>
      </w:r>
    </w:p>
    <w:p w14:paraId="5FFA6080" w14:textId="77777777" w:rsidR="0045454D" w:rsidRDefault="0045454D" w:rsidP="0045454D">
      <w:pPr>
        <w:pStyle w:val="NoSpacing"/>
      </w:pPr>
      <w:r>
        <w:t xml:space="preserve">          GD.cmd_button(415, 225, 45, 30, 22, OPT_FLAT, "&gt;");</w:t>
      </w:r>
    </w:p>
    <w:p w14:paraId="2354FDEC" w14:textId="77777777" w:rsidR="0045454D" w:rsidRDefault="0045454D" w:rsidP="0045454D">
      <w:pPr>
        <w:pStyle w:val="NoSpacing"/>
      </w:pPr>
      <w:r>
        <w:t xml:space="preserve">        }</w:t>
      </w:r>
    </w:p>
    <w:p w14:paraId="0E9DFE09" w14:textId="77777777" w:rsidR="0045454D" w:rsidRDefault="0045454D" w:rsidP="0045454D">
      <w:pPr>
        <w:pStyle w:val="NoSpacing"/>
      </w:pPr>
      <w:r>
        <w:t xml:space="preserve">        pageNum = "2";</w:t>
      </w:r>
    </w:p>
    <w:p w14:paraId="5E2754B1" w14:textId="77777777" w:rsidR="0045454D" w:rsidRDefault="0045454D" w:rsidP="0045454D">
      <w:pPr>
        <w:pStyle w:val="NoSpacing"/>
      </w:pPr>
      <w:r>
        <w:t xml:space="preserve">        busy = 1;</w:t>
      </w:r>
    </w:p>
    <w:p w14:paraId="25E8F7B3" w14:textId="77777777" w:rsidR="0045454D" w:rsidRDefault="0045454D" w:rsidP="0045454D">
      <w:pPr>
        <w:pStyle w:val="NoSpacing"/>
      </w:pPr>
      <w:r>
        <w:t xml:space="preserve">      }</w:t>
      </w:r>
    </w:p>
    <w:p w14:paraId="757348FE" w14:textId="77777777" w:rsidR="0045454D" w:rsidRDefault="0045454D" w:rsidP="0045454D">
      <w:pPr>
        <w:pStyle w:val="NoSpacing"/>
      </w:pPr>
      <w:r>
        <w:t xml:space="preserve">       break;</w:t>
      </w:r>
    </w:p>
    <w:p w14:paraId="62C4369A" w14:textId="77777777" w:rsidR="0045454D" w:rsidRDefault="0045454D" w:rsidP="0045454D">
      <w:pPr>
        <w:pStyle w:val="NoSpacing"/>
      </w:pPr>
      <w:r>
        <w:t xml:space="preserve">        </w:t>
      </w:r>
    </w:p>
    <w:p w14:paraId="1C6F9561" w14:textId="77777777" w:rsidR="0045454D" w:rsidRDefault="0045454D" w:rsidP="0045454D">
      <w:pPr>
        <w:pStyle w:val="NoSpacing"/>
      </w:pPr>
      <w:r>
        <w:t xml:space="preserve">    default:</w:t>
      </w:r>
    </w:p>
    <w:p w14:paraId="7FC25F22" w14:textId="77777777" w:rsidR="0045454D" w:rsidRDefault="0045454D" w:rsidP="0045454D">
      <w:pPr>
        <w:pStyle w:val="NoSpacing"/>
      </w:pPr>
      <w:r>
        <w:t xml:space="preserve">      busy = 0;</w:t>
      </w:r>
    </w:p>
    <w:p w14:paraId="5EC8A4B2" w14:textId="77777777" w:rsidR="0045454D" w:rsidRDefault="0045454D" w:rsidP="0045454D">
      <w:pPr>
        <w:pStyle w:val="NoSpacing"/>
      </w:pPr>
      <w:r>
        <w:t xml:space="preserve">      break;</w:t>
      </w:r>
    </w:p>
    <w:p w14:paraId="5263188E" w14:textId="77777777" w:rsidR="0045454D" w:rsidRDefault="0045454D" w:rsidP="0045454D">
      <w:pPr>
        <w:pStyle w:val="NoSpacing"/>
      </w:pPr>
      <w:r>
        <w:t xml:space="preserve">  } </w:t>
      </w:r>
    </w:p>
    <w:p w14:paraId="3EB1DBE6" w14:textId="77777777" w:rsidR="0045454D" w:rsidRDefault="0045454D" w:rsidP="0045454D">
      <w:pPr>
        <w:pStyle w:val="NoSpacing"/>
      </w:pPr>
      <w:r>
        <w:t xml:space="preserve">  </w:t>
      </w:r>
    </w:p>
    <w:p w14:paraId="484DD800" w14:textId="77777777" w:rsidR="0045454D" w:rsidRDefault="0045454D" w:rsidP="0045454D">
      <w:pPr>
        <w:pStyle w:val="NoSpacing"/>
      </w:pPr>
      <w:r>
        <w:t xml:space="preserve">  //Serial.println(value);</w:t>
      </w:r>
    </w:p>
    <w:p w14:paraId="6D6462D8" w14:textId="77777777" w:rsidR="0045454D" w:rsidRDefault="0045454D" w:rsidP="0045454D">
      <w:pPr>
        <w:pStyle w:val="NoSpacing"/>
      </w:pPr>
      <w:r>
        <w:t xml:space="preserve">  GD.swap();</w:t>
      </w:r>
    </w:p>
    <w:p w14:paraId="3F30F96C" w14:textId="77777777" w:rsidR="0045454D" w:rsidRDefault="0045454D" w:rsidP="0045454D">
      <w:pPr>
        <w:pStyle w:val="NoSpacing"/>
      </w:pPr>
      <w:r>
        <w:t>}</w:t>
      </w:r>
    </w:p>
    <w:p w14:paraId="54DD6EF0" w14:textId="77777777" w:rsidR="0045454D" w:rsidRDefault="0045454D" w:rsidP="0045454D">
      <w:pPr>
        <w:pStyle w:val="NoSpacing"/>
      </w:pPr>
    </w:p>
    <w:p w14:paraId="4DF5CAB3" w14:textId="77777777" w:rsidR="0045454D" w:rsidRDefault="0045454D" w:rsidP="0045454D">
      <w:pPr>
        <w:pStyle w:val="NoSpacing"/>
      </w:pPr>
    </w:p>
    <w:p w14:paraId="696E02E0" w14:textId="77777777" w:rsidR="0045454D" w:rsidRDefault="0045454D" w:rsidP="0045454D">
      <w:pPr>
        <w:pStyle w:val="NoSpacing"/>
      </w:pPr>
      <w:r>
        <w:t>void pageTwo()</w:t>
      </w:r>
    </w:p>
    <w:p w14:paraId="3C714103" w14:textId="77777777" w:rsidR="0045454D" w:rsidRDefault="0045454D" w:rsidP="0045454D">
      <w:pPr>
        <w:pStyle w:val="NoSpacing"/>
      </w:pPr>
      <w:r>
        <w:t xml:space="preserve">{  </w:t>
      </w:r>
    </w:p>
    <w:p w14:paraId="5FD7F0AC" w14:textId="77777777" w:rsidR="0045454D" w:rsidRDefault="0045454D" w:rsidP="0045454D">
      <w:pPr>
        <w:pStyle w:val="NoSpacing"/>
      </w:pPr>
      <w:r>
        <w:t xml:space="preserve">  GD.get_inputs();</w:t>
      </w:r>
    </w:p>
    <w:p w14:paraId="7A38D57D" w14:textId="77777777" w:rsidR="0045454D" w:rsidRDefault="0045454D" w:rsidP="0045454D">
      <w:pPr>
        <w:pStyle w:val="NoSpacing"/>
      </w:pPr>
      <w:r>
        <w:t xml:space="preserve">  GD.Clear();</w:t>
      </w:r>
    </w:p>
    <w:p w14:paraId="716328E6" w14:textId="77777777" w:rsidR="0045454D" w:rsidRDefault="0045454D" w:rsidP="0045454D">
      <w:pPr>
        <w:pStyle w:val="NoSpacing"/>
      </w:pPr>
      <w:r>
        <w:t xml:space="preserve">  GD.ClearColorRGB(0x000000);</w:t>
      </w:r>
    </w:p>
    <w:p w14:paraId="0424EF94" w14:textId="77777777" w:rsidR="0045454D" w:rsidRDefault="0045454D" w:rsidP="0045454D">
      <w:pPr>
        <w:pStyle w:val="NoSpacing"/>
      </w:pPr>
      <w:r>
        <w:t xml:space="preserve">  </w:t>
      </w:r>
    </w:p>
    <w:p w14:paraId="1807A329" w14:textId="77777777" w:rsidR="0045454D" w:rsidRDefault="0045454D" w:rsidP="0045454D">
      <w:pPr>
        <w:pStyle w:val="NoSpacing"/>
      </w:pPr>
      <w:r>
        <w:t xml:space="preserve">  // draw page number, left, right buttons</w:t>
      </w:r>
    </w:p>
    <w:p w14:paraId="780B1DAE" w14:textId="77777777" w:rsidR="0045454D" w:rsidRDefault="0045454D" w:rsidP="0045454D">
      <w:pPr>
        <w:pStyle w:val="NoSpacing"/>
      </w:pPr>
      <w:r>
        <w:t xml:space="preserve">  GD.cmd_text(395, 228, 23, 0, pageNum);</w:t>
      </w:r>
    </w:p>
    <w:p w14:paraId="5D7E887B" w14:textId="77777777" w:rsidR="0045454D" w:rsidRDefault="0045454D" w:rsidP="0045454D">
      <w:pPr>
        <w:pStyle w:val="NoSpacing"/>
      </w:pPr>
      <w:r>
        <w:t xml:space="preserve">  GD.Tag(TAG_BUTTON_LEFT);</w:t>
      </w:r>
    </w:p>
    <w:p w14:paraId="5A46C2A7" w14:textId="77777777" w:rsidR="0045454D" w:rsidRDefault="0045454D" w:rsidP="0045454D">
      <w:pPr>
        <w:pStyle w:val="NoSpacing"/>
      </w:pPr>
      <w:r>
        <w:t xml:space="preserve">  GD.cmd_button(340, 225, 45, 30, 22, 0, "&lt;");</w:t>
      </w:r>
    </w:p>
    <w:p w14:paraId="67A6770D" w14:textId="77777777" w:rsidR="0045454D" w:rsidRDefault="0045454D" w:rsidP="0045454D">
      <w:pPr>
        <w:pStyle w:val="NoSpacing"/>
      </w:pPr>
      <w:r>
        <w:t xml:space="preserve">  GD.cmd_track(340, 225, 45, 30, TAG_BUTTON_SET);</w:t>
      </w:r>
    </w:p>
    <w:p w14:paraId="78322D9F" w14:textId="77777777" w:rsidR="0045454D" w:rsidRDefault="0045454D" w:rsidP="0045454D">
      <w:pPr>
        <w:pStyle w:val="NoSpacing"/>
      </w:pPr>
      <w:r>
        <w:t xml:space="preserve">  </w:t>
      </w:r>
    </w:p>
    <w:p w14:paraId="380D2F4A" w14:textId="77777777" w:rsidR="0045454D" w:rsidRDefault="0045454D" w:rsidP="0045454D">
      <w:pPr>
        <w:pStyle w:val="NoSpacing"/>
      </w:pPr>
      <w:r>
        <w:t xml:space="preserve">  GD.Tag(TAG_BUTTON_RIGHT);</w:t>
      </w:r>
    </w:p>
    <w:p w14:paraId="6CDBED8A" w14:textId="77777777" w:rsidR="0045454D" w:rsidRDefault="0045454D" w:rsidP="0045454D">
      <w:pPr>
        <w:pStyle w:val="NoSpacing"/>
      </w:pPr>
      <w:r>
        <w:t xml:space="preserve">  GD.cmd_button(415, 225, 45, 30, 22, 0, "&gt;");</w:t>
      </w:r>
    </w:p>
    <w:p w14:paraId="4C34C829" w14:textId="77777777" w:rsidR="0045454D" w:rsidRDefault="0045454D" w:rsidP="0045454D">
      <w:pPr>
        <w:pStyle w:val="NoSpacing"/>
      </w:pPr>
      <w:r>
        <w:t xml:space="preserve">  GD.cmd_track(415, 225, 45, 30, TAG_BUTTON_SET);</w:t>
      </w:r>
    </w:p>
    <w:p w14:paraId="1FEF9EA5" w14:textId="77777777" w:rsidR="0045454D" w:rsidRDefault="0045454D" w:rsidP="0045454D">
      <w:pPr>
        <w:pStyle w:val="NoSpacing"/>
      </w:pPr>
      <w:r>
        <w:t xml:space="preserve">  </w:t>
      </w:r>
    </w:p>
    <w:p w14:paraId="46A5D9F0" w14:textId="77777777" w:rsidR="0045454D" w:rsidRDefault="0045454D" w:rsidP="0045454D">
      <w:pPr>
        <w:pStyle w:val="NoSpacing"/>
      </w:pPr>
      <w:r>
        <w:t xml:space="preserve">  // draw the heat map</w:t>
      </w:r>
    </w:p>
    <w:p w14:paraId="63A6964A" w14:textId="77777777" w:rsidR="0045454D" w:rsidRDefault="0045454D" w:rsidP="0045454D">
      <w:pPr>
        <w:pStyle w:val="NoSpacing"/>
      </w:pPr>
      <w:r>
        <w:t xml:space="preserve">  GD.Begin(POINTS);</w:t>
      </w:r>
    </w:p>
    <w:p w14:paraId="08E08760" w14:textId="77777777" w:rsidR="0045454D" w:rsidRDefault="0045454D" w:rsidP="0045454D">
      <w:pPr>
        <w:pStyle w:val="NoSpacing"/>
      </w:pPr>
      <w:r>
        <w:t xml:space="preserve">  GD.PointSize(16 * RADIUS);</w:t>
      </w:r>
    </w:p>
    <w:p w14:paraId="28B63655" w14:textId="77777777" w:rsidR="0045454D" w:rsidRDefault="0045454D" w:rsidP="0045454D">
      <w:pPr>
        <w:pStyle w:val="NoSpacing"/>
      </w:pPr>
    </w:p>
    <w:p w14:paraId="714F2727" w14:textId="77777777" w:rsidR="0045454D" w:rsidRDefault="0045454D" w:rsidP="0045454D">
      <w:pPr>
        <w:pStyle w:val="NoSpacing"/>
      </w:pPr>
      <w:r>
        <w:t xml:space="preserve">  minval = 255;</w:t>
      </w:r>
    </w:p>
    <w:p w14:paraId="049DFFED" w14:textId="77777777" w:rsidR="0045454D" w:rsidRDefault="0045454D" w:rsidP="0045454D">
      <w:pPr>
        <w:pStyle w:val="NoSpacing"/>
      </w:pPr>
      <w:r>
        <w:t xml:space="preserve">  for (int i = 0; i &lt; 16; i++)</w:t>
      </w:r>
    </w:p>
    <w:p w14:paraId="3C6FEB35" w14:textId="77777777" w:rsidR="0045454D" w:rsidRDefault="0045454D" w:rsidP="0045454D">
      <w:pPr>
        <w:pStyle w:val="NoSpacing"/>
      </w:pPr>
      <w:r>
        <w:t xml:space="preserve">    if (pressure[i] &lt; minval) minval = pressure[i];</w:t>
      </w:r>
    </w:p>
    <w:p w14:paraId="2C9F2E5E" w14:textId="77777777" w:rsidR="0045454D" w:rsidRDefault="0045454D" w:rsidP="0045454D">
      <w:pPr>
        <w:pStyle w:val="NoSpacing"/>
      </w:pPr>
      <w:r>
        <w:t xml:space="preserve">  </w:t>
      </w:r>
    </w:p>
    <w:p w14:paraId="71C28504" w14:textId="77777777" w:rsidR="0045454D" w:rsidRDefault="0045454D" w:rsidP="0045454D">
      <w:pPr>
        <w:pStyle w:val="NoSpacing"/>
      </w:pPr>
      <w:r>
        <w:t xml:space="preserve">  if (minval &gt; 240)</w:t>
      </w:r>
    </w:p>
    <w:p w14:paraId="4E75E57C" w14:textId="77777777" w:rsidR="0045454D" w:rsidRDefault="0045454D" w:rsidP="0045454D">
      <w:pPr>
        <w:pStyle w:val="NoSpacing"/>
      </w:pPr>
      <w:r>
        <w:t xml:space="preserve">    minval = 0;</w:t>
      </w:r>
    </w:p>
    <w:p w14:paraId="1BF1A9C7" w14:textId="77777777" w:rsidR="0045454D" w:rsidRDefault="0045454D" w:rsidP="0045454D">
      <w:pPr>
        <w:pStyle w:val="NoSpacing"/>
      </w:pPr>
    </w:p>
    <w:p w14:paraId="210B0811" w14:textId="77777777" w:rsidR="0045454D" w:rsidRDefault="0045454D" w:rsidP="0045454D">
      <w:pPr>
        <w:pStyle w:val="NoSpacing"/>
      </w:pPr>
      <w:r>
        <w:t xml:space="preserve">  for (int i = 0; i &lt; 16; i++)</w:t>
      </w:r>
    </w:p>
    <w:p w14:paraId="3F4146AC" w14:textId="77777777" w:rsidR="0045454D" w:rsidRDefault="0045454D" w:rsidP="0045454D">
      <w:pPr>
        <w:pStyle w:val="NoSpacing"/>
      </w:pPr>
      <w:r>
        <w:t xml:space="preserve">  {</w:t>
      </w:r>
    </w:p>
    <w:p w14:paraId="46410DCD" w14:textId="77777777" w:rsidR="0045454D" w:rsidRDefault="0045454D" w:rsidP="0045454D">
      <w:pPr>
        <w:pStyle w:val="NoSpacing"/>
      </w:pPr>
      <w:r>
        <w:t xml:space="preserve">    xval = i % 4;</w:t>
      </w:r>
    </w:p>
    <w:p w14:paraId="48BB38BB" w14:textId="77777777" w:rsidR="0045454D" w:rsidRDefault="0045454D" w:rsidP="0045454D">
      <w:pPr>
        <w:pStyle w:val="NoSpacing"/>
      </w:pPr>
      <w:r>
        <w:t xml:space="preserve">    yval = i / 4;</w:t>
      </w:r>
    </w:p>
    <w:p w14:paraId="517C2DCE" w14:textId="77777777" w:rsidR="0045454D" w:rsidRDefault="0045454D" w:rsidP="0045454D">
      <w:pPr>
        <w:pStyle w:val="NoSpacing"/>
      </w:pPr>
      <w:r>
        <w:t xml:space="preserve">    colorValue = correctRange(minval, i);</w:t>
      </w:r>
    </w:p>
    <w:p w14:paraId="23F629CE" w14:textId="77777777" w:rsidR="0045454D" w:rsidRDefault="0045454D" w:rsidP="0045454D">
      <w:pPr>
        <w:pStyle w:val="NoSpacing"/>
      </w:pPr>
      <w:r>
        <w:t xml:space="preserve">    GD.ColorRGB(0xff, colorValue, colorValue);</w:t>
      </w:r>
    </w:p>
    <w:p w14:paraId="35AE81E1" w14:textId="77777777" w:rsidR="0045454D" w:rsidRDefault="0045454D" w:rsidP="0045454D">
      <w:pPr>
        <w:pStyle w:val="NoSpacing"/>
      </w:pPr>
      <w:r>
        <w:t xml:space="preserve">    GD.Vertex2ii(30 + xval * 70, 30 + yval * 70);</w:t>
      </w:r>
    </w:p>
    <w:p w14:paraId="02B95781" w14:textId="77777777" w:rsidR="0045454D" w:rsidRDefault="0045454D" w:rsidP="0045454D">
      <w:pPr>
        <w:pStyle w:val="NoSpacing"/>
      </w:pPr>
      <w:r>
        <w:t xml:space="preserve">  }</w:t>
      </w:r>
    </w:p>
    <w:p w14:paraId="1B5E9D46" w14:textId="77777777" w:rsidR="0045454D" w:rsidRDefault="0045454D" w:rsidP="0045454D">
      <w:pPr>
        <w:pStyle w:val="NoSpacing"/>
      </w:pPr>
    </w:p>
    <w:p w14:paraId="17C43CC2" w14:textId="77777777" w:rsidR="0045454D" w:rsidRDefault="0045454D" w:rsidP="0045454D">
      <w:pPr>
        <w:pStyle w:val="NoSpacing"/>
      </w:pPr>
      <w:r>
        <w:t xml:space="preserve">  /*</w:t>
      </w:r>
    </w:p>
    <w:p w14:paraId="5E5B9D0A" w14:textId="77777777" w:rsidR="0045454D" w:rsidRDefault="0045454D" w:rsidP="0045454D">
      <w:pPr>
        <w:pStyle w:val="NoSpacing"/>
      </w:pPr>
      <w:r>
        <w:t xml:space="preserve">  GD.ColorRGB(0xff, GB_values[0], GB_values[0]);</w:t>
      </w:r>
    </w:p>
    <w:p w14:paraId="7BA47C2B" w14:textId="77777777" w:rsidR="0045454D" w:rsidRDefault="0045454D" w:rsidP="0045454D">
      <w:pPr>
        <w:pStyle w:val="NoSpacing"/>
      </w:pPr>
      <w:r>
        <w:t xml:space="preserve">  GD.Vertex2ii(30,30);</w:t>
      </w:r>
    </w:p>
    <w:p w14:paraId="703C8144" w14:textId="77777777" w:rsidR="0045454D" w:rsidRDefault="0045454D" w:rsidP="0045454D">
      <w:pPr>
        <w:pStyle w:val="NoSpacing"/>
      </w:pPr>
      <w:r>
        <w:t xml:space="preserve">  GD.ColorRGB(0xff, GB_values[4], GB_values[4]);</w:t>
      </w:r>
    </w:p>
    <w:p w14:paraId="5C381373" w14:textId="77777777" w:rsidR="0045454D" w:rsidRDefault="0045454D" w:rsidP="0045454D">
      <w:pPr>
        <w:pStyle w:val="NoSpacing"/>
      </w:pPr>
      <w:r>
        <w:t xml:space="preserve">  GD.Vertex2ii(30,100);</w:t>
      </w:r>
    </w:p>
    <w:p w14:paraId="6E4F0575" w14:textId="77777777" w:rsidR="0045454D" w:rsidRDefault="0045454D" w:rsidP="0045454D">
      <w:pPr>
        <w:pStyle w:val="NoSpacing"/>
      </w:pPr>
      <w:r>
        <w:t xml:space="preserve">  GD.ColorRGB(0xff, GB_values[8], GB_values[8]);</w:t>
      </w:r>
    </w:p>
    <w:p w14:paraId="68913BCF" w14:textId="77777777" w:rsidR="0045454D" w:rsidRDefault="0045454D" w:rsidP="0045454D">
      <w:pPr>
        <w:pStyle w:val="NoSpacing"/>
      </w:pPr>
      <w:r>
        <w:t xml:space="preserve">  GD.Vertex2ii(30,170);</w:t>
      </w:r>
    </w:p>
    <w:p w14:paraId="26B05A07" w14:textId="77777777" w:rsidR="0045454D" w:rsidRDefault="0045454D" w:rsidP="0045454D">
      <w:pPr>
        <w:pStyle w:val="NoSpacing"/>
      </w:pPr>
      <w:r>
        <w:t xml:space="preserve">  GD.ColorRGB(0xff, GB_values[12], GB_values[12]);</w:t>
      </w:r>
    </w:p>
    <w:p w14:paraId="567A929D" w14:textId="77777777" w:rsidR="0045454D" w:rsidRDefault="0045454D" w:rsidP="0045454D">
      <w:pPr>
        <w:pStyle w:val="NoSpacing"/>
      </w:pPr>
      <w:r>
        <w:t xml:space="preserve">  GD.Vertex2ii(30,240);</w:t>
      </w:r>
    </w:p>
    <w:p w14:paraId="3757633B" w14:textId="77777777" w:rsidR="0045454D" w:rsidRDefault="0045454D" w:rsidP="0045454D">
      <w:pPr>
        <w:pStyle w:val="NoSpacing"/>
      </w:pPr>
      <w:r>
        <w:t xml:space="preserve">  </w:t>
      </w:r>
    </w:p>
    <w:p w14:paraId="2E86B23D" w14:textId="77777777" w:rsidR="0045454D" w:rsidRDefault="0045454D" w:rsidP="0045454D">
      <w:pPr>
        <w:pStyle w:val="NoSpacing"/>
      </w:pPr>
      <w:r>
        <w:t xml:space="preserve">  </w:t>
      </w:r>
    </w:p>
    <w:p w14:paraId="0070A5E8" w14:textId="77777777" w:rsidR="0045454D" w:rsidRDefault="0045454D" w:rsidP="0045454D">
      <w:pPr>
        <w:pStyle w:val="NoSpacing"/>
      </w:pPr>
      <w:r>
        <w:t xml:space="preserve">  GD.ColorRGB(0xff, GB_values[1], GB_values[1]);</w:t>
      </w:r>
    </w:p>
    <w:p w14:paraId="7C995D4A" w14:textId="77777777" w:rsidR="0045454D" w:rsidRDefault="0045454D" w:rsidP="0045454D">
      <w:pPr>
        <w:pStyle w:val="NoSpacing"/>
      </w:pPr>
      <w:r>
        <w:t xml:space="preserve">  GD.Vertex2ii(100,30);</w:t>
      </w:r>
    </w:p>
    <w:p w14:paraId="229CDFF0" w14:textId="77777777" w:rsidR="0045454D" w:rsidRDefault="0045454D" w:rsidP="0045454D">
      <w:pPr>
        <w:pStyle w:val="NoSpacing"/>
      </w:pPr>
      <w:r>
        <w:t xml:space="preserve">  GD.ColorRGB(0xff, GB_values[5], GB_values[5]);</w:t>
      </w:r>
    </w:p>
    <w:p w14:paraId="7747C989" w14:textId="77777777" w:rsidR="0045454D" w:rsidRDefault="0045454D" w:rsidP="0045454D">
      <w:pPr>
        <w:pStyle w:val="NoSpacing"/>
      </w:pPr>
      <w:r>
        <w:t xml:space="preserve">  GD.Vertex2ii(100,100);</w:t>
      </w:r>
    </w:p>
    <w:p w14:paraId="180B7453" w14:textId="77777777" w:rsidR="0045454D" w:rsidRDefault="0045454D" w:rsidP="0045454D">
      <w:pPr>
        <w:pStyle w:val="NoSpacing"/>
      </w:pPr>
      <w:r>
        <w:t xml:space="preserve">  GD.ColorRGB(0xff, GB_values[9], GB_values[9]);</w:t>
      </w:r>
    </w:p>
    <w:p w14:paraId="0A7A48D5" w14:textId="77777777" w:rsidR="0045454D" w:rsidRDefault="0045454D" w:rsidP="0045454D">
      <w:pPr>
        <w:pStyle w:val="NoSpacing"/>
      </w:pPr>
      <w:r>
        <w:t xml:space="preserve">  GD.Vertex2ii(100,170);</w:t>
      </w:r>
    </w:p>
    <w:p w14:paraId="1048BB18" w14:textId="77777777" w:rsidR="0045454D" w:rsidRDefault="0045454D" w:rsidP="0045454D">
      <w:pPr>
        <w:pStyle w:val="NoSpacing"/>
      </w:pPr>
      <w:r>
        <w:t xml:space="preserve">  GD.ColorRGB(0xff, GB_values[13], GB_values[13]);</w:t>
      </w:r>
    </w:p>
    <w:p w14:paraId="513E4589" w14:textId="77777777" w:rsidR="0045454D" w:rsidRDefault="0045454D" w:rsidP="0045454D">
      <w:pPr>
        <w:pStyle w:val="NoSpacing"/>
      </w:pPr>
      <w:r>
        <w:t xml:space="preserve">  GD.Vertex2ii(100,240);</w:t>
      </w:r>
    </w:p>
    <w:p w14:paraId="5CFE6CFD" w14:textId="77777777" w:rsidR="0045454D" w:rsidRDefault="0045454D" w:rsidP="0045454D">
      <w:pPr>
        <w:pStyle w:val="NoSpacing"/>
      </w:pPr>
    </w:p>
    <w:p w14:paraId="27A8060C" w14:textId="77777777" w:rsidR="0045454D" w:rsidRDefault="0045454D" w:rsidP="0045454D">
      <w:pPr>
        <w:pStyle w:val="NoSpacing"/>
      </w:pPr>
      <w:r>
        <w:t xml:space="preserve">  GD.ColorRGB(0xff, GB_values[2], GB_values[2]);</w:t>
      </w:r>
    </w:p>
    <w:p w14:paraId="73FCAF8E" w14:textId="77777777" w:rsidR="0045454D" w:rsidRDefault="0045454D" w:rsidP="0045454D">
      <w:pPr>
        <w:pStyle w:val="NoSpacing"/>
      </w:pPr>
      <w:r>
        <w:t xml:space="preserve">  GD.Vertex2ii(170,30);</w:t>
      </w:r>
    </w:p>
    <w:p w14:paraId="3FE7D971" w14:textId="77777777" w:rsidR="0045454D" w:rsidRDefault="0045454D" w:rsidP="0045454D">
      <w:pPr>
        <w:pStyle w:val="NoSpacing"/>
      </w:pPr>
      <w:r>
        <w:t xml:space="preserve">  GD.ColorRGB(0xff, GB_values[6], GB_values[6]);</w:t>
      </w:r>
    </w:p>
    <w:p w14:paraId="3C8D8B75" w14:textId="77777777" w:rsidR="0045454D" w:rsidRDefault="0045454D" w:rsidP="0045454D">
      <w:pPr>
        <w:pStyle w:val="NoSpacing"/>
      </w:pPr>
      <w:r>
        <w:t xml:space="preserve">  GD.Vertex2ii(170,100);</w:t>
      </w:r>
    </w:p>
    <w:p w14:paraId="1D2BE551" w14:textId="77777777" w:rsidR="0045454D" w:rsidRDefault="0045454D" w:rsidP="0045454D">
      <w:pPr>
        <w:pStyle w:val="NoSpacing"/>
      </w:pPr>
      <w:r>
        <w:t xml:space="preserve">  GD.ColorRGB(0xff, GB_values[10], GB_values[10]);</w:t>
      </w:r>
    </w:p>
    <w:p w14:paraId="380917CA" w14:textId="77777777" w:rsidR="0045454D" w:rsidRDefault="0045454D" w:rsidP="0045454D">
      <w:pPr>
        <w:pStyle w:val="NoSpacing"/>
      </w:pPr>
      <w:r>
        <w:t xml:space="preserve">  GD.Vertex2ii(170,170);</w:t>
      </w:r>
    </w:p>
    <w:p w14:paraId="4FE25F2C" w14:textId="77777777" w:rsidR="0045454D" w:rsidRDefault="0045454D" w:rsidP="0045454D">
      <w:pPr>
        <w:pStyle w:val="NoSpacing"/>
      </w:pPr>
      <w:r>
        <w:t xml:space="preserve">  GD.ColorRGB(0xff, GB_values[14], GB_values[14]);</w:t>
      </w:r>
    </w:p>
    <w:p w14:paraId="3A69FD11" w14:textId="77777777" w:rsidR="0045454D" w:rsidRDefault="0045454D" w:rsidP="0045454D">
      <w:pPr>
        <w:pStyle w:val="NoSpacing"/>
      </w:pPr>
      <w:r>
        <w:t xml:space="preserve">  GD.Vertex2ii(170,240);</w:t>
      </w:r>
    </w:p>
    <w:p w14:paraId="0F1E461A" w14:textId="77777777" w:rsidR="0045454D" w:rsidRDefault="0045454D" w:rsidP="0045454D">
      <w:pPr>
        <w:pStyle w:val="NoSpacing"/>
      </w:pPr>
      <w:r>
        <w:t xml:space="preserve">  </w:t>
      </w:r>
    </w:p>
    <w:p w14:paraId="17740D84" w14:textId="77777777" w:rsidR="0045454D" w:rsidRDefault="0045454D" w:rsidP="0045454D">
      <w:pPr>
        <w:pStyle w:val="NoSpacing"/>
      </w:pPr>
      <w:r>
        <w:t xml:space="preserve">  GD.ColorRGB(0xff, GB_values[3], GB_values[3]);</w:t>
      </w:r>
    </w:p>
    <w:p w14:paraId="5A375206" w14:textId="77777777" w:rsidR="0045454D" w:rsidRDefault="0045454D" w:rsidP="0045454D">
      <w:pPr>
        <w:pStyle w:val="NoSpacing"/>
      </w:pPr>
      <w:r>
        <w:t xml:space="preserve">  GD.Vertex2ii(240,30);</w:t>
      </w:r>
    </w:p>
    <w:p w14:paraId="17529E8D" w14:textId="77777777" w:rsidR="0045454D" w:rsidRDefault="0045454D" w:rsidP="0045454D">
      <w:pPr>
        <w:pStyle w:val="NoSpacing"/>
      </w:pPr>
      <w:r>
        <w:t xml:space="preserve">  GD.ColorRGB(0xff, GB_values[7], GB_values[7]);</w:t>
      </w:r>
    </w:p>
    <w:p w14:paraId="5799500D" w14:textId="77777777" w:rsidR="0045454D" w:rsidRDefault="0045454D" w:rsidP="0045454D">
      <w:pPr>
        <w:pStyle w:val="NoSpacing"/>
      </w:pPr>
      <w:r>
        <w:t xml:space="preserve">  GD.Vertex2ii(240,100);</w:t>
      </w:r>
    </w:p>
    <w:p w14:paraId="2FA0F1D8" w14:textId="77777777" w:rsidR="0045454D" w:rsidRDefault="0045454D" w:rsidP="0045454D">
      <w:pPr>
        <w:pStyle w:val="NoSpacing"/>
      </w:pPr>
      <w:r>
        <w:lastRenderedPageBreak/>
        <w:t xml:space="preserve">  GD.ColorRGB(0xff, GB_values[11], GB_values[11]);</w:t>
      </w:r>
    </w:p>
    <w:p w14:paraId="4C6AAD41" w14:textId="77777777" w:rsidR="0045454D" w:rsidRDefault="0045454D" w:rsidP="0045454D">
      <w:pPr>
        <w:pStyle w:val="NoSpacing"/>
      </w:pPr>
      <w:r>
        <w:t xml:space="preserve">  GD.Vertex2ii(240,170);</w:t>
      </w:r>
    </w:p>
    <w:p w14:paraId="338582E3" w14:textId="77777777" w:rsidR="0045454D" w:rsidRDefault="0045454D" w:rsidP="0045454D">
      <w:pPr>
        <w:pStyle w:val="NoSpacing"/>
      </w:pPr>
      <w:r>
        <w:t xml:space="preserve">  GD.ColorRGB(0xff, GB_values[15], GB_values[15]);</w:t>
      </w:r>
    </w:p>
    <w:p w14:paraId="23FB0400" w14:textId="77777777" w:rsidR="0045454D" w:rsidRDefault="0045454D" w:rsidP="0045454D">
      <w:pPr>
        <w:pStyle w:val="NoSpacing"/>
      </w:pPr>
      <w:r>
        <w:t xml:space="preserve">  GD.Vertex2ii(240,240);</w:t>
      </w:r>
    </w:p>
    <w:p w14:paraId="6FD53D0D" w14:textId="77777777" w:rsidR="0045454D" w:rsidRDefault="0045454D" w:rsidP="0045454D">
      <w:pPr>
        <w:pStyle w:val="NoSpacing"/>
      </w:pPr>
      <w:r>
        <w:t xml:space="preserve">  */</w:t>
      </w:r>
    </w:p>
    <w:p w14:paraId="62941FBF" w14:textId="77777777" w:rsidR="0045454D" w:rsidRDefault="0045454D" w:rsidP="0045454D">
      <w:pPr>
        <w:pStyle w:val="NoSpacing"/>
      </w:pPr>
    </w:p>
    <w:p w14:paraId="6792BE52" w14:textId="77777777" w:rsidR="0045454D" w:rsidRDefault="0045454D" w:rsidP="0045454D">
      <w:pPr>
        <w:pStyle w:val="NoSpacing"/>
      </w:pPr>
      <w:r>
        <w:t xml:space="preserve">  switch (GD.inputs.track_tag &amp; 0xff) {</w:t>
      </w:r>
    </w:p>
    <w:p w14:paraId="039C4B20" w14:textId="77777777" w:rsidR="0045454D" w:rsidRDefault="0045454D" w:rsidP="0045454D">
      <w:pPr>
        <w:pStyle w:val="NoSpacing"/>
      </w:pPr>
      <w:r>
        <w:t xml:space="preserve">    </w:t>
      </w:r>
    </w:p>
    <w:p w14:paraId="1DFABD5B" w14:textId="77777777" w:rsidR="0045454D" w:rsidRDefault="0045454D" w:rsidP="0045454D">
      <w:pPr>
        <w:pStyle w:val="NoSpacing"/>
      </w:pPr>
      <w:r>
        <w:t xml:space="preserve">    case TAG_BUTTON_LEFT:</w:t>
      </w:r>
    </w:p>
    <w:p w14:paraId="373EFE69" w14:textId="77777777" w:rsidR="0045454D" w:rsidRDefault="0045454D" w:rsidP="0045454D">
      <w:pPr>
        <w:pStyle w:val="NoSpacing"/>
      </w:pPr>
      <w:r>
        <w:t xml:space="preserve">      if (!busy)</w:t>
      </w:r>
    </w:p>
    <w:p w14:paraId="06B2DE63" w14:textId="77777777" w:rsidR="0045454D" w:rsidRDefault="0045454D" w:rsidP="0045454D">
      <w:pPr>
        <w:pStyle w:val="NoSpacing"/>
      </w:pPr>
      <w:r>
        <w:t xml:space="preserve">      {</w:t>
      </w:r>
    </w:p>
    <w:p w14:paraId="170A2015" w14:textId="77777777" w:rsidR="0045454D" w:rsidRDefault="0045454D" w:rsidP="0045454D">
      <w:pPr>
        <w:pStyle w:val="NoSpacing"/>
      </w:pPr>
      <w:r>
        <w:t xml:space="preserve">       for (int i=0; i&lt;5; i++) {</w:t>
      </w:r>
    </w:p>
    <w:p w14:paraId="7A7D8E3B" w14:textId="77777777" w:rsidR="0045454D" w:rsidRDefault="0045454D" w:rsidP="0045454D">
      <w:pPr>
        <w:pStyle w:val="NoSpacing"/>
      </w:pPr>
      <w:r>
        <w:t xml:space="preserve">          GD.cmd_button(340, 225, 45, 30, 22, OPT_FLAT, "&lt;");</w:t>
      </w:r>
    </w:p>
    <w:p w14:paraId="3DC66E03" w14:textId="77777777" w:rsidR="0045454D" w:rsidRDefault="0045454D" w:rsidP="0045454D">
      <w:pPr>
        <w:pStyle w:val="NoSpacing"/>
      </w:pPr>
      <w:r>
        <w:t xml:space="preserve">       }</w:t>
      </w:r>
    </w:p>
    <w:p w14:paraId="0077373F" w14:textId="77777777" w:rsidR="0045454D" w:rsidRDefault="0045454D" w:rsidP="0045454D">
      <w:pPr>
        <w:pStyle w:val="NoSpacing"/>
      </w:pPr>
      <w:r>
        <w:t xml:space="preserve">       pageNum = "1";</w:t>
      </w:r>
    </w:p>
    <w:p w14:paraId="788F0A4E" w14:textId="77777777" w:rsidR="0045454D" w:rsidRDefault="0045454D" w:rsidP="0045454D">
      <w:pPr>
        <w:pStyle w:val="NoSpacing"/>
      </w:pPr>
      <w:r>
        <w:t xml:space="preserve">       busy = 1;</w:t>
      </w:r>
    </w:p>
    <w:p w14:paraId="228B48CD" w14:textId="77777777" w:rsidR="0045454D" w:rsidRDefault="0045454D" w:rsidP="0045454D">
      <w:pPr>
        <w:pStyle w:val="NoSpacing"/>
      </w:pPr>
      <w:r>
        <w:t xml:space="preserve">      }</w:t>
      </w:r>
    </w:p>
    <w:p w14:paraId="5474A63B" w14:textId="77777777" w:rsidR="0045454D" w:rsidRDefault="0045454D" w:rsidP="0045454D">
      <w:pPr>
        <w:pStyle w:val="NoSpacing"/>
      </w:pPr>
      <w:r>
        <w:t xml:space="preserve">        </w:t>
      </w:r>
    </w:p>
    <w:p w14:paraId="1A1A0365" w14:textId="77777777" w:rsidR="0045454D" w:rsidRDefault="0045454D" w:rsidP="0045454D">
      <w:pPr>
        <w:pStyle w:val="NoSpacing"/>
      </w:pPr>
      <w:r>
        <w:t xml:space="preserve">       break;</w:t>
      </w:r>
    </w:p>
    <w:p w14:paraId="73010AFC" w14:textId="77777777" w:rsidR="0045454D" w:rsidRDefault="0045454D" w:rsidP="0045454D">
      <w:pPr>
        <w:pStyle w:val="NoSpacing"/>
      </w:pPr>
      <w:r>
        <w:t xml:space="preserve">     </w:t>
      </w:r>
    </w:p>
    <w:p w14:paraId="0A0F68D3" w14:textId="77777777" w:rsidR="0045454D" w:rsidRDefault="0045454D" w:rsidP="0045454D">
      <w:pPr>
        <w:pStyle w:val="NoSpacing"/>
      </w:pPr>
      <w:r>
        <w:t xml:space="preserve">     </w:t>
      </w:r>
    </w:p>
    <w:p w14:paraId="0C35231F" w14:textId="77777777" w:rsidR="0045454D" w:rsidRDefault="0045454D" w:rsidP="0045454D">
      <w:pPr>
        <w:pStyle w:val="NoSpacing"/>
      </w:pPr>
      <w:r>
        <w:t xml:space="preserve">    case TAG_BUTTON_RIGHT:</w:t>
      </w:r>
    </w:p>
    <w:p w14:paraId="6D912623" w14:textId="77777777" w:rsidR="0045454D" w:rsidRDefault="0045454D" w:rsidP="0045454D">
      <w:pPr>
        <w:pStyle w:val="NoSpacing"/>
      </w:pPr>
      <w:r>
        <w:t xml:space="preserve">      if (!busy)</w:t>
      </w:r>
    </w:p>
    <w:p w14:paraId="747110A9" w14:textId="77777777" w:rsidR="0045454D" w:rsidRDefault="0045454D" w:rsidP="0045454D">
      <w:pPr>
        <w:pStyle w:val="NoSpacing"/>
      </w:pPr>
      <w:r>
        <w:t xml:space="preserve">      {</w:t>
      </w:r>
    </w:p>
    <w:p w14:paraId="30991EA7" w14:textId="77777777" w:rsidR="0045454D" w:rsidRDefault="0045454D" w:rsidP="0045454D">
      <w:pPr>
        <w:pStyle w:val="NoSpacing"/>
      </w:pPr>
      <w:r>
        <w:t xml:space="preserve">       for (int i=0; i&lt;5; i++) {</w:t>
      </w:r>
    </w:p>
    <w:p w14:paraId="7D39BEDC" w14:textId="77777777" w:rsidR="0045454D" w:rsidRDefault="0045454D" w:rsidP="0045454D">
      <w:pPr>
        <w:pStyle w:val="NoSpacing"/>
      </w:pPr>
      <w:r>
        <w:t xml:space="preserve">         GD.cmd_button(415, 225, 45, 30, 22, OPT_FLAT, "&gt;");</w:t>
      </w:r>
    </w:p>
    <w:p w14:paraId="2B5C0817" w14:textId="77777777" w:rsidR="0045454D" w:rsidRDefault="0045454D" w:rsidP="0045454D">
      <w:pPr>
        <w:pStyle w:val="NoSpacing"/>
      </w:pPr>
      <w:r>
        <w:t xml:space="preserve">       }</w:t>
      </w:r>
    </w:p>
    <w:p w14:paraId="04AF321A" w14:textId="77777777" w:rsidR="0045454D" w:rsidRDefault="0045454D" w:rsidP="0045454D">
      <w:pPr>
        <w:pStyle w:val="NoSpacing"/>
      </w:pPr>
      <w:r>
        <w:t xml:space="preserve">        </w:t>
      </w:r>
    </w:p>
    <w:p w14:paraId="5021B775" w14:textId="77777777" w:rsidR="0045454D" w:rsidRDefault="0045454D" w:rsidP="0045454D">
      <w:pPr>
        <w:pStyle w:val="NoSpacing"/>
      </w:pPr>
      <w:r>
        <w:t xml:space="preserve">       busy = 1;</w:t>
      </w:r>
    </w:p>
    <w:p w14:paraId="3887DD32" w14:textId="77777777" w:rsidR="0045454D" w:rsidRDefault="0045454D" w:rsidP="0045454D">
      <w:pPr>
        <w:pStyle w:val="NoSpacing"/>
      </w:pPr>
      <w:r>
        <w:t xml:space="preserve">       pageNum = "3";</w:t>
      </w:r>
    </w:p>
    <w:p w14:paraId="4F3D8AE6" w14:textId="77777777" w:rsidR="0045454D" w:rsidRDefault="0045454D" w:rsidP="0045454D">
      <w:pPr>
        <w:pStyle w:val="NoSpacing"/>
      </w:pPr>
      <w:r>
        <w:t xml:space="preserve">      }</w:t>
      </w:r>
    </w:p>
    <w:p w14:paraId="07067B31" w14:textId="77777777" w:rsidR="0045454D" w:rsidRDefault="0045454D" w:rsidP="0045454D">
      <w:pPr>
        <w:pStyle w:val="NoSpacing"/>
      </w:pPr>
      <w:r>
        <w:t xml:space="preserve">       break;</w:t>
      </w:r>
    </w:p>
    <w:p w14:paraId="1EB0ADEA" w14:textId="77777777" w:rsidR="0045454D" w:rsidRDefault="0045454D" w:rsidP="0045454D">
      <w:pPr>
        <w:pStyle w:val="NoSpacing"/>
      </w:pPr>
      <w:r>
        <w:t xml:space="preserve">        </w:t>
      </w:r>
    </w:p>
    <w:p w14:paraId="7B0CBCCD" w14:textId="77777777" w:rsidR="0045454D" w:rsidRDefault="0045454D" w:rsidP="0045454D">
      <w:pPr>
        <w:pStyle w:val="NoSpacing"/>
      </w:pPr>
      <w:r>
        <w:t xml:space="preserve">    default:</w:t>
      </w:r>
    </w:p>
    <w:p w14:paraId="32B3F9A9" w14:textId="77777777" w:rsidR="0045454D" w:rsidRDefault="0045454D" w:rsidP="0045454D">
      <w:pPr>
        <w:pStyle w:val="NoSpacing"/>
      </w:pPr>
      <w:r>
        <w:t xml:space="preserve">      busy = 0;</w:t>
      </w:r>
    </w:p>
    <w:p w14:paraId="3D7DA588" w14:textId="77777777" w:rsidR="0045454D" w:rsidRDefault="0045454D" w:rsidP="0045454D">
      <w:pPr>
        <w:pStyle w:val="NoSpacing"/>
      </w:pPr>
      <w:r>
        <w:t xml:space="preserve">      break;</w:t>
      </w:r>
    </w:p>
    <w:p w14:paraId="184423C8" w14:textId="77777777" w:rsidR="0045454D" w:rsidRDefault="0045454D" w:rsidP="0045454D">
      <w:pPr>
        <w:pStyle w:val="NoSpacing"/>
      </w:pPr>
      <w:r>
        <w:t xml:space="preserve">  } </w:t>
      </w:r>
    </w:p>
    <w:p w14:paraId="091D6D2D" w14:textId="77777777" w:rsidR="0045454D" w:rsidRDefault="0045454D" w:rsidP="0045454D">
      <w:pPr>
        <w:pStyle w:val="NoSpacing"/>
      </w:pPr>
      <w:r>
        <w:t xml:space="preserve">  </w:t>
      </w:r>
    </w:p>
    <w:p w14:paraId="48F20FB2" w14:textId="77777777" w:rsidR="0045454D" w:rsidRDefault="0045454D" w:rsidP="0045454D">
      <w:pPr>
        <w:pStyle w:val="NoSpacing"/>
      </w:pPr>
      <w:r>
        <w:t xml:space="preserve">  //Serial.println(value);</w:t>
      </w:r>
    </w:p>
    <w:p w14:paraId="0950E9EC" w14:textId="77777777" w:rsidR="0045454D" w:rsidRDefault="0045454D" w:rsidP="0045454D">
      <w:pPr>
        <w:pStyle w:val="NoSpacing"/>
      </w:pPr>
      <w:r>
        <w:t xml:space="preserve">  GD.swap();</w:t>
      </w:r>
    </w:p>
    <w:p w14:paraId="002AB670" w14:textId="77777777" w:rsidR="0045454D" w:rsidRDefault="0045454D" w:rsidP="0045454D">
      <w:pPr>
        <w:pStyle w:val="NoSpacing"/>
      </w:pPr>
      <w:r>
        <w:t>}</w:t>
      </w:r>
    </w:p>
    <w:p w14:paraId="01A5A6E8" w14:textId="77777777" w:rsidR="0045454D" w:rsidRDefault="0045454D" w:rsidP="0045454D">
      <w:pPr>
        <w:pStyle w:val="NoSpacing"/>
      </w:pPr>
    </w:p>
    <w:p w14:paraId="4B00B8F2" w14:textId="77777777" w:rsidR="0045454D" w:rsidRDefault="0045454D" w:rsidP="0045454D">
      <w:pPr>
        <w:pStyle w:val="NoSpacing"/>
      </w:pPr>
      <w:r>
        <w:t>void pageThree()</w:t>
      </w:r>
    </w:p>
    <w:p w14:paraId="75C3F9A2" w14:textId="77777777" w:rsidR="0045454D" w:rsidRDefault="0045454D" w:rsidP="0045454D">
      <w:pPr>
        <w:pStyle w:val="NoSpacing"/>
      </w:pPr>
      <w:r>
        <w:t xml:space="preserve">{ </w:t>
      </w:r>
    </w:p>
    <w:p w14:paraId="7A4CB994" w14:textId="77777777" w:rsidR="0045454D" w:rsidRDefault="0045454D" w:rsidP="0045454D">
      <w:pPr>
        <w:pStyle w:val="NoSpacing"/>
      </w:pPr>
      <w:r>
        <w:t xml:space="preserve">  playingGame = 1; </w:t>
      </w:r>
    </w:p>
    <w:p w14:paraId="6C785B2C" w14:textId="77777777" w:rsidR="0045454D" w:rsidRDefault="0045454D" w:rsidP="0045454D">
      <w:pPr>
        <w:pStyle w:val="NoSpacing"/>
      </w:pPr>
      <w:r>
        <w:t xml:space="preserve">  GD.get_inputs();</w:t>
      </w:r>
    </w:p>
    <w:p w14:paraId="604EA34A" w14:textId="77777777" w:rsidR="0045454D" w:rsidRDefault="0045454D" w:rsidP="0045454D">
      <w:pPr>
        <w:pStyle w:val="NoSpacing"/>
      </w:pPr>
      <w:r>
        <w:t xml:space="preserve">  GD.Clear();</w:t>
      </w:r>
    </w:p>
    <w:p w14:paraId="43DB34E9" w14:textId="77777777" w:rsidR="0045454D" w:rsidRDefault="0045454D" w:rsidP="0045454D">
      <w:pPr>
        <w:pStyle w:val="NoSpacing"/>
      </w:pPr>
      <w:r>
        <w:t xml:space="preserve">  GD.ClearColorRGB(0x000000);</w:t>
      </w:r>
    </w:p>
    <w:p w14:paraId="4B899F1E" w14:textId="77777777" w:rsidR="0045454D" w:rsidRDefault="0045454D" w:rsidP="0045454D">
      <w:pPr>
        <w:pStyle w:val="NoSpacing"/>
      </w:pPr>
    </w:p>
    <w:p w14:paraId="79AA1EE2" w14:textId="77777777" w:rsidR="0045454D" w:rsidRDefault="0045454D" w:rsidP="0045454D">
      <w:pPr>
        <w:pStyle w:val="NoSpacing"/>
      </w:pPr>
      <w:r>
        <w:t xml:space="preserve">  GD.Begin(RECTS);</w:t>
      </w:r>
    </w:p>
    <w:p w14:paraId="0E6FADE7" w14:textId="77777777" w:rsidR="0045454D" w:rsidRDefault="0045454D" w:rsidP="0045454D">
      <w:pPr>
        <w:pStyle w:val="NoSpacing"/>
      </w:pPr>
      <w:r>
        <w:lastRenderedPageBreak/>
        <w:t xml:space="preserve">  GD.Vertex2ii(10, 10);</w:t>
      </w:r>
    </w:p>
    <w:p w14:paraId="6D6F3CAC" w14:textId="77777777" w:rsidR="0045454D" w:rsidRDefault="0045454D" w:rsidP="0045454D">
      <w:pPr>
        <w:pStyle w:val="NoSpacing"/>
      </w:pPr>
      <w:r>
        <w:t xml:space="preserve">  GD.Vertex2ii(470, 200);</w:t>
      </w:r>
    </w:p>
    <w:p w14:paraId="5F7796CE" w14:textId="77777777" w:rsidR="0045454D" w:rsidRDefault="0045454D" w:rsidP="0045454D">
      <w:pPr>
        <w:pStyle w:val="NoSpacing"/>
      </w:pPr>
      <w:r>
        <w:t xml:space="preserve">  </w:t>
      </w:r>
    </w:p>
    <w:p w14:paraId="09E154A6" w14:textId="77777777" w:rsidR="0045454D" w:rsidRDefault="0045454D" w:rsidP="0045454D">
      <w:pPr>
        <w:pStyle w:val="NoSpacing"/>
      </w:pPr>
      <w:r>
        <w:t xml:space="preserve">  // draw reset button</w:t>
      </w:r>
    </w:p>
    <w:p w14:paraId="247928CB" w14:textId="77777777" w:rsidR="0045454D" w:rsidRDefault="0045454D" w:rsidP="0045454D">
      <w:pPr>
        <w:pStyle w:val="NoSpacing"/>
      </w:pPr>
      <w:r>
        <w:t xml:space="preserve">  GD.Tag(TAG_BUTTON_RESET);</w:t>
      </w:r>
    </w:p>
    <w:p w14:paraId="571EA7F8" w14:textId="77777777" w:rsidR="0045454D" w:rsidRDefault="0045454D" w:rsidP="0045454D">
      <w:pPr>
        <w:pStyle w:val="NoSpacing"/>
      </w:pPr>
      <w:r>
        <w:t xml:space="preserve">  GD.cmd_button(160, 220, 80, 45, 23, 0, "RESET");</w:t>
      </w:r>
    </w:p>
    <w:p w14:paraId="4E1EC616" w14:textId="77777777" w:rsidR="0045454D" w:rsidRDefault="0045454D" w:rsidP="0045454D">
      <w:pPr>
        <w:pStyle w:val="NoSpacing"/>
      </w:pPr>
      <w:r>
        <w:t xml:space="preserve">  GD.cmd_track(160, 220, 80, 45, TAG_BUTTON_SET);</w:t>
      </w:r>
    </w:p>
    <w:p w14:paraId="0DA2108A" w14:textId="77777777" w:rsidR="0045454D" w:rsidRDefault="0045454D" w:rsidP="0045454D">
      <w:pPr>
        <w:pStyle w:val="NoSpacing"/>
      </w:pPr>
      <w:r>
        <w:t xml:space="preserve">  </w:t>
      </w:r>
    </w:p>
    <w:p w14:paraId="1D6129BE" w14:textId="77777777" w:rsidR="0045454D" w:rsidRDefault="0045454D" w:rsidP="0045454D">
      <w:pPr>
        <w:pStyle w:val="NoSpacing"/>
      </w:pPr>
      <w:r>
        <w:t xml:space="preserve"> </w:t>
      </w:r>
    </w:p>
    <w:p w14:paraId="338B2CED" w14:textId="77777777" w:rsidR="0045454D" w:rsidRDefault="0045454D" w:rsidP="0045454D">
      <w:pPr>
        <w:pStyle w:val="NoSpacing"/>
      </w:pPr>
      <w:r>
        <w:t xml:space="preserve">  sprintf(game_buff, "Points: %3d", points);</w:t>
      </w:r>
    </w:p>
    <w:p w14:paraId="7D473DD6" w14:textId="77777777" w:rsidR="0045454D" w:rsidRDefault="0045454D" w:rsidP="0045454D">
      <w:pPr>
        <w:pStyle w:val="NoSpacing"/>
      </w:pPr>
      <w:r>
        <w:t xml:space="preserve">  GD.cmd_text(20, 228, 23, 0, game_buff );</w:t>
      </w:r>
    </w:p>
    <w:p w14:paraId="311C2E5C" w14:textId="77777777" w:rsidR="0045454D" w:rsidRDefault="0045454D" w:rsidP="0045454D">
      <w:pPr>
        <w:pStyle w:val="NoSpacing"/>
      </w:pPr>
    </w:p>
    <w:p w14:paraId="212B3D64" w14:textId="77777777" w:rsidR="0045454D" w:rsidRDefault="0045454D" w:rsidP="0045454D">
      <w:pPr>
        <w:pStyle w:val="NoSpacing"/>
      </w:pPr>
      <w:r>
        <w:t xml:space="preserve">  GD.cmd_text(395, 228, 23, 0, pageNum);</w:t>
      </w:r>
    </w:p>
    <w:p w14:paraId="12DEE120" w14:textId="77777777" w:rsidR="0045454D" w:rsidRDefault="0045454D" w:rsidP="0045454D">
      <w:pPr>
        <w:pStyle w:val="NoSpacing"/>
      </w:pPr>
      <w:r>
        <w:t xml:space="preserve">  GD.Tag(TAG_BUTTON_LEFT);</w:t>
      </w:r>
    </w:p>
    <w:p w14:paraId="0B6F3A28" w14:textId="77777777" w:rsidR="0045454D" w:rsidRDefault="0045454D" w:rsidP="0045454D">
      <w:pPr>
        <w:pStyle w:val="NoSpacing"/>
      </w:pPr>
      <w:r>
        <w:t xml:space="preserve">  GD.cmd_button(340, 225, 45, 30, 22, 0, "&lt;");</w:t>
      </w:r>
    </w:p>
    <w:p w14:paraId="4516C67B" w14:textId="77777777" w:rsidR="0045454D" w:rsidRDefault="0045454D" w:rsidP="0045454D">
      <w:pPr>
        <w:pStyle w:val="NoSpacing"/>
      </w:pPr>
      <w:r>
        <w:t xml:space="preserve">  GD.cmd_track(340, 225, 45, 30, TAG_BUTTON_SET);</w:t>
      </w:r>
    </w:p>
    <w:p w14:paraId="15C92E22" w14:textId="77777777" w:rsidR="0045454D" w:rsidRDefault="0045454D" w:rsidP="0045454D">
      <w:pPr>
        <w:pStyle w:val="NoSpacing"/>
      </w:pPr>
      <w:r>
        <w:t xml:space="preserve">  </w:t>
      </w:r>
    </w:p>
    <w:p w14:paraId="61FB92D6" w14:textId="77777777" w:rsidR="0045454D" w:rsidRDefault="0045454D" w:rsidP="0045454D">
      <w:pPr>
        <w:pStyle w:val="NoSpacing"/>
      </w:pPr>
      <w:r>
        <w:t xml:space="preserve">  GD.Tag(TAG_BUTTON_RIGHT);</w:t>
      </w:r>
    </w:p>
    <w:p w14:paraId="0B3CF656" w14:textId="77777777" w:rsidR="0045454D" w:rsidRDefault="0045454D" w:rsidP="0045454D">
      <w:pPr>
        <w:pStyle w:val="NoSpacing"/>
      </w:pPr>
      <w:r>
        <w:t xml:space="preserve">  GD.cmd_button(415, 225, 45, 30, 22, 0, "&gt;");</w:t>
      </w:r>
    </w:p>
    <w:p w14:paraId="3CC2E582" w14:textId="77777777" w:rsidR="0045454D" w:rsidRDefault="0045454D" w:rsidP="0045454D">
      <w:pPr>
        <w:pStyle w:val="NoSpacing"/>
      </w:pPr>
      <w:r>
        <w:t xml:space="preserve">  GD.cmd_track(415, 225, 45, 30, TAG_BUTTON_SET);</w:t>
      </w:r>
    </w:p>
    <w:p w14:paraId="1BEB82C5" w14:textId="77777777" w:rsidR="0045454D" w:rsidRDefault="0045454D" w:rsidP="0045454D">
      <w:pPr>
        <w:pStyle w:val="NoSpacing"/>
      </w:pPr>
      <w:r>
        <w:t xml:space="preserve">  </w:t>
      </w:r>
    </w:p>
    <w:p w14:paraId="3504918A" w14:textId="77777777" w:rsidR="0045454D" w:rsidRDefault="0045454D" w:rsidP="0045454D">
      <w:pPr>
        <w:pStyle w:val="NoSpacing"/>
      </w:pPr>
      <w:r>
        <w:t xml:space="preserve">  </w:t>
      </w:r>
    </w:p>
    <w:p w14:paraId="0B502A09" w14:textId="77777777" w:rsidR="0045454D" w:rsidRDefault="0045454D" w:rsidP="0045454D">
      <w:pPr>
        <w:pStyle w:val="NoSpacing"/>
      </w:pPr>
      <w:r>
        <w:t xml:space="preserve">  </w:t>
      </w:r>
    </w:p>
    <w:p w14:paraId="1D695903" w14:textId="77777777" w:rsidR="0045454D" w:rsidRDefault="0045454D" w:rsidP="0045454D">
      <w:pPr>
        <w:pStyle w:val="NoSpacing"/>
      </w:pPr>
      <w:r>
        <w:t xml:space="preserve">  GD.Begin(POINTS);</w:t>
      </w:r>
    </w:p>
    <w:p w14:paraId="6D889557" w14:textId="77777777" w:rsidR="0045454D" w:rsidRDefault="0045454D" w:rsidP="0045454D">
      <w:pPr>
        <w:pStyle w:val="NoSpacing"/>
      </w:pPr>
      <w:r>
        <w:t xml:space="preserve">  GD.PointSize(5 * 16);</w:t>
      </w:r>
    </w:p>
    <w:p w14:paraId="2BD60EDC" w14:textId="77777777" w:rsidR="0045454D" w:rsidRDefault="0045454D" w:rsidP="0045454D">
      <w:pPr>
        <w:pStyle w:val="NoSpacing"/>
      </w:pPr>
      <w:r>
        <w:t xml:space="preserve">  </w:t>
      </w:r>
    </w:p>
    <w:p w14:paraId="4E04E942" w14:textId="77777777" w:rsidR="0045454D" w:rsidRDefault="0045454D" w:rsidP="0045454D">
      <w:pPr>
        <w:pStyle w:val="NoSpacing"/>
      </w:pPr>
      <w:r>
        <w:t xml:space="preserve">  // draw player</w:t>
      </w:r>
    </w:p>
    <w:p w14:paraId="2D7572ED" w14:textId="77777777" w:rsidR="0045454D" w:rsidRDefault="0045454D" w:rsidP="0045454D">
      <w:pPr>
        <w:pStyle w:val="NoSpacing"/>
      </w:pPr>
      <w:r>
        <w:t xml:space="preserve">  GD.ColorRGB(0,0,255);</w:t>
      </w:r>
    </w:p>
    <w:p w14:paraId="0DC6C1CC" w14:textId="77777777" w:rsidR="0045454D" w:rsidRDefault="0045454D" w:rsidP="0045454D">
      <w:pPr>
        <w:pStyle w:val="NoSpacing"/>
      </w:pPr>
      <w:r>
        <w:t xml:space="preserve">  GD.Vertex2ii(player_x, player_y);</w:t>
      </w:r>
    </w:p>
    <w:p w14:paraId="1D055E77" w14:textId="77777777" w:rsidR="0045454D" w:rsidRDefault="0045454D" w:rsidP="0045454D">
      <w:pPr>
        <w:pStyle w:val="NoSpacing"/>
      </w:pPr>
      <w:r>
        <w:t xml:space="preserve">  </w:t>
      </w:r>
    </w:p>
    <w:p w14:paraId="7205CD46" w14:textId="77777777" w:rsidR="0045454D" w:rsidRDefault="0045454D" w:rsidP="0045454D">
      <w:pPr>
        <w:pStyle w:val="NoSpacing"/>
      </w:pPr>
      <w:r>
        <w:t xml:space="preserve">  // draw target</w:t>
      </w:r>
    </w:p>
    <w:p w14:paraId="63A0F2A9" w14:textId="77777777" w:rsidR="0045454D" w:rsidRDefault="0045454D" w:rsidP="0045454D">
      <w:pPr>
        <w:pStyle w:val="NoSpacing"/>
      </w:pPr>
      <w:r>
        <w:t xml:space="preserve">  GD.ColorRGB(255,0,0);</w:t>
      </w:r>
    </w:p>
    <w:p w14:paraId="308A1D87" w14:textId="77777777" w:rsidR="0045454D" w:rsidRDefault="0045454D" w:rsidP="0045454D">
      <w:pPr>
        <w:pStyle w:val="NoSpacing"/>
      </w:pPr>
      <w:r>
        <w:t xml:space="preserve">  GD.Vertex2ii(target_x, target_y);</w:t>
      </w:r>
    </w:p>
    <w:p w14:paraId="3D9B9F9B" w14:textId="77777777" w:rsidR="0045454D" w:rsidRDefault="0045454D" w:rsidP="0045454D">
      <w:pPr>
        <w:pStyle w:val="NoSpacing"/>
      </w:pPr>
      <w:r>
        <w:t xml:space="preserve">  GD.ColorRGB(255,255,255);</w:t>
      </w:r>
    </w:p>
    <w:p w14:paraId="1646D5CD" w14:textId="77777777" w:rsidR="0045454D" w:rsidRDefault="0045454D" w:rsidP="0045454D">
      <w:pPr>
        <w:pStyle w:val="NoSpacing"/>
      </w:pPr>
      <w:r>
        <w:t xml:space="preserve">  </w:t>
      </w:r>
    </w:p>
    <w:p w14:paraId="3684E0CE" w14:textId="77777777" w:rsidR="0045454D" w:rsidRDefault="0045454D" w:rsidP="0045454D">
      <w:pPr>
        <w:pStyle w:val="NoSpacing"/>
      </w:pPr>
      <w:r>
        <w:t xml:space="preserve">   // update player</w:t>
      </w:r>
    </w:p>
    <w:p w14:paraId="22B115AE" w14:textId="77777777" w:rsidR="0045454D" w:rsidRDefault="0045454D" w:rsidP="0045454D">
      <w:pPr>
        <w:pStyle w:val="NoSpacing"/>
      </w:pPr>
      <w:r>
        <w:t xml:space="preserve">  updatePlayerPosition();</w:t>
      </w:r>
    </w:p>
    <w:p w14:paraId="7E997BB0" w14:textId="77777777" w:rsidR="0045454D" w:rsidRDefault="0045454D" w:rsidP="0045454D">
      <w:pPr>
        <w:pStyle w:val="NoSpacing"/>
      </w:pPr>
      <w:r>
        <w:t xml:space="preserve">  </w:t>
      </w:r>
    </w:p>
    <w:p w14:paraId="612B1A14" w14:textId="77777777" w:rsidR="0045454D" w:rsidRDefault="0045454D" w:rsidP="0045454D">
      <w:pPr>
        <w:pStyle w:val="NoSpacing"/>
      </w:pPr>
      <w:r>
        <w:t xml:space="preserve">  // update target</w:t>
      </w:r>
    </w:p>
    <w:p w14:paraId="4D9456F1" w14:textId="77777777" w:rsidR="0045454D" w:rsidRDefault="0045454D" w:rsidP="0045454D">
      <w:pPr>
        <w:pStyle w:val="NoSpacing"/>
      </w:pPr>
      <w:r>
        <w:t xml:space="preserve">  if (abs(target_x - player_x) &lt; 25 &amp;&amp; abs(target_y - player_y) &lt; 5)</w:t>
      </w:r>
    </w:p>
    <w:p w14:paraId="4ED8480C" w14:textId="77777777" w:rsidR="0045454D" w:rsidRDefault="0045454D" w:rsidP="0045454D">
      <w:pPr>
        <w:pStyle w:val="NoSpacing"/>
      </w:pPr>
      <w:r>
        <w:t xml:space="preserve">  {</w:t>
      </w:r>
    </w:p>
    <w:p w14:paraId="5A50CECC" w14:textId="77777777" w:rsidR="0045454D" w:rsidRDefault="0045454D" w:rsidP="0045454D">
      <w:pPr>
        <w:pStyle w:val="NoSpacing"/>
      </w:pPr>
      <w:r>
        <w:t xml:space="preserve">    target_x = (int) random (15, 466);</w:t>
      </w:r>
    </w:p>
    <w:p w14:paraId="691A4B2A" w14:textId="77777777" w:rsidR="0045454D" w:rsidRDefault="0045454D" w:rsidP="0045454D">
      <w:pPr>
        <w:pStyle w:val="NoSpacing"/>
      </w:pPr>
      <w:r>
        <w:t xml:space="preserve">    target_y = (int) random(15, 196);</w:t>
      </w:r>
    </w:p>
    <w:p w14:paraId="30C2690B" w14:textId="77777777" w:rsidR="0045454D" w:rsidRDefault="0045454D" w:rsidP="0045454D">
      <w:pPr>
        <w:pStyle w:val="NoSpacing"/>
      </w:pPr>
      <w:r>
        <w:t xml:space="preserve">    </w:t>
      </w:r>
    </w:p>
    <w:p w14:paraId="2D449C38" w14:textId="77777777" w:rsidR="0045454D" w:rsidRDefault="0045454D" w:rsidP="0045454D">
      <w:pPr>
        <w:pStyle w:val="NoSpacing"/>
      </w:pPr>
      <w:r>
        <w:t xml:space="preserve">    points++;</w:t>
      </w:r>
    </w:p>
    <w:p w14:paraId="3C29E649" w14:textId="77777777" w:rsidR="0045454D" w:rsidRDefault="0045454D" w:rsidP="0045454D">
      <w:pPr>
        <w:pStyle w:val="NoSpacing"/>
      </w:pPr>
      <w:r>
        <w:t xml:space="preserve">  } </w:t>
      </w:r>
    </w:p>
    <w:p w14:paraId="2E746579" w14:textId="77777777" w:rsidR="0045454D" w:rsidRDefault="0045454D" w:rsidP="0045454D">
      <w:pPr>
        <w:pStyle w:val="NoSpacing"/>
      </w:pPr>
      <w:r>
        <w:t xml:space="preserve">  </w:t>
      </w:r>
    </w:p>
    <w:p w14:paraId="42659C76" w14:textId="77777777" w:rsidR="0045454D" w:rsidRDefault="0045454D" w:rsidP="0045454D">
      <w:pPr>
        <w:pStyle w:val="NoSpacing"/>
      </w:pPr>
      <w:r>
        <w:t xml:space="preserve">  switch (GD.inputs.track_tag &amp; 0xff) {</w:t>
      </w:r>
    </w:p>
    <w:p w14:paraId="4F303BF9" w14:textId="77777777" w:rsidR="0045454D" w:rsidRDefault="0045454D" w:rsidP="0045454D">
      <w:pPr>
        <w:pStyle w:val="NoSpacing"/>
      </w:pPr>
      <w:r>
        <w:t xml:space="preserve">    </w:t>
      </w:r>
    </w:p>
    <w:p w14:paraId="0879A8E3" w14:textId="77777777" w:rsidR="0045454D" w:rsidRDefault="0045454D" w:rsidP="0045454D">
      <w:pPr>
        <w:pStyle w:val="NoSpacing"/>
      </w:pPr>
      <w:r>
        <w:t xml:space="preserve">   case TAG_BUTTON_RESET:</w:t>
      </w:r>
    </w:p>
    <w:p w14:paraId="3E50AF62" w14:textId="77777777" w:rsidR="0045454D" w:rsidRDefault="0045454D" w:rsidP="0045454D">
      <w:pPr>
        <w:pStyle w:val="NoSpacing"/>
      </w:pPr>
      <w:r>
        <w:lastRenderedPageBreak/>
        <w:t xml:space="preserve">     for (int i=0; i&lt;5; i++) {</w:t>
      </w:r>
    </w:p>
    <w:p w14:paraId="38650ECE" w14:textId="77777777" w:rsidR="0045454D" w:rsidRDefault="0045454D" w:rsidP="0045454D">
      <w:pPr>
        <w:pStyle w:val="NoSpacing"/>
      </w:pPr>
      <w:r>
        <w:t xml:space="preserve">      GD.cmd_button(160, 220, 80, 45, 23, OPT_FLAT, "RESET");</w:t>
      </w:r>
    </w:p>
    <w:p w14:paraId="17F5C443" w14:textId="77777777" w:rsidR="0045454D" w:rsidRDefault="0045454D" w:rsidP="0045454D">
      <w:pPr>
        <w:pStyle w:val="NoSpacing"/>
      </w:pPr>
      <w:r>
        <w:t xml:space="preserve">     }</w:t>
      </w:r>
    </w:p>
    <w:p w14:paraId="4A77067F" w14:textId="77777777" w:rsidR="0045454D" w:rsidRDefault="0045454D" w:rsidP="0045454D">
      <w:pPr>
        <w:pStyle w:val="NoSpacing"/>
      </w:pPr>
      <w:r>
        <w:t xml:space="preserve">     points = 0;</w:t>
      </w:r>
    </w:p>
    <w:p w14:paraId="53410CE7" w14:textId="77777777" w:rsidR="0045454D" w:rsidRDefault="0045454D" w:rsidP="0045454D">
      <w:pPr>
        <w:pStyle w:val="NoSpacing"/>
      </w:pPr>
      <w:r>
        <w:t xml:space="preserve">   break;</w:t>
      </w:r>
    </w:p>
    <w:p w14:paraId="0198E0CC" w14:textId="77777777" w:rsidR="0045454D" w:rsidRDefault="0045454D" w:rsidP="0045454D">
      <w:pPr>
        <w:pStyle w:val="NoSpacing"/>
      </w:pPr>
      <w:r>
        <w:t xml:space="preserve">     </w:t>
      </w:r>
    </w:p>
    <w:p w14:paraId="60F4B4A5" w14:textId="77777777" w:rsidR="0045454D" w:rsidRDefault="0045454D" w:rsidP="0045454D">
      <w:pPr>
        <w:pStyle w:val="NoSpacing"/>
      </w:pPr>
      <w:r>
        <w:t xml:space="preserve">    case TAG_BUTTON_LEFT:</w:t>
      </w:r>
    </w:p>
    <w:p w14:paraId="26C3032C" w14:textId="77777777" w:rsidR="0045454D" w:rsidRDefault="0045454D" w:rsidP="0045454D">
      <w:pPr>
        <w:pStyle w:val="NoSpacing"/>
      </w:pPr>
      <w:r>
        <w:t xml:space="preserve">      if (!busy)</w:t>
      </w:r>
    </w:p>
    <w:p w14:paraId="225D7D23" w14:textId="77777777" w:rsidR="0045454D" w:rsidRDefault="0045454D" w:rsidP="0045454D">
      <w:pPr>
        <w:pStyle w:val="NoSpacing"/>
      </w:pPr>
      <w:r>
        <w:t xml:space="preserve">      {</w:t>
      </w:r>
    </w:p>
    <w:p w14:paraId="77966C7F" w14:textId="77777777" w:rsidR="0045454D" w:rsidRDefault="0045454D" w:rsidP="0045454D">
      <w:pPr>
        <w:pStyle w:val="NoSpacing"/>
      </w:pPr>
      <w:r>
        <w:t xml:space="preserve">       for (int i=0; i&lt;5; i++) {</w:t>
      </w:r>
    </w:p>
    <w:p w14:paraId="60CD3A99" w14:textId="77777777" w:rsidR="0045454D" w:rsidRDefault="0045454D" w:rsidP="0045454D">
      <w:pPr>
        <w:pStyle w:val="NoSpacing"/>
      </w:pPr>
      <w:r>
        <w:t xml:space="preserve">          GD.cmd_button(340, 225, 45, 30, 22, OPT_FLAT, "&lt;");</w:t>
      </w:r>
    </w:p>
    <w:p w14:paraId="3C4DE02A" w14:textId="77777777" w:rsidR="0045454D" w:rsidRDefault="0045454D" w:rsidP="0045454D">
      <w:pPr>
        <w:pStyle w:val="NoSpacing"/>
      </w:pPr>
      <w:r>
        <w:t xml:space="preserve">       }</w:t>
      </w:r>
    </w:p>
    <w:p w14:paraId="129D8A45" w14:textId="77777777" w:rsidR="0045454D" w:rsidRDefault="0045454D" w:rsidP="0045454D">
      <w:pPr>
        <w:pStyle w:val="NoSpacing"/>
      </w:pPr>
      <w:r>
        <w:t xml:space="preserve">       pageNum = "2";</w:t>
      </w:r>
    </w:p>
    <w:p w14:paraId="40CE38D5" w14:textId="77777777" w:rsidR="0045454D" w:rsidRDefault="0045454D" w:rsidP="0045454D">
      <w:pPr>
        <w:pStyle w:val="NoSpacing"/>
      </w:pPr>
      <w:r>
        <w:t xml:space="preserve">       playingGame = 0; </w:t>
      </w:r>
    </w:p>
    <w:p w14:paraId="42670CF5" w14:textId="77777777" w:rsidR="0045454D" w:rsidRDefault="0045454D" w:rsidP="0045454D">
      <w:pPr>
        <w:pStyle w:val="NoSpacing"/>
      </w:pPr>
      <w:r>
        <w:t xml:space="preserve">       busy = 1;</w:t>
      </w:r>
    </w:p>
    <w:p w14:paraId="0668FB15" w14:textId="77777777" w:rsidR="0045454D" w:rsidRDefault="0045454D" w:rsidP="0045454D">
      <w:pPr>
        <w:pStyle w:val="NoSpacing"/>
      </w:pPr>
      <w:r>
        <w:t xml:space="preserve">      }</w:t>
      </w:r>
    </w:p>
    <w:p w14:paraId="04751393" w14:textId="77777777" w:rsidR="0045454D" w:rsidRDefault="0045454D" w:rsidP="0045454D">
      <w:pPr>
        <w:pStyle w:val="NoSpacing"/>
      </w:pPr>
      <w:r>
        <w:t xml:space="preserve">       break;</w:t>
      </w:r>
    </w:p>
    <w:p w14:paraId="1A7C91B2" w14:textId="77777777" w:rsidR="0045454D" w:rsidRDefault="0045454D" w:rsidP="0045454D">
      <w:pPr>
        <w:pStyle w:val="NoSpacing"/>
      </w:pPr>
      <w:r>
        <w:t xml:space="preserve">     </w:t>
      </w:r>
    </w:p>
    <w:p w14:paraId="37EE2258" w14:textId="77777777" w:rsidR="0045454D" w:rsidRDefault="0045454D" w:rsidP="0045454D">
      <w:pPr>
        <w:pStyle w:val="NoSpacing"/>
      </w:pPr>
      <w:r>
        <w:t xml:space="preserve">     </w:t>
      </w:r>
    </w:p>
    <w:p w14:paraId="45A86B27" w14:textId="77777777" w:rsidR="0045454D" w:rsidRDefault="0045454D" w:rsidP="0045454D">
      <w:pPr>
        <w:pStyle w:val="NoSpacing"/>
      </w:pPr>
      <w:r>
        <w:t xml:space="preserve">    case TAG_BUTTON_RIGHT:</w:t>
      </w:r>
    </w:p>
    <w:p w14:paraId="69238132" w14:textId="77777777" w:rsidR="0045454D" w:rsidRDefault="0045454D" w:rsidP="0045454D">
      <w:pPr>
        <w:pStyle w:val="NoSpacing"/>
      </w:pPr>
      <w:r>
        <w:t xml:space="preserve">       for (int i=0; i&lt;5; i++) {</w:t>
      </w:r>
    </w:p>
    <w:p w14:paraId="122046B0" w14:textId="77777777" w:rsidR="0045454D" w:rsidRDefault="0045454D" w:rsidP="0045454D">
      <w:pPr>
        <w:pStyle w:val="NoSpacing"/>
      </w:pPr>
      <w:r>
        <w:t xml:space="preserve">         GD.cmd_button(415, 225, 45, 30, 22, OPT_FLAT, "&gt;");</w:t>
      </w:r>
    </w:p>
    <w:p w14:paraId="7B449A83" w14:textId="77777777" w:rsidR="0045454D" w:rsidRDefault="0045454D" w:rsidP="0045454D">
      <w:pPr>
        <w:pStyle w:val="NoSpacing"/>
      </w:pPr>
      <w:r>
        <w:t xml:space="preserve">       }</w:t>
      </w:r>
    </w:p>
    <w:p w14:paraId="11E885DC" w14:textId="77777777" w:rsidR="0045454D" w:rsidRDefault="0045454D" w:rsidP="0045454D">
      <w:pPr>
        <w:pStyle w:val="NoSpacing"/>
      </w:pPr>
      <w:r>
        <w:t xml:space="preserve">       </w:t>
      </w:r>
    </w:p>
    <w:p w14:paraId="2063FC8D" w14:textId="77777777" w:rsidR="0045454D" w:rsidRDefault="0045454D" w:rsidP="0045454D">
      <w:pPr>
        <w:pStyle w:val="NoSpacing"/>
      </w:pPr>
      <w:r>
        <w:t xml:space="preserve">       break;</w:t>
      </w:r>
    </w:p>
    <w:p w14:paraId="36DC6678" w14:textId="77777777" w:rsidR="0045454D" w:rsidRDefault="0045454D" w:rsidP="0045454D">
      <w:pPr>
        <w:pStyle w:val="NoSpacing"/>
      </w:pPr>
      <w:r>
        <w:t xml:space="preserve">        </w:t>
      </w:r>
    </w:p>
    <w:p w14:paraId="4053DABE" w14:textId="77777777" w:rsidR="0045454D" w:rsidRDefault="0045454D" w:rsidP="0045454D">
      <w:pPr>
        <w:pStyle w:val="NoSpacing"/>
      </w:pPr>
      <w:r>
        <w:t xml:space="preserve">    default:</w:t>
      </w:r>
    </w:p>
    <w:p w14:paraId="6BFB79FF" w14:textId="77777777" w:rsidR="0045454D" w:rsidRDefault="0045454D" w:rsidP="0045454D">
      <w:pPr>
        <w:pStyle w:val="NoSpacing"/>
      </w:pPr>
      <w:r>
        <w:t xml:space="preserve">      busy = 0;</w:t>
      </w:r>
    </w:p>
    <w:p w14:paraId="298416B6" w14:textId="77777777" w:rsidR="0045454D" w:rsidRDefault="0045454D" w:rsidP="0045454D">
      <w:pPr>
        <w:pStyle w:val="NoSpacing"/>
      </w:pPr>
      <w:r>
        <w:t xml:space="preserve">      break;</w:t>
      </w:r>
    </w:p>
    <w:p w14:paraId="4B680D52" w14:textId="77777777" w:rsidR="0045454D" w:rsidRDefault="0045454D" w:rsidP="0045454D">
      <w:pPr>
        <w:pStyle w:val="NoSpacing"/>
      </w:pPr>
      <w:r>
        <w:t xml:space="preserve">  } </w:t>
      </w:r>
    </w:p>
    <w:p w14:paraId="71D3EE62" w14:textId="77777777" w:rsidR="0045454D" w:rsidRDefault="0045454D" w:rsidP="0045454D">
      <w:pPr>
        <w:pStyle w:val="NoSpacing"/>
      </w:pPr>
      <w:r>
        <w:t xml:space="preserve">  </w:t>
      </w:r>
    </w:p>
    <w:p w14:paraId="6A6D1F82" w14:textId="77777777" w:rsidR="0045454D" w:rsidRDefault="0045454D" w:rsidP="0045454D">
      <w:pPr>
        <w:pStyle w:val="NoSpacing"/>
      </w:pPr>
      <w:r>
        <w:t xml:space="preserve">  //Serial.println(value);</w:t>
      </w:r>
    </w:p>
    <w:p w14:paraId="775EAC71" w14:textId="77777777" w:rsidR="0045454D" w:rsidRDefault="0045454D" w:rsidP="0045454D">
      <w:pPr>
        <w:pStyle w:val="NoSpacing"/>
      </w:pPr>
      <w:r>
        <w:t xml:space="preserve">  GD.swap();</w:t>
      </w:r>
    </w:p>
    <w:p w14:paraId="060A72AD" w14:textId="77777777" w:rsidR="0045454D" w:rsidRDefault="0045454D" w:rsidP="0045454D">
      <w:pPr>
        <w:pStyle w:val="NoSpacing"/>
      </w:pPr>
      <w:r>
        <w:t>}</w:t>
      </w:r>
    </w:p>
    <w:p w14:paraId="59DE01A1" w14:textId="77777777" w:rsidR="0045454D" w:rsidRDefault="0045454D" w:rsidP="0045454D">
      <w:pPr>
        <w:pStyle w:val="NoSpacing"/>
      </w:pPr>
    </w:p>
    <w:p w14:paraId="34F172D4" w14:textId="77777777" w:rsidR="0045454D" w:rsidRDefault="0045454D" w:rsidP="0045454D">
      <w:pPr>
        <w:pStyle w:val="NoSpacing"/>
      </w:pPr>
    </w:p>
    <w:p w14:paraId="2DCEF3BA" w14:textId="77777777" w:rsidR="0045454D" w:rsidRDefault="0045454D" w:rsidP="0045454D">
      <w:pPr>
        <w:pStyle w:val="NoSpacing"/>
      </w:pPr>
      <w:r>
        <w:t>void updatePlayerPosition()</w:t>
      </w:r>
    </w:p>
    <w:p w14:paraId="7768EFB3" w14:textId="77777777" w:rsidR="0045454D" w:rsidRDefault="0045454D" w:rsidP="0045454D">
      <w:pPr>
        <w:pStyle w:val="NoSpacing"/>
      </w:pPr>
      <w:r>
        <w:t>{</w:t>
      </w:r>
    </w:p>
    <w:p w14:paraId="0FC08AA9" w14:textId="77777777" w:rsidR="0045454D" w:rsidRDefault="0045454D" w:rsidP="0045454D">
      <w:pPr>
        <w:pStyle w:val="NoSpacing"/>
      </w:pPr>
      <w:r>
        <w:t xml:space="preserve">  int forward = 0;</w:t>
      </w:r>
    </w:p>
    <w:p w14:paraId="689426C5" w14:textId="77777777" w:rsidR="0045454D" w:rsidRDefault="0045454D" w:rsidP="0045454D">
      <w:pPr>
        <w:pStyle w:val="NoSpacing"/>
      </w:pPr>
      <w:r>
        <w:t xml:space="preserve">  int backward = 0;</w:t>
      </w:r>
    </w:p>
    <w:p w14:paraId="16A0484F" w14:textId="77777777" w:rsidR="0045454D" w:rsidRDefault="0045454D" w:rsidP="0045454D">
      <w:pPr>
        <w:pStyle w:val="NoSpacing"/>
      </w:pPr>
      <w:r>
        <w:t xml:space="preserve">  int left = 0;</w:t>
      </w:r>
    </w:p>
    <w:p w14:paraId="1E02B207" w14:textId="77777777" w:rsidR="0045454D" w:rsidRDefault="0045454D" w:rsidP="0045454D">
      <w:pPr>
        <w:pStyle w:val="NoSpacing"/>
      </w:pPr>
      <w:r>
        <w:t xml:space="preserve">  int right = 0;</w:t>
      </w:r>
    </w:p>
    <w:p w14:paraId="68747A47" w14:textId="77777777" w:rsidR="0045454D" w:rsidRDefault="0045454D" w:rsidP="0045454D">
      <w:pPr>
        <w:pStyle w:val="NoSpacing"/>
      </w:pPr>
      <w:r>
        <w:t xml:space="preserve">  for (int i = 0; i &lt; 8; i++)</w:t>
      </w:r>
    </w:p>
    <w:p w14:paraId="5783D76C" w14:textId="77777777" w:rsidR="0045454D" w:rsidRDefault="0045454D" w:rsidP="0045454D">
      <w:pPr>
        <w:pStyle w:val="NoSpacing"/>
      </w:pPr>
      <w:r>
        <w:t xml:space="preserve">  {</w:t>
      </w:r>
    </w:p>
    <w:p w14:paraId="77EC3E12" w14:textId="77777777" w:rsidR="0045454D" w:rsidRDefault="0045454D" w:rsidP="0045454D">
      <w:pPr>
        <w:pStyle w:val="NoSpacing"/>
      </w:pPr>
      <w:r>
        <w:t xml:space="preserve">    forward += pressure[i];</w:t>
      </w:r>
    </w:p>
    <w:p w14:paraId="3D1631B3" w14:textId="77777777" w:rsidR="0045454D" w:rsidRDefault="0045454D" w:rsidP="0045454D">
      <w:pPr>
        <w:pStyle w:val="NoSpacing"/>
      </w:pPr>
      <w:r>
        <w:t xml:space="preserve">    if (i % 4 &lt; 2)</w:t>
      </w:r>
    </w:p>
    <w:p w14:paraId="177D6EEE" w14:textId="77777777" w:rsidR="0045454D" w:rsidRDefault="0045454D" w:rsidP="0045454D">
      <w:pPr>
        <w:pStyle w:val="NoSpacing"/>
      </w:pPr>
      <w:r>
        <w:t xml:space="preserve">      left += pressure[i];</w:t>
      </w:r>
    </w:p>
    <w:p w14:paraId="42155E34" w14:textId="77777777" w:rsidR="0045454D" w:rsidRDefault="0045454D" w:rsidP="0045454D">
      <w:pPr>
        <w:pStyle w:val="NoSpacing"/>
      </w:pPr>
      <w:r>
        <w:t xml:space="preserve">    else</w:t>
      </w:r>
    </w:p>
    <w:p w14:paraId="48CBBE24" w14:textId="77777777" w:rsidR="0045454D" w:rsidRDefault="0045454D" w:rsidP="0045454D">
      <w:pPr>
        <w:pStyle w:val="NoSpacing"/>
      </w:pPr>
      <w:r>
        <w:t xml:space="preserve">      right += pressure[i];</w:t>
      </w:r>
    </w:p>
    <w:p w14:paraId="4B4A4F55" w14:textId="77777777" w:rsidR="0045454D" w:rsidRDefault="0045454D" w:rsidP="0045454D">
      <w:pPr>
        <w:pStyle w:val="NoSpacing"/>
      </w:pPr>
      <w:r>
        <w:t xml:space="preserve">  }  </w:t>
      </w:r>
    </w:p>
    <w:p w14:paraId="7CD24B10" w14:textId="77777777" w:rsidR="0045454D" w:rsidRDefault="0045454D" w:rsidP="0045454D">
      <w:pPr>
        <w:pStyle w:val="NoSpacing"/>
      </w:pPr>
      <w:r>
        <w:lastRenderedPageBreak/>
        <w:t xml:space="preserve">  </w:t>
      </w:r>
    </w:p>
    <w:p w14:paraId="2A96A730" w14:textId="77777777" w:rsidR="0045454D" w:rsidRDefault="0045454D" w:rsidP="0045454D">
      <w:pPr>
        <w:pStyle w:val="NoSpacing"/>
      </w:pPr>
      <w:r>
        <w:t xml:space="preserve">  for (int i = 8; i &lt; 16; i++)</w:t>
      </w:r>
    </w:p>
    <w:p w14:paraId="7098B85F" w14:textId="77777777" w:rsidR="0045454D" w:rsidRDefault="0045454D" w:rsidP="0045454D">
      <w:pPr>
        <w:pStyle w:val="NoSpacing"/>
      </w:pPr>
      <w:r>
        <w:t xml:space="preserve">  {</w:t>
      </w:r>
    </w:p>
    <w:p w14:paraId="2DE60FD8" w14:textId="77777777" w:rsidR="0045454D" w:rsidRDefault="0045454D" w:rsidP="0045454D">
      <w:pPr>
        <w:pStyle w:val="NoSpacing"/>
      </w:pPr>
      <w:r>
        <w:t xml:space="preserve">    backward += pressure[i];</w:t>
      </w:r>
    </w:p>
    <w:p w14:paraId="6DFAAAB5" w14:textId="77777777" w:rsidR="0045454D" w:rsidRDefault="0045454D" w:rsidP="0045454D">
      <w:pPr>
        <w:pStyle w:val="NoSpacing"/>
      </w:pPr>
      <w:r>
        <w:t xml:space="preserve">    if (i % 4 &lt; 2)</w:t>
      </w:r>
    </w:p>
    <w:p w14:paraId="4473C868" w14:textId="77777777" w:rsidR="0045454D" w:rsidRDefault="0045454D" w:rsidP="0045454D">
      <w:pPr>
        <w:pStyle w:val="NoSpacing"/>
      </w:pPr>
      <w:r>
        <w:t xml:space="preserve">      left += pressure[i];</w:t>
      </w:r>
    </w:p>
    <w:p w14:paraId="28DC11ED" w14:textId="77777777" w:rsidR="0045454D" w:rsidRDefault="0045454D" w:rsidP="0045454D">
      <w:pPr>
        <w:pStyle w:val="NoSpacing"/>
      </w:pPr>
      <w:r>
        <w:t xml:space="preserve">    else</w:t>
      </w:r>
    </w:p>
    <w:p w14:paraId="1DA88A44" w14:textId="77777777" w:rsidR="0045454D" w:rsidRDefault="0045454D" w:rsidP="0045454D">
      <w:pPr>
        <w:pStyle w:val="NoSpacing"/>
      </w:pPr>
      <w:r>
        <w:t xml:space="preserve">      right += pressure[i];</w:t>
      </w:r>
    </w:p>
    <w:p w14:paraId="65CD0C05" w14:textId="77777777" w:rsidR="0045454D" w:rsidRDefault="0045454D" w:rsidP="0045454D">
      <w:pPr>
        <w:pStyle w:val="NoSpacing"/>
      </w:pPr>
      <w:r>
        <w:t xml:space="preserve">  }</w:t>
      </w:r>
    </w:p>
    <w:p w14:paraId="06531A4D" w14:textId="77777777" w:rsidR="0045454D" w:rsidRDefault="0045454D" w:rsidP="0045454D">
      <w:pPr>
        <w:pStyle w:val="NoSpacing"/>
      </w:pPr>
      <w:r>
        <w:t xml:space="preserve">  </w:t>
      </w:r>
    </w:p>
    <w:p w14:paraId="3D24A077" w14:textId="77777777" w:rsidR="0045454D" w:rsidRDefault="0045454D" w:rsidP="0045454D">
      <w:pPr>
        <w:pStyle w:val="NoSpacing"/>
      </w:pPr>
      <w:r>
        <w:t xml:space="preserve">  if (left - right &gt; GAME_SENSITIVITY)</w:t>
      </w:r>
    </w:p>
    <w:p w14:paraId="412CBA51" w14:textId="77777777" w:rsidR="0045454D" w:rsidRDefault="0045454D" w:rsidP="0045454D">
      <w:pPr>
        <w:pStyle w:val="NoSpacing"/>
      </w:pPr>
      <w:r>
        <w:t xml:space="preserve">    player_x ++;</w:t>
      </w:r>
    </w:p>
    <w:p w14:paraId="6BF47B08" w14:textId="77777777" w:rsidR="0045454D" w:rsidRDefault="0045454D" w:rsidP="0045454D">
      <w:pPr>
        <w:pStyle w:val="NoSpacing"/>
      </w:pPr>
      <w:r>
        <w:t xml:space="preserve">  else if (right - left &gt; GAME_SENSITIVITY)</w:t>
      </w:r>
    </w:p>
    <w:p w14:paraId="1D20D84C" w14:textId="77777777" w:rsidR="0045454D" w:rsidRDefault="0045454D" w:rsidP="0045454D">
      <w:pPr>
        <w:pStyle w:val="NoSpacing"/>
      </w:pPr>
      <w:r>
        <w:t xml:space="preserve">    player_x --;</w:t>
      </w:r>
    </w:p>
    <w:p w14:paraId="10168ECA" w14:textId="77777777" w:rsidR="0045454D" w:rsidRDefault="0045454D" w:rsidP="0045454D">
      <w:pPr>
        <w:pStyle w:val="NoSpacing"/>
      </w:pPr>
      <w:r>
        <w:t xml:space="preserve">  </w:t>
      </w:r>
    </w:p>
    <w:p w14:paraId="4C70912E" w14:textId="77777777" w:rsidR="0045454D" w:rsidRDefault="0045454D" w:rsidP="0045454D">
      <w:pPr>
        <w:pStyle w:val="NoSpacing"/>
      </w:pPr>
      <w:r>
        <w:t xml:space="preserve">  if (forward - backward &gt; GAME_SENSITIVITY)</w:t>
      </w:r>
    </w:p>
    <w:p w14:paraId="157E7B96" w14:textId="77777777" w:rsidR="0045454D" w:rsidRDefault="0045454D" w:rsidP="0045454D">
      <w:pPr>
        <w:pStyle w:val="NoSpacing"/>
      </w:pPr>
      <w:r>
        <w:t xml:space="preserve">    player_y ++;</w:t>
      </w:r>
    </w:p>
    <w:p w14:paraId="3057F638" w14:textId="77777777" w:rsidR="0045454D" w:rsidRDefault="0045454D" w:rsidP="0045454D">
      <w:pPr>
        <w:pStyle w:val="NoSpacing"/>
      </w:pPr>
      <w:r>
        <w:t xml:space="preserve">  else if (backward - forward &gt; GAME_SENSITIVITY)</w:t>
      </w:r>
    </w:p>
    <w:p w14:paraId="398D9C2F" w14:textId="77777777" w:rsidR="0045454D" w:rsidRDefault="0045454D" w:rsidP="0045454D">
      <w:pPr>
        <w:pStyle w:val="NoSpacing"/>
      </w:pPr>
      <w:r>
        <w:t xml:space="preserve">    player_y --;</w:t>
      </w:r>
    </w:p>
    <w:p w14:paraId="08AD88C0" w14:textId="77777777" w:rsidR="0045454D" w:rsidRDefault="0045454D" w:rsidP="0045454D">
      <w:pPr>
        <w:pStyle w:val="NoSpacing"/>
      </w:pPr>
      <w:r>
        <w:t xml:space="preserve">  </w:t>
      </w:r>
    </w:p>
    <w:p w14:paraId="0463E0C8" w14:textId="77777777" w:rsidR="0045454D" w:rsidRDefault="0045454D" w:rsidP="0045454D">
      <w:pPr>
        <w:pStyle w:val="NoSpacing"/>
      </w:pPr>
      <w:r>
        <w:t xml:space="preserve">  if (player_x &lt; 15)</w:t>
      </w:r>
    </w:p>
    <w:p w14:paraId="06B30086" w14:textId="77777777" w:rsidR="0045454D" w:rsidRDefault="0045454D" w:rsidP="0045454D">
      <w:pPr>
        <w:pStyle w:val="NoSpacing"/>
      </w:pPr>
      <w:r>
        <w:t xml:space="preserve">    player_x = 15;</w:t>
      </w:r>
    </w:p>
    <w:p w14:paraId="1C27BA12" w14:textId="77777777" w:rsidR="0045454D" w:rsidRDefault="0045454D" w:rsidP="0045454D">
      <w:pPr>
        <w:pStyle w:val="NoSpacing"/>
      </w:pPr>
      <w:r>
        <w:t xml:space="preserve">  else if (player_x &gt; 465)</w:t>
      </w:r>
    </w:p>
    <w:p w14:paraId="3B1A1084" w14:textId="77777777" w:rsidR="0045454D" w:rsidRDefault="0045454D" w:rsidP="0045454D">
      <w:pPr>
        <w:pStyle w:val="NoSpacing"/>
      </w:pPr>
      <w:r>
        <w:t xml:space="preserve">    player_x = 465;</w:t>
      </w:r>
    </w:p>
    <w:p w14:paraId="71F878D5" w14:textId="77777777" w:rsidR="0045454D" w:rsidRDefault="0045454D" w:rsidP="0045454D">
      <w:pPr>
        <w:pStyle w:val="NoSpacing"/>
      </w:pPr>
      <w:r>
        <w:t xml:space="preserve">    </w:t>
      </w:r>
    </w:p>
    <w:p w14:paraId="64407E42" w14:textId="77777777" w:rsidR="0045454D" w:rsidRDefault="0045454D" w:rsidP="0045454D">
      <w:pPr>
        <w:pStyle w:val="NoSpacing"/>
      </w:pPr>
      <w:r>
        <w:t xml:space="preserve">  if (player_y &lt; 15)</w:t>
      </w:r>
    </w:p>
    <w:p w14:paraId="1938A5FC" w14:textId="77777777" w:rsidR="0045454D" w:rsidRDefault="0045454D" w:rsidP="0045454D">
      <w:pPr>
        <w:pStyle w:val="NoSpacing"/>
      </w:pPr>
      <w:r>
        <w:t xml:space="preserve">    player_y = 15;</w:t>
      </w:r>
    </w:p>
    <w:p w14:paraId="2D447FA0" w14:textId="77777777" w:rsidR="0045454D" w:rsidRDefault="0045454D" w:rsidP="0045454D">
      <w:pPr>
        <w:pStyle w:val="NoSpacing"/>
      </w:pPr>
      <w:r>
        <w:t xml:space="preserve">  else if (player_y &gt; 195)</w:t>
      </w:r>
    </w:p>
    <w:p w14:paraId="37E0F71D" w14:textId="77777777" w:rsidR="0045454D" w:rsidRDefault="0045454D" w:rsidP="0045454D">
      <w:pPr>
        <w:pStyle w:val="NoSpacing"/>
      </w:pPr>
      <w:r>
        <w:t xml:space="preserve">    player_y = 195;</w:t>
      </w:r>
    </w:p>
    <w:p w14:paraId="4C74F325" w14:textId="77777777" w:rsidR="0045454D" w:rsidRDefault="0045454D" w:rsidP="0045454D">
      <w:pPr>
        <w:pStyle w:val="NoSpacing"/>
      </w:pPr>
      <w:r>
        <w:t>}</w:t>
      </w:r>
    </w:p>
    <w:p w14:paraId="3DA0A397" w14:textId="77777777" w:rsidR="0045454D" w:rsidRDefault="0045454D" w:rsidP="0045454D">
      <w:pPr>
        <w:pStyle w:val="NoSpacing"/>
      </w:pPr>
    </w:p>
    <w:p w14:paraId="56B0A6D4" w14:textId="77777777" w:rsidR="0045454D" w:rsidRDefault="0045454D" w:rsidP="0045454D">
      <w:pPr>
        <w:pStyle w:val="NoSpacing"/>
      </w:pPr>
    </w:p>
    <w:p w14:paraId="51FCFE16" w14:textId="77777777" w:rsidR="0045454D" w:rsidRDefault="0045454D" w:rsidP="0045454D">
      <w:pPr>
        <w:pStyle w:val="NoSpacing"/>
      </w:pPr>
    </w:p>
    <w:p w14:paraId="71AC817C" w14:textId="77777777" w:rsidR="0045454D" w:rsidRDefault="0045454D" w:rsidP="0045454D">
      <w:pPr>
        <w:pStyle w:val="NoSpacing"/>
      </w:pPr>
      <w:r>
        <w:t>void requestEvent()</w:t>
      </w:r>
    </w:p>
    <w:p w14:paraId="01F056AE" w14:textId="77777777" w:rsidR="0045454D" w:rsidRDefault="0045454D" w:rsidP="0045454D">
      <w:pPr>
        <w:pStyle w:val="NoSpacing"/>
      </w:pPr>
      <w:r>
        <w:t>{</w:t>
      </w:r>
    </w:p>
    <w:p w14:paraId="7C3A0296" w14:textId="77777777" w:rsidR="0045454D" w:rsidRDefault="0045454D" w:rsidP="0045454D">
      <w:pPr>
        <w:pStyle w:val="NoSpacing"/>
      </w:pPr>
      <w:r>
        <w:t xml:space="preserve">  byte data[5] = {sensitivity_level,time_tolerance,pos_logging_en,set_posture, playingGame};</w:t>
      </w:r>
    </w:p>
    <w:p w14:paraId="5882293B" w14:textId="77777777" w:rsidR="0045454D" w:rsidRDefault="0045454D" w:rsidP="0045454D">
      <w:pPr>
        <w:pStyle w:val="NoSpacing"/>
      </w:pPr>
      <w:r>
        <w:t xml:space="preserve">  </w:t>
      </w:r>
    </w:p>
    <w:p w14:paraId="1474AD34" w14:textId="77777777" w:rsidR="0045454D" w:rsidRDefault="0045454D" w:rsidP="0045454D">
      <w:pPr>
        <w:pStyle w:val="NoSpacing"/>
      </w:pPr>
      <w:r>
        <w:t xml:space="preserve">  Serial.println(sensitivity_level);</w:t>
      </w:r>
    </w:p>
    <w:p w14:paraId="5B256587" w14:textId="77777777" w:rsidR="0045454D" w:rsidRDefault="0045454D" w:rsidP="0045454D">
      <w:pPr>
        <w:pStyle w:val="NoSpacing"/>
      </w:pPr>
      <w:r>
        <w:t xml:space="preserve">  Serial.println(time_tolerance);</w:t>
      </w:r>
    </w:p>
    <w:p w14:paraId="44B4CA61" w14:textId="77777777" w:rsidR="0045454D" w:rsidRDefault="0045454D" w:rsidP="0045454D">
      <w:pPr>
        <w:pStyle w:val="NoSpacing"/>
      </w:pPr>
      <w:r>
        <w:t xml:space="preserve">  Serial.println(pos_logging_en);</w:t>
      </w:r>
    </w:p>
    <w:p w14:paraId="66C4B903" w14:textId="77777777" w:rsidR="0045454D" w:rsidRDefault="0045454D" w:rsidP="0045454D">
      <w:pPr>
        <w:pStyle w:val="NoSpacing"/>
      </w:pPr>
      <w:r>
        <w:t xml:space="preserve">  Serial.println(set_posture);</w:t>
      </w:r>
    </w:p>
    <w:p w14:paraId="23FA96C3" w14:textId="77777777" w:rsidR="0045454D" w:rsidRDefault="0045454D" w:rsidP="0045454D">
      <w:pPr>
        <w:pStyle w:val="NoSpacing"/>
      </w:pPr>
      <w:r>
        <w:t xml:space="preserve">  Serial.println(playingGame);</w:t>
      </w:r>
    </w:p>
    <w:p w14:paraId="5F76752E" w14:textId="77777777" w:rsidR="0045454D" w:rsidRDefault="0045454D" w:rsidP="0045454D">
      <w:pPr>
        <w:pStyle w:val="NoSpacing"/>
      </w:pPr>
      <w:r>
        <w:t xml:space="preserve">  Serial.println();</w:t>
      </w:r>
    </w:p>
    <w:p w14:paraId="5E7A4458" w14:textId="77777777" w:rsidR="0045454D" w:rsidRDefault="0045454D" w:rsidP="0045454D">
      <w:pPr>
        <w:pStyle w:val="NoSpacing"/>
      </w:pPr>
      <w:r>
        <w:t xml:space="preserve">  Wire.write(data,5);</w:t>
      </w:r>
    </w:p>
    <w:p w14:paraId="139CCD9F" w14:textId="77777777" w:rsidR="0045454D" w:rsidRDefault="0045454D" w:rsidP="0045454D">
      <w:pPr>
        <w:pStyle w:val="NoSpacing"/>
      </w:pPr>
      <w:r>
        <w:t xml:space="preserve">  set_posture = 0;</w:t>
      </w:r>
    </w:p>
    <w:p w14:paraId="01890496" w14:textId="77777777" w:rsidR="0045454D" w:rsidRDefault="0045454D" w:rsidP="0045454D">
      <w:pPr>
        <w:pStyle w:val="NoSpacing"/>
      </w:pPr>
      <w:r>
        <w:t>}</w:t>
      </w:r>
    </w:p>
    <w:p w14:paraId="0081AE56" w14:textId="77777777" w:rsidR="0045454D" w:rsidRDefault="0045454D" w:rsidP="0045454D">
      <w:pPr>
        <w:pStyle w:val="NoSpacing"/>
      </w:pPr>
    </w:p>
    <w:p w14:paraId="0A09C36E" w14:textId="77777777" w:rsidR="0045454D" w:rsidRDefault="0045454D" w:rsidP="0045454D">
      <w:pPr>
        <w:pStyle w:val="NoSpacing"/>
      </w:pPr>
      <w:r>
        <w:t>void receiveEvent(int howMany) {</w:t>
      </w:r>
    </w:p>
    <w:p w14:paraId="339B1C0D" w14:textId="77777777" w:rsidR="0045454D" w:rsidRDefault="0045454D" w:rsidP="0045454D">
      <w:pPr>
        <w:pStyle w:val="NoSpacing"/>
      </w:pPr>
      <w:r>
        <w:lastRenderedPageBreak/>
        <w:t xml:space="preserve">  int count;</w:t>
      </w:r>
    </w:p>
    <w:p w14:paraId="608FFC0E" w14:textId="77777777" w:rsidR="0045454D" w:rsidRDefault="0045454D" w:rsidP="0045454D">
      <w:pPr>
        <w:pStyle w:val="NoSpacing"/>
      </w:pPr>
      <w:r>
        <w:t xml:space="preserve">  </w:t>
      </w:r>
    </w:p>
    <w:p w14:paraId="0EC583F3" w14:textId="77777777" w:rsidR="0045454D" w:rsidRDefault="0045454D" w:rsidP="0045454D">
      <w:pPr>
        <w:pStyle w:val="NoSpacing"/>
      </w:pPr>
      <w:r>
        <w:t xml:space="preserve">  /*</w:t>
      </w:r>
    </w:p>
    <w:p w14:paraId="4A63B31B" w14:textId="77777777" w:rsidR="0045454D" w:rsidRDefault="0045454D" w:rsidP="0045454D">
      <w:pPr>
        <w:pStyle w:val="NoSpacing"/>
      </w:pPr>
      <w:r>
        <w:t xml:space="preserve">  tau = Wire.read();</w:t>
      </w:r>
    </w:p>
    <w:p w14:paraId="6DDAE4A1" w14:textId="77777777" w:rsidR="0045454D" w:rsidRDefault="0045454D" w:rsidP="0045454D">
      <w:pPr>
        <w:pStyle w:val="NoSpacing"/>
      </w:pPr>
      <w:r>
        <w:t xml:space="preserve">  etc...</w:t>
      </w:r>
    </w:p>
    <w:p w14:paraId="0181DBD2" w14:textId="77777777" w:rsidR="0045454D" w:rsidRDefault="0045454D" w:rsidP="0045454D">
      <w:pPr>
        <w:pStyle w:val="NoSpacing"/>
      </w:pPr>
      <w:r>
        <w:t xml:space="preserve">  */</w:t>
      </w:r>
    </w:p>
    <w:p w14:paraId="6DDAA6FB" w14:textId="77777777" w:rsidR="0045454D" w:rsidRDefault="0045454D" w:rsidP="0045454D">
      <w:pPr>
        <w:pStyle w:val="NoSpacing"/>
      </w:pPr>
      <w:r>
        <w:t xml:space="preserve">  </w:t>
      </w:r>
    </w:p>
    <w:p w14:paraId="7844E504" w14:textId="77777777" w:rsidR="0045454D" w:rsidRDefault="0045454D" w:rsidP="0045454D">
      <w:pPr>
        <w:pStyle w:val="NoSpacing"/>
      </w:pPr>
      <w:r>
        <w:t xml:space="preserve">  for (int i = 0; i&lt;16; i++) {</w:t>
      </w:r>
    </w:p>
    <w:p w14:paraId="0612BD2C" w14:textId="77777777" w:rsidR="0045454D" w:rsidRDefault="0045454D" w:rsidP="0045454D">
      <w:pPr>
        <w:pStyle w:val="NoSpacing"/>
      </w:pPr>
      <w:r>
        <w:t xml:space="preserve">    pressure[i] = Wire.read();</w:t>
      </w:r>
    </w:p>
    <w:p w14:paraId="17EFF80F" w14:textId="77777777" w:rsidR="0045454D" w:rsidRDefault="0045454D" w:rsidP="0045454D">
      <w:pPr>
        <w:pStyle w:val="NoSpacing"/>
      </w:pPr>
      <w:r>
        <w:t xml:space="preserve">    Serial.print(pressure[i]);</w:t>
      </w:r>
    </w:p>
    <w:p w14:paraId="6C0C1E54" w14:textId="77777777" w:rsidR="0045454D" w:rsidRDefault="0045454D" w:rsidP="0045454D">
      <w:pPr>
        <w:pStyle w:val="NoSpacing"/>
      </w:pPr>
      <w:r>
        <w:t xml:space="preserve">    Serial.print(' ');</w:t>
      </w:r>
    </w:p>
    <w:p w14:paraId="27F47647" w14:textId="77777777" w:rsidR="0045454D" w:rsidRDefault="0045454D" w:rsidP="0045454D">
      <w:pPr>
        <w:pStyle w:val="NoSpacing"/>
      </w:pPr>
      <w:r>
        <w:t xml:space="preserve">    if ( (i+1)% 4 == 0) </w:t>
      </w:r>
    </w:p>
    <w:p w14:paraId="686A3BB6" w14:textId="77777777" w:rsidR="0045454D" w:rsidRDefault="0045454D" w:rsidP="0045454D">
      <w:pPr>
        <w:pStyle w:val="NoSpacing"/>
      </w:pPr>
      <w:r>
        <w:t xml:space="preserve">      Serial.println();</w:t>
      </w:r>
    </w:p>
    <w:p w14:paraId="4E819E9E" w14:textId="77777777" w:rsidR="0045454D" w:rsidRDefault="0045454D" w:rsidP="0045454D">
      <w:pPr>
        <w:pStyle w:val="NoSpacing"/>
      </w:pPr>
      <w:r>
        <w:t xml:space="preserve">  }  </w:t>
      </w:r>
    </w:p>
    <w:p w14:paraId="5DAEE3A5" w14:textId="77777777" w:rsidR="0045454D" w:rsidRDefault="0045454D" w:rsidP="0045454D">
      <w:pPr>
        <w:pStyle w:val="NoSpacing"/>
      </w:pPr>
      <w:r>
        <w:t xml:space="preserve">  </w:t>
      </w:r>
    </w:p>
    <w:p w14:paraId="19601F63" w14:textId="77777777" w:rsidR="0045454D" w:rsidRDefault="0045454D" w:rsidP="0045454D">
      <w:pPr>
        <w:pStyle w:val="NoSpacing"/>
      </w:pPr>
      <w:r>
        <w:t xml:space="preserve">  byte receivedTau = Wire.read();</w:t>
      </w:r>
    </w:p>
    <w:p w14:paraId="17A0E8C4" w14:textId="77777777" w:rsidR="0045454D" w:rsidRDefault="0045454D" w:rsidP="0045454D">
      <w:pPr>
        <w:pStyle w:val="NoSpacing"/>
      </w:pPr>
      <w:r>
        <w:t xml:space="preserve">  if (receivedTau == 2) {</w:t>
      </w:r>
    </w:p>
    <w:p w14:paraId="130E6BD7" w14:textId="77777777" w:rsidR="0045454D" w:rsidRDefault="0045454D" w:rsidP="0045454D">
      <w:pPr>
        <w:pStyle w:val="NoSpacing"/>
      </w:pPr>
      <w:r>
        <w:t xml:space="preserve">    currentPos_time = 65535/2;</w:t>
      </w:r>
    </w:p>
    <w:p w14:paraId="2B4BD945" w14:textId="77777777" w:rsidR="0045454D" w:rsidRDefault="0045454D" w:rsidP="0045454D">
      <w:pPr>
        <w:pStyle w:val="NoSpacing"/>
      </w:pPr>
      <w:r>
        <w:t xml:space="preserve">    time_tolerance = 50;</w:t>
      </w:r>
    </w:p>
    <w:p w14:paraId="17DAEE75" w14:textId="77777777" w:rsidR="0045454D" w:rsidRDefault="0045454D" w:rsidP="0045454D">
      <w:pPr>
        <w:pStyle w:val="NoSpacing"/>
      </w:pPr>
      <w:r>
        <w:t xml:space="preserve">  } else if (receivedTau ==1) {</w:t>
      </w:r>
    </w:p>
    <w:p w14:paraId="44FAAF6F" w14:textId="77777777" w:rsidR="0045454D" w:rsidRDefault="0045454D" w:rsidP="0045454D">
      <w:pPr>
        <w:pStyle w:val="NoSpacing"/>
      </w:pPr>
      <w:r>
        <w:t xml:space="preserve">    currentPos_time = 0;</w:t>
      </w:r>
    </w:p>
    <w:p w14:paraId="60290040" w14:textId="77777777" w:rsidR="0045454D" w:rsidRDefault="0045454D" w:rsidP="0045454D">
      <w:pPr>
        <w:pStyle w:val="NoSpacing"/>
      </w:pPr>
      <w:r>
        <w:t xml:space="preserve">    time_tolerance = 0;</w:t>
      </w:r>
    </w:p>
    <w:p w14:paraId="1FFB89AB" w14:textId="77777777" w:rsidR="0045454D" w:rsidRDefault="0045454D" w:rsidP="0045454D">
      <w:pPr>
        <w:pStyle w:val="NoSpacing"/>
      </w:pPr>
      <w:r>
        <w:t xml:space="preserve">  } else if (receivedTau == 3) {</w:t>
      </w:r>
    </w:p>
    <w:p w14:paraId="0FDD269D" w14:textId="77777777" w:rsidR="0045454D" w:rsidRDefault="0045454D" w:rsidP="0045454D">
      <w:pPr>
        <w:pStyle w:val="NoSpacing"/>
      </w:pPr>
      <w:r>
        <w:t xml:space="preserve">    currentPos_time = 65535;</w:t>
      </w:r>
    </w:p>
    <w:p w14:paraId="321EFF12" w14:textId="77777777" w:rsidR="0045454D" w:rsidRDefault="0045454D" w:rsidP="0045454D">
      <w:pPr>
        <w:pStyle w:val="NoSpacing"/>
      </w:pPr>
      <w:r>
        <w:t xml:space="preserve">    time_tolerance = 100;</w:t>
      </w:r>
    </w:p>
    <w:p w14:paraId="6A2C2B8E" w14:textId="77777777" w:rsidR="0045454D" w:rsidRDefault="0045454D" w:rsidP="0045454D">
      <w:pPr>
        <w:pStyle w:val="NoSpacing"/>
      </w:pPr>
      <w:r>
        <w:t xml:space="preserve">  }</w:t>
      </w:r>
    </w:p>
    <w:p w14:paraId="3B8FD482" w14:textId="77777777" w:rsidR="0045454D" w:rsidRDefault="0045454D" w:rsidP="0045454D">
      <w:pPr>
        <w:pStyle w:val="NoSpacing"/>
      </w:pPr>
      <w:r>
        <w:t xml:space="preserve">  </w:t>
      </w:r>
    </w:p>
    <w:p w14:paraId="17D8449D" w14:textId="77777777" w:rsidR="0045454D" w:rsidRDefault="0045454D" w:rsidP="0045454D">
      <w:pPr>
        <w:pStyle w:val="NoSpacing"/>
      </w:pPr>
      <w:r>
        <w:t xml:space="preserve">  byte receivedEpsilon = Wire.read();</w:t>
      </w:r>
    </w:p>
    <w:p w14:paraId="5ECCF627" w14:textId="77777777" w:rsidR="0045454D" w:rsidRDefault="0045454D" w:rsidP="0045454D">
      <w:pPr>
        <w:pStyle w:val="NoSpacing"/>
      </w:pPr>
      <w:r>
        <w:t xml:space="preserve">  if (receivedEpsilon == 2) {</w:t>
      </w:r>
    </w:p>
    <w:p w14:paraId="780C1C11" w14:textId="77777777" w:rsidR="0045454D" w:rsidRDefault="0045454D" w:rsidP="0045454D">
      <w:pPr>
        <w:pStyle w:val="NoSpacing"/>
      </w:pPr>
      <w:r>
        <w:t xml:space="preserve">    currentPos_sensitivity = 65535/2;</w:t>
      </w:r>
    </w:p>
    <w:p w14:paraId="039DB995" w14:textId="77777777" w:rsidR="0045454D" w:rsidRDefault="0045454D" w:rsidP="0045454D">
      <w:pPr>
        <w:pStyle w:val="NoSpacing"/>
      </w:pPr>
      <w:r>
        <w:t xml:space="preserve">    sensitivity_level = 50;</w:t>
      </w:r>
    </w:p>
    <w:p w14:paraId="54E530EA" w14:textId="77777777" w:rsidR="0045454D" w:rsidRDefault="0045454D" w:rsidP="0045454D">
      <w:pPr>
        <w:pStyle w:val="NoSpacing"/>
      </w:pPr>
      <w:r>
        <w:t xml:space="preserve">  } else if (receivedEpsilon ==1) {</w:t>
      </w:r>
    </w:p>
    <w:p w14:paraId="77926C27" w14:textId="77777777" w:rsidR="0045454D" w:rsidRDefault="0045454D" w:rsidP="0045454D">
      <w:pPr>
        <w:pStyle w:val="NoSpacing"/>
      </w:pPr>
      <w:r>
        <w:t xml:space="preserve">    currentPos_sensitivity = 0;</w:t>
      </w:r>
    </w:p>
    <w:p w14:paraId="474C0AA1" w14:textId="77777777" w:rsidR="0045454D" w:rsidRDefault="0045454D" w:rsidP="0045454D">
      <w:pPr>
        <w:pStyle w:val="NoSpacing"/>
      </w:pPr>
      <w:r>
        <w:t xml:space="preserve">    sensitivity_level = 0;</w:t>
      </w:r>
    </w:p>
    <w:p w14:paraId="4B40A312" w14:textId="77777777" w:rsidR="0045454D" w:rsidRDefault="0045454D" w:rsidP="0045454D">
      <w:pPr>
        <w:pStyle w:val="NoSpacing"/>
      </w:pPr>
      <w:r>
        <w:t xml:space="preserve">  } else if (receivedEpsilon == 3) {</w:t>
      </w:r>
    </w:p>
    <w:p w14:paraId="09BCC88D" w14:textId="77777777" w:rsidR="0045454D" w:rsidRDefault="0045454D" w:rsidP="0045454D">
      <w:pPr>
        <w:pStyle w:val="NoSpacing"/>
      </w:pPr>
      <w:r>
        <w:t xml:space="preserve">    currentPos_sensitivity = 65535;</w:t>
      </w:r>
    </w:p>
    <w:p w14:paraId="2A6688FD" w14:textId="77777777" w:rsidR="0045454D" w:rsidRDefault="0045454D" w:rsidP="0045454D">
      <w:pPr>
        <w:pStyle w:val="NoSpacing"/>
      </w:pPr>
      <w:r>
        <w:t xml:space="preserve">    sensitivity_level = 100;</w:t>
      </w:r>
    </w:p>
    <w:p w14:paraId="3AA21B7E" w14:textId="77777777" w:rsidR="0045454D" w:rsidRDefault="0045454D" w:rsidP="0045454D">
      <w:pPr>
        <w:pStyle w:val="NoSpacing"/>
      </w:pPr>
      <w:r>
        <w:t xml:space="preserve">  }</w:t>
      </w:r>
    </w:p>
    <w:p w14:paraId="7805727C" w14:textId="77777777" w:rsidR="0045454D" w:rsidRDefault="0045454D" w:rsidP="0045454D">
      <w:pPr>
        <w:pStyle w:val="NoSpacing"/>
      </w:pPr>
      <w:r>
        <w:t xml:space="preserve">  </w:t>
      </w:r>
    </w:p>
    <w:p w14:paraId="0405E45B" w14:textId="77777777" w:rsidR="0045454D" w:rsidRDefault="0045454D" w:rsidP="0045454D">
      <w:pPr>
        <w:pStyle w:val="NoSpacing"/>
      </w:pPr>
      <w:r>
        <w:t xml:space="preserve">  byte received_SDLog = Wire.read();</w:t>
      </w:r>
    </w:p>
    <w:p w14:paraId="71161A59" w14:textId="77777777" w:rsidR="0045454D" w:rsidRDefault="0045454D" w:rsidP="0045454D">
      <w:pPr>
        <w:pStyle w:val="NoSpacing"/>
      </w:pPr>
      <w:r>
        <w:t xml:space="preserve">  if (received_SDLog == 1) </w:t>
      </w:r>
    </w:p>
    <w:p w14:paraId="77FDB75F" w14:textId="77777777" w:rsidR="0045454D" w:rsidRDefault="0045454D" w:rsidP="0045454D">
      <w:pPr>
        <w:pStyle w:val="NoSpacing"/>
      </w:pPr>
      <w:r>
        <w:t xml:space="preserve">    pos_logging_en = 1;</w:t>
      </w:r>
    </w:p>
    <w:p w14:paraId="5B70BF35" w14:textId="77777777" w:rsidR="0045454D" w:rsidRDefault="0045454D" w:rsidP="0045454D">
      <w:pPr>
        <w:pStyle w:val="NoSpacing"/>
      </w:pPr>
      <w:r>
        <w:t xml:space="preserve">  </w:t>
      </w:r>
    </w:p>
    <w:p w14:paraId="0F642C4C" w14:textId="77777777" w:rsidR="0045454D" w:rsidRDefault="0045454D" w:rsidP="0045454D">
      <w:pPr>
        <w:pStyle w:val="NoSpacing"/>
      </w:pPr>
      <w:r>
        <w:t xml:space="preserve">  Serial.println();</w:t>
      </w:r>
    </w:p>
    <w:p w14:paraId="1104237F" w14:textId="77777777" w:rsidR="0045454D" w:rsidRDefault="0045454D" w:rsidP="0045454D">
      <w:pPr>
        <w:pStyle w:val="NoSpacing"/>
      </w:pPr>
      <w:r>
        <w:t>}</w:t>
      </w:r>
    </w:p>
    <w:p w14:paraId="66D28857" w14:textId="77777777" w:rsidR="0045454D" w:rsidRDefault="0045454D" w:rsidP="0045454D">
      <w:pPr>
        <w:pStyle w:val="NoSpacing"/>
      </w:pPr>
    </w:p>
    <w:p w14:paraId="35C55D34" w14:textId="77777777" w:rsidR="0045454D" w:rsidRDefault="0045454D" w:rsidP="0045454D">
      <w:pPr>
        <w:pStyle w:val="NoSpacing"/>
      </w:pPr>
      <w:r>
        <w:t>int correctRange(int minimumValue, int index)</w:t>
      </w:r>
    </w:p>
    <w:p w14:paraId="6F95676F" w14:textId="77777777" w:rsidR="0045454D" w:rsidRDefault="0045454D" w:rsidP="0045454D">
      <w:pPr>
        <w:pStyle w:val="NoSpacing"/>
      </w:pPr>
      <w:r>
        <w:t>{</w:t>
      </w:r>
    </w:p>
    <w:p w14:paraId="51ADFB78" w14:textId="77777777" w:rsidR="0045454D" w:rsidRDefault="0045454D" w:rsidP="0045454D">
      <w:pPr>
        <w:pStyle w:val="NoSpacing"/>
      </w:pPr>
      <w:r>
        <w:t xml:space="preserve"> return (int) ((pressure[index] - minval) * 255 / (255 - minval)),</w:t>
      </w:r>
    </w:p>
    <w:p w14:paraId="1A950509" w14:textId="77777777" w:rsidR="0045454D" w:rsidRDefault="0045454D" w:rsidP="0045454D">
      <w:pPr>
        <w:pStyle w:val="NoSpacing"/>
      </w:pPr>
      <w:r>
        <w:t>}</w:t>
      </w:r>
    </w:p>
    <w:p w14:paraId="61EEE6F6" w14:textId="77777777" w:rsidR="0045454D" w:rsidRDefault="0045454D" w:rsidP="0045454D">
      <w:pPr>
        <w:pStyle w:val="Heading2"/>
        <w:rPr>
          <w:rFonts w:eastAsia="SimSun"/>
        </w:rPr>
      </w:pPr>
    </w:p>
    <w:p w14:paraId="251F4A27" w14:textId="77777777" w:rsidR="0045454D" w:rsidRDefault="0045454D">
      <w:pPr>
        <w:widowControl/>
        <w:tabs>
          <w:tab w:val="clear" w:pos="90"/>
        </w:tabs>
        <w:autoSpaceDE/>
        <w:autoSpaceDN/>
        <w:adjustRightInd/>
        <w:spacing w:after="0"/>
        <w:rPr>
          <w:rFonts w:eastAsia="SimSun"/>
          <w:b/>
          <w:i/>
        </w:rPr>
      </w:pPr>
      <w:r>
        <w:rPr>
          <w:rFonts w:eastAsia="SimSun"/>
        </w:rPr>
        <w:br w:type="page"/>
      </w:r>
    </w:p>
    <w:p w14:paraId="3C6C8B64" w14:textId="77777777" w:rsidR="0045454D" w:rsidRDefault="0045454D" w:rsidP="0045454D">
      <w:pPr>
        <w:pStyle w:val="Heading2"/>
        <w:rPr>
          <w:rFonts w:eastAsia="SimSun"/>
        </w:rPr>
      </w:pPr>
      <w:bookmarkStart w:id="85" w:name="_Toc414372753"/>
      <w:r>
        <w:rPr>
          <w:rFonts w:eastAsia="SimSun" w:hint="eastAsia"/>
        </w:rPr>
        <w:lastRenderedPageBreak/>
        <w:t>Sensor subsystem</w:t>
      </w:r>
      <w:bookmarkEnd w:id="85"/>
    </w:p>
    <w:p w14:paraId="2B2C5146" w14:textId="77777777" w:rsidR="0045454D" w:rsidRDefault="0045454D" w:rsidP="0045454D">
      <w:pPr>
        <w:rPr>
          <w:rFonts w:eastAsia="SimSun"/>
        </w:rPr>
      </w:pPr>
      <w:r>
        <w:rPr>
          <w:rFonts w:eastAsia="SimSun" w:hint="eastAsia"/>
        </w:rPr>
        <w:t>Using MPLAB with XC8 complier</w:t>
      </w:r>
    </w:p>
    <w:p w14:paraId="5E36AB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24BA85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Main Source File</w:t>
      </w:r>
    </w:p>
    <w:p w14:paraId="5B8532E5" w14:textId="77777777" w:rsidR="0045454D" w:rsidRPr="0045454D" w:rsidRDefault="0045454D" w:rsidP="0045454D">
      <w:pPr>
        <w:pStyle w:val="NoSpacing"/>
        <w:rPr>
          <w:rStyle w:val="SubtleEmphasis"/>
          <w:rFonts w:eastAsia="SimSun"/>
          <w:color w:val="auto"/>
        </w:rPr>
      </w:pPr>
    </w:p>
    <w:p w14:paraId="1FFE64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7D66CAA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6B7A4169" w14:textId="77777777" w:rsidR="0045454D" w:rsidRPr="0045454D" w:rsidRDefault="0045454D" w:rsidP="0045454D">
      <w:pPr>
        <w:pStyle w:val="NoSpacing"/>
        <w:rPr>
          <w:rStyle w:val="SubtleEmphasis"/>
          <w:rFonts w:eastAsia="SimSun"/>
          <w:color w:val="auto"/>
        </w:rPr>
      </w:pPr>
    </w:p>
    <w:p w14:paraId="4C2C4F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5ADFCEE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main.c</w:t>
      </w:r>
    </w:p>
    <w:p w14:paraId="571233B6" w14:textId="77777777" w:rsidR="0045454D" w:rsidRPr="0045454D" w:rsidRDefault="0045454D" w:rsidP="0045454D">
      <w:pPr>
        <w:pStyle w:val="NoSpacing"/>
        <w:rPr>
          <w:rStyle w:val="SubtleEmphasis"/>
          <w:rFonts w:eastAsia="SimSun"/>
          <w:color w:val="auto"/>
        </w:rPr>
      </w:pPr>
    </w:p>
    <w:p w14:paraId="7056B0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48B446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main file generated using MPLAB?Code Configurator</w:t>
      </w:r>
    </w:p>
    <w:p w14:paraId="4706CED4" w14:textId="77777777" w:rsidR="0045454D" w:rsidRPr="0045454D" w:rsidRDefault="0045454D" w:rsidP="0045454D">
      <w:pPr>
        <w:pStyle w:val="NoSpacing"/>
        <w:rPr>
          <w:rStyle w:val="SubtleEmphasis"/>
          <w:rFonts w:eastAsia="SimSun"/>
          <w:color w:val="auto"/>
        </w:rPr>
      </w:pPr>
    </w:p>
    <w:p w14:paraId="6B397F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7D455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driver APIs for all modules selected in the GUI.</w:t>
      </w:r>
    </w:p>
    <w:p w14:paraId="47D77A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308B07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60BC2CA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2E0A9BF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2.00</w:t>
      </w:r>
    </w:p>
    <w:p w14:paraId="680D8E7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6B1F7F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326E903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569F1E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169332F" w14:textId="77777777" w:rsidR="0045454D" w:rsidRPr="0045454D" w:rsidRDefault="0045454D" w:rsidP="0045454D">
      <w:pPr>
        <w:pStyle w:val="NoSpacing"/>
        <w:rPr>
          <w:rStyle w:val="SubtleEmphasis"/>
          <w:rFonts w:eastAsia="SimSun"/>
          <w:color w:val="auto"/>
        </w:rPr>
      </w:pPr>
    </w:p>
    <w:p w14:paraId="2BDD65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78A8CC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49487701" w14:textId="77777777" w:rsidR="0045454D" w:rsidRPr="0045454D" w:rsidRDefault="0045454D" w:rsidP="0045454D">
      <w:pPr>
        <w:pStyle w:val="NoSpacing"/>
        <w:rPr>
          <w:rStyle w:val="SubtleEmphasis"/>
          <w:rFonts w:eastAsia="SimSun"/>
          <w:color w:val="auto"/>
        </w:rPr>
      </w:pPr>
    </w:p>
    <w:p w14:paraId="7C0A35B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2EBC350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054A3A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0BBD04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6D69901A" w14:textId="77777777" w:rsidR="0045454D" w:rsidRPr="0045454D" w:rsidRDefault="0045454D" w:rsidP="0045454D">
      <w:pPr>
        <w:pStyle w:val="NoSpacing"/>
        <w:rPr>
          <w:rStyle w:val="SubtleEmphasis"/>
          <w:rFonts w:eastAsia="SimSun"/>
          <w:color w:val="auto"/>
        </w:rPr>
      </w:pPr>
    </w:p>
    <w:p w14:paraId="05CA30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38A71C9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7DFFC7EE" w14:textId="77777777" w:rsidR="0045454D" w:rsidRPr="0045454D" w:rsidRDefault="0045454D" w:rsidP="0045454D">
      <w:pPr>
        <w:pStyle w:val="NoSpacing"/>
        <w:rPr>
          <w:rStyle w:val="SubtleEmphasis"/>
          <w:rFonts w:eastAsia="SimSun"/>
          <w:color w:val="auto"/>
        </w:rPr>
      </w:pPr>
    </w:p>
    <w:p w14:paraId="58A5EC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707B1B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3DE5022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158F49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IN NO EVENT SHALL MICROCHIP OR ITS LICENSORS BE LIABLE OR OBLIGATED UNDER</w:t>
      </w:r>
    </w:p>
    <w:p w14:paraId="35124F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1A733BC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51C9D68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4737D59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440975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39DEDE6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3606315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69EB07E" w14:textId="77777777" w:rsidR="0045454D" w:rsidRPr="0045454D" w:rsidRDefault="0045454D" w:rsidP="0045454D">
      <w:pPr>
        <w:pStyle w:val="NoSpacing"/>
        <w:rPr>
          <w:rStyle w:val="SubtleEmphasis"/>
          <w:rFonts w:eastAsia="SimSun"/>
          <w:color w:val="auto"/>
        </w:rPr>
      </w:pPr>
    </w:p>
    <w:p w14:paraId="30E590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"mcc_generated_files/mcc.h"</w:t>
      </w:r>
    </w:p>
    <w:p w14:paraId="71F345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"plib.h"</w:t>
      </w:r>
    </w:p>
    <w:p w14:paraId="1CCC892E" w14:textId="77777777" w:rsidR="0045454D" w:rsidRPr="0045454D" w:rsidRDefault="0045454D" w:rsidP="0045454D">
      <w:pPr>
        <w:pStyle w:val="NoSpacing"/>
        <w:rPr>
          <w:rStyle w:val="SubtleEmphasis"/>
          <w:rFonts w:eastAsia="SimSun"/>
          <w:color w:val="auto"/>
        </w:rPr>
      </w:pPr>
    </w:p>
    <w:p w14:paraId="6DB765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FB53E2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Main application</w:t>
      </w:r>
    </w:p>
    <w:p w14:paraId="571DD3E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E57232E" w14:textId="77777777" w:rsidR="0045454D" w:rsidRPr="0045454D" w:rsidRDefault="0045454D" w:rsidP="0045454D">
      <w:pPr>
        <w:pStyle w:val="NoSpacing"/>
        <w:rPr>
          <w:rStyle w:val="SubtleEmphasis"/>
          <w:rFonts w:eastAsia="SimSun"/>
          <w:color w:val="auto"/>
        </w:rPr>
      </w:pPr>
    </w:p>
    <w:p w14:paraId="5FED6284" w14:textId="77777777" w:rsidR="0045454D" w:rsidRPr="0045454D" w:rsidRDefault="0045454D" w:rsidP="0045454D">
      <w:pPr>
        <w:pStyle w:val="NoSpacing"/>
        <w:rPr>
          <w:rStyle w:val="SubtleEmphasis"/>
          <w:rFonts w:eastAsia="SimSun"/>
          <w:color w:val="auto"/>
        </w:rPr>
      </w:pPr>
    </w:p>
    <w:p w14:paraId="30E954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volatile uint16_t sensorVal;</w:t>
      </w:r>
    </w:p>
    <w:p w14:paraId="0264E15B" w14:textId="04FEC39B" w:rsidR="0045454D" w:rsidRPr="0045454D" w:rsidRDefault="0045454D" w:rsidP="00670108">
      <w:pPr>
        <w:pStyle w:val="NoSpacing"/>
        <w:tabs>
          <w:tab w:val="left" w:pos="3860"/>
        </w:tabs>
        <w:rPr>
          <w:rStyle w:val="SubtleEmphasis"/>
          <w:rFonts w:eastAsia="SimSun"/>
          <w:color w:val="auto"/>
        </w:rPr>
      </w:pPr>
      <w:r w:rsidRPr="0045454D">
        <w:rPr>
          <w:rStyle w:val="SubtleEmphasis"/>
          <w:rFonts w:eastAsia="SimSun"/>
          <w:color w:val="auto"/>
        </w:rPr>
        <w:t>volatile int counter;</w:t>
      </w:r>
      <w:r w:rsidR="00670108">
        <w:rPr>
          <w:rStyle w:val="SubtleEmphasis"/>
          <w:rFonts w:eastAsia="SimSun"/>
          <w:color w:val="auto"/>
        </w:rPr>
        <w:tab/>
      </w:r>
    </w:p>
    <w:p w14:paraId="73261BD9" w14:textId="77777777" w:rsidR="0045454D" w:rsidRPr="0045454D" w:rsidRDefault="0045454D" w:rsidP="0045454D">
      <w:pPr>
        <w:pStyle w:val="NoSpacing"/>
        <w:rPr>
          <w:rStyle w:val="SubtleEmphasis"/>
          <w:rFonts w:eastAsia="SimSun"/>
          <w:color w:val="auto"/>
        </w:rPr>
      </w:pPr>
    </w:p>
    <w:p w14:paraId="18075217" w14:textId="77777777" w:rsidR="0045454D" w:rsidRPr="0045454D" w:rsidRDefault="0045454D" w:rsidP="0045454D">
      <w:pPr>
        <w:pStyle w:val="NoSpacing"/>
        <w:rPr>
          <w:rStyle w:val="SubtleEmphasis"/>
          <w:rFonts w:eastAsia="SimSun"/>
          <w:color w:val="auto"/>
        </w:rPr>
      </w:pPr>
    </w:p>
    <w:p w14:paraId="6BE5094E" w14:textId="77777777" w:rsidR="0045454D" w:rsidRPr="0045454D" w:rsidRDefault="0045454D" w:rsidP="0045454D">
      <w:pPr>
        <w:pStyle w:val="NoSpacing"/>
        <w:rPr>
          <w:rStyle w:val="SubtleEmphasis"/>
          <w:rFonts w:eastAsia="SimSun"/>
          <w:color w:val="auto"/>
        </w:rPr>
      </w:pPr>
    </w:p>
    <w:p w14:paraId="4CA2E414" w14:textId="3ABD2344" w:rsidR="0045454D" w:rsidRPr="0045454D" w:rsidRDefault="0045454D" w:rsidP="00670108">
      <w:pPr>
        <w:pStyle w:val="NoSpacing"/>
        <w:tabs>
          <w:tab w:val="left" w:pos="2500"/>
        </w:tabs>
        <w:rPr>
          <w:rStyle w:val="SubtleEmphasis"/>
          <w:rFonts w:eastAsia="SimSun"/>
          <w:color w:val="auto"/>
        </w:rPr>
      </w:pPr>
      <w:r w:rsidRPr="0045454D">
        <w:rPr>
          <w:rStyle w:val="SubtleEmphasis"/>
          <w:rFonts w:eastAsia="SimSun"/>
          <w:color w:val="auto"/>
        </w:rPr>
        <w:t>void main(void)</w:t>
      </w:r>
      <w:r w:rsidR="00670108">
        <w:rPr>
          <w:rStyle w:val="SubtleEmphasis"/>
          <w:rFonts w:eastAsia="SimSun"/>
          <w:color w:val="auto"/>
        </w:rPr>
        <w:tab/>
      </w:r>
    </w:p>
    <w:p w14:paraId="2014BF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6F397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Initialize the device</w:t>
      </w:r>
    </w:p>
    <w:p w14:paraId="5A05ABD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SYSTEM_Initialize();</w:t>
      </w:r>
    </w:p>
    <w:p w14:paraId="269DE5CB" w14:textId="77777777" w:rsidR="0045454D" w:rsidRPr="0045454D" w:rsidRDefault="0045454D" w:rsidP="0045454D">
      <w:pPr>
        <w:pStyle w:val="NoSpacing"/>
        <w:rPr>
          <w:rStyle w:val="SubtleEmphasis"/>
          <w:rFonts w:eastAsia="SimSun"/>
          <w:color w:val="auto"/>
        </w:rPr>
      </w:pPr>
    </w:p>
    <w:p w14:paraId="128567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If using interrupts in PIC18 High/Low Priority Mode you need to enable the Global High and Low Interrupts</w:t>
      </w:r>
    </w:p>
    <w:p w14:paraId="22D8C4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If using interrupts in PIC Mid-Range Compatibility Mode you need to enable the Global and Peripheral Interrupts</w:t>
      </w:r>
    </w:p>
    <w:p w14:paraId="70F904F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Use the following macros to:</w:t>
      </w:r>
    </w:p>
    <w:p w14:paraId="1C3FD32B" w14:textId="77777777" w:rsidR="0045454D" w:rsidRPr="0045454D" w:rsidRDefault="0045454D" w:rsidP="0045454D">
      <w:pPr>
        <w:pStyle w:val="NoSpacing"/>
        <w:rPr>
          <w:rStyle w:val="SubtleEmphasis"/>
          <w:rFonts w:eastAsia="SimSun"/>
          <w:color w:val="auto"/>
        </w:rPr>
      </w:pPr>
    </w:p>
    <w:p w14:paraId="5794D9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Enable high priority global interrupts</w:t>
      </w:r>
    </w:p>
    <w:p w14:paraId="047794F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//INTERRUPT_GlobalInterruptHighEnable();</w:t>
      </w:r>
    </w:p>
    <w:p w14:paraId="7A9A5D62" w14:textId="77777777" w:rsidR="0045454D" w:rsidRPr="0045454D" w:rsidRDefault="0045454D" w:rsidP="0045454D">
      <w:pPr>
        <w:pStyle w:val="NoSpacing"/>
        <w:rPr>
          <w:rStyle w:val="SubtleEmphasis"/>
          <w:rFonts w:eastAsia="SimSun"/>
          <w:color w:val="auto"/>
        </w:rPr>
      </w:pPr>
    </w:p>
    <w:p w14:paraId="0EFD656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Enable low priority global interrupts.</w:t>
      </w:r>
    </w:p>
    <w:p w14:paraId="2A27CA0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//INTERRUPT_GlobalInterruptLowEnable();</w:t>
      </w:r>
    </w:p>
    <w:p w14:paraId="537D5AEF" w14:textId="77777777" w:rsidR="0045454D" w:rsidRPr="0045454D" w:rsidRDefault="0045454D" w:rsidP="0045454D">
      <w:pPr>
        <w:pStyle w:val="NoSpacing"/>
        <w:rPr>
          <w:rStyle w:val="SubtleEmphasis"/>
          <w:rFonts w:eastAsia="SimSun"/>
          <w:color w:val="auto"/>
        </w:rPr>
      </w:pPr>
    </w:p>
    <w:p w14:paraId="0B16631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Disable high priority global interrupts</w:t>
      </w:r>
    </w:p>
    <w:p w14:paraId="74E4EC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//INTERRUPT_GlobalInterruptHighDisable();</w:t>
      </w:r>
    </w:p>
    <w:p w14:paraId="0D4A62F3" w14:textId="77777777" w:rsidR="0045454D" w:rsidRPr="0045454D" w:rsidRDefault="0045454D" w:rsidP="0045454D">
      <w:pPr>
        <w:pStyle w:val="NoSpacing"/>
        <w:rPr>
          <w:rStyle w:val="SubtleEmphasis"/>
          <w:rFonts w:eastAsia="SimSun"/>
          <w:color w:val="auto"/>
        </w:rPr>
      </w:pPr>
    </w:p>
    <w:p w14:paraId="79C2CC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Disable low priority global interrupts.</w:t>
      </w:r>
    </w:p>
    <w:p w14:paraId="412995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//INTERRUPT_GlobalInterruptLowDisable();</w:t>
      </w:r>
    </w:p>
    <w:p w14:paraId="73497A61" w14:textId="77777777" w:rsidR="0045454D" w:rsidRPr="0045454D" w:rsidRDefault="0045454D" w:rsidP="0045454D">
      <w:pPr>
        <w:pStyle w:val="NoSpacing"/>
        <w:rPr>
          <w:rStyle w:val="SubtleEmphasis"/>
          <w:rFonts w:eastAsia="SimSun"/>
          <w:color w:val="auto"/>
        </w:rPr>
      </w:pPr>
    </w:p>
    <w:p w14:paraId="64E8D2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Enable the Global Interrupts</w:t>
      </w:r>
    </w:p>
    <w:p w14:paraId="52D000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INTERRUPT_GlobalInterruptEnable();</w:t>
      </w:r>
    </w:p>
    <w:p w14:paraId="109E5102" w14:textId="77777777" w:rsidR="0045454D" w:rsidRPr="0045454D" w:rsidRDefault="0045454D" w:rsidP="0045454D">
      <w:pPr>
        <w:pStyle w:val="NoSpacing"/>
        <w:rPr>
          <w:rStyle w:val="SubtleEmphasis"/>
          <w:rFonts w:eastAsia="SimSun"/>
          <w:color w:val="auto"/>
        </w:rPr>
      </w:pPr>
    </w:p>
    <w:p w14:paraId="249677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Enable the Peripheral Interrupts</w:t>
      </w:r>
    </w:p>
    <w:p w14:paraId="3B6964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INTERRUPT_PeripheralInterruptEnable();</w:t>
      </w:r>
    </w:p>
    <w:p w14:paraId="55371C0D" w14:textId="77777777" w:rsidR="0045454D" w:rsidRPr="0045454D" w:rsidRDefault="0045454D" w:rsidP="0045454D">
      <w:pPr>
        <w:pStyle w:val="NoSpacing"/>
        <w:rPr>
          <w:rStyle w:val="SubtleEmphasis"/>
          <w:rFonts w:eastAsia="SimSun"/>
          <w:color w:val="auto"/>
        </w:rPr>
      </w:pPr>
    </w:p>
    <w:p w14:paraId="3E3BF8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Disable the Global Interrupts</w:t>
      </w:r>
    </w:p>
    <w:p w14:paraId="1DC41D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//INTERRUPT_GlobalInterruptDisable();</w:t>
      </w:r>
    </w:p>
    <w:p w14:paraId="07B0439D" w14:textId="77777777" w:rsidR="0045454D" w:rsidRPr="0045454D" w:rsidRDefault="0045454D" w:rsidP="0045454D">
      <w:pPr>
        <w:pStyle w:val="NoSpacing"/>
        <w:rPr>
          <w:rStyle w:val="SubtleEmphasis"/>
          <w:rFonts w:eastAsia="SimSun"/>
          <w:color w:val="auto"/>
        </w:rPr>
      </w:pPr>
    </w:p>
    <w:p w14:paraId="101E870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Disable the Peripheral Interrupts</w:t>
      </w:r>
    </w:p>
    <w:p w14:paraId="7E2EB2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//INTERRUPT_PeripheralInterruptDisable();</w:t>
      </w:r>
    </w:p>
    <w:p w14:paraId="607D9B09" w14:textId="77777777" w:rsidR="0045454D" w:rsidRPr="0045454D" w:rsidRDefault="0045454D" w:rsidP="0045454D">
      <w:pPr>
        <w:pStyle w:val="NoSpacing"/>
        <w:rPr>
          <w:rStyle w:val="SubtleEmphasis"/>
          <w:rFonts w:eastAsia="SimSun"/>
          <w:color w:val="auto"/>
        </w:rPr>
      </w:pPr>
    </w:p>
    <w:p w14:paraId="4DB18ED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//sensorVal = 0x35;</w:t>
      </w:r>
    </w:p>
    <w:p w14:paraId="2FC1E7DC" w14:textId="77777777" w:rsidR="0045454D" w:rsidRPr="0045454D" w:rsidRDefault="0045454D" w:rsidP="0045454D">
      <w:pPr>
        <w:pStyle w:val="NoSpacing"/>
        <w:rPr>
          <w:rStyle w:val="SubtleEmphasis"/>
          <w:rFonts w:eastAsia="SimSun"/>
          <w:color w:val="auto"/>
        </w:rPr>
      </w:pPr>
    </w:p>
    <w:p w14:paraId="3CE8B2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counter = 0;</w:t>
      </w:r>
    </w:p>
    <w:p w14:paraId="460BE8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 count;</w:t>
      </w:r>
    </w:p>
    <w:p w14:paraId="51E7D0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while (1)</w:t>
      </w:r>
    </w:p>
    <w:p w14:paraId="452E67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033173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record1[counter]=ADC_GetConversion(channel_AN0);</w:t>
      </w:r>
    </w:p>
    <w:p w14:paraId="630F52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record2[counter]=ADC_GetConversion(channel_AN14);</w:t>
      </w:r>
    </w:p>
    <w:p w14:paraId="5DE1D1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record3[counter]=ADC_GetConversion(channel_AN13);</w:t>
      </w:r>
    </w:p>
    <w:p w14:paraId="3B35452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record4[counter]=ADC_GetConversion(channel_AN17);</w:t>
      </w:r>
    </w:p>
    <w:p w14:paraId="05AB57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counter ++;</w:t>
      </w:r>
    </w:p>
    <w:p w14:paraId="194375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 (counter == MAX)</w:t>
      </w:r>
    </w:p>
    <w:p w14:paraId="4BF922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counter = 0;</w:t>
      </w:r>
    </w:p>
    <w:p w14:paraId="2FBEEC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A750FF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7F170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479E5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635D3E50"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0B2C70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2E039F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MPLAB?Code Configurator Header File</w:t>
      </w:r>
    </w:p>
    <w:p w14:paraId="2F1C94D2" w14:textId="77777777" w:rsidR="0045454D" w:rsidRPr="0045454D" w:rsidRDefault="0045454D" w:rsidP="0045454D">
      <w:pPr>
        <w:pStyle w:val="NoSpacing"/>
        <w:rPr>
          <w:rStyle w:val="SubtleEmphasis"/>
          <w:rFonts w:eastAsia="SimSun"/>
          <w:color w:val="auto"/>
        </w:rPr>
      </w:pPr>
    </w:p>
    <w:p w14:paraId="7685F8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0CA7D4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1D858E9D" w14:textId="77777777" w:rsidR="0045454D" w:rsidRPr="0045454D" w:rsidRDefault="0045454D" w:rsidP="0045454D">
      <w:pPr>
        <w:pStyle w:val="NoSpacing"/>
        <w:rPr>
          <w:rStyle w:val="SubtleEmphasis"/>
          <w:rFonts w:eastAsia="SimSun"/>
          <w:color w:val="auto"/>
        </w:rPr>
      </w:pPr>
    </w:p>
    <w:p w14:paraId="27BCD2D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11F11F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mcc.h</w:t>
      </w:r>
    </w:p>
    <w:p w14:paraId="6A48CD56" w14:textId="77777777" w:rsidR="0045454D" w:rsidRPr="0045454D" w:rsidRDefault="0045454D" w:rsidP="0045454D">
      <w:pPr>
        <w:pStyle w:val="NoSpacing"/>
        <w:rPr>
          <w:rStyle w:val="SubtleEmphasis"/>
          <w:rFonts w:eastAsia="SimSun"/>
          <w:color w:val="auto"/>
        </w:rPr>
      </w:pPr>
    </w:p>
    <w:p w14:paraId="05FA5C7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70B9531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mcc.h file generated using MPLAB?Code Configurator</w:t>
      </w:r>
    </w:p>
    <w:p w14:paraId="10B54C63" w14:textId="77777777" w:rsidR="0045454D" w:rsidRPr="0045454D" w:rsidRDefault="0045454D" w:rsidP="0045454D">
      <w:pPr>
        <w:pStyle w:val="NoSpacing"/>
        <w:rPr>
          <w:rStyle w:val="SubtleEmphasis"/>
          <w:rFonts w:eastAsia="SimSun"/>
          <w:color w:val="auto"/>
        </w:rPr>
      </w:pPr>
    </w:p>
    <w:p w14:paraId="164019E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342E85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driver APIs for all modules selected in the GUI.</w:t>
      </w:r>
    </w:p>
    <w:p w14:paraId="77C9AC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0EE8FF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1BA1C8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288D1A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Version           :  1.02</w:t>
      </w:r>
    </w:p>
    <w:p w14:paraId="4848BC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The generated drivers are tested against the following:</w:t>
      </w:r>
    </w:p>
    <w:p w14:paraId="296BB8E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24A21A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79DA397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3DADE8C" w14:textId="77777777" w:rsidR="0045454D" w:rsidRPr="0045454D" w:rsidRDefault="0045454D" w:rsidP="0045454D">
      <w:pPr>
        <w:pStyle w:val="NoSpacing"/>
        <w:rPr>
          <w:rStyle w:val="SubtleEmphasis"/>
          <w:rFonts w:eastAsia="SimSun"/>
          <w:color w:val="auto"/>
        </w:rPr>
      </w:pPr>
    </w:p>
    <w:p w14:paraId="3E987E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B432FB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5B8A6083" w14:textId="77777777" w:rsidR="0045454D" w:rsidRPr="0045454D" w:rsidRDefault="0045454D" w:rsidP="0045454D">
      <w:pPr>
        <w:pStyle w:val="NoSpacing"/>
        <w:rPr>
          <w:rStyle w:val="SubtleEmphasis"/>
          <w:rFonts w:eastAsia="SimSun"/>
          <w:color w:val="auto"/>
        </w:rPr>
      </w:pPr>
    </w:p>
    <w:p w14:paraId="66A564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71FECD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572387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09144C5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6AC1AC2D" w14:textId="77777777" w:rsidR="0045454D" w:rsidRPr="0045454D" w:rsidRDefault="0045454D" w:rsidP="0045454D">
      <w:pPr>
        <w:pStyle w:val="NoSpacing"/>
        <w:rPr>
          <w:rStyle w:val="SubtleEmphasis"/>
          <w:rFonts w:eastAsia="SimSun"/>
          <w:color w:val="auto"/>
        </w:rPr>
      </w:pPr>
    </w:p>
    <w:p w14:paraId="22F71CE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7D1BB81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2B72D1E1" w14:textId="77777777" w:rsidR="0045454D" w:rsidRPr="0045454D" w:rsidRDefault="0045454D" w:rsidP="0045454D">
      <w:pPr>
        <w:pStyle w:val="NoSpacing"/>
        <w:rPr>
          <w:rStyle w:val="SubtleEmphasis"/>
          <w:rFonts w:eastAsia="SimSun"/>
          <w:color w:val="auto"/>
        </w:rPr>
      </w:pPr>
    </w:p>
    <w:p w14:paraId="6EEA78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340F90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5429A0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5BFE630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492AD7C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0BA55A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617D176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16F8242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48900C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594B52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3997CB0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F540976" w14:textId="77777777" w:rsidR="0045454D" w:rsidRPr="0045454D" w:rsidRDefault="0045454D" w:rsidP="0045454D">
      <w:pPr>
        <w:pStyle w:val="NoSpacing"/>
        <w:rPr>
          <w:rStyle w:val="SubtleEmphasis"/>
          <w:rFonts w:eastAsia="SimSun"/>
          <w:color w:val="auto"/>
        </w:rPr>
      </w:pPr>
    </w:p>
    <w:p w14:paraId="25FB9F6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#ifndef MCC_H</w:t>
      </w:r>
    </w:p>
    <w:p w14:paraId="411EFA5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w:t>
      </w:r>
      <w:r w:rsidRPr="0045454D">
        <w:rPr>
          <w:rStyle w:val="SubtleEmphasis"/>
          <w:rFonts w:eastAsia="SimSun"/>
          <w:color w:val="auto"/>
        </w:rPr>
        <w:tab/>
        <w:t>MCC_H</w:t>
      </w:r>
    </w:p>
    <w:p w14:paraId="5C77108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&lt;xc.h&gt;</w:t>
      </w:r>
    </w:p>
    <w:p w14:paraId="5EC30AD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"pin_manager.h"</w:t>
      </w:r>
    </w:p>
    <w:p w14:paraId="7B83286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&lt;stdint.h&gt;</w:t>
      </w:r>
    </w:p>
    <w:p w14:paraId="71B2CD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&lt;stdbool.h&gt;</w:t>
      </w:r>
    </w:p>
    <w:p w14:paraId="737E4F7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"interrupt_manager.h"</w:t>
      </w:r>
    </w:p>
    <w:p w14:paraId="4FBB75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"i2c1.h"</w:t>
      </w:r>
    </w:p>
    <w:p w14:paraId="65A4FC2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#include "adc.h"</w:t>
      </w:r>
    </w:p>
    <w:p w14:paraId="0569EA04" w14:textId="77777777" w:rsidR="0045454D" w:rsidRPr="0045454D" w:rsidRDefault="0045454D" w:rsidP="0045454D">
      <w:pPr>
        <w:pStyle w:val="NoSpacing"/>
        <w:rPr>
          <w:rStyle w:val="SubtleEmphasis"/>
          <w:rFonts w:eastAsia="SimSun"/>
          <w:color w:val="auto"/>
        </w:rPr>
      </w:pPr>
    </w:p>
    <w:p w14:paraId="4B4355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_XTAL_FREQ  16000000</w:t>
      </w:r>
    </w:p>
    <w:p w14:paraId="712F0702" w14:textId="77777777" w:rsidR="0045454D" w:rsidRPr="0045454D" w:rsidRDefault="0045454D" w:rsidP="0045454D">
      <w:pPr>
        <w:pStyle w:val="NoSpacing"/>
        <w:rPr>
          <w:rStyle w:val="SubtleEmphasis"/>
          <w:rFonts w:eastAsia="SimSun"/>
          <w:color w:val="auto"/>
        </w:rPr>
      </w:pPr>
    </w:p>
    <w:p w14:paraId="342CCE5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extern volatile uint16_t sensorVal;</w:t>
      </w:r>
    </w:p>
    <w:p w14:paraId="35F4A7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extern volatile int counter;</w:t>
      </w:r>
    </w:p>
    <w:p w14:paraId="05D4BA9C" w14:textId="77777777" w:rsidR="0045454D" w:rsidRPr="0045454D" w:rsidRDefault="0045454D" w:rsidP="0045454D">
      <w:pPr>
        <w:pStyle w:val="NoSpacing"/>
        <w:rPr>
          <w:rStyle w:val="SubtleEmphasis"/>
          <w:rFonts w:eastAsia="SimSun"/>
          <w:color w:val="auto"/>
        </w:rPr>
      </w:pPr>
    </w:p>
    <w:p w14:paraId="4D07B3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B71FA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1EB607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851AD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007E9F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14CA27E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2A69BCD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Initializes the device to the default states configured in the</w:t>
      </w:r>
    </w:p>
    <w:p w14:paraId="357E1CA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MCC GUI</w:t>
      </w:r>
    </w:p>
    <w:p w14:paraId="421DBF4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0A407E3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SYSTEM_Initialize(void);</w:t>
      </w:r>
    </w:p>
    <w:p w14:paraId="6736888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22166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SYSTEM_Initialize(void);</w:t>
      </w:r>
    </w:p>
    <w:p w14:paraId="4658092F" w14:textId="77777777" w:rsidR="0045454D" w:rsidRPr="0045454D" w:rsidRDefault="0045454D" w:rsidP="0045454D">
      <w:pPr>
        <w:pStyle w:val="NoSpacing"/>
        <w:rPr>
          <w:rStyle w:val="SubtleEmphasis"/>
          <w:rFonts w:eastAsia="SimSun"/>
          <w:color w:val="auto"/>
        </w:rPr>
      </w:pPr>
    </w:p>
    <w:p w14:paraId="3A6519F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3A1833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76341C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84521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1F357B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61C4CF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5656C91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Initializes the oscillator to the default states configured in the</w:t>
      </w:r>
    </w:p>
    <w:p w14:paraId="5A6D43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MCC GUI</w:t>
      </w:r>
    </w:p>
    <w:p w14:paraId="2CB735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0B79DD9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OSCILLATOR_Initialize(void);</w:t>
      </w:r>
    </w:p>
    <w:p w14:paraId="5D364BA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0701648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OSCILLATOR_Initialize(void);</w:t>
      </w:r>
    </w:p>
    <w:p w14:paraId="5B79F8CA" w14:textId="77777777" w:rsidR="0045454D" w:rsidRPr="0045454D" w:rsidRDefault="0045454D" w:rsidP="0045454D">
      <w:pPr>
        <w:pStyle w:val="NoSpacing"/>
        <w:rPr>
          <w:rStyle w:val="SubtleEmphasis"/>
          <w:rFonts w:eastAsia="SimSun"/>
          <w:color w:val="auto"/>
        </w:rPr>
      </w:pPr>
    </w:p>
    <w:p w14:paraId="714A393E" w14:textId="77777777" w:rsidR="0045454D" w:rsidRPr="0045454D" w:rsidRDefault="0045454D" w:rsidP="0045454D">
      <w:pPr>
        <w:pStyle w:val="NoSpacing"/>
        <w:rPr>
          <w:rStyle w:val="SubtleEmphasis"/>
          <w:rFonts w:eastAsia="SimSun"/>
          <w:color w:val="auto"/>
        </w:rPr>
      </w:pPr>
    </w:p>
    <w:p w14:paraId="4782F3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r w:rsidRPr="0045454D">
        <w:rPr>
          <w:rStyle w:val="SubtleEmphasis"/>
          <w:rFonts w:eastAsia="SimSun"/>
          <w:color w:val="auto"/>
        </w:rPr>
        <w:tab/>
        <w:t>/* MCC_H */</w:t>
      </w:r>
    </w:p>
    <w:p w14:paraId="05D328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0CF2D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77007415"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67724F7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75ED88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MPLAB?Code Configurator Source File</w:t>
      </w:r>
    </w:p>
    <w:p w14:paraId="7CA48BA6" w14:textId="77777777" w:rsidR="0045454D" w:rsidRPr="0045454D" w:rsidRDefault="0045454D" w:rsidP="0045454D">
      <w:pPr>
        <w:pStyle w:val="NoSpacing"/>
        <w:rPr>
          <w:rStyle w:val="SubtleEmphasis"/>
          <w:rFonts w:eastAsia="SimSun"/>
          <w:color w:val="auto"/>
        </w:rPr>
      </w:pPr>
    </w:p>
    <w:p w14:paraId="4F8E67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252F01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1762E3CA" w14:textId="77777777" w:rsidR="0045454D" w:rsidRPr="0045454D" w:rsidRDefault="0045454D" w:rsidP="0045454D">
      <w:pPr>
        <w:pStyle w:val="NoSpacing"/>
        <w:rPr>
          <w:rStyle w:val="SubtleEmphasis"/>
          <w:rFonts w:eastAsia="SimSun"/>
          <w:color w:val="auto"/>
        </w:rPr>
      </w:pPr>
    </w:p>
    <w:p w14:paraId="47C989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19A670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mcc.c</w:t>
      </w:r>
    </w:p>
    <w:p w14:paraId="213B6F70" w14:textId="77777777" w:rsidR="0045454D" w:rsidRPr="0045454D" w:rsidRDefault="0045454D" w:rsidP="0045454D">
      <w:pPr>
        <w:pStyle w:val="NoSpacing"/>
        <w:rPr>
          <w:rStyle w:val="SubtleEmphasis"/>
          <w:rFonts w:eastAsia="SimSun"/>
          <w:color w:val="auto"/>
        </w:rPr>
      </w:pPr>
    </w:p>
    <w:p w14:paraId="002ECFD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1EE82E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mcc.c file generated using MPLAB?Code Configurator</w:t>
      </w:r>
    </w:p>
    <w:p w14:paraId="4C56EFDE" w14:textId="77777777" w:rsidR="0045454D" w:rsidRPr="0045454D" w:rsidRDefault="0045454D" w:rsidP="0045454D">
      <w:pPr>
        <w:pStyle w:val="NoSpacing"/>
        <w:rPr>
          <w:rStyle w:val="SubtleEmphasis"/>
          <w:rFonts w:eastAsia="SimSun"/>
          <w:color w:val="auto"/>
        </w:rPr>
      </w:pPr>
    </w:p>
    <w:p w14:paraId="3E3CF7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@Description:</w:t>
      </w:r>
    </w:p>
    <w:p w14:paraId="43F4CF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driver APIs for all modules selected in the GUI.</w:t>
      </w:r>
    </w:p>
    <w:p w14:paraId="21C85C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1E804BA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3AE3BD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4DD6C0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1.02</w:t>
      </w:r>
    </w:p>
    <w:p w14:paraId="4292BA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11FAF35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6356B7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10C8F5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886809D" w14:textId="77777777" w:rsidR="0045454D" w:rsidRPr="0045454D" w:rsidRDefault="0045454D" w:rsidP="0045454D">
      <w:pPr>
        <w:pStyle w:val="NoSpacing"/>
        <w:rPr>
          <w:rStyle w:val="SubtleEmphasis"/>
          <w:rFonts w:eastAsia="SimSun"/>
          <w:color w:val="auto"/>
        </w:rPr>
      </w:pPr>
    </w:p>
    <w:p w14:paraId="2B00BD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67020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2690D678" w14:textId="77777777" w:rsidR="0045454D" w:rsidRPr="0045454D" w:rsidRDefault="0045454D" w:rsidP="0045454D">
      <w:pPr>
        <w:pStyle w:val="NoSpacing"/>
        <w:rPr>
          <w:rStyle w:val="SubtleEmphasis"/>
          <w:rFonts w:eastAsia="SimSun"/>
          <w:color w:val="auto"/>
        </w:rPr>
      </w:pPr>
    </w:p>
    <w:p w14:paraId="1D8070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6358180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459F05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00A7F5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46713F27" w14:textId="77777777" w:rsidR="0045454D" w:rsidRPr="0045454D" w:rsidRDefault="0045454D" w:rsidP="0045454D">
      <w:pPr>
        <w:pStyle w:val="NoSpacing"/>
        <w:rPr>
          <w:rStyle w:val="SubtleEmphasis"/>
          <w:rFonts w:eastAsia="SimSun"/>
          <w:color w:val="auto"/>
        </w:rPr>
      </w:pPr>
    </w:p>
    <w:p w14:paraId="01909A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239460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0E4C7F06" w14:textId="77777777" w:rsidR="0045454D" w:rsidRPr="0045454D" w:rsidRDefault="0045454D" w:rsidP="0045454D">
      <w:pPr>
        <w:pStyle w:val="NoSpacing"/>
        <w:rPr>
          <w:rStyle w:val="SubtleEmphasis"/>
          <w:rFonts w:eastAsia="SimSun"/>
          <w:color w:val="auto"/>
        </w:rPr>
      </w:pPr>
    </w:p>
    <w:p w14:paraId="27B1C9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6A8964A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33E73B2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48D4956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1E74EC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069B572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106AC6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6B5CBE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6014152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7D7C81C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2C8AF4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9DA4F5E" w14:textId="77777777" w:rsidR="0045454D" w:rsidRPr="0045454D" w:rsidRDefault="0045454D" w:rsidP="0045454D">
      <w:pPr>
        <w:pStyle w:val="NoSpacing"/>
        <w:rPr>
          <w:rStyle w:val="SubtleEmphasis"/>
          <w:rFonts w:eastAsia="SimSun"/>
          <w:color w:val="auto"/>
        </w:rPr>
      </w:pPr>
    </w:p>
    <w:p w14:paraId="7723A8E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Configuration bits: selected in the GUI</w:t>
      </w:r>
    </w:p>
    <w:p w14:paraId="2E13AB5E" w14:textId="77777777" w:rsidR="0045454D" w:rsidRPr="0045454D" w:rsidRDefault="0045454D" w:rsidP="0045454D">
      <w:pPr>
        <w:pStyle w:val="NoSpacing"/>
        <w:rPr>
          <w:rStyle w:val="SubtleEmphasis"/>
          <w:rFonts w:eastAsia="SimSun"/>
          <w:color w:val="auto"/>
        </w:rPr>
      </w:pPr>
    </w:p>
    <w:p w14:paraId="43A1FB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CONFIG1H</w:t>
      </w:r>
    </w:p>
    <w:p w14:paraId="384BB2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IESO = OFF    // Internal/External Oscillator Switchover bit-&gt;Oscillator Switchover mode disabled</w:t>
      </w:r>
    </w:p>
    <w:p w14:paraId="4B090A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PLLCFG = OFF    // 4X PLL Enable-&gt;Oscillator used directly</w:t>
      </w:r>
    </w:p>
    <w:p w14:paraId="34DC9B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PRICLKEN = OFF    // Primary clock enable bit-&gt;Primary clock can be disabled by software</w:t>
      </w:r>
    </w:p>
    <w:p w14:paraId="0E34A68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FOSC = INTIO67    // Oscillator Selection bits-&gt;Internal oscillator block</w:t>
      </w:r>
    </w:p>
    <w:p w14:paraId="14E53E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FCMEN = OFF    // Fail-Safe Clock Monitor Enable bit-&gt;Fail-Safe Clock Monitor disabled</w:t>
      </w:r>
    </w:p>
    <w:p w14:paraId="39AE67B9" w14:textId="77777777" w:rsidR="0045454D" w:rsidRPr="0045454D" w:rsidRDefault="0045454D" w:rsidP="0045454D">
      <w:pPr>
        <w:pStyle w:val="NoSpacing"/>
        <w:rPr>
          <w:rStyle w:val="SubtleEmphasis"/>
          <w:rFonts w:eastAsia="SimSun"/>
          <w:color w:val="auto"/>
        </w:rPr>
      </w:pPr>
    </w:p>
    <w:p w14:paraId="72CDE8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CONFIG2L</w:t>
      </w:r>
    </w:p>
    <w:p w14:paraId="6064A8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BOREN = SBORDIS    // Brown-out Reset Enable bits-&gt;Brown-out Reset enabled in hardware only (SBOREN is disabled)</w:t>
      </w:r>
    </w:p>
    <w:p w14:paraId="10AFFD8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BORV = 190    // Brown Out Reset Voltage bits-&gt;VBOR set to 1.90 V nominal</w:t>
      </w:r>
    </w:p>
    <w:p w14:paraId="4A9E27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PWRTEN = OFF    // Power-up Timer Enable bit-&gt;Power up timer disabled</w:t>
      </w:r>
    </w:p>
    <w:p w14:paraId="306E3039" w14:textId="77777777" w:rsidR="0045454D" w:rsidRPr="0045454D" w:rsidRDefault="0045454D" w:rsidP="0045454D">
      <w:pPr>
        <w:pStyle w:val="NoSpacing"/>
        <w:rPr>
          <w:rStyle w:val="SubtleEmphasis"/>
          <w:rFonts w:eastAsia="SimSun"/>
          <w:color w:val="auto"/>
        </w:rPr>
      </w:pPr>
    </w:p>
    <w:p w14:paraId="0E3CC9F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CONFIG2H</w:t>
      </w:r>
    </w:p>
    <w:p w14:paraId="4D1D82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WDTPS = 32768    // Watchdog Timer Postscale Select bits-&gt;1:32768</w:t>
      </w:r>
    </w:p>
    <w:p w14:paraId="002E783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WDTEN = OFF    // Watchdog Timer Enable bits-&gt;Watch dog timer is always disabled. SWDTEN has no effect.</w:t>
      </w:r>
    </w:p>
    <w:p w14:paraId="11C695BF" w14:textId="77777777" w:rsidR="0045454D" w:rsidRPr="0045454D" w:rsidRDefault="0045454D" w:rsidP="0045454D">
      <w:pPr>
        <w:pStyle w:val="NoSpacing"/>
        <w:rPr>
          <w:rStyle w:val="SubtleEmphasis"/>
          <w:rFonts w:eastAsia="SimSun"/>
          <w:color w:val="auto"/>
        </w:rPr>
      </w:pPr>
    </w:p>
    <w:p w14:paraId="0A6B89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CONFIG3H</w:t>
      </w:r>
    </w:p>
    <w:p w14:paraId="5A98BF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CCP2MX = PORTC1    // CCP2 MUX bit-&gt;CCP2 input/output is multiplexed with RC1</w:t>
      </w:r>
    </w:p>
    <w:p w14:paraId="30EAE3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P2BMX = PORTB5    // ECCP2 B output mux bit-&gt;P2B is on RB5</w:t>
      </w:r>
    </w:p>
    <w:p w14:paraId="3E2063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HFOFST = ON    // HFINTOSC Fast Start-up-&gt;HFINTOSC output and ready status are not delayed by the oscillator stable status</w:t>
      </w:r>
    </w:p>
    <w:p w14:paraId="7B8DC9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PBADEN = ON    // PORTB A/D Enable bit-&gt;PORTB&lt;5:0&gt; pins are configured as analog input channels on Reset</w:t>
      </w:r>
    </w:p>
    <w:p w14:paraId="098489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CCP3MX = PORTB5    // P3A/CCP3 Mux bit-&gt;P3A/CCP3 input/output is multiplexed with RB5</w:t>
      </w:r>
    </w:p>
    <w:p w14:paraId="3C9B07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MCLRE = EXTMCLR    // MCLR Pin Enable bit-&gt;MCLR pin enabled, RE3 input pin disabled</w:t>
      </w:r>
    </w:p>
    <w:p w14:paraId="228829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T3CMX = PORTC0    // Timer3 Clock input mux bit-&gt;T3CKI is on RC0</w:t>
      </w:r>
    </w:p>
    <w:p w14:paraId="5CA0A965" w14:textId="77777777" w:rsidR="0045454D" w:rsidRPr="0045454D" w:rsidRDefault="0045454D" w:rsidP="0045454D">
      <w:pPr>
        <w:pStyle w:val="NoSpacing"/>
        <w:rPr>
          <w:rStyle w:val="SubtleEmphasis"/>
          <w:rFonts w:eastAsia="SimSun"/>
          <w:color w:val="auto"/>
        </w:rPr>
      </w:pPr>
    </w:p>
    <w:p w14:paraId="1A8F5F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CONFIG4L</w:t>
      </w:r>
    </w:p>
    <w:p w14:paraId="095B53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LVP = OFF    // Single-Supply ICSP Enable bit-&gt;Single-Supply ICSP disabled</w:t>
      </w:r>
    </w:p>
    <w:p w14:paraId="0F8E05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STVREN = ON    // Stack Full/Underflow Reset Enable bit-&gt;Stack full/underflow will cause Reset</w:t>
      </w:r>
    </w:p>
    <w:p w14:paraId="56692E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#pragma config XINST = OFF    // Extended Instruction Set Enable </w:t>
      </w:r>
      <w:r w:rsidRPr="0045454D">
        <w:rPr>
          <w:rStyle w:val="SubtleEmphasis"/>
          <w:rFonts w:eastAsia="SimSun"/>
          <w:color w:val="auto"/>
        </w:rPr>
        <w:lastRenderedPageBreak/>
        <w:t>bit-&gt;Instruction set extension and Indexed Addressing mode disabled (Legacy mode)</w:t>
      </w:r>
    </w:p>
    <w:p w14:paraId="1C2D4D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DEBUG = OFF    // Background Debug-&gt;Disabled</w:t>
      </w:r>
    </w:p>
    <w:p w14:paraId="10F91D11" w14:textId="77777777" w:rsidR="0045454D" w:rsidRPr="0045454D" w:rsidRDefault="0045454D" w:rsidP="0045454D">
      <w:pPr>
        <w:pStyle w:val="NoSpacing"/>
        <w:rPr>
          <w:rStyle w:val="SubtleEmphasis"/>
          <w:rFonts w:eastAsia="SimSun"/>
          <w:color w:val="auto"/>
        </w:rPr>
      </w:pPr>
    </w:p>
    <w:p w14:paraId="3FDCCAFA" w14:textId="22C355BE" w:rsidR="0045454D" w:rsidRPr="0045454D" w:rsidRDefault="0045454D" w:rsidP="00670108">
      <w:pPr>
        <w:pStyle w:val="NoSpacing"/>
        <w:tabs>
          <w:tab w:val="left" w:pos="2300"/>
        </w:tabs>
        <w:rPr>
          <w:rStyle w:val="SubtleEmphasis"/>
          <w:rFonts w:eastAsia="SimSun"/>
          <w:color w:val="auto"/>
        </w:rPr>
      </w:pPr>
      <w:r w:rsidRPr="0045454D">
        <w:rPr>
          <w:rStyle w:val="SubtleEmphasis"/>
          <w:rFonts w:eastAsia="SimSun"/>
          <w:color w:val="auto"/>
        </w:rPr>
        <w:t>// CONFIG5L</w:t>
      </w:r>
      <w:r w:rsidR="00670108">
        <w:rPr>
          <w:rStyle w:val="SubtleEmphasis"/>
          <w:rFonts w:eastAsia="SimSun"/>
          <w:color w:val="auto"/>
        </w:rPr>
        <w:tab/>
      </w:r>
    </w:p>
    <w:p w14:paraId="14639C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CP2 = OFF    // Code Protection Block 2-&gt;Block 2 (004000-005FFFh) not code-protected</w:t>
      </w:r>
    </w:p>
    <w:p w14:paraId="4C71359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CP1 = OFF    // Code Protection Block 1-&gt;Block 1 (002000-003FFFh) not code-protected</w:t>
      </w:r>
    </w:p>
    <w:p w14:paraId="2E2255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CP3 = OFF    // Code Protection Block 3-&gt;Block 3 (006000-007FFFh) not code-protected</w:t>
      </w:r>
    </w:p>
    <w:p w14:paraId="762964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CP0 = OFF    // Code Protection Block 0-&gt;Block 0 (000800-001FFFh) not code-protected</w:t>
      </w:r>
    </w:p>
    <w:p w14:paraId="2D0075B6" w14:textId="77777777" w:rsidR="0045454D" w:rsidRPr="0045454D" w:rsidRDefault="0045454D" w:rsidP="0045454D">
      <w:pPr>
        <w:pStyle w:val="NoSpacing"/>
        <w:rPr>
          <w:rStyle w:val="SubtleEmphasis"/>
          <w:rFonts w:eastAsia="SimSun"/>
          <w:color w:val="auto"/>
        </w:rPr>
      </w:pPr>
    </w:p>
    <w:p w14:paraId="05B095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CONFIG5H</w:t>
      </w:r>
    </w:p>
    <w:p w14:paraId="6260FC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CPB = OFF    // Boot Block Code Protection bit-&gt;Boot block (000000-0007FFh) not code-protected</w:t>
      </w:r>
    </w:p>
    <w:p w14:paraId="3DC71B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CPD = OFF    // Data EEPROM Code Protection bit-&gt;Data EEPROM not code-protected</w:t>
      </w:r>
    </w:p>
    <w:p w14:paraId="1A668929" w14:textId="77777777" w:rsidR="0045454D" w:rsidRPr="0045454D" w:rsidRDefault="0045454D" w:rsidP="0045454D">
      <w:pPr>
        <w:pStyle w:val="NoSpacing"/>
        <w:rPr>
          <w:rStyle w:val="SubtleEmphasis"/>
          <w:rFonts w:eastAsia="SimSun"/>
          <w:color w:val="auto"/>
        </w:rPr>
      </w:pPr>
    </w:p>
    <w:p w14:paraId="6AA8BA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CONFIG6L</w:t>
      </w:r>
    </w:p>
    <w:p w14:paraId="6616A43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WRT0 = OFF    // Write Protection Block 0-&gt;Block 0 (000800-001FFFh) not write-protected</w:t>
      </w:r>
    </w:p>
    <w:p w14:paraId="0DA738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WRT1 = OFF    // Write Protection Block 1-&gt;Block 1 (002000-003FFFh) not write-protected</w:t>
      </w:r>
    </w:p>
    <w:p w14:paraId="632AF6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WRT2 = OFF    // Write Protection Block 2-&gt;Block 2 (004000-005FFFh) not write-protected</w:t>
      </w:r>
    </w:p>
    <w:p w14:paraId="023979A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WRT3 = OFF    // Write Protection Block 3-&gt;Block 3 (006000-007FFFh) not write-protected</w:t>
      </w:r>
    </w:p>
    <w:p w14:paraId="71FC6317" w14:textId="77777777" w:rsidR="0045454D" w:rsidRPr="0045454D" w:rsidRDefault="0045454D" w:rsidP="0045454D">
      <w:pPr>
        <w:pStyle w:val="NoSpacing"/>
        <w:rPr>
          <w:rStyle w:val="SubtleEmphasis"/>
          <w:rFonts w:eastAsia="SimSun"/>
          <w:color w:val="auto"/>
        </w:rPr>
      </w:pPr>
    </w:p>
    <w:p w14:paraId="7A72536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CONFIG6H</w:t>
      </w:r>
    </w:p>
    <w:p w14:paraId="0EF5A1E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WRTC = OFF    // Configuration Register Write Protection bit-&gt;Configuration registers (300000-3000FFh) not write-protected</w:t>
      </w:r>
    </w:p>
    <w:p w14:paraId="005109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WRTD = OFF    // Data EEPROM Write Protection bit-&gt;Data EEPROM not write-protected</w:t>
      </w:r>
    </w:p>
    <w:p w14:paraId="3FF523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WRTB = OFF    // Boot Block Write Protection bit-&gt;Boot Block (000000-0007FFh) not write-protected</w:t>
      </w:r>
    </w:p>
    <w:p w14:paraId="3A66985D" w14:textId="77777777" w:rsidR="0045454D" w:rsidRPr="0045454D" w:rsidRDefault="0045454D" w:rsidP="0045454D">
      <w:pPr>
        <w:pStyle w:val="NoSpacing"/>
        <w:rPr>
          <w:rStyle w:val="SubtleEmphasis"/>
          <w:rFonts w:eastAsia="SimSun"/>
          <w:color w:val="auto"/>
        </w:rPr>
      </w:pPr>
    </w:p>
    <w:p w14:paraId="0CEFFAF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CONFIG7L</w:t>
      </w:r>
    </w:p>
    <w:p w14:paraId="6D7B54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EBTR3 = OFF    // Table Read Protection Block 3-&gt;Block 3 (006000-007FFFh) not protected from table reads executed in other blocks</w:t>
      </w:r>
    </w:p>
    <w:p w14:paraId="2F5E23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EBTR1 = OFF    // Table Read Protection Block 1-&gt;Block 1 (002000-003FFFh) not protected from table reads executed in other blocks</w:t>
      </w:r>
    </w:p>
    <w:p w14:paraId="497A61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EBTR2 = OFF    // Table Read Protection Block 2-&gt;Block 2 (004000-005FFFh) not protected from table reads executed in other blocks</w:t>
      </w:r>
    </w:p>
    <w:p w14:paraId="770222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#pragma config EBTR0 = OFF    // Table Read Protection Block 0-&gt;Block </w:t>
      </w:r>
      <w:r w:rsidRPr="0045454D">
        <w:rPr>
          <w:rStyle w:val="SubtleEmphasis"/>
          <w:rFonts w:eastAsia="SimSun"/>
          <w:color w:val="auto"/>
        </w:rPr>
        <w:lastRenderedPageBreak/>
        <w:t>0 (000800-001FFFh) not protected from table reads executed in other blocks</w:t>
      </w:r>
    </w:p>
    <w:p w14:paraId="27F1B375" w14:textId="77777777" w:rsidR="0045454D" w:rsidRPr="0045454D" w:rsidRDefault="0045454D" w:rsidP="0045454D">
      <w:pPr>
        <w:pStyle w:val="NoSpacing"/>
        <w:rPr>
          <w:rStyle w:val="SubtleEmphasis"/>
          <w:rFonts w:eastAsia="SimSun"/>
          <w:color w:val="auto"/>
        </w:rPr>
      </w:pPr>
    </w:p>
    <w:p w14:paraId="7E7E63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CONFIG7H</w:t>
      </w:r>
    </w:p>
    <w:p w14:paraId="51B071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#pragma config EBTRB = OFF    // Boot Block Table Read Protection bit-&gt;Boot Block (000000-0007FFh) not protected from table reads executed in other blocks</w:t>
      </w:r>
    </w:p>
    <w:p w14:paraId="78F54FEE" w14:textId="77777777" w:rsidR="0045454D" w:rsidRPr="0045454D" w:rsidRDefault="0045454D" w:rsidP="0045454D">
      <w:pPr>
        <w:pStyle w:val="NoSpacing"/>
        <w:rPr>
          <w:rStyle w:val="SubtleEmphasis"/>
          <w:rFonts w:eastAsia="SimSun"/>
          <w:color w:val="auto"/>
        </w:rPr>
      </w:pPr>
    </w:p>
    <w:p w14:paraId="760859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"mcc.h"</w:t>
      </w:r>
    </w:p>
    <w:p w14:paraId="3965BB6F" w14:textId="77777777" w:rsidR="0045454D" w:rsidRPr="0045454D" w:rsidRDefault="0045454D" w:rsidP="0045454D">
      <w:pPr>
        <w:pStyle w:val="NoSpacing"/>
        <w:rPr>
          <w:rStyle w:val="SubtleEmphasis"/>
          <w:rFonts w:eastAsia="SimSun"/>
          <w:color w:val="auto"/>
        </w:rPr>
      </w:pPr>
    </w:p>
    <w:p w14:paraId="0ED46CF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SYSTEM_Initialize(void)</w:t>
      </w:r>
    </w:p>
    <w:p w14:paraId="0664F8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AAAA03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OSCILLATOR_Initialize();</w:t>
      </w:r>
    </w:p>
    <w:p w14:paraId="2ED1A8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PIN_MANAGER_Initialize();</w:t>
      </w:r>
    </w:p>
    <w:p w14:paraId="3C31E2D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INTERRUPT_Initialize();</w:t>
      </w:r>
    </w:p>
    <w:p w14:paraId="60D848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I2C1_Initialize();</w:t>
      </w:r>
    </w:p>
    <w:p w14:paraId="6467A30D" w14:textId="2C0DA6C3" w:rsidR="0045454D" w:rsidRPr="0045454D" w:rsidRDefault="0045454D" w:rsidP="00670108">
      <w:pPr>
        <w:pStyle w:val="NoSpacing"/>
        <w:tabs>
          <w:tab w:val="left" w:pos="3240"/>
        </w:tabs>
        <w:rPr>
          <w:rStyle w:val="SubtleEmphasis"/>
          <w:rFonts w:eastAsia="SimSun"/>
          <w:color w:val="auto"/>
        </w:rPr>
      </w:pPr>
      <w:r w:rsidRPr="0045454D">
        <w:rPr>
          <w:rStyle w:val="SubtleEmphasis"/>
          <w:rFonts w:eastAsia="SimSun"/>
          <w:color w:val="auto"/>
        </w:rPr>
        <w:t xml:space="preserve">    ADC_Initialize();</w:t>
      </w:r>
      <w:r w:rsidR="00670108">
        <w:rPr>
          <w:rStyle w:val="SubtleEmphasis"/>
          <w:rFonts w:eastAsia="SimSun"/>
          <w:color w:val="auto"/>
        </w:rPr>
        <w:tab/>
      </w:r>
    </w:p>
    <w:p w14:paraId="76E7240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C5D24FD" w14:textId="77777777" w:rsidR="0045454D" w:rsidRPr="0045454D" w:rsidRDefault="0045454D" w:rsidP="0045454D">
      <w:pPr>
        <w:pStyle w:val="NoSpacing"/>
        <w:rPr>
          <w:rStyle w:val="SubtleEmphasis"/>
          <w:rFonts w:eastAsia="SimSun"/>
          <w:color w:val="auto"/>
        </w:rPr>
      </w:pPr>
    </w:p>
    <w:p w14:paraId="3C60C3A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OSCILLATOR_Initialize(void)</w:t>
      </w:r>
    </w:p>
    <w:p w14:paraId="673F551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3AFD7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SCS INTOSC; IDLEN disabled; IRCF 16MHz_HFINTOSC/4; </w:t>
      </w:r>
    </w:p>
    <w:p w14:paraId="0BFB7C0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OSCCON = 0x72;</w:t>
      </w:r>
    </w:p>
    <w:p w14:paraId="49D13B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PRISD enabled; MFIOSEL disabled; SOSCGO disabled; </w:t>
      </w:r>
    </w:p>
    <w:p w14:paraId="7AE6A6D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OSCCON2 = 0x04;</w:t>
      </w:r>
    </w:p>
    <w:p w14:paraId="7D9AF0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INTSRC disabled; PLLEN disabled; TUN 0x00; </w:t>
      </w:r>
    </w:p>
    <w:p w14:paraId="3C0D18D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OSCTUNE = 0x00;</w:t>
      </w:r>
    </w:p>
    <w:p w14:paraId="5D7EC24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Set the secondary oscillator</w:t>
      </w:r>
    </w:p>
    <w:p w14:paraId="62F0E7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EF8950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17A48A5" w14:textId="77777777" w:rsidR="0045454D" w:rsidRPr="0045454D" w:rsidRDefault="0045454D" w:rsidP="0045454D">
      <w:pPr>
        <w:pStyle w:val="NoSpacing"/>
        <w:rPr>
          <w:rStyle w:val="SubtleEmphasis"/>
          <w:rFonts w:eastAsia="SimSun"/>
          <w:color w:val="auto"/>
        </w:rPr>
      </w:pPr>
    </w:p>
    <w:p w14:paraId="3B41BB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3C7F9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09BED121"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7869861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34A66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Pin Manager Header File</w:t>
      </w:r>
    </w:p>
    <w:p w14:paraId="5841276C" w14:textId="77777777" w:rsidR="0045454D" w:rsidRPr="0045454D" w:rsidRDefault="0045454D" w:rsidP="0045454D">
      <w:pPr>
        <w:pStyle w:val="NoSpacing"/>
        <w:rPr>
          <w:rStyle w:val="SubtleEmphasis"/>
          <w:rFonts w:eastAsia="SimSun"/>
          <w:color w:val="auto"/>
        </w:rPr>
      </w:pPr>
    </w:p>
    <w:p w14:paraId="56923E5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436E73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7F5F9A1B" w14:textId="77777777" w:rsidR="0045454D" w:rsidRPr="0045454D" w:rsidRDefault="0045454D" w:rsidP="0045454D">
      <w:pPr>
        <w:pStyle w:val="NoSpacing"/>
        <w:rPr>
          <w:rStyle w:val="SubtleEmphasis"/>
          <w:rFonts w:eastAsia="SimSun"/>
          <w:color w:val="auto"/>
        </w:rPr>
      </w:pPr>
    </w:p>
    <w:p w14:paraId="11A800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751BE7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pin_manager.h</w:t>
      </w:r>
    </w:p>
    <w:p w14:paraId="4A7A330F" w14:textId="77777777" w:rsidR="0045454D" w:rsidRPr="0045454D" w:rsidRDefault="0045454D" w:rsidP="0045454D">
      <w:pPr>
        <w:pStyle w:val="NoSpacing"/>
        <w:rPr>
          <w:rStyle w:val="SubtleEmphasis"/>
          <w:rFonts w:eastAsia="SimSun"/>
          <w:color w:val="auto"/>
        </w:rPr>
      </w:pPr>
    </w:p>
    <w:p w14:paraId="4D059F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6BCC09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Pin Manager file generated using MPLAB?Code Configurator</w:t>
      </w:r>
    </w:p>
    <w:p w14:paraId="0D98B9DA" w14:textId="77777777" w:rsidR="0045454D" w:rsidRPr="0045454D" w:rsidRDefault="0045454D" w:rsidP="0045454D">
      <w:pPr>
        <w:pStyle w:val="NoSpacing"/>
        <w:rPr>
          <w:rStyle w:val="SubtleEmphasis"/>
          <w:rFonts w:eastAsia="SimSun"/>
          <w:color w:val="auto"/>
        </w:rPr>
      </w:pPr>
    </w:p>
    <w:p w14:paraId="371EAB8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2EA616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pin APIs for all pins selected in the GUI.</w:t>
      </w:r>
    </w:p>
    <w:p w14:paraId="34A8042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Generation Information :</w:t>
      </w:r>
    </w:p>
    <w:p w14:paraId="2CB41E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1500997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530C17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Version           :  1.01</w:t>
      </w:r>
    </w:p>
    <w:p w14:paraId="11EDE52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6E7D2C0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531037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30268E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2459035" w14:textId="77777777" w:rsidR="0045454D" w:rsidRPr="0045454D" w:rsidRDefault="0045454D" w:rsidP="0045454D">
      <w:pPr>
        <w:pStyle w:val="NoSpacing"/>
        <w:rPr>
          <w:rStyle w:val="SubtleEmphasis"/>
          <w:rFonts w:eastAsia="SimSun"/>
          <w:color w:val="auto"/>
        </w:rPr>
      </w:pPr>
    </w:p>
    <w:p w14:paraId="51BA1BF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BD0B7D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41298168" w14:textId="77777777" w:rsidR="0045454D" w:rsidRPr="0045454D" w:rsidRDefault="0045454D" w:rsidP="0045454D">
      <w:pPr>
        <w:pStyle w:val="NoSpacing"/>
        <w:rPr>
          <w:rStyle w:val="SubtleEmphasis"/>
          <w:rFonts w:eastAsia="SimSun"/>
          <w:color w:val="auto"/>
        </w:rPr>
      </w:pPr>
    </w:p>
    <w:p w14:paraId="705645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38B80D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07EE36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58C07FA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6BEDC0D2" w14:textId="77777777" w:rsidR="0045454D" w:rsidRPr="0045454D" w:rsidRDefault="0045454D" w:rsidP="0045454D">
      <w:pPr>
        <w:pStyle w:val="NoSpacing"/>
        <w:rPr>
          <w:rStyle w:val="SubtleEmphasis"/>
          <w:rFonts w:eastAsia="SimSun"/>
          <w:color w:val="auto"/>
        </w:rPr>
      </w:pPr>
    </w:p>
    <w:p w14:paraId="1B0B170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137E25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696808AD" w14:textId="77777777" w:rsidR="0045454D" w:rsidRPr="0045454D" w:rsidRDefault="0045454D" w:rsidP="0045454D">
      <w:pPr>
        <w:pStyle w:val="NoSpacing"/>
        <w:rPr>
          <w:rStyle w:val="SubtleEmphasis"/>
          <w:rFonts w:eastAsia="SimSun"/>
          <w:color w:val="auto"/>
        </w:rPr>
      </w:pPr>
    </w:p>
    <w:p w14:paraId="5721BB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442011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1D50F6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460C67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64EBC1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435C5C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4943B1B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4504A6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5E7EBA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3ECEE9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22DE1C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DE7A2B9" w14:textId="77777777" w:rsidR="0045454D" w:rsidRPr="0045454D" w:rsidRDefault="0045454D" w:rsidP="0045454D">
      <w:pPr>
        <w:pStyle w:val="NoSpacing"/>
        <w:rPr>
          <w:rStyle w:val="SubtleEmphasis"/>
          <w:rFonts w:eastAsia="SimSun"/>
          <w:color w:val="auto"/>
        </w:rPr>
      </w:pPr>
    </w:p>
    <w:p w14:paraId="7A5A784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#ifndef PIN_MANAGER_H</w:t>
      </w:r>
    </w:p>
    <w:p w14:paraId="7BC563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PIN_MANAGER_H</w:t>
      </w:r>
    </w:p>
    <w:p w14:paraId="5E8C12E5" w14:textId="77777777" w:rsidR="0045454D" w:rsidRPr="0045454D" w:rsidRDefault="0045454D" w:rsidP="0045454D">
      <w:pPr>
        <w:pStyle w:val="NoSpacing"/>
        <w:rPr>
          <w:rStyle w:val="SubtleEmphasis"/>
          <w:rFonts w:eastAsia="SimSun"/>
          <w:color w:val="auto"/>
        </w:rPr>
      </w:pPr>
    </w:p>
    <w:p w14:paraId="3EBDBB5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INPUT   1</w:t>
      </w:r>
    </w:p>
    <w:p w14:paraId="0FC83AB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#define OUTPUT  0</w:t>
      </w:r>
    </w:p>
    <w:p w14:paraId="0F8156F9" w14:textId="77777777" w:rsidR="0045454D" w:rsidRPr="0045454D" w:rsidRDefault="0045454D" w:rsidP="0045454D">
      <w:pPr>
        <w:pStyle w:val="NoSpacing"/>
        <w:rPr>
          <w:rStyle w:val="SubtleEmphasis"/>
          <w:rFonts w:eastAsia="SimSun"/>
          <w:color w:val="auto"/>
        </w:rPr>
      </w:pPr>
    </w:p>
    <w:p w14:paraId="6FF255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HIGH    1</w:t>
      </w:r>
    </w:p>
    <w:p w14:paraId="3ED1FD3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LOW     0</w:t>
      </w:r>
    </w:p>
    <w:p w14:paraId="18EC61A1" w14:textId="77777777" w:rsidR="0045454D" w:rsidRPr="0045454D" w:rsidRDefault="0045454D" w:rsidP="0045454D">
      <w:pPr>
        <w:pStyle w:val="NoSpacing"/>
        <w:rPr>
          <w:rStyle w:val="SubtleEmphasis"/>
          <w:rFonts w:eastAsia="SimSun"/>
          <w:color w:val="auto"/>
        </w:rPr>
      </w:pPr>
    </w:p>
    <w:p w14:paraId="3F6A22D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ANALOG      1</w:t>
      </w:r>
    </w:p>
    <w:p w14:paraId="65C8A67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DIGITAL     0</w:t>
      </w:r>
    </w:p>
    <w:p w14:paraId="5DA815AD" w14:textId="77777777" w:rsidR="0045454D" w:rsidRPr="0045454D" w:rsidRDefault="0045454D" w:rsidP="0045454D">
      <w:pPr>
        <w:pStyle w:val="NoSpacing"/>
        <w:rPr>
          <w:rStyle w:val="SubtleEmphasis"/>
          <w:rFonts w:eastAsia="SimSun"/>
          <w:color w:val="auto"/>
        </w:rPr>
      </w:pPr>
    </w:p>
    <w:p w14:paraId="145468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PULL_UP_ENABLED      1</w:t>
      </w:r>
    </w:p>
    <w:p w14:paraId="05489A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PULL_UP_DISABLED     0</w:t>
      </w:r>
    </w:p>
    <w:p w14:paraId="4D5D8450" w14:textId="77777777" w:rsidR="0045454D" w:rsidRPr="0045454D" w:rsidRDefault="0045454D" w:rsidP="0045454D">
      <w:pPr>
        <w:pStyle w:val="NoSpacing"/>
        <w:rPr>
          <w:rStyle w:val="SubtleEmphasis"/>
          <w:rFonts w:eastAsia="SimSun"/>
          <w:color w:val="auto"/>
        </w:rPr>
      </w:pPr>
    </w:p>
    <w:p w14:paraId="17A9C5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channel_AN0 aliases</w:t>
      </w:r>
    </w:p>
    <w:p w14:paraId="67023B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channel_AN0_TRIS               TRISA0</w:t>
      </w:r>
    </w:p>
    <w:p w14:paraId="5BA961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channel_AN0_LAT                LATA0</w:t>
      </w:r>
    </w:p>
    <w:p w14:paraId="0C0C2AE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channel_AN0_PORT               PORTAbits.RA0</w:t>
      </w:r>
    </w:p>
    <w:p w14:paraId="49D6CD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channel_AN0_ANS                ANSA0</w:t>
      </w:r>
    </w:p>
    <w:p w14:paraId="509AD6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channel_AN0_SetHigh()    do { LATA0 = 1; } while(0)</w:t>
      </w:r>
    </w:p>
    <w:p w14:paraId="5F323D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channel_AN0_SetLow()   do { LATA0 = 0; } while(0)</w:t>
      </w:r>
    </w:p>
    <w:p w14:paraId="2563722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channel_AN0_Toggle()   do { LATA0 = ~LATA0; } while(0)</w:t>
      </w:r>
    </w:p>
    <w:p w14:paraId="731DF4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channel_AN0_GetValue()         PORTAbits.RA0</w:t>
      </w:r>
    </w:p>
    <w:p w14:paraId="5F47A7D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channel_AN0_SetDigitalInput()    do { TRISA0 = 1; } while(0)</w:t>
      </w:r>
    </w:p>
    <w:p w14:paraId="5AFDB5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channel_AN0_SetDigitalOutput()   do { TRISA0 = 0; } while(0)</w:t>
      </w:r>
    </w:p>
    <w:p w14:paraId="521D28D0" w14:textId="77777777" w:rsidR="0045454D" w:rsidRPr="0045454D" w:rsidRDefault="0045454D" w:rsidP="0045454D">
      <w:pPr>
        <w:pStyle w:val="NoSpacing"/>
        <w:rPr>
          <w:rStyle w:val="SubtleEmphasis"/>
          <w:rFonts w:eastAsia="SimSun"/>
          <w:color w:val="auto"/>
        </w:rPr>
      </w:pPr>
    </w:p>
    <w:p w14:paraId="43B391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channel_AN0_SetAnalogMode()   do { ANSA0 = 1; } while(0)</w:t>
      </w:r>
    </w:p>
    <w:p w14:paraId="5AEB32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channel_AN0_SetDigitalMode()   do { ANSA0 = 0; } while(0)</w:t>
      </w:r>
    </w:p>
    <w:p w14:paraId="0C009B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VrefNeg aliases</w:t>
      </w:r>
    </w:p>
    <w:p w14:paraId="0E56A26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VrefNeg_TRIS               TRISA2</w:t>
      </w:r>
    </w:p>
    <w:p w14:paraId="2C9FFC3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VrefNeg_LAT                LATA2</w:t>
      </w:r>
    </w:p>
    <w:p w14:paraId="109AA9F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VrefNeg_PORT               PORTAbits.RA2</w:t>
      </w:r>
    </w:p>
    <w:p w14:paraId="187610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VrefNeg_ANS                ANSA2</w:t>
      </w:r>
    </w:p>
    <w:p w14:paraId="045ABD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VrefNeg_SetHigh()    do { LATA2 = 1; } while(0)</w:t>
      </w:r>
    </w:p>
    <w:p w14:paraId="2820AA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VrefNeg_SetLow()   do { LATA2 = 0; } while(0)</w:t>
      </w:r>
    </w:p>
    <w:p w14:paraId="0838DB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VrefNeg_Toggle()   do { LATA2 = ~LATA2; } while(0)</w:t>
      </w:r>
    </w:p>
    <w:p w14:paraId="084B39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VrefNeg_GetValue()         PORTAbits.RA2</w:t>
      </w:r>
    </w:p>
    <w:p w14:paraId="48E764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VrefNeg_SetDigitalInput()    do { TRISA2 = 1; } while(0)</w:t>
      </w:r>
    </w:p>
    <w:p w14:paraId="700CB11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VrefNeg_SetDigitalOutput()   do { TRISA2 = 0; } while(0)</w:t>
      </w:r>
    </w:p>
    <w:p w14:paraId="31F253BD" w14:textId="77777777" w:rsidR="0045454D" w:rsidRPr="0045454D" w:rsidRDefault="0045454D" w:rsidP="0045454D">
      <w:pPr>
        <w:pStyle w:val="NoSpacing"/>
        <w:rPr>
          <w:rStyle w:val="SubtleEmphasis"/>
          <w:rFonts w:eastAsia="SimSun"/>
          <w:color w:val="auto"/>
        </w:rPr>
      </w:pPr>
    </w:p>
    <w:p w14:paraId="38833C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VrefNeg_SetAnalogMode()   do { ANSA2 = 1; } while(0)</w:t>
      </w:r>
    </w:p>
    <w:p w14:paraId="1DBD4E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VrefNeg_SetDigitalMode()   do { ANSA2 = 0; } while(0)</w:t>
      </w:r>
    </w:p>
    <w:p w14:paraId="0278DD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VrefPos aliases</w:t>
      </w:r>
    </w:p>
    <w:p w14:paraId="71DA9F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VrefPos_TRIS               TRISA3</w:t>
      </w:r>
    </w:p>
    <w:p w14:paraId="6B243A0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VrefPos_LAT                LATA3</w:t>
      </w:r>
    </w:p>
    <w:p w14:paraId="67D2E5F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VrefPos_PORT               PORTAbits.RA3</w:t>
      </w:r>
    </w:p>
    <w:p w14:paraId="20CC792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VrefPos_ANS                ANSA3</w:t>
      </w:r>
    </w:p>
    <w:p w14:paraId="5F510A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VrefPos_SetHigh()    do { LATA3 = 1; } while(0)</w:t>
      </w:r>
    </w:p>
    <w:p w14:paraId="430FFD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VrefPos_SetLow()   do { LATA3 = 0; } while(0)</w:t>
      </w:r>
    </w:p>
    <w:p w14:paraId="577DE0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VrefPos_Toggle()   do { LATA3 = ~LATA3; } while(0)</w:t>
      </w:r>
    </w:p>
    <w:p w14:paraId="130C6C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VrefPos_GetValue()         PORTAbits.RA3</w:t>
      </w:r>
    </w:p>
    <w:p w14:paraId="5E9C86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VrefPos_SetDigitalInput()    do { TRISA3 = 1; } while(0)</w:t>
      </w:r>
    </w:p>
    <w:p w14:paraId="35E9608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VrefPos_SetDigitalOutput()   do { TRISA3 = 0; } while(0)</w:t>
      </w:r>
    </w:p>
    <w:p w14:paraId="552884B7" w14:textId="77777777" w:rsidR="0045454D" w:rsidRPr="0045454D" w:rsidRDefault="0045454D" w:rsidP="0045454D">
      <w:pPr>
        <w:pStyle w:val="NoSpacing"/>
        <w:rPr>
          <w:rStyle w:val="SubtleEmphasis"/>
          <w:rFonts w:eastAsia="SimSun"/>
          <w:color w:val="auto"/>
        </w:rPr>
      </w:pPr>
    </w:p>
    <w:p w14:paraId="0E78356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VrefPos_SetAnalogMode()   do { ANSA3 = 1; } while(0)</w:t>
      </w:r>
    </w:p>
    <w:p w14:paraId="34A475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VrefPos_SetDigitalMode()   do { ANSA3 = 0; } while(0)</w:t>
      </w:r>
    </w:p>
    <w:p w14:paraId="244F94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channel_AN13 aliases</w:t>
      </w:r>
    </w:p>
    <w:p w14:paraId="1BFFC1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channel_AN13_TRIS               TRISB5</w:t>
      </w:r>
    </w:p>
    <w:p w14:paraId="3DBB63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channel_AN13_LAT                LATB5</w:t>
      </w:r>
    </w:p>
    <w:p w14:paraId="58DCEB1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channel_AN13_PORT               PORTBbits.RB5</w:t>
      </w:r>
    </w:p>
    <w:p w14:paraId="2E33D0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channel_AN13_WPU                WPUB5</w:t>
      </w:r>
    </w:p>
    <w:p w14:paraId="14C1AF3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channel_AN13_ANS                ANSB5</w:t>
      </w:r>
    </w:p>
    <w:p w14:paraId="656B63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channel_AN13_SetHigh()    do { LATB5 = 1; } while(0)</w:t>
      </w:r>
    </w:p>
    <w:p w14:paraId="63CEC7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channel_AN13_SetLow()   do { LATB5 = 0; } while(0)</w:t>
      </w:r>
    </w:p>
    <w:p w14:paraId="0EC21A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channel_AN13_Toggle()   do { LATB5 = ~LATB5; } while(0)</w:t>
      </w:r>
    </w:p>
    <w:p w14:paraId="476EC0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channel_AN13_GetValue()         PORTBbits.RB5</w:t>
      </w:r>
    </w:p>
    <w:p w14:paraId="7ED2AC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channel_AN13_SetDigitalInput()    do { TRISB5 = 1; } while(0)</w:t>
      </w:r>
    </w:p>
    <w:p w14:paraId="7321FCA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channel_AN13_SetDigitalOutput()   do { TRISB5 = 0; } while(0)</w:t>
      </w:r>
    </w:p>
    <w:p w14:paraId="79E74366" w14:textId="77777777" w:rsidR="0045454D" w:rsidRPr="0045454D" w:rsidRDefault="0045454D" w:rsidP="0045454D">
      <w:pPr>
        <w:pStyle w:val="NoSpacing"/>
        <w:rPr>
          <w:rStyle w:val="SubtleEmphasis"/>
          <w:rFonts w:eastAsia="SimSun"/>
          <w:color w:val="auto"/>
        </w:rPr>
      </w:pPr>
    </w:p>
    <w:p w14:paraId="381196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channel_AN13_SetPullup()    do { WPUB5 = 1; } while(0)</w:t>
      </w:r>
    </w:p>
    <w:p w14:paraId="15B6E75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channel_AN13_ResetPullup()   do { WPUB5 = 0; } while(0)</w:t>
      </w:r>
    </w:p>
    <w:p w14:paraId="24D4B9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channel_AN13_SetAnalogMode()   do { ANSB5 = 1; } while(0)</w:t>
      </w:r>
    </w:p>
    <w:p w14:paraId="0FDABB3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channel_AN13_SetDigitalMode()   do { ANSB5 = 0; } while(0)</w:t>
      </w:r>
    </w:p>
    <w:p w14:paraId="554C98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channel_AN14 aliases</w:t>
      </w:r>
    </w:p>
    <w:p w14:paraId="768716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channel_AN14_TRIS               TRISC2</w:t>
      </w:r>
    </w:p>
    <w:p w14:paraId="376B7C9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channel_AN14_LAT                LATC2</w:t>
      </w:r>
    </w:p>
    <w:p w14:paraId="3197939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channel_AN14_PORT               PORTCbits.RC2</w:t>
      </w:r>
    </w:p>
    <w:p w14:paraId="1F05961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channel_AN14_ANS                ANSC2</w:t>
      </w:r>
    </w:p>
    <w:p w14:paraId="345BDD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channel_AN14_SetHigh()    do { LATC2 = 1; } while(0)</w:t>
      </w:r>
    </w:p>
    <w:p w14:paraId="4359CFF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channel_AN14_SetLow()   do { LATC2 = 0; } while(0)</w:t>
      </w:r>
    </w:p>
    <w:p w14:paraId="678B97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channel_AN14_Toggle()   do { LATC2 = ~LATC2; } while(0)</w:t>
      </w:r>
    </w:p>
    <w:p w14:paraId="713F53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channel_AN14_GetValue()         PORTCbits.RC2</w:t>
      </w:r>
    </w:p>
    <w:p w14:paraId="257AEA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channel_AN14_SetDigitalInput()    do { TRISC2 = 1; } while(0)</w:t>
      </w:r>
    </w:p>
    <w:p w14:paraId="777756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channel_AN14_SetDigitalOutput()   do { TRISC2 = 0; } while(0)</w:t>
      </w:r>
    </w:p>
    <w:p w14:paraId="384BEF78" w14:textId="77777777" w:rsidR="0045454D" w:rsidRPr="0045454D" w:rsidRDefault="0045454D" w:rsidP="0045454D">
      <w:pPr>
        <w:pStyle w:val="NoSpacing"/>
        <w:rPr>
          <w:rStyle w:val="SubtleEmphasis"/>
          <w:rFonts w:eastAsia="SimSun"/>
          <w:color w:val="auto"/>
        </w:rPr>
      </w:pPr>
    </w:p>
    <w:p w14:paraId="542E954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channel_AN14_SetAnalogMode()   do { ANSC2 = 1; } while(0)</w:t>
      </w:r>
    </w:p>
    <w:p w14:paraId="1A209D1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channel_AN14_SetDigitalMode()   do { ANSC2 = 0; } while(0)</w:t>
      </w:r>
    </w:p>
    <w:p w14:paraId="7037DB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SCL1 aliases</w:t>
      </w:r>
    </w:p>
    <w:p w14:paraId="29DA09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SCL1_TRIS               TRISC3</w:t>
      </w:r>
    </w:p>
    <w:p w14:paraId="2CB91B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SCL1_LAT                LATC3</w:t>
      </w:r>
    </w:p>
    <w:p w14:paraId="546E7F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SCL1_PORT               PORTCbits.RC3</w:t>
      </w:r>
    </w:p>
    <w:p w14:paraId="2E2683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SCL1_ANS                ANSC3</w:t>
      </w:r>
    </w:p>
    <w:p w14:paraId="1691533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SCL1_SetHigh()    do { LATC3 = 1; } while(0)</w:t>
      </w:r>
    </w:p>
    <w:p w14:paraId="60318D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SCL1_SetLow()   do { LATC3 = 0; } while(0)</w:t>
      </w:r>
    </w:p>
    <w:p w14:paraId="6821012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SCL1_Toggle()   do { LATC3 = ~LATC3; } while(0)</w:t>
      </w:r>
    </w:p>
    <w:p w14:paraId="5536BBC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SCL1_GetValue()         PORTCbits.RC3</w:t>
      </w:r>
    </w:p>
    <w:p w14:paraId="2FCF272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SCL1_SetDigitalInput()    do { TRISC3 = 1; } while(0)</w:t>
      </w:r>
    </w:p>
    <w:p w14:paraId="391EA75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SCL1_SetDigitalOutput()   do { TRISC3 = 0; } while(0)</w:t>
      </w:r>
    </w:p>
    <w:p w14:paraId="68058A37" w14:textId="77777777" w:rsidR="0045454D" w:rsidRPr="0045454D" w:rsidRDefault="0045454D" w:rsidP="0045454D">
      <w:pPr>
        <w:pStyle w:val="NoSpacing"/>
        <w:rPr>
          <w:rStyle w:val="SubtleEmphasis"/>
          <w:rFonts w:eastAsia="SimSun"/>
          <w:color w:val="auto"/>
        </w:rPr>
      </w:pPr>
    </w:p>
    <w:p w14:paraId="37945E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SCL1_SetAnalogMode()   do { ANSC3 = 1; } while(0)</w:t>
      </w:r>
    </w:p>
    <w:p w14:paraId="51F0001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SCL1_SetDigitalMode()   do { ANSC3 = 0; } while(0)</w:t>
      </w:r>
    </w:p>
    <w:p w14:paraId="7F4103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SDA1 aliases</w:t>
      </w:r>
    </w:p>
    <w:p w14:paraId="7C34AF3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SDA1_TRIS               TRISC4</w:t>
      </w:r>
    </w:p>
    <w:p w14:paraId="0C33DE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#define SDA1_LAT                LATC4</w:t>
      </w:r>
    </w:p>
    <w:p w14:paraId="3CF078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SDA1_PORT               PORTCbits.RC4</w:t>
      </w:r>
    </w:p>
    <w:p w14:paraId="7055CC7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SDA1_ANS                ANSC4</w:t>
      </w:r>
    </w:p>
    <w:p w14:paraId="26920C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SDA1_SetHigh()    do { LATC4 = 1; } while(0)</w:t>
      </w:r>
    </w:p>
    <w:p w14:paraId="4BF892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SDA1_SetLow()   do { LATC4 = 0; } while(0)</w:t>
      </w:r>
    </w:p>
    <w:p w14:paraId="1A0FAC5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SDA1_Toggle()   do { LATC4 = ~LATC4; } while(0)</w:t>
      </w:r>
    </w:p>
    <w:p w14:paraId="66527E0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SDA1_GetValue()         PORTCbits.RC4</w:t>
      </w:r>
    </w:p>
    <w:p w14:paraId="05BAEF1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SDA1_SetDigitalInput()    do { TRISC4 = 1; } while(0)</w:t>
      </w:r>
    </w:p>
    <w:p w14:paraId="6F7370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SDA1_SetDigitalOutput()   do { TRISC4 = 0; } while(0)</w:t>
      </w:r>
    </w:p>
    <w:p w14:paraId="3AA6C6E8" w14:textId="77777777" w:rsidR="0045454D" w:rsidRPr="0045454D" w:rsidRDefault="0045454D" w:rsidP="0045454D">
      <w:pPr>
        <w:pStyle w:val="NoSpacing"/>
        <w:rPr>
          <w:rStyle w:val="SubtleEmphasis"/>
          <w:rFonts w:eastAsia="SimSun"/>
          <w:color w:val="auto"/>
        </w:rPr>
      </w:pPr>
    </w:p>
    <w:p w14:paraId="2B2982D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SDA1_SetAnalogMode()   do { ANSC4 = 1; } while(0)</w:t>
      </w:r>
    </w:p>
    <w:p w14:paraId="728CE2F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SDA1_SetDigitalMode()   do { ANSC4 = 0; } while(0)</w:t>
      </w:r>
    </w:p>
    <w:p w14:paraId="21EC29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get/set channel_AN17 aliases</w:t>
      </w:r>
    </w:p>
    <w:p w14:paraId="7C0B57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channel_AN17_TRIS               TRISC5</w:t>
      </w:r>
    </w:p>
    <w:p w14:paraId="5A1ABB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channel_AN17_LAT                LATC5</w:t>
      </w:r>
    </w:p>
    <w:p w14:paraId="4E8973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channel_AN17_PORT               PORTCbits.RC5</w:t>
      </w:r>
    </w:p>
    <w:p w14:paraId="0A1524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channel_AN17_ANS                ANSC5</w:t>
      </w:r>
    </w:p>
    <w:p w14:paraId="681F51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channel_AN17_SetHigh()    do { LATC5 = 1; } while(0)</w:t>
      </w:r>
    </w:p>
    <w:p w14:paraId="1493FFE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channel_AN17_SetLow()   do { LATC5 = 0; } while(0)</w:t>
      </w:r>
    </w:p>
    <w:p w14:paraId="0CCCDD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channel_AN17_Toggle()   do { LATC5 = ~LATC5; } while(0)</w:t>
      </w:r>
    </w:p>
    <w:p w14:paraId="2A47C0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channel_AN17_GetValue()         PORTCbits.RC5</w:t>
      </w:r>
    </w:p>
    <w:p w14:paraId="1DB8F3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channel_AN17_SetDigitalInput()    do { TRISC5 = 1; } while(0)</w:t>
      </w:r>
    </w:p>
    <w:p w14:paraId="5B5A2A4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channel_AN17_SetDigitalOutput()   do { TRISC5 = 0; } while(0)</w:t>
      </w:r>
    </w:p>
    <w:p w14:paraId="2D15FD08" w14:textId="77777777" w:rsidR="0045454D" w:rsidRPr="0045454D" w:rsidRDefault="0045454D" w:rsidP="0045454D">
      <w:pPr>
        <w:pStyle w:val="NoSpacing"/>
        <w:rPr>
          <w:rStyle w:val="SubtleEmphasis"/>
          <w:rFonts w:eastAsia="SimSun"/>
          <w:color w:val="auto"/>
        </w:rPr>
      </w:pPr>
    </w:p>
    <w:p w14:paraId="3F98D7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channel_AN17_SetAnalogMode()   do { ANSC5 = 1; } while(0)</w:t>
      </w:r>
    </w:p>
    <w:p w14:paraId="6597C5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channel_AN17_SetDigitalMode()   do { ANSC5 = 0; } while(0)</w:t>
      </w:r>
    </w:p>
    <w:p w14:paraId="0A90A4B0" w14:textId="77777777" w:rsidR="0045454D" w:rsidRPr="0045454D" w:rsidRDefault="0045454D" w:rsidP="0045454D">
      <w:pPr>
        <w:pStyle w:val="NoSpacing"/>
        <w:rPr>
          <w:rStyle w:val="SubtleEmphasis"/>
          <w:rFonts w:eastAsia="SimSun"/>
          <w:color w:val="auto"/>
        </w:rPr>
      </w:pPr>
    </w:p>
    <w:p w14:paraId="6A0A9F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4836D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3112ED5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3E2839F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284468E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637984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47E1704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GPIO and peripheral I/O initialization</w:t>
      </w:r>
    </w:p>
    <w:p w14:paraId="2E9DF7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7D34F4B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PIN_MANAGER_Initialize();</w:t>
      </w:r>
    </w:p>
    <w:p w14:paraId="739D8E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E64A2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PIN_MANAGER_Initialize (void);</w:t>
      </w:r>
    </w:p>
    <w:p w14:paraId="75C56FF3" w14:textId="77777777" w:rsidR="0045454D" w:rsidRPr="0045454D" w:rsidRDefault="0045454D" w:rsidP="0045454D">
      <w:pPr>
        <w:pStyle w:val="NoSpacing"/>
        <w:rPr>
          <w:rStyle w:val="SubtleEmphasis"/>
          <w:rFonts w:eastAsia="SimSun"/>
          <w:color w:val="auto"/>
        </w:rPr>
      </w:pPr>
    </w:p>
    <w:p w14:paraId="3264BE6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DE867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37E5F8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0C6833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1485E5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6FCBAE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73E3BE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 on Change Handling routine</w:t>
      </w:r>
    </w:p>
    <w:p w14:paraId="02FD88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5378E91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PIN_MANAGER_IOC();</w:t>
      </w:r>
    </w:p>
    <w:p w14:paraId="609310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04FBDD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PIN_MANAGER_IOC(void);</w:t>
      </w:r>
    </w:p>
    <w:p w14:paraId="4D5F472E" w14:textId="77777777" w:rsidR="0045454D" w:rsidRPr="0045454D" w:rsidRDefault="0045454D" w:rsidP="0045454D">
      <w:pPr>
        <w:pStyle w:val="NoSpacing"/>
        <w:rPr>
          <w:rStyle w:val="SubtleEmphasis"/>
          <w:rFonts w:eastAsia="SimSun"/>
          <w:color w:val="auto"/>
        </w:rPr>
      </w:pPr>
    </w:p>
    <w:p w14:paraId="5B3A83C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 // PIN_MANAGER_H</w:t>
      </w:r>
    </w:p>
    <w:p w14:paraId="6EDE61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5CCB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570AF3BD"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5A358E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3A4B8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Pin Manager File</w:t>
      </w:r>
    </w:p>
    <w:p w14:paraId="71503B1F" w14:textId="77777777" w:rsidR="0045454D" w:rsidRPr="0045454D" w:rsidRDefault="0045454D" w:rsidP="0045454D">
      <w:pPr>
        <w:pStyle w:val="NoSpacing"/>
        <w:rPr>
          <w:rStyle w:val="SubtleEmphasis"/>
          <w:rFonts w:eastAsia="SimSun"/>
          <w:color w:val="auto"/>
        </w:rPr>
      </w:pPr>
    </w:p>
    <w:p w14:paraId="2DF8F5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42FE1F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2A1495CA" w14:textId="77777777" w:rsidR="0045454D" w:rsidRPr="0045454D" w:rsidRDefault="0045454D" w:rsidP="0045454D">
      <w:pPr>
        <w:pStyle w:val="NoSpacing"/>
        <w:rPr>
          <w:rStyle w:val="SubtleEmphasis"/>
          <w:rFonts w:eastAsia="SimSun"/>
          <w:color w:val="auto"/>
        </w:rPr>
      </w:pPr>
    </w:p>
    <w:p w14:paraId="72C3311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453EF68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pin_manager.c</w:t>
      </w:r>
    </w:p>
    <w:p w14:paraId="1B8380B7" w14:textId="77777777" w:rsidR="0045454D" w:rsidRPr="0045454D" w:rsidRDefault="0045454D" w:rsidP="0045454D">
      <w:pPr>
        <w:pStyle w:val="NoSpacing"/>
        <w:rPr>
          <w:rStyle w:val="SubtleEmphasis"/>
          <w:rFonts w:eastAsia="SimSun"/>
          <w:color w:val="auto"/>
        </w:rPr>
      </w:pPr>
    </w:p>
    <w:p w14:paraId="1EEDBBC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2148BB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Pin Manager file generated using MPLAB?Code Configurator</w:t>
      </w:r>
    </w:p>
    <w:p w14:paraId="7E557AAB" w14:textId="77777777" w:rsidR="0045454D" w:rsidRPr="0045454D" w:rsidRDefault="0045454D" w:rsidP="0045454D">
      <w:pPr>
        <w:pStyle w:val="NoSpacing"/>
        <w:rPr>
          <w:rStyle w:val="SubtleEmphasis"/>
          <w:rFonts w:eastAsia="SimSun"/>
          <w:color w:val="auto"/>
        </w:rPr>
      </w:pPr>
    </w:p>
    <w:p w14:paraId="304FFE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07E796B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pin APIs for all pins selected in the GUI.</w:t>
      </w:r>
    </w:p>
    <w:p w14:paraId="5A8CCC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66A09A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3A4ED2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7CE1F3D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1.02</w:t>
      </w:r>
    </w:p>
    <w:p w14:paraId="03557E9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01E632E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773BD62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4D92A6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E1400C6" w14:textId="77777777" w:rsidR="0045454D" w:rsidRPr="0045454D" w:rsidRDefault="0045454D" w:rsidP="0045454D">
      <w:pPr>
        <w:pStyle w:val="NoSpacing"/>
        <w:rPr>
          <w:rStyle w:val="SubtleEmphasis"/>
          <w:rFonts w:eastAsia="SimSun"/>
          <w:color w:val="auto"/>
        </w:rPr>
      </w:pPr>
    </w:p>
    <w:p w14:paraId="306E6A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6F577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61F40B75" w14:textId="77777777" w:rsidR="0045454D" w:rsidRPr="0045454D" w:rsidRDefault="0045454D" w:rsidP="0045454D">
      <w:pPr>
        <w:pStyle w:val="NoSpacing"/>
        <w:rPr>
          <w:rStyle w:val="SubtleEmphasis"/>
          <w:rFonts w:eastAsia="SimSun"/>
          <w:color w:val="auto"/>
        </w:rPr>
      </w:pPr>
    </w:p>
    <w:p w14:paraId="6A6866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422EB5D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1503138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3211301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586F64A2" w14:textId="77777777" w:rsidR="0045454D" w:rsidRPr="0045454D" w:rsidRDefault="0045454D" w:rsidP="0045454D">
      <w:pPr>
        <w:pStyle w:val="NoSpacing"/>
        <w:rPr>
          <w:rStyle w:val="SubtleEmphasis"/>
          <w:rFonts w:eastAsia="SimSun"/>
          <w:color w:val="auto"/>
        </w:rPr>
      </w:pPr>
    </w:p>
    <w:p w14:paraId="447479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435714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7EB44064" w14:textId="77777777" w:rsidR="0045454D" w:rsidRPr="0045454D" w:rsidRDefault="0045454D" w:rsidP="0045454D">
      <w:pPr>
        <w:pStyle w:val="NoSpacing"/>
        <w:rPr>
          <w:rStyle w:val="SubtleEmphasis"/>
          <w:rFonts w:eastAsia="SimSun"/>
          <w:color w:val="auto"/>
        </w:rPr>
      </w:pPr>
    </w:p>
    <w:p w14:paraId="641747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6C0C6D0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33C044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MERCHANTABILITY, TITLE, NON-INFRINGEMENT AND FITNESS FOR A PARTICULAR PURPOSE.</w:t>
      </w:r>
    </w:p>
    <w:p w14:paraId="7205F0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68EF49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3EDD21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444C2A3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38FBF0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344514C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593B8A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5C3C8F9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A5E4856" w14:textId="77777777" w:rsidR="0045454D" w:rsidRPr="0045454D" w:rsidRDefault="0045454D" w:rsidP="0045454D">
      <w:pPr>
        <w:pStyle w:val="NoSpacing"/>
        <w:rPr>
          <w:rStyle w:val="SubtleEmphasis"/>
          <w:rFonts w:eastAsia="SimSun"/>
          <w:color w:val="auto"/>
        </w:rPr>
      </w:pPr>
    </w:p>
    <w:p w14:paraId="2E09DDF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&lt;xc.h&gt;</w:t>
      </w:r>
    </w:p>
    <w:p w14:paraId="4B9514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"pin_manager.h"</w:t>
      </w:r>
    </w:p>
    <w:p w14:paraId="31439FC0" w14:textId="77777777" w:rsidR="0045454D" w:rsidRPr="0045454D" w:rsidRDefault="0045454D" w:rsidP="0045454D">
      <w:pPr>
        <w:pStyle w:val="NoSpacing"/>
        <w:rPr>
          <w:rStyle w:val="SubtleEmphasis"/>
          <w:rFonts w:eastAsia="SimSun"/>
          <w:color w:val="auto"/>
        </w:rPr>
      </w:pPr>
    </w:p>
    <w:p w14:paraId="0A5459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PIN_MANAGER_Initialize(void)</w:t>
      </w:r>
    </w:p>
    <w:p w14:paraId="6103DB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C13A1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LATA = 0x00;</w:t>
      </w:r>
    </w:p>
    <w:p w14:paraId="4821289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TRISA = 0xFF;</w:t>
      </w:r>
    </w:p>
    <w:p w14:paraId="3B2047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ANSELA = 0x2F;</w:t>
      </w:r>
    </w:p>
    <w:p w14:paraId="60670794" w14:textId="77777777" w:rsidR="0045454D" w:rsidRPr="0045454D" w:rsidRDefault="0045454D" w:rsidP="0045454D">
      <w:pPr>
        <w:pStyle w:val="NoSpacing"/>
        <w:rPr>
          <w:rStyle w:val="SubtleEmphasis"/>
          <w:rFonts w:eastAsia="SimSun"/>
          <w:color w:val="auto"/>
        </w:rPr>
      </w:pPr>
    </w:p>
    <w:p w14:paraId="6B9A9A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LATB = 0x00;</w:t>
      </w:r>
    </w:p>
    <w:p w14:paraId="2527C8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TRISB = 0xFF;</w:t>
      </w:r>
    </w:p>
    <w:p w14:paraId="023AEF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ANSELB = 0x3F;</w:t>
      </w:r>
    </w:p>
    <w:p w14:paraId="2A1566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WPUB = 0x00;</w:t>
      </w:r>
    </w:p>
    <w:p w14:paraId="11FB895C" w14:textId="77777777" w:rsidR="0045454D" w:rsidRPr="0045454D" w:rsidRDefault="0045454D" w:rsidP="0045454D">
      <w:pPr>
        <w:pStyle w:val="NoSpacing"/>
        <w:rPr>
          <w:rStyle w:val="SubtleEmphasis"/>
          <w:rFonts w:eastAsia="SimSun"/>
          <w:color w:val="auto"/>
        </w:rPr>
      </w:pPr>
    </w:p>
    <w:p w14:paraId="79D14D9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LATC = 0x18;</w:t>
      </w:r>
    </w:p>
    <w:p w14:paraId="6D9A520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TRISC = 0xFF;</w:t>
      </w:r>
    </w:p>
    <w:p w14:paraId="544A9F8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ANSELC = 0xE4;</w:t>
      </w:r>
    </w:p>
    <w:p w14:paraId="4DD7D48A" w14:textId="77777777" w:rsidR="0045454D" w:rsidRPr="0045454D" w:rsidRDefault="0045454D" w:rsidP="0045454D">
      <w:pPr>
        <w:pStyle w:val="NoSpacing"/>
        <w:rPr>
          <w:rStyle w:val="SubtleEmphasis"/>
          <w:rFonts w:eastAsia="SimSun"/>
          <w:color w:val="auto"/>
        </w:rPr>
      </w:pPr>
    </w:p>
    <w:p w14:paraId="6C0196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INTCON2bits.nRBPU = 0x01;</w:t>
      </w:r>
    </w:p>
    <w:p w14:paraId="13FEAEA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C7E6E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96E2C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62A77BA3"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4E3F165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54931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Interrupt Manager Header File</w:t>
      </w:r>
    </w:p>
    <w:p w14:paraId="43EA5ABE" w14:textId="77777777" w:rsidR="0045454D" w:rsidRPr="0045454D" w:rsidRDefault="0045454D" w:rsidP="0045454D">
      <w:pPr>
        <w:pStyle w:val="NoSpacing"/>
        <w:rPr>
          <w:rStyle w:val="SubtleEmphasis"/>
          <w:rFonts w:eastAsia="SimSun"/>
          <w:color w:val="auto"/>
        </w:rPr>
      </w:pPr>
    </w:p>
    <w:p w14:paraId="10A801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18456A2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3A06ACA4" w14:textId="77777777" w:rsidR="0045454D" w:rsidRPr="0045454D" w:rsidRDefault="0045454D" w:rsidP="0045454D">
      <w:pPr>
        <w:pStyle w:val="NoSpacing"/>
        <w:rPr>
          <w:rStyle w:val="SubtleEmphasis"/>
          <w:rFonts w:eastAsia="SimSun"/>
          <w:color w:val="auto"/>
        </w:rPr>
      </w:pPr>
    </w:p>
    <w:p w14:paraId="2D19F2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576CD06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interrupt_manager.h</w:t>
      </w:r>
    </w:p>
    <w:p w14:paraId="04843619" w14:textId="77777777" w:rsidR="0045454D" w:rsidRPr="0045454D" w:rsidRDefault="0045454D" w:rsidP="0045454D">
      <w:pPr>
        <w:pStyle w:val="NoSpacing"/>
        <w:rPr>
          <w:rStyle w:val="SubtleEmphasis"/>
          <w:rFonts w:eastAsia="SimSun"/>
          <w:color w:val="auto"/>
        </w:rPr>
      </w:pPr>
    </w:p>
    <w:p w14:paraId="5F1C0A6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1C85A3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is the Interrupt Manager file generated using MPLAB?Code Configurator</w:t>
      </w:r>
    </w:p>
    <w:p w14:paraId="0E3A351F" w14:textId="77777777" w:rsidR="0045454D" w:rsidRPr="0045454D" w:rsidRDefault="0045454D" w:rsidP="0045454D">
      <w:pPr>
        <w:pStyle w:val="NoSpacing"/>
        <w:rPr>
          <w:rStyle w:val="SubtleEmphasis"/>
          <w:rFonts w:eastAsia="SimSun"/>
          <w:color w:val="auto"/>
        </w:rPr>
      </w:pPr>
    </w:p>
    <w:p w14:paraId="6A1495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32C260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global interrupt handling.</w:t>
      </w:r>
    </w:p>
    <w:p w14:paraId="65F0DF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For individual peripheral handlers please see the peripheral driver for</w:t>
      </w:r>
    </w:p>
    <w:p w14:paraId="64AA49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all modules selected in the GUI.</w:t>
      </w:r>
    </w:p>
    <w:p w14:paraId="73D446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319F3AF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44A4D3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02562F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1.01</w:t>
      </w:r>
    </w:p>
    <w:p w14:paraId="3F76C2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4A1F98F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393C416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57A5E8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2C4408C" w14:textId="77777777" w:rsidR="0045454D" w:rsidRPr="0045454D" w:rsidRDefault="0045454D" w:rsidP="0045454D">
      <w:pPr>
        <w:pStyle w:val="NoSpacing"/>
        <w:rPr>
          <w:rStyle w:val="SubtleEmphasis"/>
          <w:rFonts w:eastAsia="SimSun"/>
          <w:color w:val="auto"/>
        </w:rPr>
      </w:pPr>
    </w:p>
    <w:p w14:paraId="0DECFE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7DBCF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26BE0970" w14:textId="77777777" w:rsidR="0045454D" w:rsidRPr="0045454D" w:rsidRDefault="0045454D" w:rsidP="0045454D">
      <w:pPr>
        <w:pStyle w:val="NoSpacing"/>
        <w:rPr>
          <w:rStyle w:val="SubtleEmphasis"/>
          <w:rFonts w:eastAsia="SimSun"/>
          <w:color w:val="auto"/>
        </w:rPr>
      </w:pPr>
    </w:p>
    <w:p w14:paraId="637CDD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485828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7912A4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5B4FCF1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1FC81E64" w14:textId="77777777" w:rsidR="0045454D" w:rsidRPr="0045454D" w:rsidRDefault="0045454D" w:rsidP="0045454D">
      <w:pPr>
        <w:pStyle w:val="NoSpacing"/>
        <w:rPr>
          <w:rStyle w:val="SubtleEmphasis"/>
          <w:rFonts w:eastAsia="SimSun"/>
          <w:color w:val="auto"/>
        </w:rPr>
      </w:pPr>
    </w:p>
    <w:p w14:paraId="5B4299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2517EA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2188019B" w14:textId="77777777" w:rsidR="0045454D" w:rsidRPr="0045454D" w:rsidRDefault="0045454D" w:rsidP="0045454D">
      <w:pPr>
        <w:pStyle w:val="NoSpacing"/>
        <w:rPr>
          <w:rStyle w:val="SubtleEmphasis"/>
          <w:rFonts w:eastAsia="SimSun"/>
          <w:color w:val="auto"/>
        </w:rPr>
      </w:pPr>
    </w:p>
    <w:p w14:paraId="79B253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4944C3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6E004CB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1C8C119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448C04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4A828A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0CF53A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36E28B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2C1D4B9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SUBSTITUTE GOODS, TECHNOLOGY, SERVICES, OR ANY CLAIMS BY THIRD PARTIES</w:t>
      </w:r>
    </w:p>
    <w:p w14:paraId="7AEAE98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210DC6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8950E59" w14:textId="77777777" w:rsidR="0045454D" w:rsidRPr="0045454D" w:rsidRDefault="0045454D" w:rsidP="0045454D">
      <w:pPr>
        <w:pStyle w:val="NoSpacing"/>
        <w:rPr>
          <w:rStyle w:val="SubtleEmphasis"/>
          <w:rFonts w:eastAsia="SimSun"/>
          <w:color w:val="auto"/>
        </w:rPr>
      </w:pPr>
    </w:p>
    <w:p w14:paraId="795432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#ifndef INTERRUPT_MANAGER_H</w:t>
      </w:r>
    </w:p>
    <w:p w14:paraId="2E155A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INTERRUPT_MANAGER_H</w:t>
      </w:r>
    </w:p>
    <w:p w14:paraId="0431B0B1" w14:textId="77777777" w:rsidR="0045454D" w:rsidRPr="0045454D" w:rsidRDefault="0045454D" w:rsidP="0045454D">
      <w:pPr>
        <w:pStyle w:val="NoSpacing"/>
        <w:rPr>
          <w:rStyle w:val="SubtleEmphasis"/>
          <w:rFonts w:eastAsia="SimSun"/>
          <w:color w:val="auto"/>
        </w:rPr>
      </w:pPr>
    </w:p>
    <w:p w14:paraId="015434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66316F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7275C3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2AEA1C2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7247A7B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1F9E8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2B4FD8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macro will enable global interrupts.</w:t>
      </w:r>
    </w:p>
    <w:p w14:paraId="312843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70A7ED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INTERRUPT_GlobalInterruptEnable();</w:t>
      </w:r>
    </w:p>
    <w:p w14:paraId="754D25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BA0A4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INTERRUPT_GlobalInterruptEnable() (INTCONbits.GIE = 1)</w:t>
      </w:r>
    </w:p>
    <w:p w14:paraId="4CE5EC74" w14:textId="77777777" w:rsidR="0045454D" w:rsidRPr="0045454D" w:rsidRDefault="0045454D" w:rsidP="0045454D">
      <w:pPr>
        <w:pStyle w:val="NoSpacing"/>
        <w:rPr>
          <w:rStyle w:val="SubtleEmphasis"/>
          <w:rFonts w:eastAsia="SimSun"/>
          <w:color w:val="auto"/>
        </w:rPr>
      </w:pPr>
    </w:p>
    <w:p w14:paraId="2BACEB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3D7DF3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2B9A4F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59FB7A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1F85EFB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704ABC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7E3A56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macro will disable global interrupts.</w:t>
      </w:r>
    </w:p>
    <w:p w14:paraId="1F0C85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3E7164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INTERRUPT_GlobalInterruptDisable();</w:t>
      </w:r>
    </w:p>
    <w:p w14:paraId="1F3187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A2E4D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INTERRUPT_GlobalInterruptDisable() (INTCONbits.GIE = 0)</w:t>
      </w:r>
    </w:p>
    <w:p w14:paraId="6D66427B" w14:textId="77777777" w:rsidR="0045454D" w:rsidRPr="0045454D" w:rsidRDefault="0045454D" w:rsidP="0045454D">
      <w:pPr>
        <w:pStyle w:val="NoSpacing"/>
        <w:rPr>
          <w:rStyle w:val="SubtleEmphasis"/>
          <w:rFonts w:eastAsia="SimSun"/>
          <w:color w:val="auto"/>
        </w:rPr>
      </w:pPr>
    </w:p>
    <w:p w14:paraId="07114C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DB8CED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75E3D71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0BF3D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03AE429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F3C35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53E029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macro will enable peripheral interrupts.</w:t>
      </w:r>
    </w:p>
    <w:p w14:paraId="5996EA4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0DA7437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INTERRUPT_PeripheralInterruptEnable();</w:t>
      </w:r>
    </w:p>
    <w:p w14:paraId="64D5297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0A49B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INTERRUPT_PeripheralInterruptEnable() (INTCONbits.PEIE = 1)</w:t>
      </w:r>
    </w:p>
    <w:p w14:paraId="25E53BCC" w14:textId="77777777" w:rsidR="0045454D" w:rsidRPr="0045454D" w:rsidRDefault="0045454D" w:rsidP="0045454D">
      <w:pPr>
        <w:pStyle w:val="NoSpacing"/>
        <w:rPr>
          <w:rStyle w:val="SubtleEmphasis"/>
          <w:rFonts w:eastAsia="SimSun"/>
          <w:color w:val="auto"/>
        </w:rPr>
      </w:pPr>
    </w:p>
    <w:p w14:paraId="6633CE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C86436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75D532D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0F0B58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41590CC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104C03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4F25FA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macro will disable peripheral interrupts.</w:t>
      </w:r>
    </w:p>
    <w:p w14:paraId="7F0526A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03A997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INTERRUPT_PeripheralInterruptDisable();</w:t>
      </w:r>
    </w:p>
    <w:p w14:paraId="1C15F1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0E057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INTERRUPT_PeripheralInterruptDisable() (INTCONbits.PEIE = 0)</w:t>
      </w:r>
    </w:p>
    <w:p w14:paraId="0987136C" w14:textId="77777777" w:rsidR="0045454D" w:rsidRPr="0045454D" w:rsidRDefault="0045454D" w:rsidP="0045454D">
      <w:pPr>
        <w:pStyle w:val="NoSpacing"/>
        <w:rPr>
          <w:rStyle w:val="SubtleEmphasis"/>
          <w:rFonts w:eastAsia="SimSun"/>
          <w:color w:val="auto"/>
        </w:rPr>
      </w:pPr>
    </w:p>
    <w:p w14:paraId="1E00BE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D95105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7A9FD5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60C60D8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29022D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539DC37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6661AD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Initializes PIC18 peripheral interrupt priorities; enables/disables priority vectors</w:t>
      </w:r>
    </w:p>
    <w:p w14:paraId="4C4D34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48D67B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INTERRUPT_Initialize();</w:t>
      </w:r>
    </w:p>
    <w:p w14:paraId="675789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44908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INTERRUPT_Initialize (void);</w:t>
      </w:r>
    </w:p>
    <w:p w14:paraId="20E012AC" w14:textId="77777777" w:rsidR="0045454D" w:rsidRPr="0045454D" w:rsidRDefault="0045454D" w:rsidP="0045454D">
      <w:pPr>
        <w:pStyle w:val="NoSpacing"/>
        <w:rPr>
          <w:rStyle w:val="SubtleEmphasis"/>
          <w:rFonts w:eastAsia="SimSun"/>
          <w:color w:val="auto"/>
        </w:rPr>
      </w:pPr>
    </w:p>
    <w:p w14:paraId="4F3921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DBAD39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@Param</w:t>
      </w:r>
    </w:p>
    <w:p w14:paraId="6354986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3F66AE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@Returns</w:t>
      </w:r>
    </w:p>
    <w:p w14:paraId="61409E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070B35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@Description</w:t>
      </w:r>
    </w:p>
    <w:p w14:paraId="540707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 service routine. Calls module interrupt handlers.</w:t>
      </w:r>
    </w:p>
    <w:p w14:paraId="2CB7DA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@Example</w:t>
      </w:r>
    </w:p>
    <w:p w14:paraId="2449E74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INTERRUPT_InterruptManager();</w:t>
      </w:r>
    </w:p>
    <w:p w14:paraId="423AD53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612052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interrupt INTERRUPT_InterruptManager (void);</w:t>
      </w:r>
    </w:p>
    <w:p w14:paraId="5C5BA9A3" w14:textId="77777777" w:rsidR="0045454D" w:rsidRPr="0045454D" w:rsidRDefault="0045454D" w:rsidP="0045454D">
      <w:pPr>
        <w:pStyle w:val="NoSpacing"/>
        <w:rPr>
          <w:rStyle w:val="SubtleEmphasis"/>
          <w:rFonts w:eastAsia="SimSun"/>
          <w:color w:val="auto"/>
        </w:rPr>
      </w:pPr>
    </w:p>
    <w:p w14:paraId="4387CC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  // INTERRUPT_MANAGER_H</w:t>
      </w:r>
    </w:p>
    <w:p w14:paraId="4BBFEE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D327E6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35287FE0"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6DBE86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131F35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@Generated Interrupt Manager File</w:t>
      </w:r>
    </w:p>
    <w:p w14:paraId="3451F8A6" w14:textId="77777777" w:rsidR="0045454D" w:rsidRPr="0045454D" w:rsidRDefault="0045454D" w:rsidP="0045454D">
      <w:pPr>
        <w:pStyle w:val="NoSpacing"/>
        <w:rPr>
          <w:rStyle w:val="SubtleEmphasis"/>
          <w:rFonts w:eastAsia="SimSun"/>
          <w:color w:val="auto"/>
        </w:rPr>
      </w:pPr>
    </w:p>
    <w:p w14:paraId="47BCC5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2FE55D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0D404DD8" w14:textId="77777777" w:rsidR="0045454D" w:rsidRPr="0045454D" w:rsidRDefault="0045454D" w:rsidP="0045454D">
      <w:pPr>
        <w:pStyle w:val="NoSpacing"/>
        <w:rPr>
          <w:rStyle w:val="SubtleEmphasis"/>
          <w:rFonts w:eastAsia="SimSun"/>
          <w:color w:val="auto"/>
        </w:rPr>
      </w:pPr>
    </w:p>
    <w:p w14:paraId="76F70B3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7E7737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interrupt_manager.c</w:t>
      </w:r>
    </w:p>
    <w:p w14:paraId="3E887698" w14:textId="77777777" w:rsidR="0045454D" w:rsidRPr="0045454D" w:rsidRDefault="0045454D" w:rsidP="0045454D">
      <w:pPr>
        <w:pStyle w:val="NoSpacing"/>
        <w:rPr>
          <w:rStyle w:val="SubtleEmphasis"/>
          <w:rFonts w:eastAsia="SimSun"/>
          <w:color w:val="auto"/>
        </w:rPr>
      </w:pPr>
    </w:p>
    <w:p w14:paraId="143A82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23BEAD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Interrupt Manager file generated using MPLAB?Code Configurator</w:t>
      </w:r>
    </w:p>
    <w:p w14:paraId="650EE4F7" w14:textId="77777777" w:rsidR="0045454D" w:rsidRPr="0045454D" w:rsidRDefault="0045454D" w:rsidP="0045454D">
      <w:pPr>
        <w:pStyle w:val="NoSpacing"/>
        <w:rPr>
          <w:rStyle w:val="SubtleEmphasis"/>
          <w:rFonts w:eastAsia="SimSun"/>
          <w:color w:val="auto"/>
        </w:rPr>
      </w:pPr>
    </w:p>
    <w:p w14:paraId="0772B9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5740D22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implementations for global interrupt </w:t>
      </w:r>
      <w:r w:rsidRPr="0045454D">
        <w:rPr>
          <w:rStyle w:val="SubtleEmphasis"/>
          <w:rFonts w:eastAsia="SimSun"/>
          <w:color w:val="auto"/>
        </w:rPr>
        <w:lastRenderedPageBreak/>
        <w:t>handling.</w:t>
      </w:r>
    </w:p>
    <w:p w14:paraId="6CCA310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For individual peripheral handlers please see the peripheral driver for</w:t>
      </w:r>
    </w:p>
    <w:p w14:paraId="23C7A8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all modules selected in the GUI.</w:t>
      </w:r>
    </w:p>
    <w:p w14:paraId="3DA15A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7221E23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18F039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52DF09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1.02</w:t>
      </w:r>
    </w:p>
    <w:p w14:paraId="517F99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272743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285C47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773852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6B0D8B9" w14:textId="77777777" w:rsidR="0045454D" w:rsidRPr="0045454D" w:rsidRDefault="0045454D" w:rsidP="0045454D">
      <w:pPr>
        <w:pStyle w:val="NoSpacing"/>
        <w:rPr>
          <w:rStyle w:val="SubtleEmphasis"/>
          <w:rFonts w:eastAsia="SimSun"/>
          <w:color w:val="auto"/>
        </w:rPr>
      </w:pPr>
    </w:p>
    <w:p w14:paraId="097711F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7F811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42B6233D" w14:textId="77777777" w:rsidR="0045454D" w:rsidRPr="0045454D" w:rsidRDefault="0045454D" w:rsidP="0045454D">
      <w:pPr>
        <w:pStyle w:val="NoSpacing"/>
        <w:rPr>
          <w:rStyle w:val="SubtleEmphasis"/>
          <w:rFonts w:eastAsia="SimSun"/>
          <w:color w:val="auto"/>
        </w:rPr>
      </w:pPr>
    </w:p>
    <w:p w14:paraId="6072A5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29438D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1F960A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5A1DEA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48BEEE51" w14:textId="77777777" w:rsidR="0045454D" w:rsidRPr="0045454D" w:rsidRDefault="0045454D" w:rsidP="0045454D">
      <w:pPr>
        <w:pStyle w:val="NoSpacing"/>
        <w:rPr>
          <w:rStyle w:val="SubtleEmphasis"/>
          <w:rFonts w:eastAsia="SimSun"/>
          <w:color w:val="auto"/>
        </w:rPr>
      </w:pPr>
    </w:p>
    <w:p w14:paraId="5FC96C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4D4F55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77873352" w14:textId="77777777" w:rsidR="0045454D" w:rsidRPr="0045454D" w:rsidRDefault="0045454D" w:rsidP="0045454D">
      <w:pPr>
        <w:pStyle w:val="NoSpacing"/>
        <w:rPr>
          <w:rStyle w:val="SubtleEmphasis"/>
          <w:rFonts w:eastAsia="SimSun"/>
          <w:color w:val="auto"/>
        </w:rPr>
      </w:pPr>
    </w:p>
    <w:p w14:paraId="18C8C9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69DE5F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12F98F9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0B057B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6C6679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323F0CC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37DA81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549C01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7FE078E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618A3B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0F2A24C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ED0CD4A" w14:textId="77777777" w:rsidR="0045454D" w:rsidRPr="0045454D" w:rsidRDefault="0045454D" w:rsidP="0045454D">
      <w:pPr>
        <w:pStyle w:val="NoSpacing"/>
        <w:rPr>
          <w:rStyle w:val="SubtleEmphasis"/>
          <w:rFonts w:eastAsia="SimSun"/>
          <w:color w:val="auto"/>
        </w:rPr>
      </w:pPr>
    </w:p>
    <w:p w14:paraId="0B606D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#include "interrupt_manager.h"</w:t>
      </w:r>
    </w:p>
    <w:p w14:paraId="0D48E9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"mcc.h"</w:t>
      </w:r>
    </w:p>
    <w:p w14:paraId="41432B19" w14:textId="77777777" w:rsidR="0045454D" w:rsidRPr="0045454D" w:rsidRDefault="0045454D" w:rsidP="0045454D">
      <w:pPr>
        <w:pStyle w:val="NoSpacing"/>
        <w:rPr>
          <w:rStyle w:val="SubtleEmphasis"/>
          <w:rFonts w:eastAsia="SimSun"/>
          <w:color w:val="auto"/>
        </w:rPr>
      </w:pPr>
    </w:p>
    <w:p w14:paraId="48D93D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INTERRUPT_Initialize (void)</w:t>
      </w:r>
    </w:p>
    <w:p w14:paraId="511AC0B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A5FB6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Disable Interrupt Priority Vectors (16CXXX Compatibility Mode)</w:t>
      </w:r>
    </w:p>
    <w:p w14:paraId="14FB32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RCONbits.IPEN = 0;</w:t>
      </w:r>
    </w:p>
    <w:p w14:paraId="03CA030C" w14:textId="77777777" w:rsidR="0045454D" w:rsidRPr="0045454D" w:rsidRDefault="0045454D" w:rsidP="0045454D">
      <w:pPr>
        <w:pStyle w:val="NoSpacing"/>
        <w:rPr>
          <w:rStyle w:val="SubtleEmphasis"/>
          <w:rFonts w:eastAsia="SimSun"/>
          <w:color w:val="auto"/>
        </w:rPr>
      </w:pPr>
    </w:p>
    <w:p w14:paraId="77E3A47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Clear peripheral interrupt priority bits (default reset value)</w:t>
      </w:r>
    </w:p>
    <w:p w14:paraId="732989E0" w14:textId="77777777" w:rsidR="0045454D" w:rsidRPr="0045454D" w:rsidRDefault="0045454D" w:rsidP="0045454D">
      <w:pPr>
        <w:pStyle w:val="NoSpacing"/>
        <w:rPr>
          <w:rStyle w:val="SubtleEmphasis"/>
          <w:rFonts w:eastAsia="SimSun"/>
          <w:color w:val="auto"/>
        </w:rPr>
      </w:pPr>
    </w:p>
    <w:p w14:paraId="1B9B410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SSPI</w:t>
      </w:r>
    </w:p>
    <w:p w14:paraId="2E1962C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IPR1bits.SSP1IP = 0;</w:t>
      </w:r>
    </w:p>
    <w:p w14:paraId="1EEE8A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ADI</w:t>
      </w:r>
    </w:p>
    <w:p w14:paraId="4041BBF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IPR1bits.ADIP = 0;</w:t>
      </w:r>
    </w:p>
    <w:p w14:paraId="34D58F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FED5E55" w14:textId="77777777" w:rsidR="0045454D" w:rsidRPr="0045454D" w:rsidRDefault="0045454D" w:rsidP="0045454D">
      <w:pPr>
        <w:pStyle w:val="NoSpacing"/>
        <w:rPr>
          <w:rStyle w:val="SubtleEmphasis"/>
          <w:rFonts w:eastAsia="SimSun"/>
          <w:color w:val="auto"/>
        </w:rPr>
      </w:pPr>
    </w:p>
    <w:p w14:paraId="5048D3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interrupt INTERRUPT_InterruptManager (void)</w:t>
      </w:r>
    </w:p>
    <w:p w14:paraId="14D82A0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3CFFE6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interrupt handler</w:t>
      </w:r>
    </w:p>
    <w:p w14:paraId="1D5F2B9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if(PIE1bits.SSP1IE == 1 &amp;&amp; PIR1bits.SSP1IF == 1)</w:t>
      </w:r>
    </w:p>
    <w:p w14:paraId="671894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50B9F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I2C1_ISR();</w:t>
      </w:r>
    </w:p>
    <w:p w14:paraId="19E3EA3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79CE8D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 if(PIE1bits.ADIE == 1 &amp;&amp; PIR1bits.ADIF == 1)</w:t>
      </w:r>
    </w:p>
    <w:p w14:paraId="399C73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20958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ADC_ISR();</w:t>
      </w:r>
    </w:p>
    <w:p w14:paraId="7B8BE8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153AD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w:t>
      </w:r>
    </w:p>
    <w:p w14:paraId="424027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23F289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//Unhandled Interrupt</w:t>
      </w:r>
    </w:p>
    <w:p w14:paraId="3C05BFD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39C71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3CB18AA" w14:textId="77777777" w:rsidR="0045454D" w:rsidRPr="0045454D" w:rsidRDefault="0045454D" w:rsidP="0045454D">
      <w:pPr>
        <w:pStyle w:val="NoSpacing"/>
        <w:rPr>
          <w:rStyle w:val="SubtleEmphasis"/>
          <w:rFonts w:eastAsia="SimSun"/>
          <w:color w:val="auto"/>
        </w:rPr>
      </w:pPr>
    </w:p>
    <w:p w14:paraId="017E18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D8C87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7331D3A6"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59917CF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D730A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 Generated Driver API Header File</w:t>
      </w:r>
    </w:p>
    <w:p w14:paraId="015E591B" w14:textId="77777777" w:rsidR="0045454D" w:rsidRPr="0045454D" w:rsidRDefault="0045454D" w:rsidP="0045454D">
      <w:pPr>
        <w:pStyle w:val="NoSpacing"/>
        <w:rPr>
          <w:rStyle w:val="SubtleEmphasis"/>
          <w:rFonts w:eastAsia="SimSun"/>
          <w:color w:val="auto"/>
        </w:rPr>
      </w:pPr>
    </w:p>
    <w:p w14:paraId="1B8D18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0EEB3F3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71E4C0C9" w14:textId="77777777" w:rsidR="0045454D" w:rsidRPr="0045454D" w:rsidRDefault="0045454D" w:rsidP="0045454D">
      <w:pPr>
        <w:pStyle w:val="NoSpacing"/>
        <w:rPr>
          <w:rStyle w:val="SubtleEmphasis"/>
          <w:rFonts w:eastAsia="SimSun"/>
          <w:color w:val="auto"/>
        </w:rPr>
      </w:pPr>
    </w:p>
    <w:p w14:paraId="6FC4D0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6C7129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adc.h</w:t>
      </w:r>
    </w:p>
    <w:p w14:paraId="4C50FCAB" w14:textId="77777777" w:rsidR="0045454D" w:rsidRPr="0045454D" w:rsidRDefault="0045454D" w:rsidP="0045454D">
      <w:pPr>
        <w:pStyle w:val="NoSpacing"/>
        <w:rPr>
          <w:rStyle w:val="SubtleEmphasis"/>
          <w:rFonts w:eastAsia="SimSun"/>
          <w:color w:val="auto"/>
        </w:rPr>
      </w:pPr>
    </w:p>
    <w:p w14:paraId="59FA13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69D4683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generated header file for the ADC driver using MPLAB?Code Configurator</w:t>
      </w:r>
    </w:p>
    <w:p w14:paraId="14AFF4E8" w14:textId="77777777" w:rsidR="0045454D" w:rsidRPr="0045454D" w:rsidRDefault="0045454D" w:rsidP="0045454D">
      <w:pPr>
        <w:pStyle w:val="NoSpacing"/>
        <w:rPr>
          <w:rStyle w:val="SubtleEmphasis"/>
          <w:rFonts w:eastAsia="SimSun"/>
          <w:color w:val="auto"/>
        </w:rPr>
      </w:pPr>
    </w:p>
    <w:p w14:paraId="3D532E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3B33F2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header file provides APIs for driver for ADC.</w:t>
      </w:r>
    </w:p>
    <w:p w14:paraId="52E8388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31CD99B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378DDE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589B3E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2.00</w:t>
      </w:r>
    </w:p>
    <w:p w14:paraId="56CA45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28D037D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56FC044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1D3D26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E01C9F6" w14:textId="77777777" w:rsidR="0045454D" w:rsidRPr="0045454D" w:rsidRDefault="0045454D" w:rsidP="0045454D">
      <w:pPr>
        <w:pStyle w:val="NoSpacing"/>
        <w:rPr>
          <w:rStyle w:val="SubtleEmphasis"/>
          <w:rFonts w:eastAsia="SimSun"/>
          <w:color w:val="auto"/>
        </w:rPr>
      </w:pPr>
    </w:p>
    <w:p w14:paraId="35ADB9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B8535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0E616335" w14:textId="77777777" w:rsidR="0045454D" w:rsidRPr="0045454D" w:rsidRDefault="0045454D" w:rsidP="0045454D">
      <w:pPr>
        <w:pStyle w:val="NoSpacing"/>
        <w:rPr>
          <w:rStyle w:val="SubtleEmphasis"/>
          <w:rFonts w:eastAsia="SimSun"/>
          <w:color w:val="auto"/>
        </w:rPr>
      </w:pPr>
    </w:p>
    <w:p w14:paraId="4927A9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11A7AE6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68DB3B4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3D7CF4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7DB0015D" w14:textId="77777777" w:rsidR="0045454D" w:rsidRPr="0045454D" w:rsidRDefault="0045454D" w:rsidP="0045454D">
      <w:pPr>
        <w:pStyle w:val="NoSpacing"/>
        <w:rPr>
          <w:rStyle w:val="SubtleEmphasis"/>
          <w:rFonts w:eastAsia="SimSun"/>
          <w:color w:val="auto"/>
        </w:rPr>
      </w:pPr>
    </w:p>
    <w:p w14:paraId="643154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53888A7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3834D93D" w14:textId="77777777" w:rsidR="0045454D" w:rsidRPr="0045454D" w:rsidRDefault="0045454D" w:rsidP="0045454D">
      <w:pPr>
        <w:pStyle w:val="NoSpacing"/>
        <w:rPr>
          <w:rStyle w:val="SubtleEmphasis"/>
          <w:rFonts w:eastAsia="SimSun"/>
          <w:color w:val="auto"/>
        </w:rPr>
      </w:pPr>
    </w:p>
    <w:p w14:paraId="5E7EC3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401014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43DF870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714CEF9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2F9137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7109E3E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2379626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02BFB2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0F393A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217BB2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216A1A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E94E247" w14:textId="77777777" w:rsidR="0045454D" w:rsidRPr="0045454D" w:rsidRDefault="0045454D" w:rsidP="0045454D">
      <w:pPr>
        <w:pStyle w:val="NoSpacing"/>
        <w:rPr>
          <w:rStyle w:val="SubtleEmphasis"/>
          <w:rFonts w:eastAsia="SimSun"/>
          <w:color w:val="auto"/>
        </w:rPr>
      </w:pPr>
    </w:p>
    <w:p w14:paraId="30B9A9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#ifndef _ADC_H</w:t>
      </w:r>
    </w:p>
    <w:p w14:paraId="5DB2944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_ADC_H</w:t>
      </w:r>
    </w:p>
    <w:p w14:paraId="26F02E7B" w14:textId="77777777" w:rsidR="0045454D" w:rsidRPr="0045454D" w:rsidRDefault="0045454D" w:rsidP="0045454D">
      <w:pPr>
        <w:pStyle w:val="NoSpacing"/>
        <w:rPr>
          <w:rStyle w:val="SubtleEmphasis"/>
          <w:rFonts w:eastAsia="SimSun"/>
          <w:color w:val="auto"/>
        </w:rPr>
      </w:pPr>
    </w:p>
    <w:p w14:paraId="6733FC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w:t>
      </w:r>
    </w:p>
    <w:p w14:paraId="50732F7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Included Files</w:t>
      </w:r>
    </w:p>
    <w:p w14:paraId="6DF064B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A545F5A" w14:textId="77777777" w:rsidR="0045454D" w:rsidRPr="0045454D" w:rsidRDefault="0045454D" w:rsidP="0045454D">
      <w:pPr>
        <w:pStyle w:val="NoSpacing"/>
        <w:rPr>
          <w:rStyle w:val="SubtleEmphasis"/>
          <w:rFonts w:eastAsia="SimSun"/>
          <w:color w:val="auto"/>
        </w:rPr>
      </w:pPr>
    </w:p>
    <w:p w14:paraId="51DAD33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&lt;xc.h&gt;</w:t>
      </w:r>
    </w:p>
    <w:p w14:paraId="52E6B9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&lt;stdint.h&gt;</w:t>
      </w:r>
    </w:p>
    <w:p w14:paraId="785FBF9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&lt;stdbool.h&gt;</w:t>
      </w:r>
    </w:p>
    <w:p w14:paraId="0C47323F" w14:textId="77777777" w:rsidR="0045454D" w:rsidRPr="0045454D" w:rsidRDefault="0045454D" w:rsidP="0045454D">
      <w:pPr>
        <w:pStyle w:val="NoSpacing"/>
        <w:rPr>
          <w:rStyle w:val="SubtleEmphasis"/>
          <w:rFonts w:eastAsia="SimSun"/>
          <w:color w:val="auto"/>
        </w:rPr>
      </w:pPr>
    </w:p>
    <w:p w14:paraId="225F5B8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#ifdef __cplusplus  // Provide C++ Compatibility</w:t>
      </w:r>
    </w:p>
    <w:p w14:paraId="3F4800B2" w14:textId="77777777" w:rsidR="0045454D" w:rsidRPr="0045454D" w:rsidRDefault="0045454D" w:rsidP="0045454D">
      <w:pPr>
        <w:pStyle w:val="NoSpacing"/>
        <w:rPr>
          <w:rStyle w:val="SubtleEmphasis"/>
          <w:rFonts w:eastAsia="SimSun"/>
          <w:color w:val="auto"/>
        </w:rPr>
      </w:pPr>
    </w:p>
    <w:p w14:paraId="484F89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extern "C" {</w:t>
      </w:r>
    </w:p>
    <w:p w14:paraId="2E608F1B" w14:textId="77777777" w:rsidR="0045454D" w:rsidRPr="0045454D" w:rsidRDefault="0045454D" w:rsidP="0045454D">
      <w:pPr>
        <w:pStyle w:val="NoSpacing"/>
        <w:rPr>
          <w:rStyle w:val="SubtleEmphasis"/>
          <w:rFonts w:eastAsia="SimSun"/>
          <w:color w:val="auto"/>
        </w:rPr>
      </w:pPr>
    </w:p>
    <w:p w14:paraId="495EC49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p>
    <w:p w14:paraId="53A7CCA3" w14:textId="77777777" w:rsidR="0045454D" w:rsidRPr="0045454D" w:rsidRDefault="0045454D" w:rsidP="0045454D">
      <w:pPr>
        <w:pStyle w:val="NoSpacing"/>
        <w:rPr>
          <w:rStyle w:val="SubtleEmphasis"/>
          <w:rFonts w:eastAsia="SimSun"/>
          <w:color w:val="auto"/>
        </w:rPr>
      </w:pPr>
    </w:p>
    <w:p w14:paraId="67625A8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337308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Data Types Definitions</w:t>
      </w:r>
    </w:p>
    <w:p w14:paraId="374C81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D0A63C3" w14:textId="77777777" w:rsidR="0045454D" w:rsidRPr="0045454D" w:rsidRDefault="0045454D" w:rsidP="0045454D">
      <w:pPr>
        <w:pStyle w:val="NoSpacing"/>
        <w:rPr>
          <w:rStyle w:val="SubtleEmphasis"/>
          <w:rFonts w:eastAsia="SimSun"/>
          <w:color w:val="auto"/>
        </w:rPr>
      </w:pPr>
    </w:p>
    <w:p w14:paraId="62A1E70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82A25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result size of an A/D conversion</w:t>
      </w:r>
    </w:p>
    <w:p w14:paraId="03F283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09989E66" w14:textId="77777777" w:rsidR="0045454D" w:rsidRPr="0045454D" w:rsidRDefault="0045454D" w:rsidP="0045454D">
      <w:pPr>
        <w:pStyle w:val="NoSpacing"/>
        <w:rPr>
          <w:rStyle w:val="SubtleEmphasis"/>
          <w:rFonts w:eastAsia="SimSun"/>
          <w:color w:val="auto"/>
        </w:rPr>
      </w:pPr>
    </w:p>
    <w:p w14:paraId="3F016B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typedef uint16_t adc_result_t;</w:t>
      </w:r>
    </w:p>
    <w:p w14:paraId="34785E35" w14:textId="77777777" w:rsidR="0045454D" w:rsidRPr="0045454D" w:rsidRDefault="0045454D" w:rsidP="0045454D">
      <w:pPr>
        <w:pStyle w:val="NoSpacing"/>
        <w:rPr>
          <w:rStyle w:val="SubtleEmphasis"/>
          <w:rFonts w:eastAsia="SimSun"/>
          <w:color w:val="auto"/>
        </w:rPr>
      </w:pPr>
    </w:p>
    <w:p w14:paraId="08C2E31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ADC Channel Definition</w:t>
      </w:r>
    </w:p>
    <w:p w14:paraId="378E6F93" w14:textId="77777777" w:rsidR="0045454D" w:rsidRPr="0045454D" w:rsidRDefault="0045454D" w:rsidP="0045454D">
      <w:pPr>
        <w:pStyle w:val="NoSpacing"/>
        <w:rPr>
          <w:rStyle w:val="SubtleEmphasis"/>
          <w:rFonts w:eastAsia="SimSun"/>
          <w:color w:val="auto"/>
        </w:rPr>
      </w:pPr>
    </w:p>
    <w:p w14:paraId="6E5B37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3C601B2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Defines the channels available for conversion.</w:t>
      </w:r>
    </w:p>
    <w:p w14:paraId="4DFE795D" w14:textId="77777777" w:rsidR="0045454D" w:rsidRPr="0045454D" w:rsidRDefault="0045454D" w:rsidP="0045454D">
      <w:pPr>
        <w:pStyle w:val="NoSpacing"/>
        <w:rPr>
          <w:rStyle w:val="SubtleEmphasis"/>
          <w:rFonts w:eastAsia="SimSun"/>
          <w:color w:val="auto"/>
        </w:rPr>
      </w:pPr>
    </w:p>
    <w:p w14:paraId="3682C8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525620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defines the channels that are available for the module to use.</w:t>
      </w:r>
    </w:p>
    <w:p w14:paraId="4D2D5BF5" w14:textId="77777777" w:rsidR="0045454D" w:rsidRPr="0045454D" w:rsidRDefault="0045454D" w:rsidP="0045454D">
      <w:pPr>
        <w:pStyle w:val="NoSpacing"/>
        <w:rPr>
          <w:rStyle w:val="SubtleEmphasis"/>
          <w:rFonts w:eastAsia="SimSun"/>
          <w:color w:val="auto"/>
        </w:rPr>
      </w:pPr>
    </w:p>
    <w:p w14:paraId="602D9FB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Remarks:</w:t>
      </w:r>
    </w:p>
    <w:p w14:paraId="515433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2644B1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4617A6A" w14:textId="77777777" w:rsidR="0045454D" w:rsidRPr="0045454D" w:rsidRDefault="0045454D" w:rsidP="0045454D">
      <w:pPr>
        <w:pStyle w:val="NoSpacing"/>
        <w:rPr>
          <w:rStyle w:val="SubtleEmphasis"/>
          <w:rFonts w:eastAsia="SimSun"/>
          <w:color w:val="auto"/>
        </w:rPr>
      </w:pPr>
    </w:p>
    <w:p w14:paraId="1AA207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typedef enum</w:t>
      </w:r>
    </w:p>
    <w:p w14:paraId="54FF0A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735A4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channel_CTMU =  0x1D,</w:t>
      </w:r>
    </w:p>
    <w:p w14:paraId="3FE298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channel_DAC =  0x1E,</w:t>
      </w:r>
    </w:p>
    <w:p w14:paraId="72F8BFA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channel_FVRBuf2 =  0x1F,</w:t>
      </w:r>
    </w:p>
    <w:p w14:paraId="4BDE083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channel_AN0 =  0x00,</w:t>
      </w:r>
    </w:p>
    <w:p w14:paraId="1FED30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channel_AN13 =  0x0D,</w:t>
      </w:r>
    </w:p>
    <w:p w14:paraId="696752E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channel_AN14 =  0x0E,</w:t>
      </w:r>
    </w:p>
    <w:p w14:paraId="3BE5816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channel_AN17 =  0x11</w:t>
      </w:r>
    </w:p>
    <w:p w14:paraId="6EA219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adc_channel_t;</w:t>
      </w:r>
    </w:p>
    <w:p w14:paraId="5BB6F9C3" w14:textId="77777777" w:rsidR="0045454D" w:rsidRPr="0045454D" w:rsidRDefault="0045454D" w:rsidP="0045454D">
      <w:pPr>
        <w:pStyle w:val="NoSpacing"/>
        <w:rPr>
          <w:rStyle w:val="SubtleEmphasis"/>
          <w:rFonts w:eastAsia="SimSun"/>
          <w:color w:val="auto"/>
        </w:rPr>
      </w:pPr>
    </w:p>
    <w:p w14:paraId="1598957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9AAD8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ADC Module APIs</w:t>
      </w:r>
    </w:p>
    <w:p w14:paraId="4A30A6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w:t>
      </w:r>
    </w:p>
    <w:p w14:paraId="476B774F" w14:textId="77777777" w:rsidR="0045454D" w:rsidRPr="0045454D" w:rsidRDefault="0045454D" w:rsidP="0045454D">
      <w:pPr>
        <w:pStyle w:val="NoSpacing"/>
        <w:rPr>
          <w:rStyle w:val="SubtleEmphasis"/>
          <w:rFonts w:eastAsia="SimSun"/>
          <w:color w:val="auto"/>
        </w:rPr>
      </w:pPr>
    </w:p>
    <w:p w14:paraId="00CCE1A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EF96F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245C4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Initializes the ADC</w:t>
      </w:r>
    </w:p>
    <w:p w14:paraId="599655FE" w14:textId="77777777" w:rsidR="0045454D" w:rsidRPr="0045454D" w:rsidRDefault="0045454D" w:rsidP="0045454D">
      <w:pPr>
        <w:pStyle w:val="NoSpacing"/>
        <w:rPr>
          <w:rStyle w:val="SubtleEmphasis"/>
          <w:rFonts w:eastAsia="SimSun"/>
          <w:color w:val="auto"/>
        </w:rPr>
      </w:pPr>
    </w:p>
    <w:p w14:paraId="776DDF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4D32256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initializes the Initializes the ADC.</w:t>
      </w:r>
    </w:p>
    <w:p w14:paraId="17D103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must be called before any other ADC routine is called.</w:t>
      </w:r>
    </w:p>
    <w:p w14:paraId="487D833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should only be called once during system initialization.</w:t>
      </w:r>
    </w:p>
    <w:p w14:paraId="121F3F7B" w14:textId="77777777" w:rsidR="0045454D" w:rsidRPr="0045454D" w:rsidRDefault="0045454D" w:rsidP="0045454D">
      <w:pPr>
        <w:pStyle w:val="NoSpacing"/>
        <w:rPr>
          <w:rStyle w:val="SubtleEmphasis"/>
          <w:rFonts w:eastAsia="SimSun"/>
          <w:color w:val="auto"/>
        </w:rPr>
      </w:pPr>
    </w:p>
    <w:p w14:paraId="53D300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60B930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3B7C2864" w14:textId="77777777" w:rsidR="0045454D" w:rsidRPr="0045454D" w:rsidRDefault="0045454D" w:rsidP="0045454D">
      <w:pPr>
        <w:pStyle w:val="NoSpacing"/>
        <w:rPr>
          <w:rStyle w:val="SubtleEmphasis"/>
          <w:rFonts w:eastAsia="SimSun"/>
          <w:color w:val="auto"/>
        </w:rPr>
      </w:pPr>
    </w:p>
    <w:p w14:paraId="25265FD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4C36A67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679C553A" w14:textId="77777777" w:rsidR="0045454D" w:rsidRPr="0045454D" w:rsidRDefault="0045454D" w:rsidP="0045454D">
      <w:pPr>
        <w:pStyle w:val="NoSpacing"/>
        <w:rPr>
          <w:rStyle w:val="SubtleEmphasis"/>
          <w:rFonts w:eastAsia="SimSun"/>
          <w:color w:val="auto"/>
        </w:rPr>
      </w:pPr>
    </w:p>
    <w:p w14:paraId="737E8EE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593CFE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140C76D5" w14:textId="77777777" w:rsidR="0045454D" w:rsidRPr="0045454D" w:rsidRDefault="0045454D" w:rsidP="0045454D">
      <w:pPr>
        <w:pStyle w:val="NoSpacing"/>
        <w:rPr>
          <w:rStyle w:val="SubtleEmphasis"/>
          <w:rFonts w:eastAsia="SimSun"/>
          <w:color w:val="auto"/>
        </w:rPr>
      </w:pPr>
    </w:p>
    <w:p w14:paraId="3D378DB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@Comment</w:t>
      </w:r>
    </w:p>
    <w:p w14:paraId="174472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7DB5539" w14:textId="77777777" w:rsidR="0045454D" w:rsidRPr="0045454D" w:rsidRDefault="0045454D" w:rsidP="0045454D">
      <w:pPr>
        <w:pStyle w:val="NoSpacing"/>
        <w:rPr>
          <w:rStyle w:val="SubtleEmphasis"/>
          <w:rFonts w:eastAsia="SimSun"/>
          <w:color w:val="auto"/>
        </w:rPr>
      </w:pPr>
    </w:p>
    <w:p w14:paraId="7461417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521AA48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63262D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convertedValue;</w:t>
      </w:r>
    </w:p>
    <w:p w14:paraId="4AB40C63" w14:textId="77777777" w:rsidR="0045454D" w:rsidRPr="0045454D" w:rsidRDefault="0045454D" w:rsidP="0045454D">
      <w:pPr>
        <w:pStyle w:val="NoSpacing"/>
        <w:rPr>
          <w:rStyle w:val="SubtleEmphasis"/>
          <w:rFonts w:eastAsia="SimSun"/>
          <w:color w:val="auto"/>
        </w:rPr>
      </w:pPr>
    </w:p>
    <w:p w14:paraId="784BFC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w:t>
      </w:r>
    </w:p>
    <w:p w14:paraId="16120AA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convertedValue = ADC_GetConversionResult();</w:t>
      </w:r>
    </w:p>
    <w:p w14:paraId="4D300A9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47129C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FF9286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ADC_Initialize(void);</w:t>
      </w:r>
    </w:p>
    <w:p w14:paraId="048F485E" w14:textId="77777777" w:rsidR="0045454D" w:rsidRPr="0045454D" w:rsidRDefault="0045454D" w:rsidP="0045454D">
      <w:pPr>
        <w:pStyle w:val="NoSpacing"/>
        <w:rPr>
          <w:rStyle w:val="SubtleEmphasis"/>
          <w:rFonts w:eastAsia="SimSun"/>
          <w:color w:val="auto"/>
        </w:rPr>
      </w:pPr>
    </w:p>
    <w:p w14:paraId="07D7EE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1F5DD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03D7F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Allows selection of a channel for conversion</w:t>
      </w:r>
    </w:p>
    <w:p w14:paraId="624EAC6D" w14:textId="77777777" w:rsidR="0045454D" w:rsidRPr="0045454D" w:rsidRDefault="0045454D" w:rsidP="0045454D">
      <w:pPr>
        <w:pStyle w:val="NoSpacing"/>
        <w:rPr>
          <w:rStyle w:val="SubtleEmphasis"/>
          <w:rFonts w:eastAsia="SimSun"/>
          <w:color w:val="auto"/>
        </w:rPr>
      </w:pPr>
    </w:p>
    <w:p w14:paraId="7F39C0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658935C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is used to select desired channel for conversion.</w:t>
      </w:r>
    </w:p>
    <w:p w14:paraId="5BE197D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available</w:t>
      </w:r>
    </w:p>
    <w:p w14:paraId="788A1C6A" w14:textId="77777777" w:rsidR="0045454D" w:rsidRPr="0045454D" w:rsidRDefault="0045454D" w:rsidP="0045454D">
      <w:pPr>
        <w:pStyle w:val="NoSpacing"/>
        <w:rPr>
          <w:rStyle w:val="SubtleEmphasis"/>
          <w:rFonts w:eastAsia="SimSun"/>
          <w:color w:val="auto"/>
        </w:rPr>
      </w:pPr>
    </w:p>
    <w:p w14:paraId="6571197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3EEC1B3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 function should have been called before calling this function.</w:t>
      </w:r>
    </w:p>
    <w:p w14:paraId="02DDE7E7" w14:textId="77777777" w:rsidR="0045454D" w:rsidRPr="0045454D" w:rsidRDefault="0045454D" w:rsidP="0045454D">
      <w:pPr>
        <w:pStyle w:val="NoSpacing"/>
        <w:rPr>
          <w:rStyle w:val="SubtleEmphasis"/>
          <w:rFonts w:eastAsia="SimSun"/>
          <w:color w:val="auto"/>
        </w:rPr>
      </w:pPr>
    </w:p>
    <w:p w14:paraId="16163C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6E12009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3AECC65" w14:textId="77777777" w:rsidR="0045454D" w:rsidRPr="0045454D" w:rsidRDefault="0045454D" w:rsidP="0045454D">
      <w:pPr>
        <w:pStyle w:val="NoSpacing"/>
        <w:rPr>
          <w:rStyle w:val="SubtleEmphasis"/>
          <w:rFonts w:eastAsia="SimSun"/>
          <w:color w:val="auto"/>
        </w:rPr>
      </w:pPr>
    </w:p>
    <w:p w14:paraId="23E429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@Param</w:t>
      </w:r>
    </w:p>
    <w:p w14:paraId="031D4D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Pass in required channel number</w:t>
      </w:r>
    </w:p>
    <w:p w14:paraId="163686B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"For available channel refer to enum under adc.h file"</w:t>
      </w:r>
    </w:p>
    <w:p w14:paraId="44DB647D" w14:textId="77777777" w:rsidR="0045454D" w:rsidRPr="0045454D" w:rsidRDefault="0045454D" w:rsidP="0045454D">
      <w:pPr>
        <w:pStyle w:val="NoSpacing"/>
        <w:rPr>
          <w:rStyle w:val="SubtleEmphasis"/>
          <w:rFonts w:eastAsia="SimSun"/>
          <w:color w:val="auto"/>
        </w:rPr>
      </w:pPr>
    </w:p>
    <w:p w14:paraId="2FAAF4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4C8099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7C9C0D2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convertedValue;</w:t>
      </w:r>
    </w:p>
    <w:p w14:paraId="09B25948" w14:textId="77777777" w:rsidR="0045454D" w:rsidRPr="0045454D" w:rsidRDefault="0045454D" w:rsidP="0045454D">
      <w:pPr>
        <w:pStyle w:val="NoSpacing"/>
        <w:rPr>
          <w:rStyle w:val="SubtleEmphasis"/>
          <w:rFonts w:eastAsia="SimSun"/>
          <w:color w:val="auto"/>
        </w:rPr>
      </w:pPr>
    </w:p>
    <w:p w14:paraId="1A17E2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w:t>
      </w:r>
    </w:p>
    <w:p w14:paraId="214E47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ADC_StartConversion(AN1_Channel);</w:t>
      </w:r>
    </w:p>
    <w:p w14:paraId="531E91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convertedValue = ADC_GetConversionResult();</w:t>
      </w:r>
    </w:p>
    <w:p w14:paraId="56BA12F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3B756FB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34B49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ADC_StartConversion(adc_channel_t channel);</w:t>
      </w:r>
    </w:p>
    <w:p w14:paraId="1A505A32" w14:textId="77777777" w:rsidR="0045454D" w:rsidRPr="0045454D" w:rsidRDefault="0045454D" w:rsidP="0045454D">
      <w:pPr>
        <w:pStyle w:val="NoSpacing"/>
        <w:rPr>
          <w:rStyle w:val="SubtleEmphasis"/>
          <w:rFonts w:eastAsia="SimSun"/>
          <w:color w:val="auto"/>
        </w:rPr>
      </w:pPr>
    </w:p>
    <w:p w14:paraId="17A0F2B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48BA2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4BDC80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 true when the conversion is completed otherwise false.</w:t>
      </w:r>
    </w:p>
    <w:p w14:paraId="6540C68F" w14:textId="77777777" w:rsidR="0045454D" w:rsidRPr="0045454D" w:rsidRDefault="0045454D" w:rsidP="0045454D">
      <w:pPr>
        <w:pStyle w:val="NoSpacing"/>
        <w:rPr>
          <w:rStyle w:val="SubtleEmphasis"/>
          <w:rFonts w:eastAsia="SimSun"/>
          <w:color w:val="auto"/>
        </w:rPr>
      </w:pPr>
    </w:p>
    <w:p w14:paraId="010E3C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A3DAC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is used to determine if conversion is completed.</w:t>
      </w:r>
    </w:p>
    <w:p w14:paraId="4AFD624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When conversion is complete routine returns true. It returns false otherwise.</w:t>
      </w:r>
    </w:p>
    <w:p w14:paraId="75B146E7" w14:textId="77777777" w:rsidR="0045454D" w:rsidRPr="0045454D" w:rsidRDefault="0045454D" w:rsidP="0045454D">
      <w:pPr>
        <w:pStyle w:val="NoSpacing"/>
        <w:rPr>
          <w:rStyle w:val="SubtleEmphasis"/>
          <w:rFonts w:eastAsia="SimSun"/>
          <w:color w:val="auto"/>
        </w:rPr>
      </w:pPr>
    </w:p>
    <w:p w14:paraId="2CF9F8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0CB0557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 and ADC_StartConversion(adc_channel_t channel)</w:t>
      </w:r>
    </w:p>
    <w:p w14:paraId="63CB83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function should have been called before calling this function.</w:t>
      </w:r>
    </w:p>
    <w:p w14:paraId="117D0A12" w14:textId="77777777" w:rsidR="0045454D" w:rsidRPr="0045454D" w:rsidRDefault="0045454D" w:rsidP="0045454D">
      <w:pPr>
        <w:pStyle w:val="NoSpacing"/>
        <w:rPr>
          <w:rStyle w:val="SubtleEmphasis"/>
          <w:rFonts w:eastAsia="SimSun"/>
          <w:color w:val="auto"/>
        </w:rPr>
      </w:pPr>
    </w:p>
    <w:p w14:paraId="04F80D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3B2A29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true  - If conversion is complete</w:t>
      </w:r>
    </w:p>
    <w:p w14:paraId="5B8DFE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false - If conversion is not completed</w:t>
      </w:r>
    </w:p>
    <w:p w14:paraId="7157627A" w14:textId="77777777" w:rsidR="0045454D" w:rsidRPr="0045454D" w:rsidRDefault="0045454D" w:rsidP="0045454D">
      <w:pPr>
        <w:pStyle w:val="NoSpacing"/>
        <w:rPr>
          <w:rStyle w:val="SubtleEmphasis"/>
          <w:rFonts w:eastAsia="SimSun"/>
          <w:color w:val="auto"/>
        </w:rPr>
      </w:pPr>
    </w:p>
    <w:p w14:paraId="4069DFE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38BF64E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218DDBEA" w14:textId="77777777" w:rsidR="0045454D" w:rsidRPr="0045454D" w:rsidRDefault="0045454D" w:rsidP="0045454D">
      <w:pPr>
        <w:pStyle w:val="NoSpacing"/>
        <w:rPr>
          <w:rStyle w:val="SubtleEmphasis"/>
          <w:rFonts w:eastAsia="SimSun"/>
          <w:color w:val="auto"/>
        </w:rPr>
      </w:pPr>
    </w:p>
    <w:p w14:paraId="5A3A611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0CACB6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58D5ED5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convertedValue;</w:t>
      </w:r>
    </w:p>
    <w:p w14:paraId="21FEC1ED" w14:textId="77777777" w:rsidR="0045454D" w:rsidRPr="0045454D" w:rsidRDefault="0045454D" w:rsidP="0045454D">
      <w:pPr>
        <w:pStyle w:val="NoSpacing"/>
        <w:rPr>
          <w:rStyle w:val="SubtleEmphasis"/>
          <w:rFonts w:eastAsia="SimSun"/>
          <w:color w:val="auto"/>
        </w:rPr>
      </w:pPr>
    </w:p>
    <w:p w14:paraId="456278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w:t>
      </w:r>
    </w:p>
    <w:p w14:paraId="6DA5DF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ADC_StartConversion(AN1_Channel);</w:t>
      </w:r>
    </w:p>
    <w:p w14:paraId="0F868B78" w14:textId="77777777" w:rsidR="0045454D" w:rsidRPr="0045454D" w:rsidRDefault="0045454D" w:rsidP="0045454D">
      <w:pPr>
        <w:pStyle w:val="NoSpacing"/>
        <w:rPr>
          <w:rStyle w:val="SubtleEmphasis"/>
          <w:rFonts w:eastAsia="SimSun"/>
          <w:color w:val="auto"/>
        </w:rPr>
      </w:pPr>
    </w:p>
    <w:p w14:paraId="37A13A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while(!ADC_IsConversionDone());</w:t>
      </w:r>
    </w:p>
    <w:p w14:paraId="3F5424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convertedValue = ADC_GetConversionResult();</w:t>
      </w:r>
    </w:p>
    <w:p w14:paraId="1A0880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533BD4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9417F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bool ADC_IsConversionDone();</w:t>
      </w:r>
    </w:p>
    <w:p w14:paraId="20C0BBF4" w14:textId="77777777" w:rsidR="0045454D" w:rsidRPr="0045454D" w:rsidRDefault="0045454D" w:rsidP="0045454D">
      <w:pPr>
        <w:pStyle w:val="NoSpacing"/>
        <w:rPr>
          <w:rStyle w:val="SubtleEmphasis"/>
          <w:rFonts w:eastAsia="SimSun"/>
          <w:color w:val="auto"/>
        </w:rPr>
      </w:pPr>
    </w:p>
    <w:p w14:paraId="1CF741F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4A9FDF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1880BB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Returns the ADC conversion value.</w:t>
      </w:r>
    </w:p>
    <w:p w14:paraId="1DB0B356" w14:textId="77777777" w:rsidR="0045454D" w:rsidRPr="0045454D" w:rsidRDefault="0045454D" w:rsidP="0045454D">
      <w:pPr>
        <w:pStyle w:val="NoSpacing"/>
        <w:rPr>
          <w:rStyle w:val="SubtleEmphasis"/>
          <w:rFonts w:eastAsia="SimSun"/>
          <w:color w:val="auto"/>
        </w:rPr>
      </w:pPr>
    </w:p>
    <w:p w14:paraId="1EDCAF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33C0F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is used to get the analog to digital converted value. This</w:t>
      </w:r>
    </w:p>
    <w:p w14:paraId="022204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routine gets converted values from the channel specified.</w:t>
      </w:r>
    </w:p>
    <w:p w14:paraId="6E1D5FA4" w14:textId="77777777" w:rsidR="0045454D" w:rsidRPr="0045454D" w:rsidRDefault="0045454D" w:rsidP="0045454D">
      <w:pPr>
        <w:pStyle w:val="NoSpacing"/>
        <w:rPr>
          <w:rStyle w:val="SubtleEmphasis"/>
          <w:rFonts w:eastAsia="SimSun"/>
          <w:color w:val="auto"/>
        </w:rPr>
      </w:pPr>
    </w:p>
    <w:p w14:paraId="77EAF6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0BF6577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returns the conversion value only after the conversion is complete.</w:t>
      </w:r>
    </w:p>
    <w:p w14:paraId="04860BB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Completion status can be checked using</w:t>
      </w:r>
    </w:p>
    <w:p w14:paraId="257CD1D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ADC_IsConversionDone() routine.</w:t>
      </w:r>
    </w:p>
    <w:p w14:paraId="4089D9FA" w14:textId="77777777" w:rsidR="0045454D" w:rsidRPr="0045454D" w:rsidRDefault="0045454D" w:rsidP="0045454D">
      <w:pPr>
        <w:pStyle w:val="NoSpacing"/>
        <w:rPr>
          <w:rStyle w:val="SubtleEmphasis"/>
          <w:rFonts w:eastAsia="SimSun"/>
          <w:color w:val="auto"/>
        </w:rPr>
      </w:pPr>
    </w:p>
    <w:p w14:paraId="037C15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4A4812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 the converted value.</w:t>
      </w:r>
    </w:p>
    <w:p w14:paraId="49F64D82" w14:textId="77777777" w:rsidR="0045454D" w:rsidRPr="0045454D" w:rsidRDefault="0045454D" w:rsidP="0045454D">
      <w:pPr>
        <w:pStyle w:val="NoSpacing"/>
        <w:rPr>
          <w:rStyle w:val="SubtleEmphasis"/>
          <w:rFonts w:eastAsia="SimSun"/>
          <w:color w:val="auto"/>
        </w:rPr>
      </w:pPr>
    </w:p>
    <w:p w14:paraId="0908638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21DDCE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5555B1F3" w14:textId="77777777" w:rsidR="0045454D" w:rsidRPr="0045454D" w:rsidRDefault="0045454D" w:rsidP="0045454D">
      <w:pPr>
        <w:pStyle w:val="NoSpacing"/>
        <w:rPr>
          <w:rStyle w:val="SubtleEmphasis"/>
          <w:rFonts w:eastAsia="SimSun"/>
          <w:color w:val="auto"/>
        </w:rPr>
      </w:pPr>
    </w:p>
    <w:p w14:paraId="5398A3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21D57D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162D75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convertedValue;</w:t>
      </w:r>
    </w:p>
    <w:p w14:paraId="69142414" w14:textId="77777777" w:rsidR="0045454D" w:rsidRPr="0045454D" w:rsidRDefault="0045454D" w:rsidP="0045454D">
      <w:pPr>
        <w:pStyle w:val="NoSpacing"/>
        <w:rPr>
          <w:rStyle w:val="SubtleEmphasis"/>
          <w:rFonts w:eastAsia="SimSun"/>
          <w:color w:val="auto"/>
        </w:rPr>
      </w:pPr>
    </w:p>
    <w:p w14:paraId="44B903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w:t>
      </w:r>
    </w:p>
    <w:p w14:paraId="08D3EF4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ADC_StartConversion(AN1_Channel);</w:t>
      </w:r>
    </w:p>
    <w:p w14:paraId="458FFAF2" w14:textId="77777777" w:rsidR="0045454D" w:rsidRPr="0045454D" w:rsidRDefault="0045454D" w:rsidP="0045454D">
      <w:pPr>
        <w:pStyle w:val="NoSpacing"/>
        <w:rPr>
          <w:rStyle w:val="SubtleEmphasis"/>
          <w:rFonts w:eastAsia="SimSun"/>
          <w:color w:val="auto"/>
        </w:rPr>
      </w:pPr>
    </w:p>
    <w:p w14:paraId="3F9AE29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while(ADC_IsConversionDone());</w:t>
      </w:r>
    </w:p>
    <w:p w14:paraId="33F2A78C" w14:textId="77777777" w:rsidR="0045454D" w:rsidRPr="0045454D" w:rsidRDefault="0045454D" w:rsidP="0045454D">
      <w:pPr>
        <w:pStyle w:val="NoSpacing"/>
        <w:rPr>
          <w:rStyle w:val="SubtleEmphasis"/>
          <w:rFonts w:eastAsia="SimSun"/>
          <w:color w:val="auto"/>
        </w:rPr>
      </w:pPr>
    </w:p>
    <w:p w14:paraId="7F127B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convertedValue = ADC_GetConversionResult();</w:t>
      </w:r>
    </w:p>
    <w:p w14:paraId="031E8E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4654A15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7BDA7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adc_result_t ADC_GetConversionResult(void);</w:t>
      </w:r>
    </w:p>
    <w:p w14:paraId="01C23DEA" w14:textId="77777777" w:rsidR="0045454D" w:rsidRPr="0045454D" w:rsidRDefault="0045454D" w:rsidP="0045454D">
      <w:pPr>
        <w:pStyle w:val="NoSpacing"/>
        <w:rPr>
          <w:rStyle w:val="SubtleEmphasis"/>
          <w:rFonts w:eastAsia="SimSun"/>
          <w:color w:val="auto"/>
        </w:rPr>
      </w:pPr>
    </w:p>
    <w:p w14:paraId="13CDFD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07264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1F92AF7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 the ADC conversion value</w:t>
      </w:r>
    </w:p>
    <w:p w14:paraId="5963617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also allows selection of a channel for conversion.</w:t>
      </w:r>
    </w:p>
    <w:p w14:paraId="54A00E1E" w14:textId="77777777" w:rsidR="0045454D" w:rsidRPr="0045454D" w:rsidRDefault="0045454D" w:rsidP="0045454D">
      <w:pPr>
        <w:pStyle w:val="NoSpacing"/>
        <w:rPr>
          <w:rStyle w:val="SubtleEmphasis"/>
          <w:rFonts w:eastAsia="SimSun"/>
          <w:color w:val="auto"/>
        </w:rPr>
      </w:pPr>
    </w:p>
    <w:p w14:paraId="1B4A6B9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10E5F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is used to select desired channel for conversion</w:t>
      </w:r>
    </w:p>
    <w:p w14:paraId="6F7CA8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and to get the analog to digital converted value.</w:t>
      </w:r>
    </w:p>
    <w:p w14:paraId="1C66E4C7" w14:textId="77777777" w:rsidR="0045454D" w:rsidRPr="0045454D" w:rsidRDefault="0045454D" w:rsidP="0045454D">
      <w:pPr>
        <w:pStyle w:val="NoSpacing"/>
        <w:rPr>
          <w:rStyle w:val="SubtleEmphasis"/>
          <w:rFonts w:eastAsia="SimSun"/>
          <w:color w:val="auto"/>
        </w:rPr>
      </w:pPr>
    </w:p>
    <w:p w14:paraId="32636CA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2B4C0B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 function should have been called before calling this function.</w:t>
      </w:r>
    </w:p>
    <w:p w14:paraId="1F67B600" w14:textId="77777777" w:rsidR="0045454D" w:rsidRPr="0045454D" w:rsidRDefault="0045454D" w:rsidP="0045454D">
      <w:pPr>
        <w:pStyle w:val="NoSpacing"/>
        <w:rPr>
          <w:rStyle w:val="SubtleEmphasis"/>
          <w:rFonts w:eastAsia="SimSun"/>
          <w:color w:val="auto"/>
        </w:rPr>
      </w:pPr>
    </w:p>
    <w:p w14:paraId="68BDD7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5602DC8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 the converted value.</w:t>
      </w:r>
    </w:p>
    <w:p w14:paraId="46D298CE" w14:textId="77777777" w:rsidR="0045454D" w:rsidRPr="0045454D" w:rsidRDefault="0045454D" w:rsidP="0045454D">
      <w:pPr>
        <w:pStyle w:val="NoSpacing"/>
        <w:rPr>
          <w:rStyle w:val="SubtleEmphasis"/>
          <w:rFonts w:eastAsia="SimSun"/>
          <w:color w:val="auto"/>
        </w:rPr>
      </w:pPr>
    </w:p>
    <w:p w14:paraId="183D036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77B88E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Pass in required channel number.</w:t>
      </w:r>
    </w:p>
    <w:p w14:paraId="7E33A6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"For available channel refer to enum under adc.h file"</w:t>
      </w:r>
    </w:p>
    <w:p w14:paraId="1E8269BF" w14:textId="77777777" w:rsidR="0045454D" w:rsidRPr="0045454D" w:rsidRDefault="0045454D" w:rsidP="0045454D">
      <w:pPr>
        <w:pStyle w:val="NoSpacing"/>
        <w:rPr>
          <w:rStyle w:val="SubtleEmphasis"/>
          <w:rFonts w:eastAsia="SimSun"/>
          <w:color w:val="auto"/>
        </w:rPr>
      </w:pPr>
    </w:p>
    <w:p w14:paraId="0C1F99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334271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170A79D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convertedValue;</w:t>
      </w:r>
    </w:p>
    <w:p w14:paraId="07F154F3" w14:textId="77777777" w:rsidR="0045454D" w:rsidRPr="0045454D" w:rsidRDefault="0045454D" w:rsidP="0045454D">
      <w:pPr>
        <w:pStyle w:val="NoSpacing"/>
        <w:rPr>
          <w:rStyle w:val="SubtleEmphasis"/>
          <w:rFonts w:eastAsia="SimSun"/>
          <w:color w:val="auto"/>
        </w:rPr>
      </w:pPr>
    </w:p>
    <w:p w14:paraId="50549C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ADC_Initialize();</w:t>
      </w:r>
    </w:p>
    <w:p w14:paraId="59164310" w14:textId="77777777" w:rsidR="0045454D" w:rsidRPr="0045454D" w:rsidRDefault="0045454D" w:rsidP="0045454D">
      <w:pPr>
        <w:pStyle w:val="NoSpacing"/>
        <w:rPr>
          <w:rStyle w:val="SubtleEmphasis"/>
          <w:rFonts w:eastAsia="SimSun"/>
          <w:color w:val="auto"/>
        </w:rPr>
      </w:pPr>
    </w:p>
    <w:p w14:paraId="461791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conversion = ADC_GetConversion(AN1_Channel);</w:t>
      </w:r>
    </w:p>
    <w:p w14:paraId="11321F6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4AEB2C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B1CB6A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adc_result_t ADC_GetConversion(adc_channel_t channel);</w:t>
      </w:r>
    </w:p>
    <w:p w14:paraId="57989A35" w14:textId="77777777" w:rsidR="0045454D" w:rsidRPr="0045454D" w:rsidRDefault="0045454D" w:rsidP="0045454D">
      <w:pPr>
        <w:pStyle w:val="NoSpacing"/>
        <w:rPr>
          <w:rStyle w:val="SubtleEmphasis"/>
          <w:rFonts w:eastAsia="SimSun"/>
          <w:color w:val="auto"/>
        </w:rPr>
      </w:pPr>
    </w:p>
    <w:p w14:paraId="1460C62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F9EE3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6D93C97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Implements ISR</w:t>
      </w:r>
    </w:p>
    <w:p w14:paraId="59A5959A" w14:textId="77777777" w:rsidR="0045454D" w:rsidRPr="0045454D" w:rsidRDefault="0045454D" w:rsidP="0045454D">
      <w:pPr>
        <w:pStyle w:val="NoSpacing"/>
        <w:rPr>
          <w:rStyle w:val="SubtleEmphasis"/>
          <w:rFonts w:eastAsia="SimSun"/>
          <w:color w:val="auto"/>
        </w:rPr>
      </w:pPr>
    </w:p>
    <w:p w14:paraId="406923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C7123C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routine is used to implement the ISR for the interrupt-driven</w:t>
      </w:r>
    </w:p>
    <w:p w14:paraId="3B763C2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implementations.</w:t>
      </w:r>
    </w:p>
    <w:p w14:paraId="41EF2446" w14:textId="77777777" w:rsidR="0045454D" w:rsidRPr="0045454D" w:rsidRDefault="0045454D" w:rsidP="0045454D">
      <w:pPr>
        <w:pStyle w:val="NoSpacing"/>
        <w:rPr>
          <w:rStyle w:val="SubtleEmphasis"/>
          <w:rFonts w:eastAsia="SimSun"/>
          <w:color w:val="auto"/>
        </w:rPr>
      </w:pPr>
    </w:p>
    <w:p w14:paraId="0E4F656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16F2D1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7C687393" w14:textId="77777777" w:rsidR="0045454D" w:rsidRPr="0045454D" w:rsidRDefault="0045454D" w:rsidP="0045454D">
      <w:pPr>
        <w:pStyle w:val="NoSpacing"/>
        <w:rPr>
          <w:rStyle w:val="SubtleEmphasis"/>
          <w:rFonts w:eastAsia="SimSun"/>
          <w:color w:val="auto"/>
        </w:rPr>
      </w:pPr>
    </w:p>
    <w:p w14:paraId="4E26CC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417206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4E6C4C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BCFD9B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ADC_ISR(void);</w:t>
      </w:r>
    </w:p>
    <w:p w14:paraId="5FE03578" w14:textId="77777777" w:rsidR="0045454D" w:rsidRPr="0045454D" w:rsidRDefault="0045454D" w:rsidP="0045454D">
      <w:pPr>
        <w:pStyle w:val="NoSpacing"/>
        <w:rPr>
          <w:rStyle w:val="SubtleEmphasis"/>
          <w:rFonts w:eastAsia="SimSun"/>
          <w:color w:val="auto"/>
        </w:rPr>
      </w:pPr>
    </w:p>
    <w:p w14:paraId="37701D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#ifdef __cplusplus  // Provide C++ Compatibility</w:t>
      </w:r>
    </w:p>
    <w:p w14:paraId="6321E619" w14:textId="77777777" w:rsidR="0045454D" w:rsidRPr="0045454D" w:rsidRDefault="0045454D" w:rsidP="0045454D">
      <w:pPr>
        <w:pStyle w:val="NoSpacing"/>
        <w:rPr>
          <w:rStyle w:val="SubtleEmphasis"/>
          <w:rFonts w:eastAsia="SimSun"/>
          <w:color w:val="auto"/>
        </w:rPr>
      </w:pPr>
    </w:p>
    <w:p w14:paraId="26852AF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DCE366C" w14:textId="77777777" w:rsidR="0045454D" w:rsidRPr="0045454D" w:rsidRDefault="0045454D" w:rsidP="0045454D">
      <w:pPr>
        <w:pStyle w:val="NoSpacing"/>
        <w:rPr>
          <w:rStyle w:val="SubtleEmphasis"/>
          <w:rFonts w:eastAsia="SimSun"/>
          <w:color w:val="auto"/>
        </w:rPr>
      </w:pPr>
    </w:p>
    <w:p w14:paraId="4B0AAE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p>
    <w:p w14:paraId="73CC4928" w14:textId="77777777" w:rsidR="0045454D" w:rsidRPr="0045454D" w:rsidRDefault="0045454D" w:rsidP="0045454D">
      <w:pPr>
        <w:pStyle w:val="NoSpacing"/>
        <w:rPr>
          <w:rStyle w:val="SubtleEmphasis"/>
          <w:rFonts w:eastAsia="SimSun"/>
          <w:color w:val="auto"/>
        </w:rPr>
      </w:pPr>
    </w:p>
    <w:p w14:paraId="7F1F774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r w:rsidRPr="0045454D">
        <w:rPr>
          <w:rStyle w:val="SubtleEmphasis"/>
          <w:rFonts w:eastAsia="SimSun"/>
          <w:color w:val="auto"/>
        </w:rPr>
        <w:tab/>
        <w:t>//_ADC_H</w:t>
      </w:r>
    </w:p>
    <w:p w14:paraId="75306A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D72FD9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1F76F67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1D971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DF329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 Generated Driver File</w:t>
      </w:r>
    </w:p>
    <w:p w14:paraId="747A7671" w14:textId="77777777" w:rsidR="0045454D" w:rsidRPr="0045454D" w:rsidRDefault="0045454D" w:rsidP="0045454D">
      <w:pPr>
        <w:pStyle w:val="NoSpacing"/>
        <w:rPr>
          <w:rStyle w:val="SubtleEmphasis"/>
          <w:rFonts w:eastAsia="SimSun"/>
          <w:color w:val="auto"/>
        </w:rPr>
      </w:pPr>
    </w:p>
    <w:p w14:paraId="191EB92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4AB2AB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4357B715" w14:textId="77777777" w:rsidR="0045454D" w:rsidRPr="0045454D" w:rsidRDefault="0045454D" w:rsidP="0045454D">
      <w:pPr>
        <w:pStyle w:val="NoSpacing"/>
        <w:rPr>
          <w:rStyle w:val="SubtleEmphasis"/>
          <w:rFonts w:eastAsia="SimSun"/>
          <w:color w:val="auto"/>
        </w:rPr>
      </w:pPr>
    </w:p>
    <w:p w14:paraId="171779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7A99E1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adc.c</w:t>
      </w:r>
    </w:p>
    <w:p w14:paraId="7C5C829F" w14:textId="77777777" w:rsidR="0045454D" w:rsidRPr="0045454D" w:rsidRDefault="0045454D" w:rsidP="0045454D">
      <w:pPr>
        <w:pStyle w:val="NoSpacing"/>
        <w:rPr>
          <w:rStyle w:val="SubtleEmphasis"/>
          <w:rFonts w:eastAsia="SimSun"/>
          <w:color w:val="auto"/>
        </w:rPr>
      </w:pPr>
    </w:p>
    <w:p w14:paraId="040BFD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AFCAB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is the generated driver implementation file for the ADC driver using MPLAB?Code Configurator</w:t>
      </w:r>
    </w:p>
    <w:p w14:paraId="2A4A172C" w14:textId="77777777" w:rsidR="0045454D" w:rsidRPr="0045454D" w:rsidRDefault="0045454D" w:rsidP="0045454D">
      <w:pPr>
        <w:pStyle w:val="NoSpacing"/>
        <w:rPr>
          <w:rStyle w:val="SubtleEmphasis"/>
          <w:rFonts w:eastAsia="SimSun"/>
          <w:color w:val="auto"/>
        </w:rPr>
      </w:pPr>
    </w:p>
    <w:p w14:paraId="7767B5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60B9F3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source file provides implementations for driver APIs for ADC.</w:t>
      </w:r>
    </w:p>
    <w:p w14:paraId="58CE92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07EA35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3F19FD0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630D8E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2.00</w:t>
      </w:r>
    </w:p>
    <w:p w14:paraId="1A32C99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296C65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3E74EE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  MPLAB X 2.26</w:t>
      </w:r>
    </w:p>
    <w:p w14:paraId="270136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48A327F" w14:textId="77777777" w:rsidR="0045454D" w:rsidRPr="0045454D" w:rsidRDefault="0045454D" w:rsidP="0045454D">
      <w:pPr>
        <w:pStyle w:val="NoSpacing"/>
        <w:rPr>
          <w:rStyle w:val="SubtleEmphasis"/>
          <w:rFonts w:eastAsia="SimSun"/>
          <w:color w:val="auto"/>
        </w:rPr>
      </w:pPr>
    </w:p>
    <w:p w14:paraId="74C033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C8EA2F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570EE9EC" w14:textId="77777777" w:rsidR="0045454D" w:rsidRPr="0045454D" w:rsidRDefault="0045454D" w:rsidP="0045454D">
      <w:pPr>
        <w:pStyle w:val="NoSpacing"/>
        <w:rPr>
          <w:rStyle w:val="SubtleEmphasis"/>
          <w:rFonts w:eastAsia="SimSun"/>
          <w:color w:val="auto"/>
        </w:rPr>
      </w:pPr>
    </w:p>
    <w:p w14:paraId="7230D6C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56AD6F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568969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70AC22B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16BD2A31" w14:textId="77777777" w:rsidR="0045454D" w:rsidRPr="0045454D" w:rsidRDefault="0045454D" w:rsidP="0045454D">
      <w:pPr>
        <w:pStyle w:val="NoSpacing"/>
        <w:rPr>
          <w:rStyle w:val="SubtleEmphasis"/>
          <w:rFonts w:eastAsia="SimSun"/>
          <w:color w:val="auto"/>
        </w:rPr>
      </w:pPr>
    </w:p>
    <w:p w14:paraId="72084D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4394EDF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43794C55" w14:textId="77777777" w:rsidR="0045454D" w:rsidRPr="0045454D" w:rsidRDefault="0045454D" w:rsidP="0045454D">
      <w:pPr>
        <w:pStyle w:val="NoSpacing"/>
        <w:rPr>
          <w:rStyle w:val="SubtleEmphasis"/>
          <w:rFonts w:eastAsia="SimSun"/>
          <w:color w:val="auto"/>
        </w:rPr>
      </w:pPr>
    </w:p>
    <w:p w14:paraId="1F7236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7BA327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3D3F4F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40E3F38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0402A6B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74C35D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05E9C41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741491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5421B1D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2BB014E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1D1F3B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23516E8" w14:textId="77777777" w:rsidR="0045454D" w:rsidRPr="0045454D" w:rsidRDefault="0045454D" w:rsidP="0045454D">
      <w:pPr>
        <w:pStyle w:val="NoSpacing"/>
        <w:rPr>
          <w:rStyle w:val="SubtleEmphasis"/>
          <w:rFonts w:eastAsia="SimSun"/>
          <w:color w:val="auto"/>
        </w:rPr>
      </w:pPr>
    </w:p>
    <w:p w14:paraId="59BC9DF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405FFB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Included Files</w:t>
      </w:r>
    </w:p>
    <w:p w14:paraId="652F5B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D55546" w14:textId="77777777" w:rsidR="0045454D" w:rsidRPr="0045454D" w:rsidRDefault="0045454D" w:rsidP="0045454D">
      <w:pPr>
        <w:pStyle w:val="NoSpacing"/>
        <w:rPr>
          <w:rStyle w:val="SubtleEmphasis"/>
          <w:rFonts w:eastAsia="SimSun"/>
          <w:color w:val="auto"/>
        </w:rPr>
      </w:pPr>
    </w:p>
    <w:p w14:paraId="673545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&lt;xc.h&gt;</w:t>
      </w:r>
    </w:p>
    <w:p w14:paraId="01ADCA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"adc.h"</w:t>
      </w:r>
    </w:p>
    <w:p w14:paraId="03393B23" w14:textId="77777777" w:rsidR="0045454D" w:rsidRPr="0045454D" w:rsidRDefault="0045454D" w:rsidP="0045454D">
      <w:pPr>
        <w:pStyle w:val="NoSpacing"/>
        <w:rPr>
          <w:rStyle w:val="SubtleEmphasis"/>
          <w:rFonts w:eastAsia="SimSun"/>
          <w:color w:val="auto"/>
        </w:rPr>
      </w:pPr>
    </w:p>
    <w:p w14:paraId="459E7007" w14:textId="77777777" w:rsidR="0045454D" w:rsidRPr="0045454D" w:rsidRDefault="0045454D" w:rsidP="0045454D">
      <w:pPr>
        <w:pStyle w:val="NoSpacing"/>
        <w:rPr>
          <w:rStyle w:val="SubtleEmphasis"/>
          <w:rFonts w:eastAsia="SimSun"/>
          <w:color w:val="auto"/>
        </w:rPr>
      </w:pPr>
    </w:p>
    <w:p w14:paraId="6A3CA3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36739F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ADC Module APIs</w:t>
      </w:r>
    </w:p>
    <w:p w14:paraId="1A287D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E652726" w14:textId="77777777" w:rsidR="0045454D" w:rsidRPr="0045454D" w:rsidRDefault="0045454D" w:rsidP="0045454D">
      <w:pPr>
        <w:pStyle w:val="NoSpacing"/>
        <w:rPr>
          <w:rStyle w:val="SubtleEmphasis"/>
          <w:rFonts w:eastAsia="SimSun"/>
          <w:color w:val="auto"/>
        </w:rPr>
      </w:pPr>
    </w:p>
    <w:p w14:paraId="299B94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ADC_Initialize(void)</w:t>
      </w:r>
    </w:p>
    <w:p w14:paraId="50A1A4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29FB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set the ADC to the options selected in the User Interface</w:t>
      </w:r>
    </w:p>
    <w:p w14:paraId="399178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CD2DC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GO_nDONE stop; ADON enabled; CHS AN0; </w:t>
      </w:r>
    </w:p>
    <w:p w14:paraId="607090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 = 0x01;</w:t>
      </w:r>
    </w:p>
    <w:p w14:paraId="595A28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2C668D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PVCFG external; TRIGSEL CTMU; NVCFG external; </w:t>
      </w:r>
    </w:p>
    <w:p w14:paraId="40B151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ADCON1 = 0x85;</w:t>
      </w:r>
    </w:p>
    <w:p w14:paraId="6DA2DB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BCADA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ADFM right; ADCS FOSC/32; ACQT 0; </w:t>
      </w:r>
    </w:p>
    <w:p w14:paraId="5030DC0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ADCON2 = 0x82;</w:t>
      </w:r>
    </w:p>
    <w:p w14:paraId="7D76A8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C2EF98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ADRESL 0x0; </w:t>
      </w:r>
    </w:p>
    <w:p w14:paraId="4127AB4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ADRESL = 0x00;</w:t>
      </w:r>
    </w:p>
    <w:p w14:paraId="29E37B1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6F624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ADRESH 0x0; </w:t>
      </w:r>
    </w:p>
    <w:p w14:paraId="7BE537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ADRESH = 0x00;</w:t>
      </w:r>
    </w:p>
    <w:p w14:paraId="238D04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3FD23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Enabling ADC interrupt.</w:t>
      </w:r>
    </w:p>
    <w:p w14:paraId="514AC4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PIE1bits.ADIE = 1;</w:t>
      </w:r>
    </w:p>
    <w:p w14:paraId="3C50E8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6F5D598" w14:textId="77777777" w:rsidR="0045454D" w:rsidRPr="0045454D" w:rsidRDefault="0045454D" w:rsidP="0045454D">
      <w:pPr>
        <w:pStyle w:val="NoSpacing"/>
        <w:rPr>
          <w:rStyle w:val="SubtleEmphasis"/>
          <w:rFonts w:eastAsia="SimSun"/>
          <w:color w:val="auto"/>
        </w:rPr>
      </w:pPr>
    </w:p>
    <w:p w14:paraId="200FEB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ADC_StartConversion(adc_channel_t channel)</w:t>
      </w:r>
    </w:p>
    <w:p w14:paraId="1DC7B2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10B52A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select the A/D channel</w:t>
      </w:r>
    </w:p>
    <w:p w14:paraId="7A6F60A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ADCON0bits.CHS = channel;</w:t>
      </w:r>
    </w:p>
    <w:p w14:paraId="1DDBF482" w14:textId="77777777" w:rsidR="0045454D" w:rsidRPr="0045454D" w:rsidRDefault="0045454D" w:rsidP="0045454D">
      <w:pPr>
        <w:pStyle w:val="NoSpacing"/>
        <w:rPr>
          <w:rStyle w:val="SubtleEmphasis"/>
          <w:rFonts w:eastAsia="SimSun"/>
          <w:color w:val="auto"/>
        </w:rPr>
      </w:pPr>
    </w:p>
    <w:p w14:paraId="1A3FF33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Turn on the ADC module</w:t>
      </w:r>
    </w:p>
    <w:p w14:paraId="22629CF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ADCON0bits.ADON = 1;</w:t>
      </w:r>
    </w:p>
    <w:p w14:paraId="3C2B64C0" w14:textId="77777777" w:rsidR="0045454D" w:rsidRPr="0045454D" w:rsidRDefault="0045454D" w:rsidP="0045454D">
      <w:pPr>
        <w:pStyle w:val="NoSpacing"/>
        <w:rPr>
          <w:rStyle w:val="SubtleEmphasis"/>
          <w:rFonts w:eastAsia="SimSun"/>
          <w:color w:val="auto"/>
        </w:rPr>
      </w:pPr>
    </w:p>
    <w:p w14:paraId="67C4F1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0962DDC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Start the conversion</w:t>
      </w:r>
    </w:p>
    <w:p w14:paraId="30E3A3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ADCON0bits.GO_nDONE = 1;</w:t>
      </w:r>
    </w:p>
    <w:p w14:paraId="27F29E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1C52ACD" w14:textId="77777777" w:rsidR="0045454D" w:rsidRPr="0045454D" w:rsidRDefault="0045454D" w:rsidP="0045454D">
      <w:pPr>
        <w:pStyle w:val="NoSpacing"/>
        <w:rPr>
          <w:rStyle w:val="SubtleEmphasis"/>
          <w:rFonts w:eastAsia="SimSun"/>
          <w:color w:val="auto"/>
        </w:rPr>
      </w:pPr>
    </w:p>
    <w:p w14:paraId="2407BB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bool ADC_IsConversionDone()</w:t>
      </w:r>
    </w:p>
    <w:p w14:paraId="57BFBC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w:t>
      </w:r>
    </w:p>
    <w:p w14:paraId="71BE77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Start the conversion</w:t>
      </w:r>
    </w:p>
    <w:p w14:paraId="32F4BF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 (!ADCON0bits.GO_nDONE);</w:t>
      </w:r>
    </w:p>
    <w:p w14:paraId="725291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B2CF4F" w14:textId="77777777" w:rsidR="0045454D" w:rsidRPr="0045454D" w:rsidRDefault="0045454D" w:rsidP="0045454D">
      <w:pPr>
        <w:pStyle w:val="NoSpacing"/>
        <w:rPr>
          <w:rStyle w:val="SubtleEmphasis"/>
          <w:rFonts w:eastAsia="SimSun"/>
          <w:color w:val="auto"/>
        </w:rPr>
      </w:pPr>
    </w:p>
    <w:p w14:paraId="3AC7E5A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adc_result_t ADC_GetConversionResult(void)</w:t>
      </w:r>
    </w:p>
    <w:p w14:paraId="21C173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56CAB2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Conversion finished, return the result</w:t>
      </w:r>
    </w:p>
    <w:p w14:paraId="04EF42F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 ((ADRESH &lt;&lt; 8) + ADRESL);</w:t>
      </w:r>
    </w:p>
    <w:p w14:paraId="69E926B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07E4525" w14:textId="77777777" w:rsidR="0045454D" w:rsidRPr="0045454D" w:rsidRDefault="0045454D" w:rsidP="0045454D">
      <w:pPr>
        <w:pStyle w:val="NoSpacing"/>
        <w:rPr>
          <w:rStyle w:val="SubtleEmphasis"/>
          <w:rFonts w:eastAsia="SimSun"/>
          <w:color w:val="auto"/>
        </w:rPr>
      </w:pPr>
    </w:p>
    <w:p w14:paraId="772F65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adc_result_t ADC_GetConversion(adc_channel_t channel)</w:t>
      </w:r>
    </w:p>
    <w:p w14:paraId="7044579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8E0708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Select the A/D channel</w:t>
      </w:r>
    </w:p>
    <w:p w14:paraId="254ABC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ADCON0bits.CHS = channel;</w:t>
      </w:r>
    </w:p>
    <w:p w14:paraId="3F2C387B" w14:textId="77777777" w:rsidR="0045454D" w:rsidRPr="0045454D" w:rsidRDefault="0045454D" w:rsidP="0045454D">
      <w:pPr>
        <w:pStyle w:val="NoSpacing"/>
        <w:rPr>
          <w:rStyle w:val="SubtleEmphasis"/>
          <w:rFonts w:eastAsia="SimSun"/>
          <w:color w:val="auto"/>
        </w:rPr>
      </w:pPr>
    </w:p>
    <w:p w14:paraId="1E7FA31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Turn on the ADC module</w:t>
      </w:r>
    </w:p>
    <w:p w14:paraId="219FC1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ADCON0bits.ADON = 1;</w:t>
      </w:r>
    </w:p>
    <w:p w14:paraId="08E0945F" w14:textId="77777777" w:rsidR="0045454D" w:rsidRPr="0045454D" w:rsidRDefault="0045454D" w:rsidP="0045454D">
      <w:pPr>
        <w:pStyle w:val="NoSpacing"/>
        <w:rPr>
          <w:rStyle w:val="SubtleEmphasis"/>
          <w:rFonts w:eastAsia="SimSun"/>
          <w:color w:val="auto"/>
        </w:rPr>
      </w:pPr>
    </w:p>
    <w:p w14:paraId="2AA8B51D" w14:textId="77777777" w:rsidR="0045454D" w:rsidRPr="0045454D" w:rsidRDefault="0045454D" w:rsidP="0045454D">
      <w:pPr>
        <w:pStyle w:val="NoSpacing"/>
        <w:rPr>
          <w:rStyle w:val="SubtleEmphasis"/>
          <w:rFonts w:eastAsia="SimSun"/>
          <w:color w:val="auto"/>
        </w:rPr>
      </w:pPr>
    </w:p>
    <w:p w14:paraId="2538E0A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Start the conversion</w:t>
      </w:r>
    </w:p>
    <w:p w14:paraId="120EDB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ADCON0bits.GO_nDONE = 1;</w:t>
      </w:r>
    </w:p>
    <w:p w14:paraId="5F161A95" w14:textId="77777777" w:rsidR="0045454D" w:rsidRPr="0045454D" w:rsidRDefault="0045454D" w:rsidP="0045454D">
      <w:pPr>
        <w:pStyle w:val="NoSpacing"/>
        <w:rPr>
          <w:rStyle w:val="SubtleEmphasis"/>
          <w:rFonts w:eastAsia="SimSun"/>
          <w:color w:val="auto"/>
        </w:rPr>
      </w:pPr>
    </w:p>
    <w:p w14:paraId="6E06A9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Wait for the conversion to finish</w:t>
      </w:r>
    </w:p>
    <w:p w14:paraId="10AC4D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while (ADCON0bits.GO_nDONE)</w:t>
      </w:r>
    </w:p>
    <w:p w14:paraId="3D326E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2C005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BAE4F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928BA8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Conversion finished, return the result</w:t>
      </w:r>
    </w:p>
    <w:p w14:paraId="0A8953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 ((ADRESH &lt;&lt; 8) + ADRESL);</w:t>
      </w:r>
    </w:p>
    <w:p w14:paraId="5144949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F04F710" w14:textId="77777777" w:rsidR="0045454D" w:rsidRPr="0045454D" w:rsidRDefault="0045454D" w:rsidP="0045454D">
      <w:pPr>
        <w:pStyle w:val="NoSpacing"/>
        <w:rPr>
          <w:rStyle w:val="SubtleEmphasis"/>
          <w:rFonts w:eastAsia="SimSun"/>
          <w:color w:val="auto"/>
        </w:rPr>
      </w:pPr>
    </w:p>
    <w:p w14:paraId="0C86FFF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ADC_ISR(void)</w:t>
      </w:r>
    </w:p>
    <w:p w14:paraId="3216C1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DFD03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Clear the ADC interrupt flag</w:t>
      </w:r>
    </w:p>
    <w:p w14:paraId="5E71D7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PIR1bits.ADIF = 0;</w:t>
      </w:r>
    </w:p>
    <w:p w14:paraId="505BDD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F4333F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002D7D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End of File</w:t>
      </w:r>
    </w:p>
    <w:p w14:paraId="6C353BA5" w14:textId="77777777" w:rsidR="0045454D" w:rsidRDefault="0045454D" w:rsidP="0045454D">
      <w:pPr>
        <w:pStyle w:val="NoSpacing"/>
        <w:rPr>
          <w:rStyle w:val="SubtleEmphasis"/>
          <w:rFonts w:eastAsia="SimSun"/>
          <w:color w:val="auto"/>
        </w:rPr>
      </w:pPr>
      <w:r w:rsidRPr="0045454D">
        <w:rPr>
          <w:rStyle w:val="SubtleEmphasis"/>
          <w:rFonts w:eastAsia="SimSun"/>
          <w:color w:val="auto"/>
        </w:rPr>
        <w:t>*/</w:t>
      </w:r>
    </w:p>
    <w:p w14:paraId="513E0B1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43CA45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MSSP1 Generated Driver API Header File</w:t>
      </w:r>
    </w:p>
    <w:p w14:paraId="357A34F0" w14:textId="77777777" w:rsidR="0045454D" w:rsidRPr="0045454D" w:rsidRDefault="0045454D" w:rsidP="0045454D">
      <w:pPr>
        <w:pStyle w:val="NoSpacing"/>
        <w:rPr>
          <w:rStyle w:val="SubtleEmphasis"/>
          <w:rFonts w:eastAsia="SimSun"/>
          <w:color w:val="auto"/>
        </w:rPr>
      </w:pPr>
    </w:p>
    <w:p w14:paraId="2C4DBB0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3D0C94D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26B7F1A0" w14:textId="77777777" w:rsidR="0045454D" w:rsidRPr="0045454D" w:rsidRDefault="0045454D" w:rsidP="0045454D">
      <w:pPr>
        <w:pStyle w:val="NoSpacing"/>
        <w:rPr>
          <w:rStyle w:val="SubtleEmphasis"/>
          <w:rFonts w:eastAsia="SimSun"/>
          <w:color w:val="auto"/>
        </w:rPr>
      </w:pPr>
    </w:p>
    <w:p w14:paraId="79BD4CF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6E3E37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i2c1.h</w:t>
      </w:r>
    </w:p>
    <w:p w14:paraId="63F49913" w14:textId="77777777" w:rsidR="0045454D" w:rsidRPr="0045454D" w:rsidRDefault="0045454D" w:rsidP="0045454D">
      <w:pPr>
        <w:pStyle w:val="NoSpacing"/>
        <w:rPr>
          <w:rStyle w:val="SubtleEmphasis"/>
          <w:rFonts w:eastAsia="SimSun"/>
          <w:color w:val="auto"/>
        </w:rPr>
      </w:pPr>
    </w:p>
    <w:p w14:paraId="39A152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7CDC83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is the generated header file for the MSSP1 driver using MPLAB?Code Configurator</w:t>
      </w:r>
    </w:p>
    <w:p w14:paraId="32B10FBF" w14:textId="77777777" w:rsidR="0045454D" w:rsidRPr="0045454D" w:rsidRDefault="0045454D" w:rsidP="0045454D">
      <w:pPr>
        <w:pStyle w:val="NoSpacing"/>
        <w:rPr>
          <w:rStyle w:val="SubtleEmphasis"/>
          <w:rFonts w:eastAsia="SimSun"/>
          <w:color w:val="auto"/>
        </w:rPr>
      </w:pPr>
    </w:p>
    <w:p w14:paraId="4DB5EE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5795FA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APIs for driver for MSSP1.</w:t>
      </w:r>
    </w:p>
    <w:p w14:paraId="2FB1E8B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5738CF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39821A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4F43218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2.00</w:t>
      </w:r>
    </w:p>
    <w:p w14:paraId="5D69BF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3CD76B8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2F45CA0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w:t>
      </w:r>
      <w:r w:rsidRPr="0045454D">
        <w:rPr>
          <w:rStyle w:val="SubtleEmphasis"/>
          <w:rFonts w:eastAsia="SimSun"/>
          <w:color w:val="auto"/>
        </w:rPr>
        <w:tab/>
        <w:t xml:space="preserve">          :  MPLAB X 2.26</w:t>
      </w:r>
    </w:p>
    <w:p w14:paraId="2364452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8BE0ED5" w14:textId="77777777" w:rsidR="0045454D" w:rsidRPr="0045454D" w:rsidRDefault="0045454D" w:rsidP="0045454D">
      <w:pPr>
        <w:pStyle w:val="NoSpacing"/>
        <w:rPr>
          <w:rStyle w:val="SubtleEmphasis"/>
          <w:rFonts w:eastAsia="SimSun"/>
          <w:color w:val="auto"/>
        </w:rPr>
      </w:pPr>
    </w:p>
    <w:p w14:paraId="0E4BF2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2A3BCC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2E8EA7D7" w14:textId="77777777" w:rsidR="0045454D" w:rsidRPr="0045454D" w:rsidRDefault="0045454D" w:rsidP="0045454D">
      <w:pPr>
        <w:pStyle w:val="NoSpacing"/>
        <w:rPr>
          <w:rStyle w:val="SubtleEmphasis"/>
          <w:rFonts w:eastAsia="SimSun"/>
          <w:color w:val="auto"/>
        </w:rPr>
      </w:pPr>
    </w:p>
    <w:p w14:paraId="31C9B2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21DB732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7ADE4F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3DA660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32DA8416" w14:textId="77777777" w:rsidR="0045454D" w:rsidRPr="0045454D" w:rsidRDefault="0045454D" w:rsidP="0045454D">
      <w:pPr>
        <w:pStyle w:val="NoSpacing"/>
        <w:rPr>
          <w:rStyle w:val="SubtleEmphasis"/>
          <w:rFonts w:eastAsia="SimSun"/>
          <w:color w:val="auto"/>
        </w:rPr>
      </w:pPr>
    </w:p>
    <w:p w14:paraId="040A0D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10BF06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0B777DB8" w14:textId="77777777" w:rsidR="0045454D" w:rsidRPr="0045454D" w:rsidRDefault="0045454D" w:rsidP="0045454D">
      <w:pPr>
        <w:pStyle w:val="NoSpacing"/>
        <w:rPr>
          <w:rStyle w:val="SubtleEmphasis"/>
          <w:rFonts w:eastAsia="SimSun"/>
          <w:color w:val="auto"/>
        </w:rPr>
      </w:pPr>
    </w:p>
    <w:p w14:paraId="021EB41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6EF0A6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212437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0568DC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22D3BE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304232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7692FF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005C5E7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72A1E6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48110D6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513D218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13C3FD0" w14:textId="77777777" w:rsidR="0045454D" w:rsidRPr="0045454D" w:rsidRDefault="0045454D" w:rsidP="0045454D">
      <w:pPr>
        <w:pStyle w:val="NoSpacing"/>
        <w:rPr>
          <w:rStyle w:val="SubtleEmphasis"/>
          <w:rFonts w:eastAsia="SimSun"/>
          <w:color w:val="auto"/>
        </w:rPr>
      </w:pPr>
    </w:p>
    <w:p w14:paraId="6F68ED7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#ifndef _I2C1_H</w:t>
      </w:r>
    </w:p>
    <w:p w14:paraId="276C004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_I2C1_H</w:t>
      </w:r>
    </w:p>
    <w:p w14:paraId="75543175" w14:textId="77777777" w:rsidR="0045454D" w:rsidRPr="0045454D" w:rsidRDefault="0045454D" w:rsidP="0045454D">
      <w:pPr>
        <w:pStyle w:val="NoSpacing"/>
        <w:rPr>
          <w:rStyle w:val="SubtleEmphasis"/>
          <w:rFonts w:eastAsia="SimSun"/>
          <w:color w:val="auto"/>
        </w:rPr>
      </w:pPr>
    </w:p>
    <w:p w14:paraId="39FA4B2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&lt;stdint.h&gt;</w:t>
      </w:r>
    </w:p>
    <w:p w14:paraId="522184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&lt;stdbool.h&gt;</w:t>
      </w:r>
    </w:p>
    <w:p w14:paraId="6AF0E62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&lt;stddef.h&gt;</w:t>
      </w:r>
    </w:p>
    <w:p w14:paraId="36B9F7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&lt;xc.h&gt;</w:t>
      </w:r>
    </w:p>
    <w:p w14:paraId="17521BEC" w14:textId="77777777" w:rsidR="0045454D" w:rsidRPr="0045454D" w:rsidRDefault="0045454D" w:rsidP="0045454D">
      <w:pPr>
        <w:pStyle w:val="NoSpacing"/>
        <w:rPr>
          <w:rStyle w:val="SubtleEmphasis"/>
          <w:rFonts w:eastAsia="SimSun"/>
          <w:color w:val="auto"/>
        </w:rPr>
      </w:pPr>
    </w:p>
    <w:p w14:paraId="4405EE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#ifdef __cplusplus  // Provide C++ Compatibility</w:t>
      </w:r>
    </w:p>
    <w:p w14:paraId="329690D9" w14:textId="77777777" w:rsidR="0045454D" w:rsidRPr="0045454D" w:rsidRDefault="0045454D" w:rsidP="0045454D">
      <w:pPr>
        <w:pStyle w:val="NoSpacing"/>
        <w:rPr>
          <w:rStyle w:val="SubtleEmphasis"/>
          <w:rFonts w:eastAsia="SimSun"/>
          <w:color w:val="auto"/>
        </w:rPr>
      </w:pPr>
    </w:p>
    <w:p w14:paraId="553FA29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extern "C" {</w:t>
      </w:r>
    </w:p>
    <w:p w14:paraId="054E02FB" w14:textId="77777777" w:rsidR="0045454D" w:rsidRPr="0045454D" w:rsidRDefault="0045454D" w:rsidP="0045454D">
      <w:pPr>
        <w:pStyle w:val="NoSpacing"/>
        <w:rPr>
          <w:rStyle w:val="SubtleEmphasis"/>
          <w:rFonts w:eastAsia="SimSun"/>
          <w:color w:val="auto"/>
        </w:rPr>
      </w:pPr>
    </w:p>
    <w:p w14:paraId="1CD5158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p>
    <w:p w14:paraId="35A79451" w14:textId="77777777" w:rsidR="0045454D" w:rsidRPr="0045454D" w:rsidRDefault="0045454D" w:rsidP="0045454D">
      <w:pPr>
        <w:pStyle w:val="NoSpacing"/>
        <w:rPr>
          <w:rStyle w:val="SubtleEmphasis"/>
          <w:rFonts w:eastAsia="SimSun"/>
          <w:color w:val="auto"/>
        </w:rPr>
      </w:pPr>
    </w:p>
    <w:p w14:paraId="78F1AAB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A2EE64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 Slave Driver Status</w:t>
      </w:r>
    </w:p>
    <w:p w14:paraId="2445FE40" w14:textId="77777777" w:rsidR="0045454D" w:rsidRPr="0045454D" w:rsidRDefault="0045454D" w:rsidP="0045454D">
      <w:pPr>
        <w:pStyle w:val="NoSpacing"/>
        <w:rPr>
          <w:rStyle w:val="SubtleEmphasis"/>
          <w:rFonts w:eastAsia="SimSun"/>
          <w:color w:val="auto"/>
        </w:rPr>
      </w:pPr>
    </w:p>
    <w:p w14:paraId="2C37B4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701EA30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Defines the different status that the slave driver has</w:t>
      </w:r>
    </w:p>
    <w:p w14:paraId="6261765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detected over the i2c bus.</w:t>
      </w:r>
    </w:p>
    <w:p w14:paraId="500510EA" w14:textId="77777777" w:rsidR="0045454D" w:rsidRPr="0045454D" w:rsidRDefault="0045454D" w:rsidP="0045454D">
      <w:pPr>
        <w:pStyle w:val="NoSpacing"/>
        <w:rPr>
          <w:rStyle w:val="SubtleEmphasis"/>
          <w:rFonts w:eastAsia="SimSun"/>
          <w:color w:val="auto"/>
        </w:rPr>
      </w:pPr>
    </w:p>
    <w:p w14:paraId="6D66B4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183212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defines the different status that the slave driver has</w:t>
      </w:r>
    </w:p>
    <w:p w14:paraId="540EF52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detected over the i2c bus. The status is passed to the</w:t>
      </w:r>
    </w:p>
    <w:p w14:paraId="5CE0E9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 callback function that is implemented by</w:t>
      </w:r>
    </w:p>
    <w:p w14:paraId="3B626D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user of the slave driver as a parameter to inform the user</w:t>
      </w:r>
    </w:p>
    <w:p w14:paraId="4A1D70A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that there was a change in the status of the driver due to</w:t>
      </w:r>
    </w:p>
    <w:p w14:paraId="6678A24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transactions on the i2c bus. User of the slave driver can use these</w:t>
      </w:r>
    </w:p>
    <w:p w14:paraId="3CF704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to manage the read or write buffers.</w:t>
      </w:r>
    </w:p>
    <w:p w14:paraId="6B6E696D" w14:textId="77777777" w:rsidR="0045454D" w:rsidRPr="0045454D" w:rsidRDefault="0045454D" w:rsidP="0045454D">
      <w:pPr>
        <w:pStyle w:val="NoSpacing"/>
        <w:rPr>
          <w:rStyle w:val="SubtleEmphasis"/>
          <w:rFonts w:eastAsia="SimSun"/>
          <w:color w:val="auto"/>
        </w:rPr>
      </w:pPr>
    </w:p>
    <w:p w14:paraId="05CF630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0017A54B" w14:textId="77777777" w:rsidR="0045454D" w:rsidRPr="0045454D" w:rsidRDefault="0045454D" w:rsidP="0045454D">
      <w:pPr>
        <w:pStyle w:val="NoSpacing"/>
        <w:rPr>
          <w:rStyle w:val="SubtleEmphasis"/>
          <w:rFonts w:eastAsia="SimSun"/>
          <w:color w:val="auto"/>
        </w:rPr>
      </w:pPr>
    </w:p>
    <w:p w14:paraId="262CF1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typedef enum</w:t>
      </w:r>
    </w:p>
    <w:p w14:paraId="252F4D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2AE09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I2C1_SLAVE_WRITE_REQUEST,</w:t>
      </w:r>
    </w:p>
    <w:p w14:paraId="09A12EA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I2C1_SLAVE_READ_REQUEST,</w:t>
      </w:r>
    </w:p>
    <w:p w14:paraId="0787733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I2C1_SLAVE_WRITE_COMPLETED,</w:t>
      </w:r>
    </w:p>
    <w:p w14:paraId="725BE7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I2C1_SLAVE_READ_COMPLETED,</w:t>
      </w:r>
    </w:p>
    <w:p w14:paraId="4AD8E07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I2C1_SLAVE_GENERAL_CALL_REQUEST,</w:t>
      </w:r>
    </w:p>
    <w:p w14:paraId="7D272C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I2C1_SLAVE_DRIVER_STATUS;</w:t>
      </w:r>
    </w:p>
    <w:p w14:paraId="62EDFDC6" w14:textId="77777777" w:rsidR="0045454D" w:rsidRPr="0045454D" w:rsidRDefault="0045454D" w:rsidP="0045454D">
      <w:pPr>
        <w:pStyle w:val="NoSpacing"/>
        <w:rPr>
          <w:rStyle w:val="SubtleEmphasis"/>
          <w:rFonts w:eastAsia="SimSun"/>
          <w:color w:val="auto"/>
        </w:rPr>
      </w:pPr>
    </w:p>
    <w:p w14:paraId="5F2D7E5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I2C1_SLAVE_DEFAULT_ADDRESS          1</w:t>
      </w:r>
    </w:p>
    <w:p w14:paraId="6F553256" w14:textId="77777777" w:rsidR="0045454D" w:rsidRPr="0045454D" w:rsidRDefault="0045454D" w:rsidP="0045454D">
      <w:pPr>
        <w:pStyle w:val="NoSpacing"/>
        <w:rPr>
          <w:rStyle w:val="SubtleEmphasis"/>
          <w:rFonts w:eastAsia="SimSun"/>
          <w:color w:val="auto"/>
        </w:rPr>
      </w:pPr>
    </w:p>
    <w:p w14:paraId="3278FF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6FA77B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31CEDD2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Initializes and enables the i2c slave instance : 1</w:t>
      </w:r>
    </w:p>
    <w:p w14:paraId="6806F3D0" w14:textId="77777777" w:rsidR="0045454D" w:rsidRPr="0045454D" w:rsidRDefault="0045454D" w:rsidP="0045454D">
      <w:pPr>
        <w:pStyle w:val="NoSpacing"/>
        <w:rPr>
          <w:rStyle w:val="SubtleEmphasis"/>
          <w:rFonts w:eastAsia="SimSun"/>
          <w:color w:val="auto"/>
        </w:rPr>
      </w:pPr>
    </w:p>
    <w:p w14:paraId="6DC459D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20B665F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This routine initializes the i2c slave driver instance for : 1</w:t>
      </w:r>
    </w:p>
    <w:p w14:paraId="10719F4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index, making it ready for clients to open and use it.</w:t>
      </w:r>
    </w:p>
    <w:p w14:paraId="71F725C6" w14:textId="77777777" w:rsidR="0045454D" w:rsidRPr="0045454D" w:rsidRDefault="0045454D" w:rsidP="0045454D">
      <w:pPr>
        <w:pStyle w:val="NoSpacing"/>
        <w:rPr>
          <w:rStyle w:val="SubtleEmphasis"/>
          <w:rFonts w:eastAsia="SimSun"/>
          <w:color w:val="auto"/>
        </w:rPr>
      </w:pPr>
    </w:p>
    <w:p w14:paraId="317120B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@Preconditions</w:t>
      </w:r>
    </w:p>
    <w:p w14:paraId="5C016CE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3DBB4131" w14:textId="77777777" w:rsidR="0045454D" w:rsidRPr="0045454D" w:rsidRDefault="0045454D" w:rsidP="0045454D">
      <w:pPr>
        <w:pStyle w:val="NoSpacing"/>
        <w:rPr>
          <w:rStyle w:val="SubtleEmphasis"/>
          <w:rFonts w:eastAsia="SimSun"/>
          <w:color w:val="auto"/>
        </w:rPr>
      </w:pPr>
    </w:p>
    <w:p w14:paraId="53C0D0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@Param</w:t>
      </w:r>
    </w:p>
    <w:p w14:paraId="271A77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3D62485C" w14:textId="77777777" w:rsidR="0045454D" w:rsidRPr="0045454D" w:rsidRDefault="0045454D" w:rsidP="0045454D">
      <w:pPr>
        <w:pStyle w:val="NoSpacing"/>
        <w:rPr>
          <w:rStyle w:val="SubtleEmphasis"/>
          <w:rFonts w:eastAsia="SimSun"/>
          <w:color w:val="auto"/>
        </w:rPr>
      </w:pPr>
    </w:p>
    <w:p w14:paraId="7E7ECA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@Returns</w:t>
      </w:r>
    </w:p>
    <w:p w14:paraId="613A3BA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None</w:t>
      </w:r>
    </w:p>
    <w:p w14:paraId="120F8A1B" w14:textId="77777777" w:rsidR="0045454D" w:rsidRPr="0045454D" w:rsidRDefault="0045454D" w:rsidP="0045454D">
      <w:pPr>
        <w:pStyle w:val="NoSpacing"/>
        <w:rPr>
          <w:rStyle w:val="SubtleEmphasis"/>
          <w:rFonts w:eastAsia="SimSun"/>
          <w:color w:val="auto"/>
        </w:rPr>
      </w:pPr>
    </w:p>
    <w:p w14:paraId="7931DA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w:t>
      </w:r>
    </w:p>
    <w:p w14:paraId="08A26A7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59DA57C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initialize the i2c slave driver</w:t>
      </w:r>
    </w:p>
    <w:p w14:paraId="286648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I2C1_Initialize();</w:t>
      </w:r>
    </w:p>
    <w:p w14:paraId="76EED315" w14:textId="77777777" w:rsidR="0045454D" w:rsidRPr="0045454D" w:rsidRDefault="0045454D" w:rsidP="0045454D">
      <w:pPr>
        <w:pStyle w:val="NoSpacing"/>
        <w:rPr>
          <w:rStyle w:val="SubtleEmphasis"/>
          <w:rFonts w:eastAsia="SimSun"/>
          <w:color w:val="auto"/>
        </w:rPr>
      </w:pPr>
    </w:p>
    <w:p w14:paraId="4324B4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&lt;/code&gt;</w:t>
      </w:r>
    </w:p>
    <w:p w14:paraId="723DE2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B1FADFD" w14:textId="77777777" w:rsidR="0045454D" w:rsidRPr="0045454D" w:rsidRDefault="0045454D" w:rsidP="0045454D">
      <w:pPr>
        <w:pStyle w:val="NoSpacing"/>
        <w:rPr>
          <w:rStyle w:val="SubtleEmphasis"/>
          <w:rFonts w:eastAsia="SimSun"/>
          <w:color w:val="auto"/>
        </w:rPr>
      </w:pPr>
    </w:p>
    <w:p w14:paraId="1962B33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I2C1_Initialize(void);</w:t>
      </w:r>
    </w:p>
    <w:p w14:paraId="7A829C9F" w14:textId="77777777" w:rsidR="0045454D" w:rsidRPr="0045454D" w:rsidRDefault="0045454D" w:rsidP="0045454D">
      <w:pPr>
        <w:pStyle w:val="NoSpacing"/>
        <w:rPr>
          <w:rStyle w:val="SubtleEmphasis"/>
          <w:rFonts w:eastAsia="SimSun"/>
          <w:color w:val="auto"/>
        </w:rPr>
      </w:pPr>
    </w:p>
    <w:p w14:paraId="7FBF76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F3E484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4366CA1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function process the I2C interrupts generated by</w:t>
      </w:r>
    </w:p>
    <w:p w14:paraId="5963C4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bus activity</w:t>
      </w:r>
    </w:p>
    <w:p w14:paraId="63771F4C" w14:textId="77777777" w:rsidR="0045454D" w:rsidRPr="0045454D" w:rsidRDefault="0045454D" w:rsidP="0045454D">
      <w:pPr>
        <w:pStyle w:val="NoSpacing"/>
        <w:rPr>
          <w:rStyle w:val="SubtleEmphasis"/>
          <w:rFonts w:eastAsia="SimSun"/>
          <w:color w:val="auto"/>
        </w:rPr>
      </w:pPr>
    </w:p>
    <w:p w14:paraId="6BF87F8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37420F0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function calls a callback function with 1 of 4</w:t>
      </w:r>
    </w:p>
    <w:p w14:paraId="7C4657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possible parameters.</w:t>
      </w:r>
    </w:p>
    <w:p w14:paraId="319C932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I2C1_SLAVE_WRITE_REQUEST</w:t>
      </w:r>
    </w:p>
    <w:p w14:paraId="5EC62D1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I2C1_SLAVE_READ_REQUEST</w:t>
      </w:r>
    </w:p>
    <w:p w14:paraId="73BC90B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I2C1_SLAVE_WRITE_COMPLETED</w:t>
      </w:r>
    </w:p>
    <w:p w14:paraId="2409842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I2C1_SLAVE_READ_COMPLETED</w:t>
      </w:r>
    </w:p>
    <w:p w14:paraId="1C1F3F0F" w14:textId="77777777" w:rsidR="0045454D" w:rsidRPr="0045454D" w:rsidRDefault="0045454D" w:rsidP="0045454D">
      <w:pPr>
        <w:pStyle w:val="NoSpacing"/>
        <w:rPr>
          <w:rStyle w:val="SubtleEmphasis"/>
          <w:rFonts w:eastAsia="SimSun"/>
          <w:color w:val="auto"/>
        </w:rPr>
      </w:pPr>
    </w:p>
    <w:p w14:paraId="75C2DE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callback function should contain application specific</w:t>
      </w:r>
    </w:p>
    <w:p w14:paraId="4FCF08A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code to process I2C bus activity from the I2C master.</w:t>
      </w:r>
    </w:p>
    <w:p w14:paraId="548C93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A basic EEPROM emulator is provided as an example.</w:t>
      </w:r>
    </w:p>
    <w:p w14:paraId="2FF4973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5596D4C" w14:textId="77777777" w:rsidR="0045454D" w:rsidRPr="0045454D" w:rsidRDefault="0045454D" w:rsidP="0045454D">
      <w:pPr>
        <w:pStyle w:val="NoSpacing"/>
        <w:rPr>
          <w:rStyle w:val="SubtleEmphasis"/>
          <w:rFonts w:eastAsia="SimSun"/>
          <w:color w:val="auto"/>
        </w:rPr>
      </w:pPr>
    </w:p>
    <w:p w14:paraId="62C2DA6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I2C1_ISR (void);</w:t>
      </w:r>
    </w:p>
    <w:p w14:paraId="68422498" w14:textId="77777777" w:rsidR="0045454D" w:rsidRPr="0045454D" w:rsidRDefault="0045454D" w:rsidP="0045454D">
      <w:pPr>
        <w:pStyle w:val="NoSpacing"/>
        <w:rPr>
          <w:rStyle w:val="SubtleEmphasis"/>
          <w:rFonts w:eastAsia="SimSun"/>
          <w:color w:val="auto"/>
        </w:rPr>
      </w:pPr>
    </w:p>
    <w:p w14:paraId="4C82C0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F1ADE9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4DA3E2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varible contains the last data written to the I2C slave</w:t>
      </w:r>
    </w:p>
    <w:p w14:paraId="538ECB8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82231AA" w14:textId="77777777" w:rsidR="0045454D" w:rsidRPr="0045454D" w:rsidRDefault="0045454D" w:rsidP="0045454D">
      <w:pPr>
        <w:pStyle w:val="NoSpacing"/>
        <w:rPr>
          <w:rStyle w:val="SubtleEmphasis"/>
          <w:rFonts w:eastAsia="SimSun"/>
          <w:color w:val="auto"/>
        </w:rPr>
      </w:pPr>
    </w:p>
    <w:p w14:paraId="42D80E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extern volatile uint8_t    I2C1_slaveWriteData;</w:t>
      </w:r>
    </w:p>
    <w:p w14:paraId="75BB3E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MAX 30</w:t>
      </w:r>
    </w:p>
    <w:p w14:paraId="2B47A80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uint16_t record1[MAX];</w:t>
      </w:r>
    </w:p>
    <w:p w14:paraId="7705D66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uint16_t record2[MAX];</w:t>
      </w:r>
    </w:p>
    <w:p w14:paraId="35FF20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uint16_t record3[MAX];</w:t>
      </w:r>
    </w:p>
    <w:p w14:paraId="1794B4F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uint16_t record4[MAX];</w:t>
      </w:r>
    </w:p>
    <w:p w14:paraId="3EEEF25F" w14:textId="77777777" w:rsidR="0045454D" w:rsidRPr="0045454D" w:rsidRDefault="0045454D" w:rsidP="0045454D">
      <w:pPr>
        <w:pStyle w:val="NoSpacing"/>
        <w:rPr>
          <w:rStyle w:val="SubtleEmphasis"/>
          <w:rFonts w:eastAsia="SimSun"/>
          <w:color w:val="auto"/>
        </w:rPr>
      </w:pPr>
    </w:p>
    <w:p w14:paraId="6FD4F8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#ifdef __cplusplus  // Provide C++ Compatibility</w:t>
      </w:r>
    </w:p>
    <w:p w14:paraId="584A9C13" w14:textId="77777777" w:rsidR="0045454D" w:rsidRPr="0045454D" w:rsidRDefault="0045454D" w:rsidP="0045454D">
      <w:pPr>
        <w:pStyle w:val="NoSpacing"/>
        <w:rPr>
          <w:rStyle w:val="SubtleEmphasis"/>
          <w:rFonts w:eastAsia="SimSun"/>
          <w:color w:val="auto"/>
        </w:rPr>
      </w:pPr>
    </w:p>
    <w:p w14:paraId="41526D2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23157DE" w14:textId="77777777" w:rsidR="0045454D" w:rsidRPr="0045454D" w:rsidRDefault="0045454D" w:rsidP="0045454D">
      <w:pPr>
        <w:pStyle w:val="NoSpacing"/>
        <w:rPr>
          <w:rStyle w:val="SubtleEmphasis"/>
          <w:rFonts w:eastAsia="SimSun"/>
          <w:color w:val="auto"/>
        </w:rPr>
      </w:pPr>
    </w:p>
    <w:p w14:paraId="0A04A1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#endif</w:t>
      </w:r>
    </w:p>
    <w:p w14:paraId="6EA3AC3D" w14:textId="77777777" w:rsidR="0045454D" w:rsidRPr="0045454D" w:rsidRDefault="0045454D" w:rsidP="0045454D">
      <w:pPr>
        <w:pStyle w:val="NoSpacing"/>
        <w:rPr>
          <w:rStyle w:val="SubtleEmphasis"/>
          <w:rFonts w:eastAsia="SimSun"/>
          <w:color w:val="auto"/>
        </w:rPr>
      </w:pPr>
    </w:p>
    <w:p w14:paraId="1813A0AA" w14:textId="77777777" w:rsidR="0045454D" w:rsidRDefault="0045454D" w:rsidP="0045454D">
      <w:pPr>
        <w:pStyle w:val="NoSpacing"/>
        <w:rPr>
          <w:rStyle w:val="SubtleEmphasis"/>
          <w:rFonts w:eastAsia="SimSun"/>
          <w:color w:val="auto"/>
        </w:rPr>
      </w:pPr>
      <w:r w:rsidRPr="0045454D">
        <w:rPr>
          <w:rStyle w:val="SubtleEmphasis"/>
          <w:rFonts w:eastAsia="SimSun"/>
          <w:color w:val="auto"/>
        </w:rPr>
        <w:t>#endif  // _I2C1_H</w:t>
      </w:r>
    </w:p>
    <w:p w14:paraId="440761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A21A65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MSSP1 Generated Driver File</w:t>
      </w:r>
    </w:p>
    <w:p w14:paraId="27F6B01F" w14:textId="77777777" w:rsidR="0045454D" w:rsidRPr="0045454D" w:rsidRDefault="0045454D" w:rsidP="0045454D">
      <w:pPr>
        <w:pStyle w:val="NoSpacing"/>
        <w:rPr>
          <w:rStyle w:val="SubtleEmphasis"/>
          <w:rFonts w:eastAsia="SimSun"/>
          <w:color w:val="auto"/>
        </w:rPr>
      </w:pPr>
    </w:p>
    <w:p w14:paraId="3DCF534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@Company</w:t>
      </w:r>
    </w:p>
    <w:p w14:paraId="55BB9A1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Microchip Technology Inc.</w:t>
      </w:r>
    </w:p>
    <w:p w14:paraId="191384DB" w14:textId="77777777" w:rsidR="0045454D" w:rsidRPr="0045454D" w:rsidRDefault="0045454D" w:rsidP="0045454D">
      <w:pPr>
        <w:pStyle w:val="NoSpacing"/>
        <w:rPr>
          <w:rStyle w:val="SubtleEmphasis"/>
          <w:rFonts w:eastAsia="SimSun"/>
          <w:color w:val="auto"/>
        </w:rPr>
      </w:pPr>
    </w:p>
    <w:p w14:paraId="1CDC7B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@File Name</w:t>
      </w:r>
    </w:p>
    <w:p w14:paraId="51895B0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i2c1.c</w:t>
      </w:r>
    </w:p>
    <w:p w14:paraId="1D75F1CA" w14:textId="77777777" w:rsidR="0045454D" w:rsidRPr="0045454D" w:rsidRDefault="0045454D" w:rsidP="0045454D">
      <w:pPr>
        <w:pStyle w:val="NoSpacing"/>
        <w:rPr>
          <w:rStyle w:val="SubtleEmphasis"/>
          <w:rFonts w:eastAsia="SimSun"/>
          <w:color w:val="auto"/>
        </w:rPr>
      </w:pPr>
    </w:p>
    <w:p w14:paraId="50C988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@Summary</w:t>
      </w:r>
    </w:p>
    <w:p w14:paraId="5E85B6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is the generated header file for the MSSP1 driver using </w:t>
      </w:r>
    </w:p>
    <w:p w14:paraId="4AA68CC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MPLAB?Code Configurator</w:t>
      </w:r>
    </w:p>
    <w:p w14:paraId="7273AFFE" w14:textId="77777777" w:rsidR="0045454D" w:rsidRPr="0045454D" w:rsidRDefault="0045454D" w:rsidP="0045454D">
      <w:pPr>
        <w:pStyle w:val="NoSpacing"/>
        <w:rPr>
          <w:rStyle w:val="SubtleEmphasis"/>
          <w:rFonts w:eastAsia="SimSun"/>
          <w:color w:val="auto"/>
        </w:rPr>
      </w:pPr>
    </w:p>
    <w:p w14:paraId="5B338D3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w:t>
      </w:r>
    </w:p>
    <w:p w14:paraId="63BD978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header file provides APIs for driver for MSSP1.</w:t>
      </w:r>
    </w:p>
    <w:p w14:paraId="7B6BDF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Generation Information :</w:t>
      </w:r>
    </w:p>
    <w:p w14:paraId="747884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Product Revision  :  MPLAB?Code Configurator - v2.10</w:t>
      </w:r>
    </w:p>
    <w:p w14:paraId="4E819F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Device            :  PIC18F25K22</w:t>
      </w:r>
    </w:p>
    <w:p w14:paraId="5DC4D46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Driver Version    :  2.00</w:t>
      </w:r>
    </w:p>
    <w:p w14:paraId="631600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The generated drivers are tested against the following:</w:t>
      </w:r>
    </w:p>
    <w:p w14:paraId="5E2BD8A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Compiler          :  XC8 v1.33</w:t>
      </w:r>
    </w:p>
    <w:p w14:paraId="53236B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MPLAB </w:t>
      </w:r>
      <w:r w:rsidRPr="0045454D">
        <w:rPr>
          <w:rStyle w:val="SubtleEmphasis"/>
          <w:rFonts w:eastAsia="SimSun"/>
          <w:color w:val="auto"/>
        </w:rPr>
        <w:tab/>
        <w:t xml:space="preserve">          :  MPLAB X 2.26</w:t>
      </w:r>
    </w:p>
    <w:p w14:paraId="10E443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00E7F11" w14:textId="77777777" w:rsidR="0045454D" w:rsidRPr="0045454D" w:rsidRDefault="0045454D" w:rsidP="0045454D">
      <w:pPr>
        <w:pStyle w:val="NoSpacing"/>
        <w:rPr>
          <w:rStyle w:val="SubtleEmphasis"/>
          <w:rFonts w:eastAsia="SimSun"/>
          <w:color w:val="auto"/>
        </w:rPr>
      </w:pPr>
    </w:p>
    <w:p w14:paraId="672D69D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44265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Copyright (c) 2013 - 2014 released Microchip Technology Inc.  All rights reserved.</w:t>
      </w:r>
    </w:p>
    <w:p w14:paraId="124D0280" w14:textId="77777777" w:rsidR="0045454D" w:rsidRPr="0045454D" w:rsidRDefault="0045454D" w:rsidP="0045454D">
      <w:pPr>
        <w:pStyle w:val="NoSpacing"/>
        <w:rPr>
          <w:rStyle w:val="SubtleEmphasis"/>
          <w:rFonts w:eastAsia="SimSun"/>
          <w:color w:val="auto"/>
        </w:rPr>
      </w:pPr>
    </w:p>
    <w:p w14:paraId="2F65B4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Microchip licenses to you the right to use, modify, copy and distribute</w:t>
      </w:r>
    </w:p>
    <w:p w14:paraId="6BC3CD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only when embedded on a Microchip microcontroller or digital signal</w:t>
      </w:r>
    </w:p>
    <w:p w14:paraId="51AE04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controller that is integrated into your product or third party product</w:t>
      </w:r>
    </w:p>
    <w:p w14:paraId="1BF4698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(pursuant to the sublicense terms in the accompanying license agreement).</w:t>
      </w:r>
    </w:p>
    <w:p w14:paraId="0A816678" w14:textId="77777777" w:rsidR="0045454D" w:rsidRPr="0045454D" w:rsidRDefault="0045454D" w:rsidP="0045454D">
      <w:pPr>
        <w:pStyle w:val="NoSpacing"/>
        <w:rPr>
          <w:rStyle w:val="SubtleEmphasis"/>
          <w:rFonts w:eastAsia="SimSun"/>
          <w:color w:val="auto"/>
        </w:rPr>
      </w:pPr>
    </w:p>
    <w:p w14:paraId="2144B7D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You should refer to the license agreement accompanying this Software for</w:t>
      </w:r>
    </w:p>
    <w:p w14:paraId="644CF6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additional information regarding your rights and obligations.</w:t>
      </w:r>
    </w:p>
    <w:p w14:paraId="779055A8" w14:textId="77777777" w:rsidR="0045454D" w:rsidRPr="0045454D" w:rsidRDefault="0045454D" w:rsidP="0045454D">
      <w:pPr>
        <w:pStyle w:val="NoSpacing"/>
        <w:rPr>
          <w:rStyle w:val="SubtleEmphasis"/>
          <w:rFonts w:eastAsia="SimSun"/>
          <w:color w:val="auto"/>
        </w:rPr>
      </w:pPr>
    </w:p>
    <w:p w14:paraId="77330E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SOFTWARE AND DOCUMENTATION ARE PROVIDED "AS IS" WITHOUT WARRANTY OF ANY KIND,</w:t>
      </w:r>
    </w:p>
    <w:p w14:paraId="7CCA04B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EITHER EXPRESS OR IMPLIED, INCLUDING WITHOUT LIMITATION, ANY WARRANTY OF</w:t>
      </w:r>
    </w:p>
    <w:p w14:paraId="6D23AB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MERCHANTABILITY, TITLE, NON-INFRINGEMENT AND FITNESS FOR A PARTICULAR PURPOSE.</w:t>
      </w:r>
    </w:p>
    <w:p w14:paraId="0C6547E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 NO EVENT SHALL MICROCHIP OR ITS LICENSORS BE LIABLE OR OBLIGATED UNDER</w:t>
      </w:r>
    </w:p>
    <w:p w14:paraId="2484DF8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CONTRACT, NEGLIGENCE, STRICT LIABILITY, CONTRIBUTION, BREACH OF WARRANTY, OR</w:t>
      </w:r>
    </w:p>
    <w:p w14:paraId="187F4F9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OTHER LEGAL EQUITABLE THEORY ANY DIRECT OR INDIRECT DAMAGES OR EXPENSES</w:t>
      </w:r>
    </w:p>
    <w:p w14:paraId="671D847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INCIDENTAL, SPECIAL, INDIRECT, PUNITIVE OR</w:t>
      </w:r>
    </w:p>
    <w:p w14:paraId="726F81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CONSEQUENTIAL DAMAGES, LOST PROFITS OR LOST DATA, COST OF PROCUREMENT OF</w:t>
      </w:r>
    </w:p>
    <w:p w14:paraId="3ACAD50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SUBSTITUTE GOODS, TECHNOLOGY, SERVICES, OR ANY CLAIMS BY THIRD PARTIES</w:t>
      </w:r>
    </w:p>
    <w:p w14:paraId="125AFA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(INCLUDING BUT NOT LIMITED TO ANY DEFENSE THEREOF), OR OTHER SIMILAR COSTS.</w:t>
      </w:r>
    </w:p>
    <w:p w14:paraId="475A503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EC30A57" w14:textId="77777777" w:rsidR="0045454D" w:rsidRPr="0045454D" w:rsidRDefault="0045454D" w:rsidP="0045454D">
      <w:pPr>
        <w:pStyle w:val="NoSpacing"/>
        <w:rPr>
          <w:rStyle w:val="SubtleEmphasis"/>
          <w:rFonts w:eastAsia="SimSun"/>
          <w:color w:val="auto"/>
        </w:rPr>
      </w:pPr>
    </w:p>
    <w:p w14:paraId="4B70A1B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#include "mcc.h"</w:t>
      </w:r>
    </w:p>
    <w:p w14:paraId="3AF7E755" w14:textId="77777777" w:rsidR="0045454D" w:rsidRPr="0045454D" w:rsidRDefault="0045454D" w:rsidP="0045454D">
      <w:pPr>
        <w:pStyle w:val="NoSpacing"/>
        <w:rPr>
          <w:rStyle w:val="SubtleEmphasis"/>
          <w:rFonts w:eastAsia="SimSun"/>
          <w:color w:val="auto"/>
        </w:rPr>
      </w:pPr>
    </w:p>
    <w:p w14:paraId="53726E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#define I2C1_SLAVE_ADDRESS 1</w:t>
      </w:r>
    </w:p>
    <w:p w14:paraId="67F90344" w14:textId="77777777" w:rsidR="0045454D" w:rsidRPr="0045454D" w:rsidRDefault="0045454D" w:rsidP="0045454D">
      <w:pPr>
        <w:pStyle w:val="NoSpacing"/>
        <w:rPr>
          <w:rStyle w:val="SubtleEmphasis"/>
          <w:rFonts w:eastAsia="SimSun"/>
          <w:color w:val="auto"/>
        </w:rPr>
      </w:pPr>
    </w:p>
    <w:p w14:paraId="56FF48E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typedef enum</w:t>
      </w:r>
    </w:p>
    <w:p w14:paraId="1A9BBF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405AA9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SLAVE_NORMAL_DATA,</w:t>
      </w:r>
    </w:p>
    <w:p w14:paraId="486EF5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SLAVE_DATA_ADDRESS,</w:t>
      </w:r>
    </w:p>
    <w:p w14:paraId="63D74AE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SLAVE_GENERAL_CALL,</w:t>
      </w:r>
    </w:p>
    <w:p w14:paraId="55614C9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SLAVE_WRITE_DATA_TYPE;</w:t>
      </w:r>
    </w:p>
    <w:p w14:paraId="10C34FEA" w14:textId="77777777" w:rsidR="0045454D" w:rsidRPr="0045454D" w:rsidRDefault="0045454D" w:rsidP="0045454D">
      <w:pPr>
        <w:pStyle w:val="NoSpacing"/>
        <w:rPr>
          <w:rStyle w:val="SubtleEmphasis"/>
          <w:rFonts w:eastAsia="SimSun"/>
          <w:color w:val="auto"/>
        </w:rPr>
      </w:pPr>
    </w:p>
    <w:p w14:paraId="2FDD737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DA268B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Global Variables</w:t>
      </w:r>
    </w:p>
    <w:p w14:paraId="3A9793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3F48612" w14:textId="77777777" w:rsidR="0045454D" w:rsidRPr="0045454D" w:rsidRDefault="0045454D" w:rsidP="0045454D">
      <w:pPr>
        <w:pStyle w:val="NoSpacing"/>
        <w:rPr>
          <w:rStyle w:val="SubtleEmphasis"/>
          <w:rFonts w:eastAsia="SimSun"/>
          <w:color w:val="auto"/>
        </w:rPr>
      </w:pPr>
    </w:p>
    <w:p w14:paraId="36C851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volatile uint8_t    I2C1_slaveWriteData      = 0x55;</w:t>
      </w:r>
    </w:p>
    <w:p w14:paraId="3DD885D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int count = 0;</w:t>
      </w:r>
    </w:p>
    <w:p w14:paraId="3693EB0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uint8_t upperVal;</w:t>
      </w:r>
    </w:p>
    <w:p w14:paraId="63ABC4B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uint8_t lowerVal;</w:t>
      </w:r>
    </w:p>
    <w:p w14:paraId="4FA7105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uint16_t sum;</w:t>
      </w:r>
    </w:p>
    <w:p w14:paraId="572A2A8D" w14:textId="77777777" w:rsidR="0045454D" w:rsidRPr="0045454D" w:rsidRDefault="0045454D" w:rsidP="0045454D">
      <w:pPr>
        <w:pStyle w:val="NoSpacing"/>
        <w:rPr>
          <w:rStyle w:val="SubtleEmphasis"/>
          <w:rFonts w:eastAsia="SimSun"/>
          <w:color w:val="auto"/>
        </w:rPr>
      </w:pPr>
    </w:p>
    <w:p w14:paraId="07AF3A5E" w14:textId="77777777" w:rsidR="0045454D" w:rsidRPr="0045454D" w:rsidRDefault="0045454D" w:rsidP="0045454D">
      <w:pPr>
        <w:pStyle w:val="NoSpacing"/>
        <w:rPr>
          <w:rStyle w:val="SubtleEmphasis"/>
          <w:rFonts w:eastAsia="SimSun"/>
          <w:color w:val="auto"/>
        </w:rPr>
      </w:pPr>
    </w:p>
    <w:p w14:paraId="685EE5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1B896A6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Section: Local Functions</w:t>
      </w:r>
    </w:p>
    <w:p w14:paraId="01C2A5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3584F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I2C1_StatusCallback(I2C1_SLAVE_DRIVER_STATUS i2c_bus_state);</w:t>
      </w:r>
    </w:p>
    <w:p w14:paraId="0DEDD431" w14:textId="77777777" w:rsidR="0045454D" w:rsidRPr="0045454D" w:rsidRDefault="0045454D" w:rsidP="0045454D">
      <w:pPr>
        <w:pStyle w:val="NoSpacing"/>
        <w:rPr>
          <w:rStyle w:val="SubtleEmphasis"/>
          <w:rFonts w:eastAsia="SimSun"/>
          <w:color w:val="auto"/>
        </w:rPr>
      </w:pPr>
    </w:p>
    <w:p w14:paraId="77F2103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uint16_t getAverage(uint16_t *record);</w:t>
      </w:r>
    </w:p>
    <w:p w14:paraId="1C6646C9" w14:textId="77777777" w:rsidR="0045454D" w:rsidRPr="0045454D" w:rsidRDefault="0045454D" w:rsidP="0045454D">
      <w:pPr>
        <w:pStyle w:val="NoSpacing"/>
        <w:rPr>
          <w:rStyle w:val="SubtleEmphasis"/>
          <w:rFonts w:eastAsia="SimSun"/>
          <w:color w:val="auto"/>
        </w:rPr>
      </w:pPr>
    </w:p>
    <w:p w14:paraId="1AB6574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03EF27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Prototype:        void I2C1_Initialize(void)</w:t>
      </w:r>
    </w:p>
    <w:p w14:paraId="69E9B25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Input:            none</w:t>
      </w:r>
    </w:p>
    <w:p w14:paraId="456BF3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Output:           none</w:t>
      </w:r>
    </w:p>
    <w:p w14:paraId="5971CF8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Description:      I2C1_Initialize is an</w:t>
      </w:r>
    </w:p>
    <w:p w14:paraId="7E3462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initialization routine that takes inputs from the GUI.</w:t>
      </w:r>
    </w:p>
    <w:p w14:paraId="3AA5B39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Comment:          </w:t>
      </w:r>
    </w:p>
    <w:p w14:paraId="01E8018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Usage:            I2C1_Initialize();</w:t>
      </w:r>
    </w:p>
    <w:p w14:paraId="3C8F3EB5" w14:textId="77777777" w:rsidR="0045454D" w:rsidRPr="0045454D" w:rsidRDefault="0045454D" w:rsidP="0045454D">
      <w:pPr>
        <w:pStyle w:val="NoSpacing"/>
        <w:rPr>
          <w:rStyle w:val="SubtleEmphasis"/>
          <w:rFonts w:eastAsia="SimSun"/>
          <w:color w:val="auto"/>
        </w:rPr>
      </w:pPr>
    </w:p>
    <w:p w14:paraId="5E65751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754A64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I2C1_Initialize(void)</w:t>
      </w:r>
    </w:p>
    <w:p w14:paraId="421182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34D499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initialize the hardware</w:t>
      </w:r>
    </w:p>
    <w:p w14:paraId="5B16086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BF RCinprocess_TXcomplete; UA dontupdate; SMP Sample At Middle; P stopbit_notdetected; S startbit_notdetected; R_nW write_noTX; CKE Idle to Active; D_nA lastbyte_address; </w:t>
      </w:r>
    </w:p>
    <w:p w14:paraId="774C641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SSP1STAT = 0x00;</w:t>
      </w:r>
    </w:p>
    <w:p w14:paraId="48A924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SSPEN enabled; WCOL no_collision; SSPOV no_overflow; CKP Idle:Low, Active:High; SSPM 7 Bit; </w:t>
      </w:r>
    </w:p>
    <w:p w14:paraId="1BF36B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SSP1CON1 = 0x26;</w:t>
      </w:r>
    </w:p>
    <w:p w14:paraId="645EF6B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ACKSTAT received; RCEN disabled; RSEN disabled; ACKEN disabled; SEN disabled; ACKDT acknowledge; GCEN enabled; PEN disabled; </w:t>
      </w:r>
    </w:p>
    <w:p w14:paraId="2A2BA3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SSP1CON2 = 0x80;</w:t>
      </w:r>
    </w:p>
    <w:p w14:paraId="672371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BOEN disabled; AHEN disabled; SBCDE disabled; SDAHT 100ns; DHEN disabled; ACKTIM ackseq; PCIE disabled; SCIE disabled; </w:t>
      </w:r>
    </w:p>
    <w:p w14:paraId="55BD50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SSP1CON3 = 0x00;</w:t>
      </w:r>
    </w:p>
    <w:p w14:paraId="5AD11E5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MSK0 127; </w:t>
      </w:r>
    </w:p>
    <w:p w14:paraId="2386AC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SSP1MSK = (0x7F &lt;&lt; 1);  // adjust UI mask for R/nW bit            </w:t>
      </w:r>
    </w:p>
    <w:p w14:paraId="0093A4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SSP1ADD 1; </w:t>
      </w:r>
    </w:p>
    <w:p w14:paraId="3B10321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SSP1ADD = (I2C1_SLAVE_ADDRESS &lt;&lt; 1);  // adjust UI address for R/nW bit</w:t>
      </w:r>
    </w:p>
    <w:p w14:paraId="775E8135" w14:textId="77777777" w:rsidR="0045454D" w:rsidRPr="0045454D" w:rsidRDefault="0045454D" w:rsidP="0045454D">
      <w:pPr>
        <w:pStyle w:val="NoSpacing"/>
        <w:rPr>
          <w:rStyle w:val="SubtleEmphasis"/>
          <w:rFonts w:eastAsia="SimSun"/>
          <w:color w:val="auto"/>
        </w:rPr>
      </w:pPr>
    </w:p>
    <w:p w14:paraId="7F8FC64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clear the slave interrupt flag</w:t>
      </w:r>
    </w:p>
    <w:p w14:paraId="49B6DE6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PIR1bits.SSP1IF = 0;</w:t>
      </w:r>
    </w:p>
    <w:p w14:paraId="077FB17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enable the master interrupt</w:t>
      </w:r>
    </w:p>
    <w:p w14:paraId="48C839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PIE1bits.SSP1IE = 1;</w:t>
      </w:r>
    </w:p>
    <w:p w14:paraId="4450464B" w14:textId="77777777" w:rsidR="0045454D" w:rsidRPr="0045454D" w:rsidRDefault="0045454D" w:rsidP="0045454D">
      <w:pPr>
        <w:pStyle w:val="NoSpacing"/>
        <w:rPr>
          <w:rStyle w:val="SubtleEmphasis"/>
          <w:rFonts w:eastAsia="SimSun"/>
          <w:color w:val="auto"/>
        </w:rPr>
      </w:pPr>
    </w:p>
    <w:p w14:paraId="56A585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6FDCE05" w14:textId="77777777" w:rsidR="0045454D" w:rsidRPr="0045454D" w:rsidRDefault="0045454D" w:rsidP="0045454D">
      <w:pPr>
        <w:pStyle w:val="NoSpacing"/>
        <w:rPr>
          <w:rStyle w:val="SubtleEmphasis"/>
          <w:rFonts w:eastAsia="SimSun"/>
          <w:color w:val="auto"/>
        </w:rPr>
      </w:pPr>
    </w:p>
    <w:p w14:paraId="71D55A9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I2C1_ISR ( void )</w:t>
      </w:r>
    </w:p>
    <w:p w14:paraId="2101960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4E6049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uint8_t     i2c_data                = 0x55;</w:t>
      </w:r>
    </w:p>
    <w:p w14:paraId="174A80C7" w14:textId="77777777" w:rsidR="0045454D" w:rsidRPr="0045454D" w:rsidRDefault="0045454D" w:rsidP="0045454D">
      <w:pPr>
        <w:pStyle w:val="NoSpacing"/>
        <w:rPr>
          <w:rStyle w:val="SubtleEmphasis"/>
          <w:rFonts w:eastAsia="SimSun"/>
          <w:color w:val="auto"/>
        </w:rPr>
      </w:pPr>
    </w:p>
    <w:p w14:paraId="203B120F" w14:textId="77777777" w:rsidR="0045454D" w:rsidRPr="0045454D" w:rsidRDefault="0045454D" w:rsidP="0045454D">
      <w:pPr>
        <w:pStyle w:val="NoSpacing"/>
        <w:rPr>
          <w:rStyle w:val="SubtleEmphasis"/>
          <w:rFonts w:eastAsia="SimSun"/>
          <w:color w:val="auto"/>
        </w:rPr>
      </w:pPr>
    </w:p>
    <w:p w14:paraId="1530930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NOTE: The slave driver will always acknowledge</w:t>
      </w:r>
    </w:p>
    <w:p w14:paraId="03855B9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any address match.</w:t>
      </w:r>
    </w:p>
    <w:p w14:paraId="2E18A1B4" w14:textId="77777777" w:rsidR="0045454D" w:rsidRPr="0045454D" w:rsidRDefault="0045454D" w:rsidP="0045454D">
      <w:pPr>
        <w:pStyle w:val="NoSpacing"/>
        <w:rPr>
          <w:rStyle w:val="SubtleEmphasis"/>
          <w:rFonts w:eastAsia="SimSun"/>
          <w:color w:val="auto"/>
        </w:rPr>
      </w:pPr>
    </w:p>
    <w:p w14:paraId="0200400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PIR1bits.SSP1IF = 0;        // clear the slave interrupt flag</w:t>
      </w:r>
    </w:p>
    <w:p w14:paraId="5EA5D5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i2c_data        = SSP1BUF;  // read SSPBUF to clear BF</w:t>
      </w:r>
    </w:p>
    <w:p w14:paraId="1AEAC1D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if(1 == SSP1STATbits.R_nW)</w:t>
      </w:r>
    </w:p>
    <w:p w14:paraId="3B1A4F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B7A4C7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if((1 == SSP1STATbits.D_nA) &amp;&amp; (1 == SSP1CON2bits.ACKSTAT))</w:t>
      </w:r>
    </w:p>
    <w:p w14:paraId="1DD4184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CB3DAF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callback routine can perform any post-read processing</w:t>
      </w:r>
    </w:p>
    <w:p w14:paraId="4AE4360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I2C1_StatusCallback(I2C1_SLAVE_READ_COMPLETED);</w:t>
      </w:r>
    </w:p>
    <w:p w14:paraId="2FF8C3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56BC26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w:t>
      </w:r>
    </w:p>
    <w:p w14:paraId="420E51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A58574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callback routine should write data into SSPBUF</w:t>
      </w:r>
    </w:p>
    <w:p w14:paraId="6A188A0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I2C1_StatusCallback(I2C1_SLAVE_READ_REQUEST);</w:t>
      </w:r>
    </w:p>
    <w:p w14:paraId="4A74A6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829582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52714E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 if(0 == SSP1STATbits.D_nA)</w:t>
      </w:r>
    </w:p>
    <w:p w14:paraId="2759A1D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4A23F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this is an I2C address</w:t>
      </w:r>
    </w:p>
    <w:p w14:paraId="4F7A1406" w14:textId="77777777" w:rsidR="0045454D" w:rsidRPr="0045454D" w:rsidRDefault="0045454D" w:rsidP="0045454D">
      <w:pPr>
        <w:pStyle w:val="NoSpacing"/>
        <w:rPr>
          <w:rStyle w:val="SubtleEmphasis"/>
          <w:rFonts w:eastAsia="SimSun"/>
          <w:color w:val="auto"/>
        </w:rPr>
      </w:pPr>
    </w:p>
    <w:p w14:paraId="195F10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if(0x00 == i2c_data)</w:t>
      </w:r>
    </w:p>
    <w:p w14:paraId="6EFE906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6F6D1F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this is the General Call address</w:t>
      </w:r>
    </w:p>
    <w:p w14:paraId="35E248C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I2C1_StatusCallback(I2C1_SLAVE_GENERAL_CALL_REQUEST);</w:t>
      </w:r>
    </w:p>
    <w:p w14:paraId="450DBAE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AC8F36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w:t>
      </w:r>
    </w:p>
    <w:p w14:paraId="4A2DD5E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5B74274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callback routine should prepare to receive data from the master</w:t>
      </w:r>
    </w:p>
    <w:p w14:paraId="1213D4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I2C1_StatusCallback(I2C1_SLAVE_WRITE_REQUEST);</w:t>
      </w:r>
    </w:p>
    <w:p w14:paraId="1DD074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1165BE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1CFFDC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else</w:t>
      </w:r>
    </w:p>
    <w:p w14:paraId="1347FE8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BFD75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I2C1_slaveWriteData   = i2c_data;</w:t>
      </w:r>
    </w:p>
    <w:p w14:paraId="5580BABB" w14:textId="77777777" w:rsidR="0045454D" w:rsidRPr="0045454D" w:rsidRDefault="0045454D" w:rsidP="0045454D">
      <w:pPr>
        <w:pStyle w:val="NoSpacing"/>
        <w:rPr>
          <w:rStyle w:val="SubtleEmphasis"/>
          <w:rFonts w:eastAsia="SimSun"/>
          <w:color w:val="auto"/>
        </w:rPr>
      </w:pPr>
    </w:p>
    <w:p w14:paraId="4688828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callback routine should process I2C1_slaveWriteData from the master</w:t>
      </w:r>
    </w:p>
    <w:p w14:paraId="7E056DA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I2C1_StatusCallback(I2C1_SLAVE_WRITE_COMPLETED);</w:t>
      </w:r>
    </w:p>
    <w:p w14:paraId="314BB6D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0B251F6" w14:textId="77777777" w:rsidR="0045454D" w:rsidRPr="0045454D" w:rsidRDefault="0045454D" w:rsidP="0045454D">
      <w:pPr>
        <w:pStyle w:val="NoSpacing"/>
        <w:rPr>
          <w:rStyle w:val="SubtleEmphasis"/>
          <w:rFonts w:eastAsia="SimSun"/>
          <w:color w:val="auto"/>
        </w:rPr>
      </w:pPr>
    </w:p>
    <w:p w14:paraId="13FF2DE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SSP1CON1bits.CKP    = 1;    // release SCL</w:t>
      </w:r>
    </w:p>
    <w:p w14:paraId="3F8FA63E" w14:textId="77777777" w:rsidR="0045454D" w:rsidRPr="0045454D" w:rsidRDefault="0045454D" w:rsidP="0045454D">
      <w:pPr>
        <w:pStyle w:val="NoSpacing"/>
        <w:rPr>
          <w:rStyle w:val="SubtleEmphasis"/>
          <w:rFonts w:eastAsia="SimSun"/>
          <w:color w:val="auto"/>
        </w:rPr>
      </w:pPr>
    </w:p>
    <w:p w14:paraId="04E9776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 end I2C1_ISR()</w:t>
      </w:r>
    </w:p>
    <w:p w14:paraId="0B95C2CC" w14:textId="77777777" w:rsidR="0045454D" w:rsidRPr="0045454D" w:rsidRDefault="0045454D" w:rsidP="0045454D">
      <w:pPr>
        <w:pStyle w:val="NoSpacing"/>
        <w:rPr>
          <w:rStyle w:val="SubtleEmphasis"/>
          <w:rFonts w:eastAsia="SimSun"/>
          <w:color w:val="auto"/>
        </w:rPr>
      </w:pPr>
    </w:p>
    <w:p w14:paraId="0B5EB792" w14:textId="77777777" w:rsidR="0045454D" w:rsidRPr="0045454D" w:rsidRDefault="0045454D" w:rsidP="0045454D">
      <w:pPr>
        <w:pStyle w:val="NoSpacing"/>
        <w:rPr>
          <w:rStyle w:val="SubtleEmphasis"/>
          <w:rFonts w:eastAsia="SimSun"/>
          <w:color w:val="auto"/>
        </w:rPr>
      </w:pPr>
    </w:p>
    <w:p w14:paraId="4BB51D00" w14:textId="77777777" w:rsidR="0045454D" w:rsidRPr="0045454D" w:rsidRDefault="0045454D" w:rsidP="0045454D">
      <w:pPr>
        <w:pStyle w:val="NoSpacing"/>
        <w:rPr>
          <w:rStyle w:val="SubtleEmphasis"/>
          <w:rFonts w:eastAsia="SimSun"/>
          <w:color w:val="auto"/>
        </w:rPr>
      </w:pPr>
    </w:p>
    <w:p w14:paraId="7E2675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2470A3D6" w14:textId="77777777" w:rsidR="0045454D" w:rsidRPr="0045454D" w:rsidRDefault="0045454D" w:rsidP="0045454D">
      <w:pPr>
        <w:pStyle w:val="NoSpacing"/>
        <w:rPr>
          <w:rStyle w:val="SubtleEmphasis"/>
          <w:rFonts w:eastAsia="SimSun"/>
          <w:color w:val="auto"/>
        </w:rPr>
      </w:pPr>
    </w:p>
    <w:p w14:paraId="104A0DC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Example implementation of the callback</w:t>
      </w:r>
    </w:p>
    <w:p w14:paraId="03FE63C2" w14:textId="77777777" w:rsidR="0045454D" w:rsidRPr="0045454D" w:rsidRDefault="0045454D" w:rsidP="0045454D">
      <w:pPr>
        <w:pStyle w:val="NoSpacing"/>
        <w:rPr>
          <w:rStyle w:val="SubtleEmphasis"/>
          <w:rFonts w:eastAsia="SimSun"/>
          <w:color w:val="auto"/>
        </w:rPr>
      </w:pPr>
    </w:p>
    <w:p w14:paraId="5145B74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This slave driver emulates an EEPROM Device.</w:t>
      </w:r>
    </w:p>
    <w:p w14:paraId="7A9438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Sequential reads from the EEPROM will return data at the next</w:t>
      </w:r>
    </w:p>
    <w:p w14:paraId="233A9C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 address.</w:t>
      </w:r>
    </w:p>
    <w:p w14:paraId="1A9CBD08" w14:textId="77777777" w:rsidR="0045454D" w:rsidRPr="0045454D" w:rsidRDefault="0045454D" w:rsidP="0045454D">
      <w:pPr>
        <w:pStyle w:val="NoSpacing"/>
        <w:rPr>
          <w:rStyle w:val="SubtleEmphasis"/>
          <w:rFonts w:eastAsia="SimSun"/>
          <w:color w:val="auto"/>
        </w:rPr>
      </w:pPr>
    </w:p>
    <w:p w14:paraId="0A0CADB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Random access reads can be performed by writing a single byte</w:t>
      </w:r>
    </w:p>
    <w:p w14:paraId="23719FE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 address, followed by 1 or more reads.</w:t>
      </w:r>
    </w:p>
    <w:p w14:paraId="59100089" w14:textId="77777777" w:rsidR="0045454D" w:rsidRPr="0045454D" w:rsidRDefault="0045454D" w:rsidP="0045454D">
      <w:pPr>
        <w:pStyle w:val="NoSpacing"/>
        <w:rPr>
          <w:rStyle w:val="SubtleEmphasis"/>
          <w:rFonts w:eastAsia="SimSun"/>
          <w:color w:val="auto"/>
        </w:rPr>
      </w:pPr>
    </w:p>
    <w:p w14:paraId="55F17A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Random access writes can be performed by writing a single byte</w:t>
      </w:r>
    </w:p>
    <w:p w14:paraId="2BFA842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 address, followed by 1 or more writes.</w:t>
      </w:r>
    </w:p>
    <w:p w14:paraId="44AC83D7" w14:textId="77777777" w:rsidR="0045454D" w:rsidRPr="0045454D" w:rsidRDefault="0045454D" w:rsidP="0045454D">
      <w:pPr>
        <w:pStyle w:val="NoSpacing"/>
        <w:rPr>
          <w:rStyle w:val="SubtleEmphasis"/>
          <w:rFonts w:eastAsia="SimSun"/>
          <w:color w:val="auto"/>
        </w:rPr>
      </w:pPr>
    </w:p>
    <w:p w14:paraId="294AA75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Every read or write will increment the internal EEPROM address.</w:t>
      </w:r>
    </w:p>
    <w:p w14:paraId="3003C04E" w14:textId="77777777" w:rsidR="0045454D" w:rsidRPr="0045454D" w:rsidRDefault="0045454D" w:rsidP="0045454D">
      <w:pPr>
        <w:pStyle w:val="NoSpacing"/>
        <w:rPr>
          <w:rStyle w:val="SubtleEmphasis"/>
          <w:rFonts w:eastAsia="SimSun"/>
          <w:color w:val="auto"/>
        </w:rPr>
      </w:pPr>
    </w:p>
    <w:p w14:paraId="1AF52D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When the end of the EEPROM is reached, the EEPROM address will</w:t>
      </w:r>
    </w:p>
    <w:p w14:paraId="4AD304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continue from the start of the EEPROM.</w:t>
      </w:r>
    </w:p>
    <w:p w14:paraId="1C4FEF8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41A49802" w14:textId="77777777" w:rsidR="0045454D" w:rsidRPr="0045454D" w:rsidRDefault="0045454D" w:rsidP="0045454D">
      <w:pPr>
        <w:pStyle w:val="NoSpacing"/>
        <w:rPr>
          <w:rStyle w:val="SubtleEmphasis"/>
          <w:rFonts w:eastAsia="SimSun"/>
          <w:color w:val="auto"/>
        </w:rPr>
      </w:pPr>
    </w:p>
    <w:p w14:paraId="626864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void I2C1_StatusCallback(I2C1_SLAVE_DRIVER_STATUS i2c_bus_state)</w:t>
      </w:r>
    </w:p>
    <w:p w14:paraId="59E987D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6F0E5A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4C0BC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static uint8_t EEPROM_Buffer[] =</w:t>
      </w:r>
    </w:p>
    <w:p w14:paraId="4119FF0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1D5A088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0x00,0x01,0x02,0x03,0x04,0x05,0x06,0x07,0x08,0x09,0x0a,0x0b,0x0c,0x0d,0x0e,0x0f,</w:t>
      </w:r>
    </w:p>
    <w:p w14:paraId="22064A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0x10,0x11,0x12,0x13,0x14,0x15,0x16,0x17,0x18,0x19,0x1a,0x1b,0x1c,0x1d,0x1e,0x1f,</w:t>
      </w:r>
    </w:p>
    <w:p w14:paraId="6670B5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0x20,0x21,0x22,0x23,0x24,0x25,0x26,0x27,0x28,0x29,0x2a,0x2b,0x2c,0x2d,0x2e,0x2f,</w:t>
      </w:r>
    </w:p>
    <w:p w14:paraId="0CE7229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0x30,0x31,0x32,0x33,0x34,0x35,0x36,0x37,0x38,0x39,0x3a,0x3b,0x3c,0x3d,0x3e,0x3f,</w:t>
      </w:r>
    </w:p>
    <w:p w14:paraId="1A278E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0x40,0x41,0x42,0x43,0x44,0x45,0x46,0x47,0x48,0x49,0x4a,0x4b,0x4c,0x4d,0x4e,0x4f,</w:t>
      </w:r>
    </w:p>
    <w:p w14:paraId="7AA1A0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0x50,0x51,0x52,0x53,0x54,0x55,0x56,0x57,0x58,0x59,0x5a,0x5b,0x5c,0x5d,0x5e,0x5f,</w:t>
      </w:r>
    </w:p>
    <w:p w14:paraId="25A8D8E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0x60,0x61,0x62,0x63,0x64,0x65,0x66,0x67,0x68,0x69,0x6a,0x6b,0x6c,0x6d,0x6e,0x6f,</w:t>
      </w:r>
    </w:p>
    <w:p w14:paraId="5996FB1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0x70,0x71,0x72,0x73,0x74,0x75,0x76,0x77,0x78,0x79,0x7a,0x7b,0x7c,0x7d,0x7e,0x7f,</w:t>
      </w:r>
    </w:p>
    <w:p w14:paraId="102BE9B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7FB1E014" w14:textId="77777777" w:rsidR="0045454D" w:rsidRPr="0045454D" w:rsidRDefault="0045454D" w:rsidP="0045454D">
      <w:pPr>
        <w:pStyle w:val="NoSpacing"/>
        <w:rPr>
          <w:rStyle w:val="SubtleEmphasis"/>
          <w:rFonts w:eastAsia="SimSun"/>
          <w:color w:val="auto"/>
        </w:rPr>
      </w:pPr>
    </w:p>
    <w:p w14:paraId="65EE4DD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static uint8_t eepromAddress    = 0;</w:t>
      </w:r>
    </w:p>
    <w:p w14:paraId="022DCEA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static uint8_t slaveWriteType   = SLAVE_NORMAL_DATA;</w:t>
      </w:r>
    </w:p>
    <w:p w14:paraId="325DE5CA" w14:textId="77777777" w:rsidR="0045454D" w:rsidRPr="0045454D" w:rsidRDefault="0045454D" w:rsidP="0045454D">
      <w:pPr>
        <w:pStyle w:val="NoSpacing"/>
        <w:rPr>
          <w:rStyle w:val="SubtleEmphasis"/>
          <w:rFonts w:eastAsia="SimSun"/>
          <w:color w:val="auto"/>
        </w:rPr>
      </w:pPr>
    </w:p>
    <w:p w14:paraId="5745394C" w14:textId="77777777" w:rsidR="0045454D" w:rsidRPr="0045454D" w:rsidRDefault="0045454D" w:rsidP="0045454D">
      <w:pPr>
        <w:pStyle w:val="NoSpacing"/>
        <w:rPr>
          <w:rStyle w:val="SubtleEmphasis"/>
          <w:rFonts w:eastAsia="SimSun"/>
          <w:color w:val="auto"/>
        </w:rPr>
      </w:pPr>
    </w:p>
    <w:p w14:paraId="15B3EAF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switch (i2c_bus_state)</w:t>
      </w:r>
    </w:p>
    <w:p w14:paraId="3249846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4968731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I2C1_SLAVE_WRITE_REQUEST:</w:t>
      </w:r>
    </w:p>
    <w:p w14:paraId="47147B9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the master will be sending the eeprom address next</w:t>
      </w:r>
    </w:p>
    <w:p w14:paraId="77D562A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slaveWriteType  = SLAVE_DATA_ADDRESS;</w:t>
      </w:r>
    </w:p>
    <w:p w14:paraId="5037BAD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0507162F" w14:textId="77777777" w:rsidR="0045454D" w:rsidRPr="0045454D" w:rsidRDefault="0045454D" w:rsidP="0045454D">
      <w:pPr>
        <w:pStyle w:val="NoSpacing"/>
        <w:rPr>
          <w:rStyle w:val="SubtleEmphasis"/>
          <w:rFonts w:eastAsia="SimSun"/>
          <w:color w:val="auto"/>
        </w:rPr>
      </w:pPr>
    </w:p>
    <w:p w14:paraId="7BEAC14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I2C1_SLAVE_GENERAL_CALL_REQUEST:</w:t>
      </w:r>
    </w:p>
    <w:p w14:paraId="780556B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the master will be sending general call data next</w:t>
      </w:r>
    </w:p>
    <w:p w14:paraId="7FDDBFC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slaveWriteType  = SLAVE_GENERAL_CALL;</w:t>
      </w:r>
    </w:p>
    <w:p w14:paraId="7912AF1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5CD342E5" w14:textId="77777777" w:rsidR="0045454D" w:rsidRPr="0045454D" w:rsidRDefault="0045454D" w:rsidP="0045454D">
      <w:pPr>
        <w:pStyle w:val="NoSpacing"/>
        <w:rPr>
          <w:rStyle w:val="SubtleEmphasis"/>
          <w:rFonts w:eastAsia="SimSun"/>
          <w:color w:val="auto"/>
        </w:rPr>
      </w:pPr>
    </w:p>
    <w:p w14:paraId="2FBA20B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I2C1_SLAVE_WRITE_COMPLETED:</w:t>
      </w:r>
    </w:p>
    <w:p w14:paraId="1284BD15" w14:textId="77777777" w:rsidR="0045454D" w:rsidRPr="0045454D" w:rsidRDefault="0045454D" w:rsidP="0045454D">
      <w:pPr>
        <w:pStyle w:val="NoSpacing"/>
        <w:rPr>
          <w:rStyle w:val="SubtleEmphasis"/>
          <w:rFonts w:eastAsia="SimSun"/>
          <w:color w:val="auto"/>
        </w:rPr>
      </w:pPr>
    </w:p>
    <w:p w14:paraId="09568A8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switch(slaveWriteType)</w:t>
      </w:r>
    </w:p>
    <w:p w14:paraId="580C08F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0C1F6D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SLAVE_DATA_ADDRESS:</w:t>
      </w:r>
    </w:p>
    <w:p w14:paraId="0C26F4D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eepromAddress   = I2C1_slaveWriteData;</w:t>
      </w:r>
    </w:p>
    <w:p w14:paraId="4D8B9D1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00158187" w14:textId="77777777" w:rsidR="0045454D" w:rsidRPr="0045454D" w:rsidRDefault="0045454D" w:rsidP="0045454D">
      <w:pPr>
        <w:pStyle w:val="NoSpacing"/>
        <w:rPr>
          <w:rStyle w:val="SubtleEmphasis"/>
          <w:rFonts w:eastAsia="SimSun"/>
          <w:color w:val="auto"/>
        </w:rPr>
      </w:pPr>
    </w:p>
    <w:p w14:paraId="5416BE2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SLAVE_GENERAL_CALL:</w:t>
      </w:r>
    </w:p>
    <w:p w14:paraId="078AD60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process general call data here</w:t>
      </w:r>
    </w:p>
    <w:p w14:paraId="7440F66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7B398191" w14:textId="77777777" w:rsidR="0045454D" w:rsidRPr="0045454D" w:rsidRDefault="0045454D" w:rsidP="0045454D">
      <w:pPr>
        <w:pStyle w:val="NoSpacing"/>
        <w:rPr>
          <w:rStyle w:val="SubtleEmphasis"/>
          <w:rFonts w:eastAsia="SimSun"/>
          <w:color w:val="auto"/>
        </w:rPr>
      </w:pPr>
    </w:p>
    <w:p w14:paraId="682C81B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SLAVE_NORMAL_DATA:</w:t>
      </w:r>
    </w:p>
    <w:p w14:paraId="0E788A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default:</w:t>
      </w:r>
    </w:p>
    <w:p w14:paraId="417059C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the master has written data to store in the eeprom</w:t>
      </w:r>
    </w:p>
    <w:p w14:paraId="0E30A8D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EEPROM_Buffer[eepromAddress++]    = I2C1_slaveWriteData;</w:t>
      </w:r>
    </w:p>
    <w:p w14:paraId="7BCB1F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if(sizeof(EEPROM_Buffer) &lt;= eepromAddress)</w:t>
      </w:r>
    </w:p>
    <w:p w14:paraId="3A7F47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3FE1C2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eepromAddress = 0;    // wrap to start of eeprom page</w:t>
      </w:r>
    </w:p>
    <w:p w14:paraId="52EEC0A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2C6183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3401DED2" w14:textId="77777777" w:rsidR="0045454D" w:rsidRPr="0045454D" w:rsidRDefault="0045454D" w:rsidP="0045454D">
      <w:pPr>
        <w:pStyle w:val="NoSpacing"/>
        <w:rPr>
          <w:rStyle w:val="SubtleEmphasis"/>
          <w:rFonts w:eastAsia="SimSun"/>
          <w:color w:val="auto"/>
        </w:rPr>
      </w:pPr>
    </w:p>
    <w:p w14:paraId="46CDE32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 end switch(slaveWriteType)</w:t>
      </w:r>
    </w:p>
    <w:p w14:paraId="638FFFDF" w14:textId="77777777" w:rsidR="0045454D" w:rsidRPr="0045454D" w:rsidRDefault="0045454D" w:rsidP="0045454D">
      <w:pPr>
        <w:pStyle w:val="NoSpacing"/>
        <w:rPr>
          <w:rStyle w:val="SubtleEmphasis"/>
          <w:rFonts w:eastAsia="SimSun"/>
          <w:color w:val="auto"/>
        </w:rPr>
      </w:pPr>
    </w:p>
    <w:p w14:paraId="2657EA6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slaveWriteType  = SLAVE_NORMAL_DATA;</w:t>
      </w:r>
    </w:p>
    <w:p w14:paraId="15C8237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3A059952" w14:textId="77777777" w:rsidR="0045454D" w:rsidRPr="0045454D" w:rsidRDefault="0045454D" w:rsidP="0045454D">
      <w:pPr>
        <w:pStyle w:val="NoSpacing"/>
        <w:rPr>
          <w:rStyle w:val="SubtleEmphasis"/>
          <w:rFonts w:eastAsia="SimSun"/>
          <w:color w:val="auto"/>
        </w:rPr>
      </w:pPr>
    </w:p>
    <w:p w14:paraId="03D7B9C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I2C1_SLAVE_READ_REQUEST:</w:t>
      </w:r>
    </w:p>
    <w:p w14:paraId="05FDE83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if (count == 0) {                           // 0 send upper byte of adc 1</w:t>
      </w:r>
    </w:p>
    <w:p w14:paraId="78C294A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getAverage(record1);</w:t>
      </w:r>
    </w:p>
    <w:p w14:paraId="5BCD51C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sensorVal = (uint16_t) (sum / MAX);</w:t>
      </w:r>
    </w:p>
    <w:p w14:paraId="6EC76FB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upperVal = (sensorVal &gt;&gt; 8) &amp; 0xff;</w:t>
      </w:r>
    </w:p>
    <w:p w14:paraId="7416E98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lowerVal = (sensorVal) &amp; 0x00ff;</w:t>
      </w:r>
    </w:p>
    <w:p w14:paraId="2E098C5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upperVal;</w:t>
      </w:r>
    </w:p>
    <w:p w14:paraId="3F5933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 xml:space="preserve">                count = 1;</w:t>
      </w:r>
    </w:p>
    <w:p w14:paraId="5C18BBA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if (count == 1) {                    // 1 send lower byte of adc 2</w:t>
      </w:r>
    </w:p>
    <w:p w14:paraId="3BE45BA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lowerVal;</w:t>
      </w:r>
    </w:p>
    <w:p w14:paraId="429BCE0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0;</w:t>
      </w:r>
    </w:p>
    <w:p w14:paraId="6E3CF37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2;</w:t>
      </w:r>
    </w:p>
    <w:p w14:paraId="3355B45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if (count == 2) {</w:t>
      </w:r>
    </w:p>
    <w:p w14:paraId="79F33A0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getAverage(record2);</w:t>
      </w:r>
    </w:p>
    <w:p w14:paraId="0305032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sensorVal = (uint16_t) (sum / MAX);</w:t>
      </w:r>
    </w:p>
    <w:p w14:paraId="725660B4"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upperVal = (sensorVal &gt;&gt; 8) &amp; 0xff;</w:t>
      </w:r>
    </w:p>
    <w:p w14:paraId="76C8D76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lowerVal = (sensorVal) &amp; 0x00ff;</w:t>
      </w:r>
    </w:p>
    <w:p w14:paraId="11FD28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upperVal;</w:t>
      </w:r>
    </w:p>
    <w:p w14:paraId="380FF6A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3;</w:t>
      </w:r>
    </w:p>
    <w:p w14:paraId="57756BE2"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if (count == 3) {</w:t>
      </w:r>
    </w:p>
    <w:p w14:paraId="4EB89E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lowerVal;</w:t>
      </w:r>
    </w:p>
    <w:p w14:paraId="1BA2E04B"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0;</w:t>
      </w:r>
    </w:p>
    <w:p w14:paraId="52835A2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4;</w:t>
      </w:r>
    </w:p>
    <w:p w14:paraId="1426CA9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if (count == 4) {</w:t>
      </w:r>
    </w:p>
    <w:p w14:paraId="2F36A15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getAverage(record3);</w:t>
      </w:r>
    </w:p>
    <w:p w14:paraId="5DD8D0C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sensorVal = (uint16_t) (sum / MAX);</w:t>
      </w:r>
    </w:p>
    <w:p w14:paraId="61CDA53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upperVal = (sensorVal &gt;&gt; 8) &amp; 0xff;</w:t>
      </w:r>
    </w:p>
    <w:p w14:paraId="29487A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lowerVal = (sensorVal) &amp; 0x00ff;</w:t>
      </w:r>
    </w:p>
    <w:p w14:paraId="5C8FCDC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upperVal;</w:t>
      </w:r>
    </w:p>
    <w:p w14:paraId="13D5FFE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5;</w:t>
      </w:r>
    </w:p>
    <w:p w14:paraId="13C6BB4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if (count == 5) {</w:t>
      </w:r>
    </w:p>
    <w:p w14:paraId="4A0C3AE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lowerVal;</w:t>
      </w:r>
    </w:p>
    <w:p w14:paraId="523CD07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0;</w:t>
      </w:r>
    </w:p>
    <w:p w14:paraId="02172F12" w14:textId="3CA2CFA6" w:rsidR="0045454D" w:rsidRPr="0045454D" w:rsidRDefault="0045454D" w:rsidP="00670108">
      <w:pPr>
        <w:pStyle w:val="NoSpacing"/>
        <w:tabs>
          <w:tab w:val="left" w:pos="7240"/>
        </w:tabs>
        <w:rPr>
          <w:rStyle w:val="SubtleEmphasis"/>
          <w:rFonts w:eastAsia="SimSun"/>
          <w:color w:val="auto"/>
        </w:rPr>
      </w:pPr>
      <w:r w:rsidRPr="0045454D">
        <w:rPr>
          <w:rStyle w:val="SubtleEmphasis"/>
          <w:rFonts w:eastAsia="SimSun"/>
          <w:color w:val="auto"/>
        </w:rPr>
        <w:t xml:space="preserve">                count = 6;</w:t>
      </w:r>
      <w:r w:rsidR="00670108">
        <w:rPr>
          <w:rStyle w:val="SubtleEmphasis"/>
          <w:rFonts w:eastAsia="SimSun"/>
          <w:color w:val="auto"/>
        </w:rPr>
        <w:tab/>
      </w:r>
    </w:p>
    <w:p w14:paraId="4E7568FB" w14:textId="51C26DD6" w:rsidR="0045454D" w:rsidRPr="0045454D" w:rsidRDefault="0045454D" w:rsidP="00670108">
      <w:pPr>
        <w:pStyle w:val="NoSpacing"/>
        <w:tabs>
          <w:tab w:val="left" w:pos="7200"/>
          <w:tab w:val="left" w:pos="7240"/>
        </w:tabs>
        <w:rPr>
          <w:rStyle w:val="SubtleEmphasis"/>
          <w:rFonts w:eastAsia="SimSun"/>
          <w:color w:val="auto"/>
        </w:rPr>
      </w:pPr>
      <w:r w:rsidRPr="0045454D">
        <w:rPr>
          <w:rStyle w:val="SubtleEmphasis"/>
          <w:rFonts w:eastAsia="SimSun"/>
          <w:color w:val="auto"/>
        </w:rPr>
        <w:t xml:space="preserve">            } else if (count == 6) {</w:t>
      </w:r>
      <w:r w:rsidR="00670108">
        <w:rPr>
          <w:rStyle w:val="SubtleEmphasis"/>
          <w:rFonts w:eastAsia="SimSun"/>
          <w:color w:val="auto"/>
        </w:rPr>
        <w:tab/>
      </w:r>
      <w:r w:rsidR="00670108">
        <w:rPr>
          <w:rStyle w:val="SubtleEmphasis"/>
          <w:rFonts w:eastAsia="SimSun"/>
          <w:color w:val="auto"/>
        </w:rPr>
        <w:tab/>
      </w:r>
    </w:p>
    <w:p w14:paraId="09493BC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getAverage(record4);</w:t>
      </w:r>
    </w:p>
    <w:p w14:paraId="5988176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sensorVal = (uint16_t) (sum / MAX);</w:t>
      </w:r>
    </w:p>
    <w:p w14:paraId="54F72595"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upperVal = (sensorVal &gt;&gt; 8) &amp; 0xff;</w:t>
      </w:r>
    </w:p>
    <w:p w14:paraId="2869AA6F"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lowerVal = (sensorVal) &amp; 0x00ff;</w:t>
      </w:r>
    </w:p>
    <w:p w14:paraId="78BC2DFA"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upperVal;</w:t>
      </w:r>
    </w:p>
    <w:p w14:paraId="663CBED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7;</w:t>
      </w:r>
    </w:p>
    <w:p w14:paraId="4373059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else {</w:t>
      </w:r>
    </w:p>
    <w:p w14:paraId="2EAB565E"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SSP1BUF = lowerVal;</w:t>
      </w:r>
    </w:p>
    <w:p w14:paraId="7E1D1110"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0;</w:t>
      </w:r>
    </w:p>
    <w:p w14:paraId="3C248681"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count = 0;</w:t>
      </w:r>
    </w:p>
    <w:p w14:paraId="6048C7B9"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w:t>
      </w:r>
    </w:p>
    <w:p w14:paraId="6322DB4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break;</w:t>
      </w:r>
    </w:p>
    <w:p w14:paraId="4B42E8D1" w14:textId="77777777" w:rsidR="0045454D" w:rsidRPr="0045454D" w:rsidRDefault="0045454D" w:rsidP="0045454D">
      <w:pPr>
        <w:pStyle w:val="NoSpacing"/>
        <w:rPr>
          <w:rStyle w:val="SubtleEmphasis"/>
          <w:rFonts w:eastAsia="SimSun"/>
          <w:color w:val="auto"/>
        </w:rPr>
      </w:pPr>
    </w:p>
    <w:p w14:paraId="60EA7257"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case I2C1_SLAVE_READ_COMPLETED:</w:t>
      </w:r>
    </w:p>
    <w:p w14:paraId="1D315A56"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default:;</w:t>
      </w:r>
    </w:p>
    <w:p w14:paraId="096349D8" w14:textId="77777777" w:rsidR="0045454D" w:rsidRPr="0045454D" w:rsidRDefault="0045454D" w:rsidP="0045454D">
      <w:pPr>
        <w:pStyle w:val="NoSpacing"/>
        <w:rPr>
          <w:rStyle w:val="SubtleEmphasis"/>
          <w:rFonts w:eastAsia="SimSun"/>
          <w:color w:val="auto"/>
        </w:rPr>
      </w:pPr>
    </w:p>
    <w:p w14:paraId="4114AA9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 // end switch(i2c_bus_state)</w:t>
      </w:r>
    </w:p>
    <w:p w14:paraId="50E0B1B4" w14:textId="77777777" w:rsidR="0045454D" w:rsidRPr="0045454D" w:rsidRDefault="0045454D" w:rsidP="0045454D">
      <w:pPr>
        <w:pStyle w:val="NoSpacing"/>
        <w:rPr>
          <w:rStyle w:val="SubtleEmphasis"/>
          <w:rFonts w:eastAsia="SimSun"/>
          <w:color w:val="auto"/>
        </w:rPr>
      </w:pPr>
    </w:p>
    <w:p w14:paraId="570E1A3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p w14:paraId="53115373" w14:textId="77777777" w:rsidR="0045454D" w:rsidRPr="0045454D" w:rsidRDefault="0045454D" w:rsidP="0045454D">
      <w:pPr>
        <w:pStyle w:val="NoSpacing"/>
        <w:rPr>
          <w:rStyle w:val="SubtleEmphasis"/>
          <w:rFonts w:eastAsia="SimSun"/>
          <w:color w:val="auto"/>
        </w:rPr>
      </w:pPr>
    </w:p>
    <w:p w14:paraId="5ABB52F2" w14:textId="77777777" w:rsidR="0045454D" w:rsidRPr="0045454D" w:rsidRDefault="0045454D" w:rsidP="0045454D">
      <w:pPr>
        <w:pStyle w:val="NoSpacing"/>
        <w:rPr>
          <w:rStyle w:val="SubtleEmphasis"/>
          <w:rFonts w:eastAsia="SimSun"/>
          <w:color w:val="auto"/>
        </w:rPr>
      </w:pPr>
    </w:p>
    <w:p w14:paraId="5F69E48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lastRenderedPageBreak/>
        <w:t>uint16_t getAverage(uint16_t *record) {</w:t>
      </w:r>
    </w:p>
    <w:p w14:paraId="7C710E58"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uint16_t sum = 0;</w:t>
      </w:r>
    </w:p>
    <w:p w14:paraId="1840371D"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for(int i= 0; i&lt;MAX; i++)</w:t>
      </w:r>
    </w:p>
    <w:p w14:paraId="728F11CC"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sum += record[i];</w:t>
      </w:r>
    </w:p>
    <w:p w14:paraId="75AABD2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 xml:space="preserve">    return sum;</w:t>
      </w:r>
    </w:p>
    <w:p w14:paraId="3226D5A3" w14:textId="77777777" w:rsidR="0045454D" w:rsidRPr="0045454D" w:rsidRDefault="0045454D" w:rsidP="0045454D">
      <w:pPr>
        <w:pStyle w:val="NoSpacing"/>
        <w:rPr>
          <w:rStyle w:val="SubtleEmphasis"/>
          <w:rFonts w:eastAsia="SimSun"/>
          <w:color w:val="auto"/>
        </w:rPr>
      </w:pPr>
      <w:r w:rsidRPr="0045454D">
        <w:rPr>
          <w:rStyle w:val="SubtleEmphasis"/>
          <w:rFonts w:eastAsia="SimSun"/>
          <w:color w:val="auto"/>
        </w:rPr>
        <w:t>}</w:t>
      </w:r>
    </w:p>
    <w:sectPr w:rsidR="0045454D" w:rsidRPr="0045454D" w:rsidSect="00C36B7F">
      <w:footerReference w:type="default" r:id="rId3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534A6F" w14:textId="77777777" w:rsidR="00C06264" w:rsidRDefault="00C06264" w:rsidP="003F13AE">
      <w:r>
        <w:separator/>
      </w:r>
    </w:p>
  </w:endnote>
  <w:endnote w:type="continuationSeparator" w:id="0">
    <w:p w14:paraId="636E5DF1" w14:textId="77777777" w:rsidR="00C06264" w:rsidRDefault="00C06264" w:rsidP="003F1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080122"/>
      <w:docPartObj>
        <w:docPartGallery w:val="Page Numbers (Bottom of Page)"/>
        <w:docPartUnique/>
      </w:docPartObj>
    </w:sdtPr>
    <w:sdtEndPr>
      <w:rPr>
        <w:noProof/>
      </w:rPr>
    </w:sdtEndPr>
    <w:sdtContent>
      <w:p w14:paraId="40ABA7F3" w14:textId="77777777" w:rsidR="00D862EF" w:rsidRDefault="00D862EF">
        <w:pPr>
          <w:pStyle w:val="Footer"/>
          <w:jc w:val="center"/>
        </w:pPr>
        <w:r>
          <w:fldChar w:fldCharType="begin"/>
        </w:r>
        <w:r>
          <w:instrText xml:space="preserve"> PAGE   \* MERGEFORMAT </w:instrText>
        </w:r>
        <w:r>
          <w:fldChar w:fldCharType="separate"/>
        </w:r>
        <w:r w:rsidR="00E20A77">
          <w:rPr>
            <w:noProof/>
          </w:rPr>
          <w:t>12</w:t>
        </w:r>
        <w:r>
          <w:rPr>
            <w:noProof/>
          </w:rPr>
          <w:fldChar w:fldCharType="end"/>
        </w:r>
      </w:p>
    </w:sdtContent>
  </w:sdt>
  <w:p w14:paraId="1456D9FD" w14:textId="77777777" w:rsidR="00D862EF" w:rsidRDefault="00D862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17382C" w14:textId="77777777" w:rsidR="00C06264" w:rsidRDefault="00C06264" w:rsidP="003F13AE">
      <w:r>
        <w:separator/>
      </w:r>
    </w:p>
  </w:footnote>
  <w:footnote w:type="continuationSeparator" w:id="0">
    <w:p w14:paraId="0FAC1D46" w14:textId="77777777" w:rsidR="00C06264" w:rsidRDefault="00C06264" w:rsidP="003F13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83BE2"/>
    <w:multiLevelType w:val="hybridMultilevel"/>
    <w:tmpl w:val="FE96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5D51BE"/>
    <w:multiLevelType w:val="hybridMultilevel"/>
    <w:tmpl w:val="6FBE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9C4B2C"/>
    <w:multiLevelType w:val="hybridMultilevel"/>
    <w:tmpl w:val="4F86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FA601D"/>
    <w:multiLevelType w:val="hybridMultilevel"/>
    <w:tmpl w:val="FF76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C0E1B4B"/>
    <w:multiLevelType w:val="hybridMultilevel"/>
    <w:tmpl w:val="943AF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554F86"/>
    <w:multiLevelType w:val="hybridMultilevel"/>
    <w:tmpl w:val="F538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984"/>
    <w:rsid w:val="0000126A"/>
    <w:rsid w:val="00011433"/>
    <w:rsid w:val="00024FAF"/>
    <w:rsid w:val="000508AD"/>
    <w:rsid w:val="00094636"/>
    <w:rsid w:val="000D7A9C"/>
    <w:rsid w:val="00117651"/>
    <w:rsid w:val="00125973"/>
    <w:rsid w:val="0012661F"/>
    <w:rsid w:val="00151984"/>
    <w:rsid w:val="00157248"/>
    <w:rsid w:val="001A3069"/>
    <w:rsid w:val="001B3CFC"/>
    <w:rsid w:val="002055B6"/>
    <w:rsid w:val="00237148"/>
    <w:rsid w:val="00255568"/>
    <w:rsid w:val="002557E8"/>
    <w:rsid w:val="00270586"/>
    <w:rsid w:val="00280849"/>
    <w:rsid w:val="002C6EFB"/>
    <w:rsid w:val="003018DF"/>
    <w:rsid w:val="00301A96"/>
    <w:rsid w:val="00303A3E"/>
    <w:rsid w:val="00322458"/>
    <w:rsid w:val="00322904"/>
    <w:rsid w:val="00331736"/>
    <w:rsid w:val="003521E4"/>
    <w:rsid w:val="00360B94"/>
    <w:rsid w:val="00361207"/>
    <w:rsid w:val="00364FBB"/>
    <w:rsid w:val="00365BFE"/>
    <w:rsid w:val="00386200"/>
    <w:rsid w:val="003D1F8D"/>
    <w:rsid w:val="003D2629"/>
    <w:rsid w:val="003F13AE"/>
    <w:rsid w:val="003F389A"/>
    <w:rsid w:val="003F77BB"/>
    <w:rsid w:val="004001BD"/>
    <w:rsid w:val="00416697"/>
    <w:rsid w:val="00416AE6"/>
    <w:rsid w:val="00417C94"/>
    <w:rsid w:val="004426CE"/>
    <w:rsid w:val="004447CE"/>
    <w:rsid w:val="0045454D"/>
    <w:rsid w:val="005062FA"/>
    <w:rsid w:val="00555F3F"/>
    <w:rsid w:val="00565107"/>
    <w:rsid w:val="00566A83"/>
    <w:rsid w:val="00580295"/>
    <w:rsid w:val="005A64DF"/>
    <w:rsid w:val="005E06D2"/>
    <w:rsid w:val="005F6A93"/>
    <w:rsid w:val="00611F2B"/>
    <w:rsid w:val="00645F28"/>
    <w:rsid w:val="006476BB"/>
    <w:rsid w:val="00670108"/>
    <w:rsid w:val="00682467"/>
    <w:rsid w:val="00695204"/>
    <w:rsid w:val="006A73E5"/>
    <w:rsid w:val="006B3F25"/>
    <w:rsid w:val="006B7575"/>
    <w:rsid w:val="006E5128"/>
    <w:rsid w:val="006F1D91"/>
    <w:rsid w:val="006F2675"/>
    <w:rsid w:val="006F3DEF"/>
    <w:rsid w:val="007040C4"/>
    <w:rsid w:val="007045D4"/>
    <w:rsid w:val="007072A9"/>
    <w:rsid w:val="007405CC"/>
    <w:rsid w:val="007445A6"/>
    <w:rsid w:val="00753431"/>
    <w:rsid w:val="007912DC"/>
    <w:rsid w:val="007D1E89"/>
    <w:rsid w:val="00800F2B"/>
    <w:rsid w:val="00874EB3"/>
    <w:rsid w:val="008906EA"/>
    <w:rsid w:val="008A2837"/>
    <w:rsid w:val="008A5192"/>
    <w:rsid w:val="008D1807"/>
    <w:rsid w:val="00920B0D"/>
    <w:rsid w:val="00920EFF"/>
    <w:rsid w:val="00936B5D"/>
    <w:rsid w:val="00975846"/>
    <w:rsid w:val="009931EF"/>
    <w:rsid w:val="00996C79"/>
    <w:rsid w:val="009B49DD"/>
    <w:rsid w:val="00A344E2"/>
    <w:rsid w:val="00A355DB"/>
    <w:rsid w:val="00A3590B"/>
    <w:rsid w:val="00A47E9E"/>
    <w:rsid w:val="00A503F4"/>
    <w:rsid w:val="00A53DEC"/>
    <w:rsid w:val="00A95598"/>
    <w:rsid w:val="00AE5C30"/>
    <w:rsid w:val="00B02F53"/>
    <w:rsid w:val="00B17737"/>
    <w:rsid w:val="00B17C75"/>
    <w:rsid w:val="00B43C94"/>
    <w:rsid w:val="00B44CBD"/>
    <w:rsid w:val="00B623E4"/>
    <w:rsid w:val="00BD12D5"/>
    <w:rsid w:val="00BF3DF9"/>
    <w:rsid w:val="00C06264"/>
    <w:rsid w:val="00C107F8"/>
    <w:rsid w:val="00C153C0"/>
    <w:rsid w:val="00C36B7F"/>
    <w:rsid w:val="00C46C6C"/>
    <w:rsid w:val="00C731E3"/>
    <w:rsid w:val="00C7385B"/>
    <w:rsid w:val="00C7563F"/>
    <w:rsid w:val="00C93D77"/>
    <w:rsid w:val="00CA21DB"/>
    <w:rsid w:val="00CE26E2"/>
    <w:rsid w:val="00CE2C14"/>
    <w:rsid w:val="00CE7565"/>
    <w:rsid w:val="00CF57FC"/>
    <w:rsid w:val="00D11465"/>
    <w:rsid w:val="00D169F0"/>
    <w:rsid w:val="00D476A8"/>
    <w:rsid w:val="00D862EF"/>
    <w:rsid w:val="00DA765E"/>
    <w:rsid w:val="00DB51E0"/>
    <w:rsid w:val="00DD2349"/>
    <w:rsid w:val="00DE559B"/>
    <w:rsid w:val="00DE7C9C"/>
    <w:rsid w:val="00E16E93"/>
    <w:rsid w:val="00E20A77"/>
    <w:rsid w:val="00E227FD"/>
    <w:rsid w:val="00E34457"/>
    <w:rsid w:val="00EA5F27"/>
    <w:rsid w:val="00EB1E04"/>
    <w:rsid w:val="00F071C0"/>
    <w:rsid w:val="00F20B65"/>
    <w:rsid w:val="00F31E92"/>
    <w:rsid w:val="00F54EC6"/>
    <w:rsid w:val="00F615C4"/>
    <w:rsid w:val="00FB0777"/>
    <w:rsid w:val="00FC35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AFBDF8"/>
  <w14:defaultImageDpi w14:val="300"/>
  <w15:docId w15:val="{FC37333F-F13D-4AC2-83E3-368842249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6E2"/>
    <w:pPr>
      <w:widowControl w:val="0"/>
      <w:tabs>
        <w:tab w:val="left" w:pos="90"/>
      </w:tabs>
      <w:autoSpaceDE w:val="0"/>
      <w:autoSpaceDN w:val="0"/>
      <w:adjustRightInd w:val="0"/>
      <w:spacing w:after="240"/>
    </w:pPr>
    <w:rPr>
      <w:rFonts w:asciiTheme="majorHAnsi" w:hAnsiTheme="majorHAnsi" w:cs="Times New Roman"/>
      <w:lang w:eastAsia="zh-CN"/>
    </w:rPr>
  </w:style>
  <w:style w:type="paragraph" w:styleId="Heading1">
    <w:name w:val="heading 1"/>
    <w:basedOn w:val="Normal"/>
    <w:next w:val="Normal"/>
    <w:link w:val="Heading1Char"/>
    <w:uiPriority w:val="9"/>
    <w:qFormat/>
    <w:rsid w:val="00CE26E2"/>
    <w:pPr>
      <w:outlineLvl w:val="0"/>
    </w:pPr>
    <w:rPr>
      <w:rFonts w:eastAsia="SimSun"/>
      <w:b/>
      <w:sz w:val="28"/>
    </w:rPr>
  </w:style>
  <w:style w:type="paragraph" w:styleId="Heading2">
    <w:name w:val="heading 2"/>
    <w:basedOn w:val="Normal"/>
    <w:next w:val="Normal"/>
    <w:link w:val="Heading2Char"/>
    <w:uiPriority w:val="9"/>
    <w:unhideWhenUsed/>
    <w:qFormat/>
    <w:rsid w:val="00CE26E2"/>
    <w:pPr>
      <w:outlineLvl w:val="1"/>
    </w:pPr>
    <w:rPr>
      <w:b/>
      <w:i/>
    </w:rPr>
  </w:style>
  <w:style w:type="paragraph" w:styleId="Heading3">
    <w:name w:val="heading 3"/>
    <w:basedOn w:val="Normal"/>
    <w:next w:val="Normal"/>
    <w:link w:val="Heading3Char"/>
    <w:uiPriority w:val="9"/>
    <w:unhideWhenUsed/>
    <w:qFormat/>
    <w:rsid w:val="00CE26E2"/>
    <w:pPr>
      <w:outlineLvl w:val="2"/>
    </w:pPr>
    <w:rPr>
      <w:rFonts w:eastAsia="SimSun"/>
      <w:i/>
      <w:szCs w:val="22"/>
      <w:u w:val="single"/>
    </w:rPr>
  </w:style>
  <w:style w:type="paragraph" w:styleId="Heading4">
    <w:name w:val="heading 4"/>
    <w:basedOn w:val="Normal"/>
    <w:next w:val="Normal"/>
    <w:link w:val="Heading4Char"/>
    <w:uiPriority w:val="9"/>
    <w:unhideWhenUsed/>
    <w:qFormat/>
    <w:rsid w:val="00CE26E2"/>
    <w:pPr>
      <w:outlineLvl w:val="3"/>
    </w:pPr>
    <w:rPr>
      <w:rFonts w:eastAsia="SimSun"/>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26E2"/>
    <w:pPr>
      <w:ind w:left="720"/>
      <w:contextualSpacing/>
    </w:pPr>
  </w:style>
  <w:style w:type="paragraph" w:styleId="Caption">
    <w:name w:val="caption"/>
    <w:basedOn w:val="Normal"/>
    <w:next w:val="Normal"/>
    <w:uiPriority w:val="35"/>
    <w:semiHidden/>
    <w:unhideWhenUsed/>
    <w:qFormat/>
    <w:rsid w:val="00CE26E2"/>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0508AD"/>
    <w:rPr>
      <w:rFonts w:ascii="SimSun" w:eastAsia="SimSun"/>
      <w:sz w:val="18"/>
      <w:szCs w:val="18"/>
    </w:rPr>
  </w:style>
  <w:style w:type="character" w:customStyle="1" w:styleId="BalloonTextChar">
    <w:name w:val="Balloon Text Char"/>
    <w:basedOn w:val="DefaultParagraphFont"/>
    <w:link w:val="BalloonText"/>
    <w:uiPriority w:val="99"/>
    <w:semiHidden/>
    <w:rsid w:val="000508AD"/>
    <w:rPr>
      <w:rFonts w:ascii="SimSun" w:eastAsia="SimSun"/>
      <w:sz w:val="18"/>
      <w:szCs w:val="18"/>
    </w:rPr>
  </w:style>
  <w:style w:type="paragraph" w:styleId="Header">
    <w:name w:val="header"/>
    <w:basedOn w:val="Normal"/>
    <w:link w:val="HeaderChar"/>
    <w:uiPriority w:val="99"/>
    <w:unhideWhenUsed/>
    <w:rsid w:val="00417C94"/>
    <w:pPr>
      <w:tabs>
        <w:tab w:val="center" w:pos="4320"/>
        <w:tab w:val="right" w:pos="8640"/>
      </w:tabs>
    </w:pPr>
  </w:style>
  <w:style w:type="character" w:customStyle="1" w:styleId="HeaderChar">
    <w:name w:val="Header Char"/>
    <w:basedOn w:val="DefaultParagraphFont"/>
    <w:link w:val="Header"/>
    <w:uiPriority w:val="99"/>
    <w:rsid w:val="00417C94"/>
  </w:style>
  <w:style w:type="paragraph" w:styleId="Footer">
    <w:name w:val="footer"/>
    <w:basedOn w:val="Normal"/>
    <w:link w:val="FooterChar"/>
    <w:uiPriority w:val="99"/>
    <w:unhideWhenUsed/>
    <w:rsid w:val="00417C94"/>
    <w:pPr>
      <w:tabs>
        <w:tab w:val="center" w:pos="4320"/>
        <w:tab w:val="right" w:pos="8640"/>
      </w:tabs>
    </w:pPr>
  </w:style>
  <w:style w:type="character" w:customStyle="1" w:styleId="FooterChar">
    <w:name w:val="Footer Char"/>
    <w:basedOn w:val="DefaultParagraphFont"/>
    <w:link w:val="Footer"/>
    <w:uiPriority w:val="99"/>
    <w:rsid w:val="00417C94"/>
  </w:style>
  <w:style w:type="table" w:styleId="TableGrid">
    <w:name w:val="Table Grid"/>
    <w:basedOn w:val="TableNormal"/>
    <w:uiPriority w:val="59"/>
    <w:rsid w:val="00417C94"/>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7C94"/>
    <w:rPr>
      <w:color w:val="0000FF" w:themeColor="hyperlink"/>
      <w:u w:val="single"/>
    </w:rPr>
  </w:style>
  <w:style w:type="character" w:customStyle="1" w:styleId="Heading1Char">
    <w:name w:val="Heading 1 Char"/>
    <w:basedOn w:val="DefaultParagraphFont"/>
    <w:link w:val="Heading1"/>
    <w:uiPriority w:val="9"/>
    <w:rsid w:val="00CE26E2"/>
    <w:rPr>
      <w:rFonts w:asciiTheme="majorHAnsi" w:eastAsia="SimSun" w:hAnsiTheme="majorHAnsi" w:cs="Times New Roman"/>
      <w:b/>
      <w:sz w:val="28"/>
      <w:lang w:eastAsia="zh-CN"/>
    </w:rPr>
  </w:style>
  <w:style w:type="paragraph" w:styleId="TOCHeading">
    <w:name w:val="TOC Heading"/>
    <w:basedOn w:val="Heading1"/>
    <w:next w:val="Normal"/>
    <w:uiPriority w:val="39"/>
    <w:semiHidden/>
    <w:unhideWhenUsed/>
    <w:qFormat/>
    <w:rsid w:val="00CE26E2"/>
    <w:pPr>
      <w:keepNext/>
      <w:keepLines/>
      <w:spacing w:before="480" w:line="276" w:lineRule="auto"/>
      <w:outlineLvl w:val="9"/>
    </w:pPr>
    <w:rPr>
      <w:rFonts w:eastAsiaTheme="majorEastAsia" w:cstheme="majorBidi"/>
      <w:bCs/>
      <w:color w:val="365F91" w:themeColor="accent1" w:themeShade="BF"/>
      <w:szCs w:val="28"/>
      <w:lang w:eastAsia="ja-JP"/>
    </w:rPr>
  </w:style>
  <w:style w:type="paragraph" w:styleId="TOC2">
    <w:name w:val="toc 2"/>
    <w:basedOn w:val="Normal"/>
    <w:next w:val="Normal"/>
    <w:autoRedefine/>
    <w:uiPriority w:val="39"/>
    <w:unhideWhenUsed/>
    <w:qFormat/>
    <w:rsid w:val="00CE26E2"/>
    <w:pPr>
      <w:tabs>
        <w:tab w:val="clear" w:pos="90"/>
      </w:tabs>
      <w:spacing w:before="120" w:after="0"/>
      <w:ind w:left="240"/>
    </w:pPr>
    <w:rPr>
      <w:rFonts w:asciiTheme="minorHAnsi" w:hAnsiTheme="minorHAnsi"/>
      <w:i/>
      <w:iCs/>
      <w:sz w:val="20"/>
      <w:szCs w:val="20"/>
    </w:rPr>
  </w:style>
  <w:style w:type="paragraph" w:styleId="TOC1">
    <w:name w:val="toc 1"/>
    <w:basedOn w:val="Normal"/>
    <w:next w:val="Normal"/>
    <w:autoRedefine/>
    <w:uiPriority w:val="39"/>
    <w:unhideWhenUsed/>
    <w:qFormat/>
    <w:rsid w:val="00CE26E2"/>
    <w:pPr>
      <w:tabs>
        <w:tab w:val="clear" w:pos="90"/>
        <w:tab w:val="right" w:leader="dot" w:pos="9350"/>
      </w:tabs>
      <w:spacing w:before="240" w:after="120"/>
    </w:pPr>
    <w:rPr>
      <w:rFonts w:eastAsia="SimSun"/>
      <w:b/>
      <w:bCs/>
      <w:szCs w:val="20"/>
    </w:rPr>
  </w:style>
  <w:style w:type="paragraph" w:styleId="TOC3">
    <w:name w:val="toc 3"/>
    <w:basedOn w:val="Normal"/>
    <w:next w:val="Normal"/>
    <w:autoRedefine/>
    <w:uiPriority w:val="39"/>
    <w:unhideWhenUsed/>
    <w:qFormat/>
    <w:rsid w:val="00CE26E2"/>
    <w:pPr>
      <w:tabs>
        <w:tab w:val="clear" w:pos="90"/>
      </w:tabs>
      <w:spacing w:after="0"/>
      <w:ind w:left="480"/>
    </w:pPr>
    <w:rPr>
      <w:rFonts w:asciiTheme="minorHAnsi" w:hAnsiTheme="minorHAnsi"/>
      <w:sz w:val="20"/>
      <w:szCs w:val="20"/>
    </w:rPr>
  </w:style>
  <w:style w:type="character" w:customStyle="1" w:styleId="Heading2Char">
    <w:name w:val="Heading 2 Char"/>
    <w:basedOn w:val="DefaultParagraphFont"/>
    <w:link w:val="Heading2"/>
    <w:uiPriority w:val="9"/>
    <w:rsid w:val="00CE26E2"/>
    <w:rPr>
      <w:rFonts w:asciiTheme="majorHAnsi" w:hAnsiTheme="majorHAnsi" w:cs="Times New Roman"/>
      <w:b/>
      <w:i/>
      <w:lang w:eastAsia="zh-CN"/>
    </w:rPr>
  </w:style>
  <w:style w:type="character" w:customStyle="1" w:styleId="Heading3Char">
    <w:name w:val="Heading 3 Char"/>
    <w:basedOn w:val="DefaultParagraphFont"/>
    <w:link w:val="Heading3"/>
    <w:uiPriority w:val="9"/>
    <w:rsid w:val="00CE26E2"/>
    <w:rPr>
      <w:rFonts w:asciiTheme="majorHAnsi" w:eastAsia="SimSun" w:hAnsiTheme="majorHAnsi" w:cs="Times New Roman"/>
      <w:i/>
      <w:szCs w:val="22"/>
      <w:u w:val="single"/>
      <w:lang w:eastAsia="zh-CN"/>
    </w:rPr>
  </w:style>
  <w:style w:type="character" w:customStyle="1" w:styleId="Heading4Char">
    <w:name w:val="Heading 4 Char"/>
    <w:basedOn w:val="DefaultParagraphFont"/>
    <w:link w:val="Heading4"/>
    <w:uiPriority w:val="9"/>
    <w:rsid w:val="00CE26E2"/>
    <w:rPr>
      <w:rFonts w:asciiTheme="majorHAnsi" w:eastAsia="SimSun" w:hAnsiTheme="majorHAnsi" w:cs="Times New Roman"/>
      <w:i/>
      <w:sz w:val="22"/>
      <w:szCs w:val="22"/>
      <w:lang w:eastAsia="zh-CN"/>
    </w:rPr>
  </w:style>
  <w:style w:type="paragraph" w:styleId="NoSpacing">
    <w:name w:val="No Spacing"/>
    <w:basedOn w:val="Normal"/>
    <w:uiPriority w:val="1"/>
    <w:qFormat/>
    <w:rsid w:val="00CE26E2"/>
    <w:pPr>
      <w:spacing w:after="0"/>
      <w:contextualSpacing/>
    </w:pPr>
    <w:rPr>
      <w:rFonts w:ascii="Courier New" w:hAnsi="Courier New" w:cs="Courier New"/>
      <w:sz w:val="22"/>
    </w:rPr>
  </w:style>
  <w:style w:type="paragraph" w:styleId="Quote">
    <w:name w:val="Quote"/>
    <w:basedOn w:val="Normal"/>
    <w:next w:val="Normal"/>
    <w:link w:val="QuoteChar"/>
    <w:uiPriority w:val="29"/>
    <w:qFormat/>
    <w:rsid w:val="00CE26E2"/>
    <w:pPr>
      <w:jc w:val="center"/>
    </w:pPr>
    <w:rPr>
      <w:i/>
    </w:rPr>
  </w:style>
  <w:style w:type="character" w:customStyle="1" w:styleId="QuoteChar">
    <w:name w:val="Quote Char"/>
    <w:basedOn w:val="DefaultParagraphFont"/>
    <w:link w:val="Quote"/>
    <w:uiPriority w:val="29"/>
    <w:rsid w:val="00CE26E2"/>
    <w:rPr>
      <w:rFonts w:asciiTheme="majorHAnsi" w:hAnsiTheme="majorHAnsi" w:cs="Times New Roman"/>
      <w:i/>
      <w:lang w:eastAsia="zh-CN"/>
    </w:rPr>
  </w:style>
  <w:style w:type="paragraph" w:styleId="TOC4">
    <w:name w:val="toc 4"/>
    <w:basedOn w:val="Normal"/>
    <w:next w:val="Normal"/>
    <w:autoRedefine/>
    <w:uiPriority w:val="39"/>
    <w:unhideWhenUsed/>
    <w:rsid w:val="00800F2B"/>
    <w:pPr>
      <w:tabs>
        <w:tab w:val="clear" w:pos="90"/>
      </w:tabs>
      <w:spacing w:after="0"/>
      <w:ind w:left="720"/>
    </w:pPr>
    <w:rPr>
      <w:rFonts w:asciiTheme="minorHAnsi" w:hAnsiTheme="minorHAnsi"/>
      <w:sz w:val="20"/>
      <w:szCs w:val="20"/>
    </w:rPr>
  </w:style>
  <w:style w:type="paragraph" w:styleId="TOC5">
    <w:name w:val="toc 5"/>
    <w:basedOn w:val="Normal"/>
    <w:next w:val="Normal"/>
    <w:autoRedefine/>
    <w:uiPriority w:val="39"/>
    <w:unhideWhenUsed/>
    <w:rsid w:val="00800F2B"/>
    <w:pPr>
      <w:tabs>
        <w:tab w:val="clear" w:pos="90"/>
      </w:tabs>
      <w:spacing w:after="0"/>
      <w:ind w:left="960"/>
    </w:pPr>
    <w:rPr>
      <w:rFonts w:asciiTheme="minorHAnsi" w:hAnsiTheme="minorHAnsi"/>
      <w:sz w:val="20"/>
      <w:szCs w:val="20"/>
    </w:rPr>
  </w:style>
  <w:style w:type="paragraph" w:styleId="TOC6">
    <w:name w:val="toc 6"/>
    <w:basedOn w:val="Normal"/>
    <w:next w:val="Normal"/>
    <w:autoRedefine/>
    <w:uiPriority w:val="39"/>
    <w:unhideWhenUsed/>
    <w:rsid w:val="00800F2B"/>
    <w:pPr>
      <w:tabs>
        <w:tab w:val="clear" w:pos="90"/>
      </w:tabs>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800F2B"/>
    <w:pPr>
      <w:tabs>
        <w:tab w:val="clear" w:pos="90"/>
      </w:tabs>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800F2B"/>
    <w:pPr>
      <w:tabs>
        <w:tab w:val="clear" w:pos="90"/>
      </w:tabs>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800F2B"/>
    <w:pPr>
      <w:tabs>
        <w:tab w:val="clear" w:pos="90"/>
      </w:tabs>
      <w:spacing w:after="0"/>
      <w:ind w:left="1920"/>
    </w:pPr>
    <w:rPr>
      <w:rFonts w:asciiTheme="minorHAnsi" w:hAnsiTheme="minorHAnsi"/>
      <w:sz w:val="20"/>
      <w:szCs w:val="20"/>
    </w:rPr>
  </w:style>
  <w:style w:type="paragraph" w:styleId="Title">
    <w:name w:val="Title"/>
    <w:basedOn w:val="Normal"/>
    <w:next w:val="Normal"/>
    <w:link w:val="TitleChar"/>
    <w:uiPriority w:val="10"/>
    <w:qFormat/>
    <w:rsid w:val="00CE26E2"/>
    <w:pPr>
      <w:jc w:val="center"/>
    </w:pPr>
    <w:rPr>
      <w:b/>
      <w:sz w:val="32"/>
      <w:szCs w:val="32"/>
    </w:rPr>
  </w:style>
  <w:style w:type="character" w:customStyle="1" w:styleId="TitleChar">
    <w:name w:val="Title Char"/>
    <w:basedOn w:val="DefaultParagraphFont"/>
    <w:link w:val="Title"/>
    <w:uiPriority w:val="10"/>
    <w:rsid w:val="00CE26E2"/>
    <w:rPr>
      <w:rFonts w:asciiTheme="majorHAnsi" w:hAnsiTheme="majorHAnsi" w:cs="Times New Roman"/>
      <w:b/>
      <w:sz w:val="32"/>
      <w:szCs w:val="32"/>
      <w:lang w:eastAsia="zh-CN"/>
    </w:rPr>
  </w:style>
  <w:style w:type="paragraph" w:styleId="Subtitle">
    <w:name w:val="Subtitle"/>
    <w:basedOn w:val="Normal"/>
    <w:next w:val="Normal"/>
    <w:link w:val="SubtitleChar"/>
    <w:uiPriority w:val="11"/>
    <w:qFormat/>
    <w:rsid w:val="00CE26E2"/>
    <w:pPr>
      <w:jc w:val="center"/>
    </w:pPr>
    <w:rPr>
      <w:b/>
      <w:sz w:val="28"/>
      <w:szCs w:val="28"/>
    </w:rPr>
  </w:style>
  <w:style w:type="character" w:customStyle="1" w:styleId="SubtitleChar">
    <w:name w:val="Subtitle Char"/>
    <w:basedOn w:val="DefaultParagraphFont"/>
    <w:link w:val="Subtitle"/>
    <w:uiPriority w:val="11"/>
    <w:rsid w:val="00CE26E2"/>
    <w:rPr>
      <w:rFonts w:asciiTheme="majorHAnsi" w:hAnsiTheme="majorHAnsi" w:cs="Times New Roman"/>
      <w:b/>
      <w:sz w:val="28"/>
      <w:szCs w:val="28"/>
      <w:lang w:eastAsia="zh-CN"/>
    </w:rPr>
  </w:style>
  <w:style w:type="character" w:styleId="Strong">
    <w:name w:val="Strong"/>
    <w:basedOn w:val="DefaultParagraphFont"/>
    <w:uiPriority w:val="22"/>
    <w:qFormat/>
    <w:rsid w:val="00CE26E2"/>
    <w:rPr>
      <w:b/>
      <w:bCs/>
    </w:rPr>
  </w:style>
  <w:style w:type="character" w:styleId="SubtleEmphasis">
    <w:name w:val="Subtle Emphasis"/>
    <w:basedOn w:val="DefaultParagraphFont"/>
    <w:uiPriority w:val="19"/>
    <w:qFormat/>
    <w:rsid w:val="0045454D"/>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39829">
      <w:bodyDiv w:val="1"/>
      <w:marLeft w:val="0"/>
      <w:marRight w:val="0"/>
      <w:marTop w:val="0"/>
      <w:marBottom w:val="0"/>
      <w:divBdr>
        <w:top w:val="none" w:sz="0" w:space="0" w:color="auto"/>
        <w:left w:val="none" w:sz="0" w:space="0" w:color="auto"/>
        <w:bottom w:val="none" w:sz="0" w:space="0" w:color="auto"/>
        <w:right w:val="none" w:sz="0" w:space="0" w:color="auto"/>
      </w:divBdr>
    </w:div>
    <w:div w:id="400829142">
      <w:bodyDiv w:val="1"/>
      <w:marLeft w:val="0"/>
      <w:marRight w:val="0"/>
      <w:marTop w:val="0"/>
      <w:marBottom w:val="0"/>
      <w:divBdr>
        <w:top w:val="none" w:sz="0" w:space="0" w:color="auto"/>
        <w:left w:val="none" w:sz="0" w:space="0" w:color="auto"/>
        <w:bottom w:val="none" w:sz="0" w:space="0" w:color="auto"/>
        <w:right w:val="none" w:sz="0" w:space="0" w:color="auto"/>
      </w:divBdr>
    </w:div>
    <w:div w:id="434521783">
      <w:bodyDiv w:val="1"/>
      <w:marLeft w:val="0"/>
      <w:marRight w:val="0"/>
      <w:marTop w:val="0"/>
      <w:marBottom w:val="0"/>
      <w:divBdr>
        <w:top w:val="none" w:sz="0" w:space="0" w:color="auto"/>
        <w:left w:val="none" w:sz="0" w:space="0" w:color="auto"/>
        <w:bottom w:val="none" w:sz="0" w:space="0" w:color="auto"/>
        <w:right w:val="none" w:sz="0" w:space="0" w:color="auto"/>
      </w:divBdr>
    </w:div>
    <w:div w:id="988438414">
      <w:bodyDiv w:val="1"/>
      <w:marLeft w:val="0"/>
      <w:marRight w:val="0"/>
      <w:marTop w:val="0"/>
      <w:marBottom w:val="0"/>
      <w:divBdr>
        <w:top w:val="none" w:sz="0" w:space="0" w:color="auto"/>
        <w:left w:val="none" w:sz="0" w:space="0" w:color="auto"/>
        <w:bottom w:val="none" w:sz="0" w:space="0" w:color="auto"/>
        <w:right w:val="none" w:sz="0" w:space="0" w:color="auto"/>
      </w:divBdr>
    </w:div>
    <w:div w:id="1014070394">
      <w:bodyDiv w:val="1"/>
      <w:marLeft w:val="0"/>
      <w:marRight w:val="0"/>
      <w:marTop w:val="0"/>
      <w:marBottom w:val="0"/>
      <w:divBdr>
        <w:top w:val="none" w:sz="0" w:space="0" w:color="auto"/>
        <w:left w:val="none" w:sz="0" w:space="0" w:color="auto"/>
        <w:bottom w:val="none" w:sz="0" w:space="0" w:color="auto"/>
        <w:right w:val="none" w:sz="0" w:space="0" w:color="auto"/>
      </w:divBdr>
    </w:div>
    <w:div w:id="1199051835">
      <w:bodyDiv w:val="1"/>
      <w:marLeft w:val="0"/>
      <w:marRight w:val="0"/>
      <w:marTop w:val="0"/>
      <w:marBottom w:val="0"/>
      <w:divBdr>
        <w:top w:val="none" w:sz="0" w:space="0" w:color="auto"/>
        <w:left w:val="none" w:sz="0" w:space="0" w:color="auto"/>
        <w:bottom w:val="none" w:sz="0" w:space="0" w:color="auto"/>
        <w:right w:val="none" w:sz="0" w:space="0" w:color="auto"/>
      </w:divBdr>
    </w:div>
    <w:div w:id="1313949943">
      <w:bodyDiv w:val="1"/>
      <w:marLeft w:val="0"/>
      <w:marRight w:val="0"/>
      <w:marTop w:val="0"/>
      <w:marBottom w:val="0"/>
      <w:divBdr>
        <w:top w:val="none" w:sz="0" w:space="0" w:color="auto"/>
        <w:left w:val="none" w:sz="0" w:space="0" w:color="auto"/>
        <w:bottom w:val="none" w:sz="0" w:space="0" w:color="auto"/>
        <w:right w:val="none" w:sz="0" w:space="0" w:color="auto"/>
      </w:divBdr>
    </w:div>
    <w:div w:id="1414816388">
      <w:bodyDiv w:val="1"/>
      <w:marLeft w:val="0"/>
      <w:marRight w:val="0"/>
      <w:marTop w:val="0"/>
      <w:marBottom w:val="0"/>
      <w:divBdr>
        <w:top w:val="none" w:sz="0" w:space="0" w:color="auto"/>
        <w:left w:val="none" w:sz="0" w:space="0" w:color="auto"/>
        <w:bottom w:val="none" w:sz="0" w:space="0" w:color="auto"/>
        <w:right w:val="none" w:sz="0" w:space="0" w:color="auto"/>
      </w:divBdr>
    </w:div>
    <w:div w:id="1568538793">
      <w:bodyDiv w:val="1"/>
      <w:marLeft w:val="0"/>
      <w:marRight w:val="0"/>
      <w:marTop w:val="0"/>
      <w:marBottom w:val="0"/>
      <w:divBdr>
        <w:top w:val="none" w:sz="0" w:space="0" w:color="auto"/>
        <w:left w:val="none" w:sz="0" w:space="0" w:color="auto"/>
        <w:bottom w:val="none" w:sz="0" w:space="0" w:color="auto"/>
        <w:right w:val="none" w:sz="0" w:space="0" w:color="auto"/>
      </w:divBdr>
    </w:div>
    <w:div w:id="1697274459">
      <w:bodyDiv w:val="1"/>
      <w:marLeft w:val="0"/>
      <w:marRight w:val="0"/>
      <w:marTop w:val="0"/>
      <w:marBottom w:val="0"/>
      <w:divBdr>
        <w:top w:val="none" w:sz="0" w:space="0" w:color="auto"/>
        <w:left w:val="none" w:sz="0" w:space="0" w:color="auto"/>
        <w:bottom w:val="none" w:sz="0" w:space="0" w:color="auto"/>
        <w:right w:val="none" w:sz="0" w:space="0" w:color="auto"/>
      </w:divBdr>
    </w:div>
    <w:div w:id="1740781674">
      <w:bodyDiv w:val="1"/>
      <w:marLeft w:val="0"/>
      <w:marRight w:val="0"/>
      <w:marTop w:val="0"/>
      <w:marBottom w:val="0"/>
      <w:divBdr>
        <w:top w:val="none" w:sz="0" w:space="0" w:color="auto"/>
        <w:left w:val="none" w:sz="0" w:space="0" w:color="auto"/>
        <w:bottom w:val="none" w:sz="0" w:space="0" w:color="auto"/>
        <w:right w:val="none" w:sz="0" w:space="0" w:color="auto"/>
      </w:divBdr>
    </w:div>
    <w:div w:id="1987002945">
      <w:bodyDiv w:val="1"/>
      <w:marLeft w:val="0"/>
      <w:marRight w:val="0"/>
      <w:marTop w:val="0"/>
      <w:marBottom w:val="0"/>
      <w:divBdr>
        <w:top w:val="none" w:sz="0" w:space="0" w:color="auto"/>
        <w:left w:val="none" w:sz="0" w:space="0" w:color="auto"/>
        <w:bottom w:val="none" w:sz="0" w:space="0" w:color="auto"/>
        <w:right w:val="none" w:sz="0" w:space="0" w:color="auto"/>
      </w:divBdr>
    </w:div>
    <w:div w:id="2008171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package" Target="embeddings/Microsoft_Visio_Drawing3.vsdx"/><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EE47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FD50DA4-912A-4425-92BA-1256DB82D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EE478</Template>
  <TotalTime>2</TotalTime>
  <Pages>109</Pages>
  <Words>19112</Words>
  <Characters>108943</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Yanbo Zou</dc:creator>
  <cp:lastModifiedBy>Kendrick C. Tang</cp:lastModifiedBy>
  <cp:revision>20</cp:revision>
  <cp:lastPrinted>2015-03-17T23:37:00Z</cp:lastPrinted>
  <dcterms:created xsi:type="dcterms:W3CDTF">2015-03-17T23:26:00Z</dcterms:created>
  <dcterms:modified xsi:type="dcterms:W3CDTF">2015-03-17T23:38:00Z</dcterms:modified>
</cp:coreProperties>
</file>